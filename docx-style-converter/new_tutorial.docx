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A02" w:rsidRDefault="004D2A02" w:rsidP="00B8668E">
      <w:pPr>
        <w:pStyle w:val="Title"/>
      </w:pPr>
      <w:bookmarkStart w:id="0" w:name="_Toc299541510"/>
      <w:r>
        <w:t>MATLAB Tutorial</w:t>
      </w:r>
      <w:bookmarkEnd w:id="0"/>
    </w:p>
    <w:p w:rsidR="004D2A02" w:rsidRDefault="004D2A02">
      <w:pPr>
        <w:jc w:val="center"/>
        <w:rPr>
          <w:b/>
          <w:bCs/>
          <w:szCs w:val="24"/>
        </w:rPr>
      </w:pPr>
      <w:r>
        <w:rPr>
          <w:b/>
          <w:bCs/>
          <w:szCs w:val="24"/>
        </w:rPr>
        <w:t>to accompany</w:t>
      </w:r>
    </w:p>
    <w:p w:rsidR="004D2A02" w:rsidRDefault="004D2A02">
      <w:pPr>
        <w:pStyle w:val="BodyText"/>
        <w:rPr>
          <w:szCs w:val="52"/>
        </w:rPr>
      </w:pPr>
      <w:r>
        <w:rPr>
          <w:szCs w:val="52"/>
        </w:rPr>
        <w:t>Partial Differential Equations: Analytical and Numerical Methods</w:t>
      </w:r>
      <w:r w:rsidR="007A0C9E">
        <w:rPr>
          <w:szCs w:val="52"/>
        </w:rPr>
        <w:t>, 2</w:t>
      </w:r>
      <w:r w:rsidR="007A0C9E" w:rsidRPr="007A0C9E">
        <w:rPr>
          <w:szCs w:val="52"/>
          <w:vertAlign w:val="superscript"/>
        </w:rPr>
        <w:t>nd</w:t>
      </w:r>
      <w:r w:rsidR="007A0C9E">
        <w:rPr>
          <w:szCs w:val="52"/>
        </w:rPr>
        <w:t xml:space="preserve"> edition</w:t>
      </w:r>
    </w:p>
    <w:p w:rsidR="004D2A02" w:rsidRDefault="004D2A02">
      <w:pPr>
        <w:jc w:val="center"/>
        <w:rPr>
          <w:b/>
          <w:bCs/>
          <w:szCs w:val="24"/>
        </w:rPr>
      </w:pPr>
      <w:r>
        <w:rPr>
          <w:b/>
          <w:bCs/>
          <w:szCs w:val="24"/>
        </w:rPr>
        <w:t>by</w:t>
      </w:r>
    </w:p>
    <w:p w:rsidR="004D2A02" w:rsidRDefault="004D2A02">
      <w:pPr>
        <w:jc w:val="center"/>
        <w:rPr>
          <w:b/>
          <w:bCs/>
          <w:szCs w:val="52"/>
        </w:rPr>
      </w:pPr>
      <w:r>
        <w:rPr>
          <w:b/>
          <w:bCs/>
          <w:szCs w:val="52"/>
        </w:rPr>
        <w:t>Mark S. Gockenbach</w:t>
      </w:r>
    </w:p>
    <w:p w:rsidR="004D2A02" w:rsidRDefault="007A0C9E">
      <w:pPr>
        <w:jc w:val="center"/>
        <w:rPr>
          <w:b/>
          <w:bCs/>
          <w:szCs w:val="52"/>
        </w:rPr>
      </w:pPr>
      <w:r>
        <w:rPr>
          <w:b/>
          <w:bCs/>
          <w:szCs w:val="52"/>
        </w:rPr>
        <w:t>(SIAM, 2010</w:t>
      </w:r>
      <w:r w:rsidR="004D2A02">
        <w:rPr>
          <w:b/>
          <w:bCs/>
          <w:szCs w:val="52"/>
        </w:rPr>
        <w:t>)</w:t>
      </w:r>
    </w:p>
    <w:p w:rsidR="004D2A02" w:rsidRDefault="004D2A02">
      <w:pPr>
        <w:pStyle w:val="Heading1"/>
        <w:rPr>
          <w:b/>
          <w:bCs/>
          <w:sz w:val="20"/>
          <w:szCs w:val="52"/>
        </w:rPr>
      </w:pPr>
    </w:p>
    <w:p w:rsidR="00DD0775" w:rsidRDefault="007D22FC">
      <w:pPr>
        <w:pStyle w:val="TOC1"/>
        <w:tabs>
          <w:tab w:val="right" w:leader="dot" w:pos="8630"/>
        </w:tabs>
        <w:rPr>
          <w:rFonts w:asciiTheme="minorHAnsi" w:eastAsiaTheme="minorEastAsia" w:hAnsiTheme="minorHAnsi" w:cstheme="minorBidi"/>
          <w:b w:val="0"/>
          <w:bCs w:val="0"/>
          <w:noProof/>
          <w:sz w:val="22"/>
          <w:szCs w:val="22"/>
        </w:rPr>
      </w:pPr>
      <w:r w:rsidRPr="007D22FC">
        <w:rPr>
          <w:szCs w:val="52"/>
        </w:rPr>
        <w:fldChar w:fldCharType="begin"/>
      </w:r>
      <w:r w:rsidR="004D2A02">
        <w:rPr>
          <w:szCs w:val="52"/>
        </w:rPr>
        <w:instrText xml:space="preserve"> TOC \o "1-3" \h \z </w:instrText>
      </w:r>
      <w:r w:rsidRPr="007D22FC">
        <w:rPr>
          <w:szCs w:val="52"/>
        </w:rPr>
        <w:fldChar w:fldCharType="separate"/>
      </w:r>
      <w:hyperlink w:anchor="_Toc299541510" w:history="1">
        <w:r w:rsidR="00DD0775" w:rsidRPr="007B2881">
          <w:rPr>
            <w:rStyle w:val="Hyperlink"/>
            <w:noProof/>
          </w:rPr>
          <w:t>MATLAB Tutorial</w:t>
        </w:r>
        <w:r w:rsidR="00DD0775">
          <w:rPr>
            <w:noProof/>
            <w:webHidden/>
          </w:rPr>
          <w:tab/>
        </w:r>
        <w:r w:rsidR="00DD0775">
          <w:rPr>
            <w:noProof/>
            <w:webHidden/>
          </w:rPr>
          <w:fldChar w:fldCharType="begin"/>
        </w:r>
        <w:r w:rsidR="00DD0775">
          <w:rPr>
            <w:noProof/>
            <w:webHidden/>
          </w:rPr>
          <w:instrText xml:space="preserve"> PAGEREF _Toc299541510 \h </w:instrText>
        </w:r>
        <w:r w:rsidR="00DD0775">
          <w:rPr>
            <w:noProof/>
            <w:webHidden/>
          </w:rPr>
        </w:r>
        <w:r w:rsidR="00DD0775">
          <w:rPr>
            <w:noProof/>
            <w:webHidden/>
          </w:rPr>
          <w:fldChar w:fldCharType="separate"/>
        </w:r>
        <w:r w:rsidR="00DD0775">
          <w:rPr>
            <w:noProof/>
            <w:webHidden/>
          </w:rPr>
          <w:t>1</w:t>
        </w:r>
        <w:r w:rsidR="00DD0775">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11" w:history="1">
        <w:r w:rsidRPr="007B2881">
          <w:rPr>
            <w:rStyle w:val="Hyperlink"/>
            <w:noProof/>
          </w:rPr>
          <w:t>Introduction</w:t>
        </w:r>
        <w:r>
          <w:rPr>
            <w:noProof/>
            <w:webHidden/>
          </w:rPr>
          <w:tab/>
        </w:r>
        <w:r>
          <w:rPr>
            <w:noProof/>
            <w:webHidden/>
          </w:rPr>
          <w:fldChar w:fldCharType="begin"/>
        </w:r>
        <w:r>
          <w:rPr>
            <w:noProof/>
            <w:webHidden/>
          </w:rPr>
          <w:instrText xml:space="preserve"> PAGEREF _Toc299541511 \h </w:instrText>
        </w:r>
        <w:r>
          <w:rPr>
            <w:noProof/>
            <w:webHidden/>
          </w:rPr>
        </w:r>
        <w:r>
          <w:rPr>
            <w:noProof/>
            <w:webHidden/>
          </w:rPr>
          <w:fldChar w:fldCharType="separate"/>
        </w:r>
        <w:r>
          <w:rPr>
            <w:noProof/>
            <w:webHidden/>
          </w:rPr>
          <w:t>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12" w:history="1">
        <w:r w:rsidRPr="007B2881">
          <w:rPr>
            <w:rStyle w:val="Hyperlink"/>
            <w:noProof/>
          </w:rPr>
          <w:t>About this tutorial</w:t>
        </w:r>
        <w:r>
          <w:rPr>
            <w:noProof/>
            <w:webHidden/>
          </w:rPr>
          <w:tab/>
        </w:r>
        <w:r>
          <w:rPr>
            <w:noProof/>
            <w:webHidden/>
          </w:rPr>
          <w:fldChar w:fldCharType="begin"/>
        </w:r>
        <w:r>
          <w:rPr>
            <w:noProof/>
            <w:webHidden/>
          </w:rPr>
          <w:instrText xml:space="preserve"> PAGEREF _Toc299541512 \h </w:instrText>
        </w:r>
        <w:r>
          <w:rPr>
            <w:noProof/>
            <w:webHidden/>
          </w:rPr>
        </w:r>
        <w:r>
          <w:rPr>
            <w:noProof/>
            <w:webHidden/>
          </w:rPr>
          <w:fldChar w:fldCharType="separate"/>
        </w:r>
        <w:r>
          <w:rPr>
            <w:noProof/>
            <w:webHidden/>
          </w:rPr>
          <w:t>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13" w:history="1">
        <w:r w:rsidRPr="007B2881">
          <w:rPr>
            <w:rStyle w:val="Hyperlink"/>
            <w:noProof/>
          </w:rPr>
          <w:t>About MATLAB</w:t>
        </w:r>
        <w:r>
          <w:rPr>
            <w:noProof/>
            <w:webHidden/>
          </w:rPr>
          <w:tab/>
        </w:r>
        <w:r>
          <w:rPr>
            <w:noProof/>
            <w:webHidden/>
          </w:rPr>
          <w:fldChar w:fldCharType="begin"/>
        </w:r>
        <w:r>
          <w:rPr>
            <w:noProof/>
            <w:webHidden/>
          </w:rPr>
          <w:instrText xml:space="preserve"> PAGEREF _Toc299541513 \h </w:instrText>
        </w:r>
        <w:r>
          <w:rPr>
            <w:noProof/>
            <w:webHidden/>
          </w:rPr>
        </w:r>
        <w:r>
          <w:rPr>
            <w:noProof/>
            <w:webHidden/>
          </w:rPr>
          <w:fldChar w:fldCharType="separate"/>
        </w:r>
        <w:r>
          <w:rPr>
            <w:noProof/>
            <w:webHidden/>
          </w:rPr>
          <w:t>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14" w:history="1">
        <w:r w:rsidRPr="007B2881">
          <w:rPr>
            <w:rStyle w:val="Hyperlink"/>
            <w:noProof/>
          </w:rPr>
          <w:t>MATLAB M-Book</w:t>
        </w:r>
        <w:r>
          <w:rPr>
            <w:noProof/>
            <w:webHidden/>
          </w:rPr>
          <w:tab/>
        </w:r>
        <w:r>
          <w:rPr>
            <w:noProof/>
            <w:webHidden/>
          </w:rPr>
          <w:fldChar w:fldCharType="begin"/>
        </w:r>
        <w:r>
          <w:rPr>
            <w:noProof/>
            <w:webHidden/>
          </w:rPr>
          <w:instrText xml:space="preserve"> PAGEREF _Toc299541514 \h </w:instrText>
        </w:r>
        <w:r>
          <w:rPr>
            <w:noProof/>
            <w:webHidden/>
          </w:rPr>
        </w:r>
        <w:r>
          <w:rPr>
            <w:noProof/>
            <w:webHidden/>
          </w:rPr>
          <w:fldChar w:fldCharType="separate"/>
        </w:r>
        <w:r>
          <w:rPr>
            <w:noProof/>
            <w:webHidden/>
          </w:rPr>
          <w:t>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15" w:history="1">
        <w:r w:rsidRPr="007B2881">
          <w:rPr>
            <w:rStyle w:val="Hyperlink"/>
            <w:noProof/>
          </w:rPr>
          <w:t>Getting help with MATLAB commands</w:t>
        </w:r>
        <w:r>
          <w:rPr>
            <w:noProof/>
            <w:webHidden/>
          </w:rPr>
          <w:tab/>
        </w:r>
        <w:r>
          <w:rPr>
            <w:noProof/>
            <w:webHidden/>
          </w:rPr>
          <w:fldChar w:fldCharType="begin"/>
        </w:r>
        <w:r>
          <w:rPr>
            <w:noProof/>
            <w:webHidden/>
          </w:rPr>
          <w:instrText xml:space="preserve"> PAGEREF _Toc299541515 \h </w:instrText>
        </w:r>
        <w:r>
          <w:rPr>
            <w:noProof/>
            <w:webHidden/>
          </w:rPr>
        </w:r>
        <w:r>
          <w:rPr>
            <w:noProof/>
            <w:webHidden/>
          </w:rPr>
          <w:fldChar w:fldCharType="separate"/>
        </w:r>
        <w:r>
          <w:rPr>
            <w:noProof/>
            <w:webHidden/>
          </w:rPr>
          <w:t>4</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16" w:history="1">
        <w:r w:rsidRPr="007B2881">
          <w:rPr>
            <w:rStyle w:val="Hyperlink"/>
            <w:noProof/>
          </w:rPr>
          <w:t>Getting started with MATLAB</w:t>
        </w:r>
        <w:r>
          <w:rPr>
            <w:noProof/>
            <w:webHidden/>
          </w:rPr>
          <w:tab/>
        </w:r>
        <w:r>
          <w:rPr>
            <w:noProof/>
            <w:webHidden/>
          </w:rPr>
          <w:fldChar w:fldCharType="begin"/>
        </w:r>
        <w:r>
          <w:rPr>
            <w:noProof/>
            <w:webHidden/>
          </w:rPr>
          <w:instrText xml:space="preserve"> PAGEREF _Toc299541516 \h </w:instrText>
        </w:r>
        <w:r>
          <w:rPr>
            <w:noProof/>
            <w:webHidden/>
          </w:rPr>
        </w:r>
        <w:r>
          <w:rPr>
            <w:noProof/>
            <w:webHidden/>
          </w:rPr>
          <w:fldChar w:fldCharType="separate"/>
        </w:r>
        <w:r>
          <w:rPr>
            <w:noProof/>
            <w:webHidden/>
          </w:rPr>
          <w:t>4</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17" w:history="1">
        <w:r w:rsidRPr="007B2881">
          <w:rPr>
            <w:rStyle w:val="Hyperlink"/>
            <w:noProof/>
          </w:rPr>
          <w:t>Vectors and matrices in MATLAB</w:t>
        </w:r>
        <w:r>
          <w:rPr>
            <w:noProof/>
            <w:webHidden/>
          </w:rPr>
          <w:tab/>
        </w:r>
        <w:r>
          <w:rPr>
            <w:noProof/>
            <w:webHidden/>
          </w:rPr>
          <w:fldChar w:fldCharType="begin"/>
        </w:r>
        <w:r>
          <w:rPr>
            <w:noProof/>
            <w:webHidden/>
          </w:rPr>
          <w:instrText xml:space="preserve"> PAGEREF _Toc299541517 \h </w:instrText>
        </w:r>
        <w:r>
          <w:rPr>
            <w:noProof/>
            <w:webHidden/>
          </w:rPr>
        </w:r>
        <w:r>
          <w:rPr>
            <w:noProof/>
            <w:webHidden/>
          </w:rPr>
          <w:fldChar w:fldCharType="separate"/>
        </w:r>
        <w:r>
          <w:rPr>
            <w:noProof/>
            <w:webHidden/>
          </w:rPr>
          <w:t>8</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18" w:history="1">
        <w:r w:rsidRPr="007B2881">
          <w:rPr>
            <w:rStyle w:val="Hyperlink"/>
            <w:noProof/>
          </w:rPr>
          <w:t>More about M-Books</w:t>
        </w:r>
        <w:r>
          <w:rPr>
            <w:noProof/>
            <w:webHidden/>
          </w:rPr>
          <w:tab/>
        </w:r>
        <w:r>
          <w:rPr>
            <w:noProof/>
            <w:webHidden/>
          </w:rPr>
          <w:fldChar w:fldCharType="begin"/>
        </w:r>
        <w:r>
          <w:rPr>
            <w:noProof/>
            <w:webHidden/>
          </w:rPr>
          <w:instrText xml:space="preserve"> PAGEREF _Toc299541518 \h </w:instrText>
        </w:r>
        <w:r>
          <w:rPr>
            <w:noProof/>
            <w:webHidden/>
          </w:rPr>
        </w:r>
        <w:r>
          <w:rPr>
            <w:noProof/>
            <w:webHidden/>
          </w:rPr>
          <w:fldChar w:fldCharType="separate"/>
        </w:r>
        <w:r>
          <w:rPr>
            <w:noProof/>
            <w:webHidden/>
          </w:rPr>
          <w:t>9</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19" w:history="1">
        <w:r w:rsidRPr="007B2881">
          <w:rPr>
            <w:rStyle w:val="Hyperlink"/>
            <w:noProof/>
          </w:rPr>
          <w:t>Simple graphics in MATLAB</w:t>
        </w:r>
        <w:r>
          <w:rPr>
            <w:noProof/>
            <w:webHidden/>
          </w:rPr>
          <w:tab/>
        </w:r>
        <w:r>
          <w:rPr>
            <w:noProof/>
            <w:webHidden/>
          </w:rPr>
          <w:fldChar w:fldCharType="begin"/>
        </w:r>
        <w:r>
          <w:rPr>
            <w:noProof/>
            <w:webHidden/>
          </w:rPr>
          <w:instrText xml:space="preserve"> PAGEREF _Toc299541519 \h </w:instrText>
        </w:r>
        <w:r>
          <w:rPr>
            <w:noProof/>
            <w:webHidden/>
          </w:rPr>
        </w:r>
        <w:r>
          <w:rPr>
            <w:noProof/>
            <w:webHidden/>
          </w:rPr>
          <w:fldChar w:fldCharType="separate"/>
        </w:r>
        <w:r>
          <w:rPr>
            <w:noProof/>
            <w:webHidden/>
          </w:rPr>
          <w:t>9</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20" w:history="1">
        <w:r w:rsidRPr="007B2881">
          <w:rPr>
            <w:rStyle w:val="Hyperlink"/>
            <w:noProof/>
          </w:rPr>
          <w:t>Symbolic computation in MATLAB</w:t>
        </w:r>
        <w:r>
          <w:rPr>
            <w:noProof/>
            <w:webHidden/>
          </w:rPr>
          <w:tab/>
        </w:r>
        <w:r>
          <w:rPr>
            <w:noProof/>
            <w:webHidden/>
          </w:rPr>
          <w:fldChar w:fldCharType="begin"/>
        </w:r>
        <w:r>
          <w:rPr>
            <w:noProof/>
            <w:webHidden/>
          </w:rPr>
          <w:instrText xml:space="preserve"> PAGEREF _Toc299541520 \h </w:instrText>
        </w:r>
        <w:r>
          <w:rPr>
            <w:noProof/>
            <w:webHidden/>
          </w:rPr>
        </w:r>
        <w:r>
          <w:rPr>
            <w:noProof/>
            <w:webHidden/>
          </w:rPr>
          <w:fldChar w:fldCharType="separate"/>
        </w:r>
        <w:r>
          <w:rPr>
            <w:noProof/>
            <w:webHidden/>
          </w:rPr>
          <w:t>15</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21" w:history="1">
        <w:r w:rsidRPr="007B2881">
          <w:rPr>
            <w:rStyle w:val="Hyperlink"/>
            <w:noProof/>
          </w:rPr>
          <w:t>Manipulating functions in MATLAB</w:t>
        </w:r>
        <w:r>
          <w:rPr>
            <w:noProof/>
            <w:webHidden/>
          </w:rPr>
          <w:tab/>
        </w:r>
        <w:r>
          <w:rPr>
            <w:noProof/>
            <w:webHidden/>
          </w:rPr>
          <w:fldChar w:fldCharType="begin"/>
        </w:r>
        <w:r>
          <w:rPr>
            <w:noProof/>
            <w:webHidden/>
          </w:rPr>
          <w:instrText xml:space="preserve"> PAGEREF _Toc299541521 \h </w:instrText>
        </w:r>
        <w:r>
          <w:rPr>
            <w:noProof/>
            <w:webHidden/>
          </w:rPr>
        </w:r>
        <w:r>
          <w:rPr>
            <w:noProof/>
            <w:webHidden/>
          </w:rPr>
          <w:fldChar w:fldCharType="separate"/>
        </w:r>
        <w:r>
          <w:rPr>
            <w:noProof/>
            <w:webHidden/>
          </w:rPr>
          <w:t>18</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22" w:history="1">
        <w:r w:rsidRPr="007B2881">
          <w:rPr>
            <w:rStyle w:val="Hyperlink"/>
            <w:noProof/>
          </w:rPr>
          <w:t>Saving your MATLAB session</w:t>
        </w:r>
        <w:r>
          <w:rPr>
            <w:noProof/>
            <w:webHidden/>
          </w:rPr>
          <w:tab/>
        </w:r>
        <w:r>
          <w:rPr>
            <w:noProof/>
            <w:webHidden/>
          </w:rPr>
          <w:fldChar w:fldCharType="begin"/>
        </w:r>
        <w:r>
          <w:rPr>
            <w:noProof/>
            <w:webHidden/>
          </w:rPr>
          <w:instrText xml:space="preserve"> PAGEREF _Toc299541522 \h </w:instrText>
        </w:r>
        <w:r>
          <w:rPr>
            <w:noProof/>
            <w:webHidden/>
          </w:rPr>
        </w:r>
        <w:r>
          <w:rPr>
            <w:noProof/>
            <w:webHidden/>
          </w:rPr>
          <w:fldChar w:fldCharType="separate"/>
        </w:r>
        <w:r>
          <w:rPr>
            <w:noProof/>
            <w:webHidden/>
          </w:rPr>
          <w:t>20</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23" w:history="1">
        <w:r w:rsidRPr="007B2881">
          <w:rPr>
            <w:rStyle w:val="Hyperlink"/>
            <w:noProof/>
          </w:rPr>
          <w:t>About the rest of this tutorial</w:t>
        </w:r>
        <w:r>
          <w:rPr>
            <w:noProof/>
            <w:webHidden/>
          </w:rPr>
          <w:tab/>
        </w:r>
        <w:r>
          <w:rPr>
            <w:noProof/>
            <w:webHidden/>
          </w:rPr>
          <w:fldChar w:fldCharType="begin"/>
        </w:r>
        <w:r>
          <w:rPr>
            <w:noProof/>
            <w:webHidden/>
          </w:rPr>
          <w:instrText xml:space="preserve"> PAGEREF _Toc299541523 \h </w:instrText>
        </w:r>
        <w:r>
          <w:rPr>
            <w:noProof/>
            <w:webHidden/>
          </w:rPr>
        </w:r>
        <w:r>
          <w:rPr>
            <w:noProof/>
            <w:webHidden/>
          </w:rPr>
          <w:fldChar w:fldCharType="separate"/>
        </w:r>
        <w:r>
          <w:rPr>
            <w:noProof/>
            <w:webHidden/>
          </w:rPr>
          <w:t>20</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24" w:history="1">
        <w:r w:rsidRPr="007B2881">
          <w:rPr>
            <w:rStyle w:val="Hyperlink"/>
            <w:noProof/>
          </w:rPr>
          <w:t>Chapter 1: Classification of differential equations</w:t>
        </w:r>
        <w:r>
          <w:rPr>
            <w:noProof/>
            <w:webHidden/>
          </w:rPr>
          <w:tab/>
        </w:r>
        <w:r>
          <w:rPr>
            <w:noProof/>
            <w:webHidden/>
          </w:rPr>
          <w:fldChar w:fldCharType="begin"/>
        </w:r>
        <w:r>
          <w:rPr>
            <w:noProof/>
            <w:webHidden/>
          </w:rPr>
          <w:instrText xml:space="preserve"> PAGEREF _Toc299541524 \h </w:instrText>
        </w:r>
        <w:r>
          <w:rPr>
            <w:noProof/>
            <w:webHidden/>
          </w:rPr>
        </w:r>
        <w:r>
          <w:rPr>
            <w:noProof/>
            <w:webHidden/>
          </w:rPr>
          <w:fldChar w:fldCharType="separate"/>
        </w:r>
        <w:r>
          <w:rPr>
            <w:noProof/>
            <w:webHidden/>
          </w:rPr>
          <w:t>21</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25" w:history="1">
        <w:r w:rsidRPr="007B2881">
          <w:rPr>
            <w:rStyle w:val="Hyperlink"/>
            <w:noProof/>
          </w:rPr>
          <w:t>Chapter 2: Models in one dimension</w:t>
        </w:r>
        <w:r>
          <w:rPr>
            <w:noProof/>
            <w:webHidden/>
          </w:rPr>
          <w:tab/>
        </w:r>
        <w:r>
          <w:rPr>
            <w:noProof/>
            <w:webHidden/>
          </w:rPr>
          <w:fldChar w:fldCharType="begin"/>
        </w:r>
        <w:r>
          <w:rPr>
            <w:noProof/>
            <w:webHidden/>
          </w:rPr>
          <w:instrText xml:space="preserve"> PAGEREF _Toc299541525 \h </w:instrText>
        </w:r>
        <w:r>
          <w:rPr>
            <w:noProof/>
            <w:webHidden/>
          </w:rPr>
        </w:r>
        <w:r>
          <w:rPr>
            <w:noProof/>
            <w:webHidden/>
          </w:rPr>
          <w:fldChar w:fldCharType="separate"/>
        </w:r>
        <w:r>
          <w:rPr>
            <w:noProof/>
            <w:webHidden/>
          </w:rPr>
          <w:t>24</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26" w:history="1">
        <w:r w:rsidRPr="007B2881">
          <w:rPr>
            <w:rStyle w:val="Hyperlink"/>
            <w:noProof/>
          </w:rPr>
          <w:t>Section 2.1: Heat flow in a bar; Fourier's Law</w:t>
        </w:r>
        <w:r>
          <w:rPr>
            <w:noProof/>
            <w:webHidden/>
          </w:rPr>
          <w:tab/>
        </w:r>
        <w:r>
          <w:rPr>
            <w:noProof/>
            <w:webHidden/>
          </w:rPr>
          <w:fldChar w:fldCharType="begin"/>
        </w:r>
        <w:r>
          <w:rPr>
            <w:noProof/>
            <w:webHidden/>
          </w:rPr>
          <w:instrText xml:space="preserve"> PAGEREF _Toc299541526 \h </w:instrText>
        </w:r>
        <w:r>
          <w:rPr>
            <w:noProof/>
            <w:webHidden/>
          </w:rPr>
        </w:r>
        <w:r>
          <w:rPr>
            <w:noProof/>
            <w:webHidden/>
          </w:rPr>
          <w:fldChar w:fldCharType="separate"/>
        </w:r>
        <w:r>
          <w:rPr>
            <w:noProof/>
            <w:webHidden/>
          </w:rPr>
          <w:t>24</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27" w:history="1">
        <w:r w:rsidRPr="007B2881">
          <w:rPr>
            <w:rStyle w:val="Hyperlink"/>
            <w:noProof/>
          </w:rPr>
          <w:t>Solving simple boundary value problems by integration</w:t>
        </w:r>
        <w:r>
          <w:rPr>
            <w:noProof/>
            <w:webHidden/>
          </w:rPr>
          <w:tab/>
        </w:r>
        <w:r>
          <w:rPr>
            <w:noProof/>
            <w:webHidden/>
          </w:rPr>
          <w:fldChar w:fldCharType="begin"/>
        </w:r>
        <w:r>
          <w:rPr>
            <w:noProof/>
            <w:webHidden/>
          </w:rPr>
          <w:instrText xml:space="preserve"> PAGEREF _Toc299541527 \h </w:instrText>
        </w:r>
        <w:r>
          <w:rPr>
            <w:noProof/>
            <w:webHidden/>
          </w:rPr>
        </w:r>
        <w:r>
          <w:rPr>
            <w:noProof/>
            <w:webHidden/>
          </w:rPr>
          <w:fldChar w:fldCharType="separate"/>
        </w:r>
        <w:r>
          <w:rPr>
            <w:noProof/>
            <w:webHidden/>
          </w:rPr>
          <w:t>25</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28" w:history="1">
        <w:r w:rsidRPr="007B2881">
          <w:rPr>
            <w:rStyle w:val="Hyperlink"/>
            <w:noProof/>
          </w:rPr>
          <w:t>The MATLAB solve command</w:t>
        </w:r>
        <w:r>
          <w:rPr>
            <w:noProof/>
            <w:webHidden/>
          </w:rPr>
          <w:tab/>
        </w:r>
        <w:r>
          <w:rPr>
            <w:noProof/>
            <w:webHidden/>
          </w:rPr>
          <w:fldChar w:fldCharType="begin"/>
        </w:r>
        <w:r>
          <w:rPr>
            <w:noProof/>
            <w:webHidden/>
          </w:rPr>
          <w:instrText xml:space="preserve"> PAGEREF _Toc299541528 \h </w:instrText>
        </w:r>
        <w:r>
          <w:rPr>
            <w:noProof/>
            <w:webHidden/>
          </w:rPr>
        </w:r>
        <w:r>
          <w:rPr>
            <w:noProof/>
            <w:webHidden/>
          </w:rPr>
          <w:fldChar w:fldCharType="separate"/>
        </w:r>
        <w:r>
          <w:rPr>
            <w:noProof/>
            <w:webHidden/>
          </w:rPr>
          <w:t>26</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29" w:history="1">
        <w:r w:rsidRPr="007B2881">
          <w:rPr>
            <w:rStyle w:val="Hyperlink"/>
            <w:noProof/>
          </w:rPr>
          <w:t>Chapter 3: Essential linear algebra</w:t>
        </w:r>
        <w:r>
          <w:rPr>
            <w:noProof/>
            <w:webHidden/>
          </w:rPr>
          <w:tab/>
        </w:r>
        <w:r>
          <w:rPr>
            <w:noProof/>
            <w:webHidden/>
          </w:rPr>
          <w:fldChar w:fldCharType="begin"/>
        </w:r>
        <w:r>
          <w:rPr>
            <w:noProof/>
            <w:webHidden/>
          </w:rPr>
          <w:instrText xml:space="preserve"> PAGEREF _Toc299541529 \h </w:instrText>
        </w:r>
        <w:r>
          <w:rPr>
            <w:noProof/>
            <w:webHidden/>
          </w:rPr>
        </w:r>
        <w:r>
          <w:rPr>
            <w:noProof/>
            <w:webHidden/>
          </w:rPr>
          <w:fldChar w:fldCharType="separate"/>
        </w:r>
        <w:r>
          <w:rPr>
            <w:noProof/>
            <w:webHidden/>
          </w:rPr>
          <w:t>31</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30" w:history="1">
        <w:r w:rsidRPr="007B2881">
          <w:rPr>
            <w:rStyle w:val="Hyperlink"/>
            <w:noProof/>
          </w:rPr>
          <w:t>Section 3.1 Linear systems as linear operator equations</w:t>
        </w:r>
        <w:r>
          <w:rPr>
            <w:noProof/>
            <w:webHidden/>
          </w:rPr>
          <w:tab/>
        </w:r>
        <w:r>
          <w:rPr>
            <w:noProof/>
            <w:webHidden/>
          </w:rPr>
          <w:fldChar w:fldCharType="begin"/>
        </w:r>
        <w:r>
          <w:rPr>
            <w:noProof/>
            <w:webHidden/>
          </w:rPr>
          <w:instrText xml:space="preserve"> PAGEREF _Toc299541530 \h </w:instrText>
        </w:r>
        <w:r>
          <w:rPr>
            <w:noProof/>
            <w:webHidden/>
          </w:rPr>
        </w:r>
        <w:r>
          <w:rPr>
            <w:noProof/>
            <w:webHidden/>
          </w:rPr>
          <w:fldChar w:fldCharType="separate"/>
        </w:r>
        <w:r>
          <w:rPr>
            <w:noProof/>
            <w:webHidden/>
          </w:rPr>
          <w:t>31</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31" w:history="1">
        <w:r w:rsidRPr="007B2881">
          <w:rPr>
            <w:rStyle w:val="Hyperlink"/>
            <w:noProof/>
          </w:rPr>
          <w:t>Section 3.2: Existence and uniqueness of solutions to Ax=b</w:t>
        </w:r>
        <w:r>
          <w:rPr>
            <w:noProof/>
            <w:webHidden/>
          </w:rPr>
          <w:tab/>
        </w:r>
        <w:r>
          <w:rPr>
            <w:noProof/>
            <w:webHidden/>
          </w:rPr>
          <w:fldChar w:fldCharType="begin"/>
        </w:r>
        <w:r>
          <w:rPr>
            <w:noProof/>
            <w:webHidden/>
          </w:rPr>
          <w:instrText xml:space="preserve"> PAGEREF _Toc299541531 \h </w:instrText>
        </w:r>
        <w:r>
          <w:rPr>
            <w:noProof/>
            <w:webHidden/>
          </w:rPr>
        </w:r>
        <w:r>
          <w:rPr>
            <w:noProof/>
            <w:webHidden/>
          </w:rPr>
          <w:fldChar w:fldCharType="separate"/>
        </w:r>
        <w:r>
          <w:rPr>
            <w:noProof/>
            <w:webHidden/>
          </w:rPr>
          <w:t>32</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32" w:history="1">
        <w:r w:rsidRPr="007B2881">
          <w:rPr>
            <w:rStyle w:val="Hyperlink"/>
            <w:noProof/>
          </w:rPr>
          <w:t>Section 3.3: Basis and dimension</w:t>
        </w:r>
        <w:r>
          <w:rPr>
            <w:noProof/>
            <w:webHidden/>
          </w:rPr>
          <w:tab/>
        </w:r>
        <w:r>
          <w:rPr>
            <w:noProof/>
            <w:webHidden/>
          </w:rPr>
          <w:fldChar w:fldCharType="begin"/>
        </w:r>
        <w:r>
          <w:rPr>
            <w:noProof/>
            <w:webHidden/>
          </w:rPr>
          <w:instrText xml:space="preserve"> PAGEREF _Toc299541532 \h </w:instrText>
        </w:r>
        <w:r>
          <w:rPr>
            <w:noProof/>
            <w:webHidden/>
          </w:rPr>
        </w:r>
        <w:r>
          <w:rPr>
            <w:noProof/>
            <w:webHidden/>
          </w:rPr>
          <w:fldChar w:fldCharType="separate"/>
        </w:r>
        <w:r>
          <w:rPr>
            <w:noProof/>
            <w:webHidden/>
          </w:rPr>
          <w:t>35</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33" w:history="1">
        <w:r w:rsidRPr="007B2881">
          <w:rPr>
            <w:rStyle w:val="Hyperlink"/>
            <w:noProof/>
          </w:rPr>
          <w:t>Symbolic linear algebra</w:t>
        </w:r>
        <w:r>
          <w:rPr>
            <w:noProof/>
            <w:webHidden/>
          </w:rPr>
          <w:tab/>
        </w:r>
        <w:r>
          <w:rPr>
            <w:noProof/>
            <w:webHidden/>
          </w:rPr>
          <w:fldChar w:fldCharType="begin"/>
        </w:r>
        <w:r>
          <w:rPr>
            <w:noProof/>
            <w:webHidden/>
          </w:rPr>
          <w:instrText xml:space="preserve"> PAGEREF _Toc299541533 \h </w:instrText>
        </w:r>
        <w:r>
          <w:rPr>
            <w:noProof/>
            <w:webHidden/>
          </w:rPr>
        </w:r>
        <w:r>
          <w:rPr>
            <w:noProof/>
            <w:webHidden/>
          </w:rPr>
          <w:fldChar w:fldCharType="separate"/>
        </w:r>
        <w:r>
          <w:rPr>
            <w:noProof/>
            <w:webHidden/>
          </w:rPr>
          <w:t>37</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34" w:history="1">
        <w:r w:rsidRPr="007B2881">
          <w:rPr>
            <w:rStyle w:val="Hyperlink"/>
            <w:noProof/>
          </w:rPr>
          <w:t>Programming in MATLAB, part I</w:t>
        </w:r>
        <w:r>
          <w:rPr>
            <w:noProof/>
            <w:webHidden/>
          </w:rPr>
          <w:tab/>
        </w:r>
        <w:r>
          <w:rPr>
            <w:noProof/>
            <w:webHidden/>
          </w:rPr>
          <w:fldChar w:fldCharType="begin"/>
        </w:r>
        <w:r>
          <w:rPr>
            <w:noProof/>
            <w:webHidden/>
          </w:rPr>
          <w:instrText xml:space="preserve"> PAGEREF _Toc299541534 \h </w:instrText>
        </w:r>
        <w:r>
          <w:rPr>
            <w:noProof/>
            <w:webHidden/>
          </w:rPr>
        </w:r>
        <w:r>
          <w:rPr>
            <w:noProof/>
            <w:webHidden/>
          </w:rPr>
          <w:fldChar w:fldCharType="separate"/>
        </w:r>
        <w:r>
          <w:rPr>
            <w:noProof/>
            <w:webHidden/>
          </w:rPr>
          <w:t>38</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35" w:history="1">
        <w:r w:rsidRPr="007B2881">
          <w:rPr>
            <w:rStyle w:val="Hyperlink"/>
            <w:noProof/>
          </w:rPr>
          <w:t>Defining a MATLAB function in an M-file.</w:t>
        </w:r>
        <w:r>
          <w:rPr>
            <w:noProof/>
            <w:webHidden/>
          </w:rPr>
          <w:tab/>
        </w:r>
        <w:r>
          <w:rPr>
            <w:noProof/>
            <w:webHidden/>
          </w:rPr>
          <w:fldChar w:fldCharType="begin"/>
        </w:r>
        <w:r>
          <w:rPr>
            <w:noProof/>
            <w:webHidden/>
          </w:rPr>
          <w:instrText xml:space="preserve"> PAGEREF _Toc299541535 \h </w:instrText>
        </w:r>
        <w:r>
          <w:rPr>
            <w:noProof/>
            <w:webHidden/>
          </w:rPr>
        </w:r>
        <w:r>
          <w:rPr>
            <w:noProof/>
            <w:webHidden/>
          </w:rPr>
          <w:fldChar w:fldCharType="separate"/>
        </w:r>
        <w:r>
          <w:rPr>
            <w:noProof/>
            <w:webHidden/>
          </w:rPr>
          <w:t>38</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36" w:history="1">
        <w:r w:rsidRPr="007B2881">
          <w:rPr>
            <w:rStyle w:val="Hyperlink"/>
            <w:noProof/>
          </w:rPr>
          <w:t>Optional inputs with default values</w:t>
        </w:r>
        <w:r>
          <w:rPr>
            <w:noProof/>
            <w:webHidden/>
          </w:rPr>
          <w:tab/>
        </w:r>
        <w:r>
          <w:rPr>
            <w:noProof/>
            <w:webHidden/>
          </w:rPr>
          <w:fldChar w:fldCharType="begin"/>
        </w:r>
        <w:r>
          <w:rPr>
            <w:noProof/>
            <w:webHidden/>
          </w:rPr>
          <w:instrText xml:space="preserve"> PAGEREF _Toc299541536 \h </w:instrText>
        </w:r>
        <w:r>
          <w:rPr>
            <w:noProof/>
            <w:webHidden/>
          </w:rPr>
        </w:r>
        <w:r>
          <w:rPr>
            <w:noProof/>
            <w:webHidden/>
          </w:rPr>
          <w:fldChar w:fldCharType="separate"/>
        </w:r>
        <w:r>
          <w:rPr>
            <w:noProof/>
            <w:webHidden/>
          </w:rPr>
          <w:t>43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37" w:history="1">
        <w:r w:rsidRPr="007B2881">
          <w:rPr>
            <w:rStyle w:val="Hyperlink"/>
            <w:noProof/>
          </w:rPr>
          <w:t>Comments in M-files</w:t>
        </w:r>
        <w:r>
          <w:rPr>
            <w:noProof/>
            <w:webHidden/>
          </w:rPr>
          <w:tab/>
        </w:r>
        <w:r>
          <w:rPr>
            <w:noProof/>
            <w:webHidden/>
          </w:rPr>
          <w:fldChar w:fldCharType="begin"/>
        </w:r>
        <w:r>
          <w:rPr>
            <w:noProof/>
            <w:webHidden/>
          </w:rPr>
          <w:instrText xml:space="preserve"> PAGEREF _Toc299541537 \h </w:instrText>
        </w:r>
        <w:r>
          <w:rPr>
            <w:noProof/>
            <w:webHidden/>
          </w:rPr>
        </w:r>
        <w:r>
          <w:rPr>
            <w:noProof/>
            <w:webHidden/>
          </w:rPr>
          <w:fldChar w:fldCharType="separate"/>
        </w:r>
        <w:r>
          <w:rPr>
            <w:noProof/>
            <w:webHidden/>
          </w:rPr>
          <w:t>44</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38" w:history="1">
        <w:r w:rsidRPr="007B2881">
          <w:rPr>
            <w:rStyle w:val="Hyperlink"/>
            <w:noProof/>
          </w:rPr>
          <w:t>M-files as scripts</w:t>
        </w:r>
        <w:r>
          <w:rPr>
            <w:noProof/>
            <w:webHidden/>
          </w:rPr>
          <w:tab/>
        </w:r>
        <w:r>
          <w:rPr>
            <w:noProof/>
            <w:webHidden/>
          </w:rPr>
          <w:fldChar w:fldCharType="begin"/>
        </w:r>
        <w:r>
          <w:rPr>
            <w:noProof/>
            <w:webHidden/>
          </w:rPr>
          <w:instrText xml:space="preserve"> PAGEREF _Toc299541538 \h </w:instrText>
        </w:r>
        <w:r>
          <w:rPr>
            <w:noProof/>
            <w:webHidden/>
          </w:rPr>
        </w:r>
        <w:r>
          <w:rPr>
            <w:noProof/>
            <w:webHidden/>
          </w:rPr>
          <w:fldChar w:fldCharType="separate"/>
        </w:r>
        <w:r>
          <w:rPr>
            <w:noProof/>
            <w:webHidden/>
          </w:rPr>
          <w:t>44</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39" w:history="1">
        <w:r w:rsidRPr="007B2881">
          <w:rPr>
            <w:rStyle w:val="Hyperlink"/>
            <w:noProof/>
          </w:rPr>
          <w:t>Section 3.4: Orthogonal bases and projection</w:t>
        </w:r>
        <w:r>
          <w:rPr>
            <w:noProof/>
            <w:webHidden/>
          </w:rPr>
          <w:tab/>
        </w:r>
        <w:r>
          <w:rPr>
            <w:noProof/>
            <w:webHidden/>
          </w:rPr>
          <w:fldChar w:fldCharType="begin"/>
        </w:r>
        <w:r>
          <w:rPr>
            <w:noProof/>
            <w:webHidden/>
          </w:rPr>
          <w:instrText xml:space="preserve"> PAGEREF _Toc299541539 \h </w:instrText>
        </w:r>
        <w:r>
          <w:rPr>
            <w:noProof/>
            <w:webHidden/>
          </w:rPr>
        </w:r>
        <w:r>
          <w:rPr>
            <w:noProof/>
            <w:webHidden/>
          </w:rPr>
          <w:fldChar w:fldCharType="separate"/>
        </w:r>
        <w:r>
          <w:rPr>
            <w:noProof/>
            <w:webHidden/>
          </w:rPr>
          <w:t>46</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40" w:history="1">
        <w:r w:rsidRPr="007B2881">
          <w:rPr>
            <w:rStyle w:val="Hyperlink"/>
            <w:noProof/>
          </w:rPr>
          <w:t xml:space="preserve">Working with the </w:t>
        </w:r>
        <w:r w:rsidRPr="007B2881">
          <w:rPr>
            <w:rStyle w:val="Hyperlink"/>
            <w:i/>
            <w:iCs/>
            <w:noProof/>
          </w:rPr>
          <w:t>L</w:t>
        </w:r>
        <w:r w:rsidRPr="007B2881">
          <w:rPr>
            <w:rStyle w:val="Hyperlink"/>
            <w:noProof/>
            <w:vertAlign w:val="superscript"/>
          </w:rPr>
          <w:t>2</w:t>
        </w:r>
        <w:r w:rsidRPr="007B2881">
          <w:rPr>
            <w:rStyle w:val="Hyperlink"/>
            <w:noProof/>
          </w:rPr>
          <w:t xml:space="preserve"> inner product</w:t>
        </w:r>
        <w:r>
          <w:rPr>
            <w:noProof/>
            <w:webHidden/>
          </w:rPr>
          <w:tab/>
        </w:r>
        <w:r>
          <w:rPr>
            <w:noProof/>
            <w:webHidden/>
          </w:rPr>
          <w:fldChar w:fldCharType="begin"/>
        </w:r>
        <w:r>
          <w:rPr>
            <w:noProof/>
            <w:webHidden/>
          </w:rPr>
          <w:instrText xml:space="preserve"> PAGEREF _Toc299541540 \h </w:instrText>
        </w:r>
        <w:r>
          <w:rPr>
            <w:noProof/>
            <w:webHidden/>
          </w:rPr>
        </w:r>
        <w:r>
          <w:rPr>
            <w:noProof/>
            <w:webHidden/>
          </w:rPr>
          <w:fldChar w:fldCharType="separate"/>
        </w:r>
        <w:r>
          <w:rPr>
            <w:noProof/>
            <w:webHidden/>
          </w:rPr>
          <w:t>46</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41" w:history="1">
        <w:r w:rsidRPr="007B2881">
          <w:rPr>
            <w:rStyle w:val="Hyperlink"/>
            <w:noProof/>
          </w:rPr>
          <w:t>Section 3.5: Eigenvalues and eigenvectors of a symmetric matrix</w:t>
        </w:r>
        <w:r>
          <w:rPr>
            <w:noProof/>
            <w:webHidden/>
          </w:rPr>
          <w:tab/>
        </w:r>
        <w:r>
          <w:rPr>
            <w:noProof/>
            <w:webHidden/>
          </w:rPr>
          <w:fldChar w:fldCharType="begin"/>
        </w:r>
        <w:r>
          <w:rPr>
            <w:noProof/>
            <w:webHidden/>
          </w:rPr>
          <w:instrText xml:space="preserve"> PAGEREF _Toc299541541 \h </w:instrText>
        </w:r>
        <w:r>
          <w:rPr>
            <w:noProof/>
            <w:webHidden/>
          </w:rPr>
        </w:r>
        <w:r>
          <w:rPr>
            <w:noProof/>
            <w:webHidden/>
          </w:rPr>
          <w:fldChar w:fldCharType="separate"/>
        </w:r>
        <w:r>
          <w:rPr>
            <w:noProof/>
            <w:webHidden/>
          </w:rPr>
          <w:t>53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42" w:history="1">
        <w:r w:rsidRPr="007B2881">
          <w:rPr>
            <w:rStyle w:val="Hyperlink"/>
            <w:noProof/>
          </w:rPr>
          <w:t>Numerical eigenvalues and eigenvectors</w:t>
        </w:r>
        <w:r>
          <w:rPr>
            <w:noProof/>
            <w:webHidden/>
          </w:rPr>
          <w:tab/>
        </w:r>
        <w:r>
          <w:rPr>
            <w:noProof/>
            <w:webHidden/>
          </w:rPr>
          <w:fldChar w:fldCharType="begin"/>
        </w:r>
        <w:r>
          <w:rPr>
            <w:noProof/>
            <w:webHidden/>
          </w:rPr>
          <w:instrText xml:space="preserve"> PAGEREF _Toc299541542 \h </w:instrText>
        </w:r>
        <w:r>
          <w:rPr>
            <w:noProof/>
            <w:webHidden/>
          </w:rPr>
        </w:r>
        <w:r>
          <w:rPr>
            <w:noProof/>
            <w:webHidden/>
          </w:rPr>
          <w:fldChar w:fldCharType="separate"/>
        </w:r>
        <w:r>
          <w:rPr>
            <w:noProof/>
            <w:webHidden/>
          </w:rPr>
          <w:t>53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43" w:history="1">
        <w:r w:rsidRPr="007B2881">
          <w:rPr>
            <w:rStyle w:val="Hyperlink"/>
            <w:noProof/>
          </w:rPr>
          <w:t>Symbolic eigenvalues and eigenvectors</w:t>
        </w:r>
        <w:r>
          <w:rPr>
            <w:noProof/>
            <w:webHidden/>
          </w:rPr>
          <w:tab/>
        </w:r>
        <w:r>
          <w:rPr>
            <w:noProof/>
            <w:webHidden/>
          </w:rPr>
          <w:fldChar w:fldCharType="begin"/>
        </w:r>
        <w:r>
          <w:rPr>
            <w:noProof/>
            <w:webHidden/>
          </w:rPr>
          <w:instrText xml:space="preserve"> PAGEREF _Toc299541543 \h </w:instrText>
        </w:r>
        <w:r>
          <w:rPr>
            <w:noProof/>
            <w:webHidden/>
          </w:rPr>
        </w:r>
        <w:r>
          <w:rPr>
            <w:noProof/>
            <w:webHidden/>
          </w:rPr>
          <w:fldChar w:fldCharType="separate"/>
        </w:r>
        <w:r>
          <w:rPr>
            <w:noProof/>
            <w:webHidden/>
          </w:rPr>
          <w:t>53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44" w:history="1">
        <w:r w:rsidRPr="007B2881">
          <w:rPr>
            <w:rStyle w:val="Hyperlink"/>
            <w:noProof/>
          </w:rPr>
          <w:t>Review: Functions in MATLAB</w:t>
        </w:r>
        <w:r>
          <w:rPr>
            <w:noProof/>
            <w:webHidden/>
          </w:rPr>
          <w:tab/>
        </w:r>
        <w:r>
          <w:rPr>
            <w:noProof/>
            <w:webHidden/>
          </w:rPr>
          <w:fldChar w:fldCharType="begin"/>
        </w:r>
        <w:r>
          <w:rPr>
            <w:noProof/>
            <w:webHidden/>
          </w:rPr>
          <w:instrText xml:space="preserve"> PAGEREF _Toc299541544 \h </w:instrText>
        </w:r>
        <w:r>
          <w:rPr>
            <w:noProof/>
            <w:webHidden/>
          </w:rPr>
        </w:r>
        <w:r>
          <w:rPr>
            <w:noProof/>
            <w:webHidden/>
          </w:rPr>
          <w:fldChar w:fldCharType="separate"/>
        </w:r>
        <w:r>
          <w:rPr>
            <w:noProof/>
            <w:webHidden/>
          </w:rPr>
          <w:t>56</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45" w:history="1">
        <w:r w:rsidRPr="007B2881">
          <w:rPr>
            <w:rStyle w:val="Hyperlink"/>
            <w:noProof/>
          </w:rPr>
          <w:t>Chapter 4: Essential ordinary differential equations</w:t>
        </w:r>
        <w:r>
          <w:rPr>
            <w:noProof/>
            <w:webHidden/>
          </w:rPr>
          <w:tab/>
        </w:r>
        <w:r>
          <w:rPr>
            <w:noProof/>
            <w:webHidden/>
          </w:rPr>
          <w:fldChar w:fldCharType="begin"/>
        </w:r>
        <w:r>
          <w:rPr>
            <w:noProof/>
            <w:webHidden/>
          </w:rPr>
          <w:instrText xml:space="preserve"> PAGEREF _Toc299541545 \h </w:instrText>
        </w:r>
        <w:r>
          <w:rPr>
            <w:noProof/>
            <w:webHidden/>
          </w:rPr>
        </w:r>
        <w:r>
          <w:rPr>
            <w:noProof/>
            <w:webHidden/>
          </w:rPr>
          <w:fldChar w:fldCharType="separate"/>
        </w:r>
        <w:r>
          <w:rPr>
            <w:noProof/>
            <w:webHidden/>
          </w:rPr>
          <w:t>59</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46" w:history="1">
        <w:r w:rsidRPr="007B2881">
          <w:rPr>
            <w:rStyle w:val="Hyperlink"/>
            <w:noProof/>
          </w:rPr>
          <w:t>Section 4.2: Solutions to some simple ODEs</w:t>
        </w:r>
        <w:r>
          <w:rPr>
            <w:noProof/>
            <w:webHidden/>
          </w:rPr>
          <w:tab/>
        </w:r>
        <w:r>
          <w:rPr>
            <w:noProof/>
            <w:webHidden/>
          </w:rPr>
          <w:fldChar w:fldCharType="begin"/>
        </w:r>
        <w:r>
          <w:rPr>
            <w:noProof/>
            <w:webHidden/>
          </w:rPr>
          <w:instrText xml:space="preserve"> PAGEREF _Toc299541546 \h </w:instrText>
        </w:r>
        <w:r>
          <w:rPr>
            <w:noProof/>
            <w:webHidden/>
          </w:rPr>
        </w:r>
        <w:r>
          <w:rPr>
            <w:noProof/>
            <w:webHidden/>
          </w:rPr>
          <w:fldChar w:fldCharType="separate"/>
        </w:r>
        <w:r>
          <w:rPr>
            <w:noProof/>
            <w:webHidden/>
          </w:rPr>
          <w:t>59</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47" w:history="1">
        <w:r w:rsidRPr="007B2881">
          <w:rPr>
            <w:rStyle w:val="Hyperlink"/>
            <w:noProof/>
          </w:rPr>
          <w:t>Second-order linear homogeneous ODEs with constant coefficients</w:t>
        </w:r>
        <w:r>
          <w:rPr>
            <w:noProof/>
            <w:webHidden/>
          </w:rPr>
          <w:tab/>
        </w:r>
        <w:r>
          <w:rPr>
            <w:noProof/>
            <w:webHidden/>
          </w:rPr>
          <w:fldChar w:fldCharType="begin"/>
        </w:r>
        <w:r>
          <w:rPr>
            <w:noProof/>
            <w:webHidden/>
          </w:rPr>
          <w:instrText xml:space="preserve"> PAGEREF _Toc299541547 \h </w:instrText>
        </w:r>
        <w:r>
          <w:rPr>
            <w:noProof/>
            <w:webHidden/>
          </w:rPr>
        </w:r>
        <w:r>
          <w:rPr>
            <w:noProof/>
            <w:webHidden/>
          </w:rPr>
          <w:fldChar w:fldCharType="separate"/>
        </w:r>
        <w:r>
          <w:rPr>
            <w:noProof/>
            <w:webHidden/>
          </w:rPr>
          <w:t>60</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48" w:history="1">
        <w:r w:rsidRPr="007B2881">
          <w:rPr>
            <w:rStyle w:val="Hyperlink"/>
            <w:noProof/>
          </w:rPr>
          <w:t>A special inhomogeneous second-order linear ODE</w:t>
        </w:r>
        <w:r>
          <w:rPr>
            <w:noProof/>
            <w:webHidden/>
          </w:rPr>
          <w:tab/>
        </w:r>
        <w:r>
          <w:rPr>
            <w:noProof/>
            <w:webHidden/>
          </w:rPr>
          <w:fldChar w:fldCharType="begin"/>
        </w:r>
        <w:r>
          <w:rPr>
            <w:noProof/>
            <w:webHidden/>
          </w:rPr>
          <w:instrText xml:space="preserve"> PAGEREF _Toc299541548 \h </w:instrText>
        </w:r>
        <w:r>
          <w:rPr>
            <w:noProof/>
            <w:webHidden/>
          </w:rPr>
        </w:r>
        <w:r>
          <w:rPr>
            <w:noProof/>
            <w:webHidden/>
          </w:rPr>
          <w:fldChar w:fldCharType="separate"/>
        </w:r>
        <w:r>
          <w:rPr>
            <w:noProof/>
            <w:webHidden/>
          </w:rPr>
          <w:t>61</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49" w:history="1">
        <w:r w:rsidRPr="007B2881">
          <w:rPr>
            <w:rStyle w:val="Hyperlink"/>
            <w:noProof/>
          </w:rPr>
          <w:t>First-order linear ODEs</w:t>
        </w:r>
        <w:r>
          <w:rPr>
            <w:noProof/>
            <w:webHidden/>
          </w:rPr>
          <w:tab/>
        </w:r>
        <w:r>
          <w:rPr>
            <w:noProof/>
            <w:webHidden/>
          </w:rPr>
          <w:fldChar w:fldCharType="begin"/>
        </w:r>
        <w:r>
          <w:rPr>
            <w:noProof/>
            <w:webHidden/>
          </w:rPr>
          <w:instrText xml:space="preserve"> PAGEREF _Toc299541549 \h </w:instrText>
        </w:r>
        <w:r>
          <w:rPr>
            <w:noProof/>
            <w:webHidden/>
          </w:rPr>
        </w:r>
        <w:r>
          <w:rPr>
            <w:noProof/>
            <w:webHidden/>
          </w:rPr>
          <w:fldChar w:fldCharType="separate"/>
        </w:r>
        <w:r>
          <w:rPr>
            <w:noProof/>
            <w:webHidden/>
          </w:rPr>
          <w:t>62</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50" w:history="1">
        <w:r w:rsidRPr="007B2881">
          <w:rPr>
            <w:rStyle w:val="Hyperlink"/>
            <w:noProof/>
          </w:rPr>
          <w:t>Section 4.3: Linear systems with constant coefficients</w:t>
        </w:r>
        <w:r>
          <w:rPr>
            <w:noProof/>
            <w:webHidden/>
          </w:rPr>
          <w:tab/>
        </w:r>
        <w:r>
          <w:rPr>
            <w:noProof/>
            <w:webHidden/>
          </w:rPr>
          <w:fldChar w:fldCharType="begin"/>
        </w:r>
        <w:r>
          <w:rPr>
            <w:noProof/>
            <w:webHidden/>
          </w:rPr>
          <w:instrText xml:space="preserve"> PAGEREF _Toc299541550 \h </w:instrText>
        </w:r>
        <w:r>
          <w:rPr>
            <w:noProof/>
            <w:webHidden/>
          </w:rPr>
        </w:r>
        <w:r>
          <w:rPr>
            <w:noProof/>
            <w:webHidden/>
          </w:rPr>
          <w:fldChar w:fldCharType="separate"/>
        </w:r>
        <w:r>
          <w:rPr>
            <w:noProof/>
            <w:webHidden/>
          </w:rPr>
          <w:t>64</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51" w:history="1">
        <w:r w:rsidRPr="007B2881">
          <w:rPr>
            <w:rStyle w:val="Hyperlink"/>
            <w:noProof/>
          </w:rPr>
          <w:t>Inhomogeneous systems and variation of parameters</w:t>
        </w:r>
        <w:r>
          <w:rPr>
            <w:noProof/>
            <w:webHidden/>
          </w:rPr>
          <w:tab/>
        </w:r>
        <w:r>
          <w:rPr>
            <w:noProof/>
            <w:webHidden/>
          </w:rPr>
          <w:fldChar w:fldCharType="begin"/>
        </w:r>
        <w:r>
          <w:rPr>
            <w:noProof/>
            <w:webHidden/>
          </w:rPr>
          <w:instrText xml:space="preserve"> PAGEREF _Toc299541551 \h </w:instrText>
        </w:r>
        <w:r>
          <w:rPr>
            <w:noProof/>
            <w:webHidden/>
          </w:rPr>
        </w:r>
        <w:r>
          <w:rPr>
            <w:noProof/>
            <w:webHidden/>
          </w:rPr>
          <w:fldChar w:fldCharType="separate"/>
        </w:r>
        <w:r>
          <w:rPr>
            <w:noProof/>
            <w:webHidden/>
          </w:rPr>
          <w:t>66</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52" w:history="1">
        <w:r w:rsidRPr="007B2881">
          <w:rPr>
            <w:rStyle w:val="Hyperlink"/>
            <w:noProof/>
          </w:rPr>
          <w:t>Programming in MATLAB, Part II</w:t>
        </w:r>
        <w:r>
          <w:rPr>
            <w:noProof/>
            <w:webHidden/>
          </w:rPr>
          <w:tab/>
        </w:r>
        <w:r>
          <w:rPr>
            <w:noProof/>
            <w:webHidden/>
          </w:rPr>
          <w:fldChar w:fldCharType="begin"/>
        </w:r>
        <w:r>
          <w:rPr>
            <w:noProof/>
            <w:webHidden/>
          </w:rPr>
          <w:instrText xml:space="preserve"> PAGEREF _Toc299541552 \h </w:instrText>
        </w:r>
        <w:r>
          <w:rPr>
            <w:noProof/>
            <w:webHidden/>
          </w:rPr>
        </w:r>
        <w:r>
          <w:rPr>
            <w:noProof/>
            <w:webHidden/>
          </w:rPr>
          <w:fldChar w:fldCharType="separate"/>
        </w:r>
        <w:r>
          <w:rPr>
            <w:noProof/>
            <w:webHidden/>
          </w:rPr>
          <w:t>68</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53" w:history="1">
        <w:r w:rsidRPr="007B2881">
          <w:rPr>
            <w:rStyle w:val="Hyperlink"/>
            <w:noProof/>
          </w:rPr>
          <w:t>Conditional execution</w:t>
        </w:r>
        <w:r>
          <w:rPr>
            <w:noProof/>
            <w:webHidden/>
          </w:rPr>
          <w:tab/>
        </w:r>
        <w:r>
          <w:rPr>
            <w:noProof/>
            <w:webHidden/>
          </w:rPr>
          <w:fldChar w:fldCharType="begin"/>
        </w:r>
        <w:r>
          <w:rPr>
            <w:noProof/>
            <w:webHidden/>
          </w:rPr>
          <w:instrText xml:space="preserve"> PAGEREF _Toc299541553 \h </w:instrText>
        </w:r>
        <w:r>
          <w:rPr>
            <w:noProof/>
            <w:webHidden/>
          </w:rPr>
        </w:r>
        <w:r>
          <w:rPr>
            <w:noProof/>
            <w:webHidden/>
          </w:rPr>
          <w:fldChar w:fldCharType="separate"/>
        </w:r>
        <w:r>
          <w:rPr>
            <w:noProof/>
            <w:webHidden/>
          </w:rPr>
          <w:t>69</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54" w:history="1">
        <w:r w:rsidRPr="007B2881">
          <w:rPr>
            <w:rStyle w:val="Hyperlink"/>
            <w:noProof/>
          </w:rPr>
          <w:t>Passing one function into another</w:t>
        </w:r>
        <w:r>
          <w:rPr>
            <w:noProof/>
            <w:webHidden/>
          </w:rPr>
          <w:tab/>
        </w:r>
        <w:r>
          <w:rPr>
            <w:noProof/>
            <w:webHidden/>
          </w:rPr>
          <w:fldChar w:fldCharType="begin"/>
        </w:r>
        <w:r>
          <w:rPr>
            <w:noProof/>
            <w:webHidden/>
          </w:rPr>
          <w:instrText xml:space="preserve"> PAGEREF _Toc299541554 \h </w:instrText>
        </w:r>
        <w:r>
          <w:rPr>
            <w:noProof/>
            <w:webHidden/>
          </w:rPr>
        </w:r>
        <w:r>
          <w:rPr>
            <w:noProof/>
            <w:webHidden/>
          </w:rPr>
          <w:fldChar w:fldCharType="separate"/>
        </w:r>
        <w:r>
          <w:rPr>
            <w:noProof/>
            <w:webHidden/>
          </w:rPr>
          <w:t>70</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55" w:history="1">
        <w:r w:rsidRPr="007B2881">
          <w:rPr>
            <w:rStyle w:val="Hyperlink"/>
            <w:noProof/>
          </w:rPr>
          <w:t>Section 4.4: Numerical methods for initial value problems</w:t>
        </w:r>
        <w:r>
          <w:rPr>
            <w:noProof/>
            <w:webHidden/>
          </w:rPr>
          <w:tab/>
        </w:r>
        <w:r>
          <w:rPr>
            <w:noProof/>
            <w:webHidden/>
          </w:rPr>
          <w:fldChar w:fldCharType="begin"/>
        </w:r>
        <w:r>
          <w:rPr>
            <w:noProof/>
            <w:webHidden/>
          </w:rPr>
          <w:instrText xml:space="preserve"> PAGEREF _Toc299541555 \h </w:instrText>
        </w:r>
        <w:r>
          <w:rPr>
            <w:noProof/>
            <w:webHidden/>
          </w:rPr>
        </w:r>
        <w:r>
          <w:rPr>
            <w:noProof/>
            <w:webHidden/>
          </w:rPr>
          <w:fldChar w:fldCharType="separate"/>
        </w:r>
        <w:r>
          <w:rPr>
            <w:noProof/>
            <w:webHidden/>
          </w:rPr>
          <w:t>72</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56" w:history="1">
        <w:r w:rsidRPr="007B2881">
          <w:rPr>
            <w:rStyle w:val="Hyperlink"/>
            <w:noProof/>
          </w:rPr>
          <w:t>Programming in MATLAB, part III</w:t>
        </w:r>
        <w:r>
          <w:rPr>
            <w:noProof/>
            <w:webHidden/>
          </w:rPr>
          <w:tab/>
        </w:r>
        <w:r>
          <w:rPr>
            <w:noProof/>
            <w:webHidden/>
          </w:rPr>
          <w:fldChar w:fldCharType="begin"/>
        </w:r>
        <w:r>
          <w:rPr>
            <w:noProof/>
            <w:webHidden/>
          </w:rPr>
          <w:instrText xml:space="preserve"> PAGEREF _Toc299541556 \h </w:instrText>
        </w:r>
        <w:r>
          <w:rPr>
            <w:noProof/>
            <w:webHidden/>
          </w:rPr>
        </w:r>
        <w:r>
          <w:rPr>
            <w:noProof/>
            <w:webHidden/>
          </w:rPr>
          <w:fldChar w:fldCharType="separate"/>
        </w:r>
        <w:r>
          <w:rPr>
            <w:noProof/>
            <w:webHidden/>
          </w:rPr>
          <w:t>78</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57" w:history="1">
        <w:r w:rsidRPr="007B2881">
          <w:rPr>
            <w:rStyle w:val="Hyperlink"/>
            <w:noProof/>
          </w:rPr>
          <w:t>Efficient MATLAB programming</w:t>
        </w:r>
        <w:r>
          <w:rPr>
            <w:noProof/>
            <w:webHidden/>
          </w:rPr>
          <w:tab/>
        </w:r>
        <w:r>
          <w:rPr>
            <w:noProof/>
            <w:webHidden/>
          </w:rPr>
          <w:fldChar w:fldCharType="begin"/>
        </w:r>
        <w:r>
          <w:rPr>
            <w:noProof/>
            <w:webHidden/>
          </w:rPr>
          <w:instrText xml:space="preserve"> PAGEREF _Toc299541557 \h </w:instrText>
        </w:r>
        <w:r>
          <w:rPr>
            <w:noProof/>
            <w:webHidden/>
          </w:rPr>
        </w:r>
        <w:r>
          <w:rPr>
            <w:noProof/>
            <w:webHidden/>
          </w:rPr>
          <w:fldChar w:fldCharType="separate"/>
        </w:r>
        <w:r>
          <w:rPr>
            <w:noProof/>
            <w:webHidden/>
          </w:rPr>
          <w:t>81</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58" w:history="1">
        <w:r w:rsidRPr="007B2881">
          <w:rPr>
            <w:rStyle w:val="Hyperlink"/>
            <w:noProof/>
          </w:rPr>
          <w:t>More about graphics in MATLAB</w:t>
        </w:r>
        <w:r>
          <w:rPr>
            <w:noProof/>
            <w:webHidden/>
          </w:rPr>
          <w:tab/>
        </w:r>
        <w:r>
          <w:rPr>
            <w:noProof/>
            <w:webHidden/>
          </w:rPr>
          <w:fldChar w:fldCharType="begin"/>
        </w:r>
        <w:r>
          <w:rPr>
            <w:noProof/>
            <w:webHidden/>
          </w:rPr>
          <w:instrText xml:space="preserve"> PAGEREF _Toc299541558 \h </w:instrText>
        </w:r>
        <w:r>
          <w:rPr>
            <w:noProof/>
            <w:webHidden/>
          </w:rPr>
        </w:r>
        <w:r>
          <w:rPr>
            <w:noProof/>
            <w:webHidden/>
          </w:rPr>
          <w:fldChar w:fldCharType="separate"/>
        </w:r>
        <w:r>
          <w:rPr>
            <w:noProof/>
            <w:webHidden/>
          </w:rPr>
          <w:t>81</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59" w:history="1">
        <w:r w:rsidRPr="007B2881">
          <w:rPr>
            <w:rStyle w:val="Hyperlink"/>
            <w:noProof/>
          </w:rPr>
          <w:t>Chapter 5: Boundary value problems in statics</w:t>
        </w:r>
        <w:r>
          <w:rPr>
            <w:noProof/>
            <w:webHidden/>
          </w:rPr>
          <w:tab/>
        </w:r>
        <w:r>
          <w:rPr>
            <w:noProof/>
            <w:webHidden/>
          </w:rPr>
          <w:fldChar w:fldCharType="begin"/>
        </w:r>
        <w:r>
          <w:rPr>
            <w:noProof/>
            <w:webHidden/>
          </w:rPr>
          <w:instrText xml:space="preserve"> PAGEREF _Toc299541559 \h </w:instrText>
        </w:r>
        <w:r>
          <w:rPr>
            <w:noProof/>
            <w:webHidden/>
          </w:rPr>
        </w:r>
        <w:r>
          <w:rPr>
            <w:noProof/>
            <w:webHidden/>
          </w:rPr>
          <w:fldChar w:fldCharType="separate"/>
        </w:r>
        <w:r>
          <w:rPr>
            <w:noProof/>
            <w:webHidden/>
          </w:rPr>
          <w:t>83</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60" w:history="1">
        <w:r w:rsidRPr="007B2881">
          <w:rPr>
            <w:rStyle w:val="Hyperlink"/>
            <w:noProof/>
          </w:rPr>
          <w:t>Section 5.2:  Introduction to the spectral method; eigenfunctions</w:t>
        </w:r>
        <w:r>
          <w:rPr>
            <w:noProof/>
            <w:webHidden/>
          </w:rPr>
          <w:tab/>
        </w:r>
        <w:r>
          <w:rPr>
            <w:noProof/>
            <w:webHidden/>
          </w:rPr>
          <w:fldChar w:fldCharType="begin"/>
        </w:r>
        <w:r>
          <w:rPr>
            <w:noProof/>
            <w:webHidden/>
          </w:rPr>
          <w:instrText xml:space="preserve"> PAGEREF _Toc299541560 \h </w:instrText>
        </w:r>
        <w:r>
          <w:rPr>
            <w:noProof/>
            <w:webHidden/>
          </w:rPr>
        </w:r>
        <w:r>
          <w:rPr>
            <w:noProof/>
            <w:webHidden/>
          </w:rPr>
          <w:fldChar w:fldCharType="separate"/>
        </w:r>
        <w:r>
          <w:rPr>
            <w:noProof/>
            <w:webHidden/>
          </w:rPr>
          <w:t>83</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61" w:history="1">
        <w:r w:rsidRPr="007B2881">
          <w:rPr>
            <w:rStyle w:val="Hyperlink"/>
            <w:noProof/>
          </w:rPr>
          <w:t>Section 5.5: The Galerkin method</w:t>
        </w:r>
        <w:r>
          <w:rPr>
            <w:noProof/>
            <w:webHidden/>
          </w:rPr>
          <w:tab/>
        </w:r>
        <w:r>
          <w:rPr>
            <w:noProof/>
            <w:webHidden/>
          </w:rPr>
          <w:fldChar w:fldCharType="begin"/>
        </w:r>
        <w:r>
          <w:rPr>
            <w:noProof/>
            <w:webHidden/>
          </w:rPr>
          <w:instrText xml:space="preserve"> PAGEREF _Toc299541561 \h </w:instrText>
        </w:r>
        <w:r>
          <w:rPr>
            <w:noProof/>
            <w:webHidden/>
          </w:rPr>
        </w:r>
        <w:r>
          <w:rPr>
            <w:noProof/>
            <w:webHidden/>
          </w:rPr>
          <w:fldChar w:fldCharType="separate"/>
        </w:r>
        <w:r>
          <w:rPr>
            <w:noProof/>
            <w:webHidden/>
          </w:rPr>
          <w:t>88</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62" w:history="1">
        <w:r w:rsidRPr="007B2881">
          <w:rPr>
            <w:rStyle w:val="Hyperlink"/>
            <w:noProof/>
          </w:rPr>
          <w:t>Computing the stiffness matrix and load vector in loops</w:t>
        </w:r>
        <w:r>
          <w:rPr>
            <w:noProof/>
            <w:webHidden/>
          </w:rPr>
          <w:tab/>
        </w:r>
        <w:r>
          <w:rPr>
            <w:noProof/>
            <w:webHidden/>
          </w:rPr>
          <w:fldChar w:fldCharType="begin"/>
        </w:r>
        <w:r>
          <w:rPr>
            <w:noProof/>
            <w:webHidden/>
          </w:rPr>
          <w:instrText xml:space="preserve"> PAGEREF _Toc299541562 \h </w:instrText>
        </w:r>
        <w:r>
          <w:rPr>
            <w:noProof/>
            <w:webHidden/>
          </w:rPr>
        </w:r>
        <w:r>
          <w:rPr>
            <w:noProof/>
            <w:webHidden/>
          </w:rPr>
          <w:fldChar w:fldCharType="separate"/>
        </w:r>
        <w:r>
          <w:rPr>
            <w:noProof/>
            <w:webHidden/>
          </w:rPr>
          <w:t>92</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63" w:history="1">
        <w:r w:rsidRPr="007B2881">
          <w:rPr>
            <w:rStyle w:val="Hyperlink"/>
            <w:noProof/>
          </w:rPr>
          <w:t>Section 5.6: Piecewise  polynomials and the finite element method</w:t>
        </w:r>
        <w:r>
          <w:rPr>
            <w:noProof/>
            <w:webHidden/>
          </w:rPr>
          <w:tab/>
        </w:r>
        <w:r>
          <w:rPr>
            <w:noProof/>
            <w:webHidden/>
          </w:rPr>
          <w:fldChar w:fldCharType="begin"/>
        </w:r>
        <w:r>
          <w:rPr>
            <w:noProof/>
            <w:webHidden/>
          </w:rPr>
          <w:instrText xml:space="preserve"> PAGEREF _Toc299541563 \h </w:instrText>
        </w:r>
        <w:r>
          <w:rPr>
            <w:noProof/>
            <w:webHidden/>
          </w:rPr>
        </w:r>
        <w:r>
          <w:rPr>
            <w:noProof/>
            <w:webHidden/>
          </w:rPr>
          <w:fldChar w:fldCharType="separate"/>
        </w:r>
        <w:r>
          <w:rPr>
            <w:noProof/>
            <w:webHidden/>
          </w:rPr>
          <w:t>93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64" w:history="1">
        <w:r w:rsidRPr="007B2881">
          <w:rPr>
            <w:rStyle w:val="Hyperlink"/>
            <w:noProof/>
          </w:rPr>
          <w:t>Computing the load vector</w:t>
        </w:r>
        <w:r>
          <w:rPr>
            <w:noProof/>
            <w:webHidden/>
          </w:rPr>
          <w:tab/>
        </w:r>
        <w:r>
          <w:rPr>
            <w:noProof/>
            <w:webHidden/>
          </w:rPr>
          <w:fldChar w:fldCharType="begin"/>
        </w:r>
        <w:r>
          <w:rPr>
            <w:noProof/>
            <w:webHidden/>
          </w:rPr>
          <w:instrText xml:space="preserve"> PAGEREF _Toc299541564 \h </w:instrText>
        </w:r>
        <w:r>
          <w:rPr>
            <w:noProof/>
            <w:webHidden/>
          </w:rPr>
        </w:r>
        <w:r>
          <w:rPr>
            <w:noProof/>
            <w:webHidden/>
          </w:rPr>
          <w:fldChar w:fldCharType="separate"/>
        </w:r>
        <w:r>
          <w:rPr>
            <w:noProof/>
            <w:webHidden/>
          </w:rPr>
          <w:t>95</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65" w:history="1">
        <w:r w:rsidRPr="007B2881">
          <w:rPr>
            <w:rStyle w:val="Hyperlink"/>
            <w:noProof/>
          </w:rPr>
          <w:t>Computing the stiffness matrix</w:t>
        </w:r>
        <w:r>
          <w:rPr>
            <w:noProof/>
            <w:webHidden/>
          </w:rPr>
          <w:tab/>
        </w:r>
        <w:r>
          <w:rPr>
            <w:noProof/>
            <w:webHidden/>
          </w:rPr>
          <w:fldChar w:fldCharType="begin"/>
        </w:r>
        <w:r>
          <w:rPr>
            <w:noProof/>
            <w:webHidden/>
          </w:rPr>
          <w:instrText xml:space="preserve"> PAGEREF _Toc299541565 \h </w:instrText>
        </w:r>
        <w:r>
          <w:rPr>
            <w:noProof/>
            <w:webHidden/>
          </w:rPr>
        </w:r>
        <w:r>
          <w:rPr>
            <w:noProof/>
            <w:webHidden/>
          </w:rPr>
          <w:fldChar w:fldCharType="separate"/>
        </w:r>
        <w:r>
          <w:rPr>
            <w:noProof/>
            <w:webHidden/>
          </w:rPr>
          <w:t>96</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66" w:history="1">
        <w:r w:rsidRPr="007B2881">
          <w:rPr>
            <w:rStyle w:val="Hyperlink"/>
            <w:noProof/>
          </w:rPr>
          <w:t>The nonconstant coefficient case</w:t>
        </w:r>
        <w:r>
          <w:rPr>
            <w:noProof/>
            <w:webHidden/>
          </w:rPr>
          <w:tab/>
        </w:r>
        <w:r>
          <w:rPr>
            <w:noProof/>
            <w:webHidden/>
          </w:rPr>
          <w:fldChar w:fldCharType="begin"/>
        </w:r>
        <w:r>
          <w:rPr>
            <w:noProof/>
            <w:webHidden/>
          </w:rPr>
          <w:instrText xml:space="preserve"> PAGEREF _Toc299541566 \h </w:instrText>
        </w:r>
        <w:r>
          <w:rPr>
            <w:noProof/>
            <w:webHidden/>
          </w:rPr>
        </w:r>
        <w:r>
          <w:rPr>
            <w:noProof/>
            <w:webHidden/>
          </w:rPr>
          <w:fldChar w:fldCharType="separate"/>
        </w:r>
        <w:r>
          <w:rPr>
            <w:noProof/>
            <w:webHidden/>
          </w:rPr>
          <w:t>99</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67" w:history="1">
        <w:r w:rsidRPr="007B2881">
          <w:rPr>
            <w:rStyle w:val="Hyperlink"/>
            <w:noProof/>
          </w:rPr>
          <w:t>Creating a piecewise linear function from the nodal values</w:t>
        </w:r>
        <w:r>
          <w:rPr>
            <w:noProof/>
            <w:webHidden/>
          </w:rPr>
          <w:tab/>
        </w:r>
        <w:r>
          <w:rPr>
            <w:noProof/>
            <w:webHidden/>
          </w:rPr>
          <w:fldChar w:fldCharType="begin"/>
        </w:r>
        <w:r>
          <w:rPr>
            <w:noProof/>
            <w:webHidden/>
          </w:rPr>
          <w:instrText xml:space="preserve"> PAGEREF _Toc299541567 \h </w:instrText>
        </w:r>
        <w:r>
          <w:rPr>
            <w:noProof/>
            <w:webHidden/>
          </w:rPr>
        </w:r>
        <w:r>
          <w:rPr>
            <w:noProof/>
            <w:webHidden/>
          </w:rPr>
          <w:fldChar w:fldCharType="separate"/>
        </w:r>
        <w:r>
          <w:rPr>
            <w:noProof/>
            <w:webHidden/>
          </w:rPr>
          <w:t>100</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68" w:history="1">
        <w:r w:rsidRPr="007B2881">
          <w:rPr>
            <w:rStyle w:val="Hyperlink"/>
            <w:noProof/>
          </w:rPr>
          <w:t>More about sparse matrices</w:t>
        </w:r>
        <w:r>
          <w:rPr>
            <w:noProof/>
            <w:webHidden/>
          </w:rPr>
          <w:tab/>
        </w:r>
        <w:r>
          <w:rPr>
            <w:noProof/>
            <w:webHidden/>
          </w:rPr>
          <w:fldChar w:fldCharType="begin"/>
        </w:r>
        <w:r>
          <w:rPr>
            <w:noProof/>
            <w:webHidden/>
          </w:rPr>
          <w:instrText xml:space="preserve"> PAGEREF _Toc299541568 \h </w:instrText>
        </w:r>
        <w:r>
          <w:rPr>
            <w:noProof/>
            <w:webHidden/>
          </w:rPr>
        </w:r>
        <w:r>
          <w:rPr>
            <w:noProof/>
            <w:webHidden/>
          </w:rPr>
          <w:fldChar w:fldCharType="separate"/>
        </w:r>
        <w:r>
          <w:rPr>
            <w:noProof/>
            <w:webHidden/>
          </w:rPr>
          <w:t>101</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69" w:history="1">
        <w:r w:rsidRPr="007B2881">
          <w:rPr>
            <w:rStyle w:val="Hyperlink"/>
            <w:noProof/>
          </w:rPr>
          <w:t>Chapter 6: Heat flow and diffusion</w:t>
        </w:r>
        <w:r>
          <w:rPr>
            <w:noProof/>
            <w:webHidden/>
          </w:rPr>
          <w:tab/>
        </w:r>
        <w:r>
          <w:rPr>
            <w:noProof/>
            <w:webHidden/>
          </w:rPr>
          <w:fldChar w:fldCharType="begin"/>
        </w:r>
        <w:r>
          <w:rPr>
            <w:noProof/>
            <w:webHidden/>
          </w:rPr>
          <w:instrText xml:space="preserve"> PAGEREF _Toc299541569 \h </w:instrText>
        </w:r>
        <w:r>
          <w:rPr>
            <w:noProof/>
            <w:webHidden/>
          </w:rPr>
        </w:r>
        <w:r>
          <w:rPr>
            <w:noProof/>
            <w:webHidden/>
          </w:rPr>
          <w:fldChar w:fldCharType="separate"/>
        </w:r>
        <w:r>
          <w:rPr>
            <w:noProof/>
            <w:webHidden/>
          </w:rPr>
          <w:t>104</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70" w:history="1">
        <w:r w:rsidRPr="007B2881">
          <w:rPr>
            <w:rStyle w:val="Hyperlink"/>
            <w:noProof/>
          </w:rPr>
          <w:t>Section 6.1: Fourier series methods for the heat equation</w:t>
        </w:r>
        <w:r>
          <w:rPr>
            <w:noProof/>
            <w:webHidden/>
          </w:rPr>
          <w:tab/>
        </w:r>
        <w:r>
          <w:rPr>
            <w:noProof/>
            <w:webHidden/>
          </w:rPr>
          <w:fldChar w:fldCharType="begin"/>
        </w:r>
        <w:r>
          <w:rPr>
            <w:noProof/>
            <w:webHidden/>
          </w:rPr>
          <w:instrText xml:space="preserve"> PAGEREF _Toc299541570 \h </w:instrText>
        </w:r>
        <w:r>
          <w:rPr>
            <w:noProof/>
            <w:webHidden/>
          </w:rPr>
        </w:r>
        <w:r>
          <w:rPr>
            <w:noProof/>
            <w:webHidden/>
          </w:rPr>
          <w:fldChar w:fldCharType="separate"/>
        </w:r>
        <w:r>
          <w:rPr>
            <w:noProof/>
            <w:webHidden/>
          </w:rPr>
          <w:t>104</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71" w:history="1">
        <w:r w:rsidRPr="007B2881">
          <w:rPr>
            <w:rStyle w:val="Hyperlink"/>
            <w:noProof/>
          </w:rPr>
          <w:t>Section 6.4: Finite element methods for the heat equation</w:t>
        </w:r>
        <w:r>
          <w:rPr>
            <w:noProof/>
            <w:webHidden/>
          </w:rPr>
          <w:tab/>
        </w:r>
        <w:r>
          <w:rPr>
            <w:noProof/>
            <w:webHidden/>
          </w:rPr>
          <w:fldChar w:fldCharType="begin"/>
        </w:r>
        <w:r>
          <w:rPr>
            <w:noProof/>
            <w:webHidden/>
          </w:rPr>
          <w:instrText xml:space="preserve"> PAGEREF _Toc299541571 \h </w:instrText>
        </w:r>
        <w:r>
          <w:rPr>
            <w:noProof/>
            <w:webHidden/>
          </w:rPr>
        </w:r>
        <w:r>
          <w:rPr>
            <w:noProof/>
            <w:webHidden/>
          </w:rPr>
          <w:fldChar w:fldCharType="separate"/>
        </w:r>
        <w:r>
          <w:rPr>
            <w:noProof/>
            <w:webHidden/>
          </w:rPr>
          <w:t>107</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72" w:history="1">
        <w:r w:rsidRPr="007B2881">
          <w:rPr>
            <w:rStyle w:val="Hyperlink"/>
            <w:noProof/>
          </w:rPr>
          <w:t>Chapter 8: First-Order PDEs and the Method of Characteristics</w:t>
        </w:r>
        <w:r>
          <w:rPr>
            <w:noProof/>
            <w:webHidden/>
          </w:rPr>
          <w:tab/>
        </w:r>
        <w:r>
          <w:rPr>
            <w:noProof/>
            <w:webHidden/>
          </w:rPr>
          <w:fldChar w:fldCharType="begin"/>
        </w:r>
        <w:r>
          <w:rPr>
            <w:noProof/>
            <w:webHidden/>
          </w:rPr>
          <w:instrText xml:space="preserve"> PAGEREF _Toc299541572 \h </w:instrText>
        </w:r>
        <w:r>
          <w:rPr>
            <w:noProof/>
            <w:webHidden/>
          </w:rPr>
        </w:r>
        <w:r>
          <w:rPr>
            <w:noProof/>
            <w:webHidden/>
          </w:rPr>
          <w:fldChar w:fldCharType="separate"/>
        </w:r>
        <w:r>
          <w:rPr>
            <w:noProof/>
            <w:webHidden/>
          </w:rPr>
          <w:t>110</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73" w:history="1">
        <w:r w:rsidRPr="007B2881">
          <w:rPr>
            <w:rStyle w:val="Hyperlink"/>
            <w:noProof/>
          </w:rPr>
          <w:t>Section 8.1: The simplest PDE and the method of characteristics</w:t>
        </w:r>
        <w:r>
          <w:rPr>
            <w:noProof/>
            <w:webHidden/>
          </w:rPr>
          <w:tab/>
        </w:r>
        <w:r>
          <w:rPr>
            <w:noProof/>
            <w:webHidden/>
          </w:rPr>
          <w:fldChar w:fldCharType="begin"/>
        </w:r>
        <w:r>
          <w:rPr>
            <w:noProof/>
            <w:webHidden/>
          </w:rPr>
          <w:instrText xml:space="preserve"> PAGEREF _Toc299541573 \h </w:instrText>
        </w:r>
        <w:r>
          <w:rPr>
            <w:noProof/>
            <w:webHidden/>
          </w:rPr>
        </w:r>
        <w:r>
          <w:rPr>
            <w:noProof/>
            <w:webHidden/>
          </w:rPr>
          <w:fldChar w:fldCharType="separate"/>
        </w:r>
        <w:r>
          <w:rPr>
            <w:noProof/>
            <w:webHidden/>
          </w:rPr>
          <w:t>110</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74" w:history="1">
        <w:r w:rsidRPr="007B2881">
          <w:rPr>
            <w:rStyle w:val="Hyperlink"/>
            <w:noProof/>
          </w:rPr>
          <w:t>Two-dimensional graphics in MATLAB</w:t>
        </w:r>
        <w:r>
          <w:rPr>
            <w:noProof/>
            <w:webHidden/>
          </w:rPr>
          <w:tab/>
        </w:r>
        <w:r>
          <w:rPr>
            <w:noProof/>
            <w:webHidden/>
          </w:rPr>
          <w:fldChar w:fldCharType="begin"/>
        </w:r>
        <w:r>
          <w:rPr>
            <w:noProof/>
            <w:webHidden/>
          </w:rPr>
          <w:instrText xml:space="preserve"> PAGEREF _Toc299541574 \h </w:instrText>
        </w:r>
        <w:r>
          <w:rPr>
            <w:noProof/>
            <w:webHidden/>
          </w:rPr>
        </w:r>
        <w:r>
          <w:rPr>
            <w:noProof/>
            <w:webHidden/>
          </w:rPr>
          <w:fldChar w:fldCharType="separate"/>
        </w:r>
        <w:r>
          <w:rPr>
            <w:noProof/>
            <w:webHidden/>
          </w:rPr>
          <w:t>110</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75" w:history="1">
        <w:r w:rsidRPr="007B2881">
          <w:rPr>
            <w:rStyle w:val="Hyperlink"/>
            <w:noProof/>
          </w:rPr>
          <w:t>Section 8.2: First-order quasi-linear PDEs</w:t>
        </w:r>
        <w:r>
          <w:rPr>
            <w:noProof/>
            <w:webHidden/>
          </w:rPr>
          <w:tab/>
        </w:r>
        <w:r>
          <w:rPr>
            <w:noProof/>
            <w:webHidden/>
          </w:rPr>
          <w:fldChar w:fldCharType="begin"/>
        </w:r>
        <w:r>
          <w:rPr>
            <w:noProof/>
            <w:webHidden/>
          </w:rPr>
          <w:instrText xml:space="preserve"> PAGEREF _Toc299541575 \h </w:instrText>
        </w:r>
        <w:r>
          <w:rPr>
            <w:noProof/>
            <w:webHidden/>
          </w:rPr>
        </w:r>
        <w:r>
          <w:rPr>
            <w:noProof/>
            <w:webHidden/>
          </w:rPr>
          <w:fldChar w:fldCharType="separate"/>
        </w:r>
        <w:r>
          <w:rPr>
            <w:noProof/>
            <w:webHidden/>
          </w:rPr>
          <w:t>113</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76" w:history="1">
        <w:r w:rsidRPr="007B2881">
          <w:rPr>
            <w:rStyle w:val="Hyperlink"/>
            <w:noProof/>
          </w:rPr>
          <w:t>Chapter 11: Problems in multiple spatial dimensions</w:t>
        </w:r>
        <w:r>
          <w:rPr>
            <w:noProof/>
            <w:webHidden/>
          </w:rPr>
          <w:tab/>
        </w:r>
        <w:r>
          <w:rPr>
            <w:noProof/>
            <w:webHidden/>
          </w:rPr>
          <w:fldChar w:fldCharType="begin"/>
        </w:r>
        <w:r>
          <w:rPr>
            <w:noProof/>
            <w:webHidden/>
          </w:rPr>
          <w:instrText xml:space="preserve"> PAGEREF _Toc299541576 \h </w:instrText>
        </w:r>
        <w:r>
          <w:rPr>
            <w:noProof/>
            <w:webHidden/>
          </w:rPr>
        </w:r>
        <w:r>
          <w:rPr>
            <w:noProof/>
            <w:webHidden/>
          </w:rPr>
          <w:fldChar w:fldCharType="separate"/>
        </w:r>
        <w:r>
          <w:rPr>
            <w:noProof/>
            <w:webHidden/>
          </w:rPr>
          <w:t>114</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77" w:history="1">
        <w:r w:rsidRPr="007B2881">
          <w:rPr>
            <w:rStyle w:val="Hyperlink"/>
            <w:noProof/>
          </w:rPr>
          <w:t>Section 11.2: Fourier series on a rectangular domain</w:t>
        </w:r>
        <w:r>
          <w:rPr>
            <w:noProof/>
            <w:webHidden/>
          </w:rPr>
          <w:tab/>
        </w:r>
        <w:r>
          <w:rPr>
            <w:noProof/>
            <w:webHidden/>
          </w:rPr>
          <w:fldChar w:fldCharType="begin"/>
        </w:r>
        <w:r>
          <w:rPr>
            <w:noProof/>
            <w:webHidden/>
          </w:rPr>
          <w:instrText xml:space="preserve"> PAGEREF _Toc299541577 \h </w:instrText>
        </w:r>
        <w:r>
          <w:rPr>
            <w:noProof/>
            <w:webHidden/>
          </w:rPr>
        </w:r>
        <w:r>
          <w:rPr>
            <w:noProof/>
            <w:webHidden/>
          </w:rPr>
          <w:fldChar w:fldCharType="separate"/>
        </w:r>
        <w:r>
          <w:rPr>
            <w:noProof/>
            <w:webHidden/>
          </w:rPr>
          <w:t>114</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78" w:history="1">
        <w:r w:rsidRPr="007B2881">
          <w:rPr>
            <w:rStyle w:val="Hyperlink"/>
            <w:noProof/>
          </w:rPr>
          <w:t>Section 8.3: Fourier series on a disk</w:t>
        </w:r>
        <w:r>
          <w:rPr>
            <w:noProof/>
            <w:webHidden/>
          </w:rPr>
          <w:tab/>
        </w:r>
        <w:r>
          <w:rPr>
            <w:noProof/>
            <w:webHidden/>
          </w:rPr>
          <w:fldChar w:fldCharType="begin"/>
        </w:r>
        <w:r>
          <w:rPr>
            <w:noProof/>
            <w:webHidden/>
          </w:rPr>
          <w:instrText xml:space="preserve"> PAGEREF _Toc299541578 \h </w:instrText>
        </w:r>
        <w:r>
          <w:rPr>
            <w:noProof/>
            <w:webHidden/>
          </w:rPr>
        </w:r>
        <w:r>
          <w:rPr>
            <w:noProof/>
            <w:webHidden/>
          </w:rPr>
          <w:fldChar w:fldCharType="separate"/>
        </w:r>
        <w:r>
          <w:rPr>
            <w:noProof/>
            <w:webHidden/>
          </w:rPr>
          <w:t>117</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79" w:history="1">
        <w:r w:rsidRPr="007B2881">
          <w:rPr>
            <w:rStyle w:val="Hyperlink"/>
            <w:noProof/>
          </w:rPr>
          <w:t>Graphics on the disk</w:t>
        </w:r>
        <w:r>
          <w:rPr>
            <w:noProof/>
            <w:webHidden/>
          </w:rPr>
          <w:tab/>
        </w:r>
        <w:r>
          <w:rPr>
            <w:noProof/>
            <w:webHidden/>
          </w:rPr>
          <w:fldChar w:fldCharType="begin"/>
        </w:r>
        <w:r>
          <w:rPr>
            <w:noProof/>
            <w:webHidden/>
          </w:rPr>
          <w:instrText xml:space="preserve"> PAGEREF _Toc299541579 \h </w:instrText>
        </w:r>
        <w:r>
          <w:rPr>
            <w:noProof/>
            <w:webHidden/>
          </w:rPr>
        </w:r>
        <w:r>
          <w:rPr>
            <w:noProof/>
            <w:webHidden/>
          </w:rPr>
          <w:fldChar w:fldCharType="separate"/>
        </w:r>
        <w:r>
          <w:rPr>
            <w:noProof/>
            <w:webHidden/>
          </w:rPr>
          <w:t>118</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80" w:history="1">
        <w:r w:rsidRPr="007B2881">
          <w:rPr>
            <w:rStyle w:val="Hyperlink"/>
            <w:noProof/>
          </w:rPr>
          <w:t>Chapter 12: More about Fourier series</w:t>
        </w:r>
        <w:r>
          <w:rPr>
            <w:noProof/>
            <w:webHidden/>
          </w:rPr>
          <w:tab/>
        </w:r>
        <w:r>
          <w:rPr>
            <w:noProof/>
            <w:webHidden/>
          </w:rPr>
          <w:fldChar w:fldCharType="begin"/>
        </w:r>
        <w:r>
          <w:rPr>
            <w:noProof/>
            <w:webHidden/>
          </w:rPr>
          <w:instrText xml:space="preserve"> PAGEREF _Toc299541580 \h </w:instrText>
        </w:r>
        <w:r>
          <w:rPr>
            <w:noProof/>
            <w:webHidden/>
          </w:rPr>
        </w:r>
        <w:r>
          <w:rPr>
            <w:noProof/>
            <w:webHidden/>
          </w:rPr>
          <w:fldChar w:fldCharType="separate"/>
        </w:r>
        <w:r>
          <w:rPr>
            <w:noProof/>
            <w:webHidden/>
          </w:rPr>
          <w:t>121</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81" w:history="1">
        <w:r w:rsidRPr="007B2881">
          <w:rPr>
            <w:rStyle w:val="Hyperlink"/>
            <w:noProof/>
          </w:rPr>
          <w:t>Section 12.1: The complex Fourier series</w:t>
        </w:r>
        <w:r>
          <w:rPr>
            <w:noProof/>
            <w:webHidden/>
          </w:rPr>
          <w:tab/>
        </w:r>
        <w:r>
          <w:rPr>
            <w:noProof/>
            <w:webHidden/>
          </w:rPr>
          <w:fldChar w:fldCharType="begin"/>
        </w:r>
        <w:r>
          <w:rPr>
            <w:noProof/>
            <w:webHidden/>
          </w:rPr>
          <w:instrText xml:space="preserve"> PAGEREF _Toc299541581 \h </w:instrText>
        </w:r>
        <w:r>
          <w:rPr>
            <w:noProof/>
            <w:webHidden/>
          </w:rPr>
        </w:r>
        <w:r>
          <w:rPr>
            <w:noProof/>
            <w:webHidden/>
          </w:rPr>
          <w:fldChar w:fldCharType="separate"/>
        </w:r>
        <w:r>
          <w:rPr>
            <w:noProof/>
            <w:webHidden/>
          </w:rPr>
          <w:t>121</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82" w:history="1">
        <w:r w:rsidRPr="007B2881">
          <w:rPr>
            <w:rStyle w:val="Hyperlink"/>
            <w:noProof/>
          </w:rPr>
          <w:t>Section 9.2: Fourier series and the FFT</w:t>
        </w:r>
        <w:r>
          <w:rPr>
            <w:noProof/>
            <w:webHidden/>
          </w:rPr>
          <w:tab/>
        </w:r>
        <w:r>
          <w:rPr>
            <w:noProof/>
            <w:webHidden/>
          </w:rPr>
          <w:fldChar w:fldCharType="begin"/>
        </w:r>
        <w:r>
          <w:rPr>
            <w:noProof/>
            <w:webHidden/>
          </w:rPr>
          <w:instrText xml:space="preserve"> PAGEREF _Toc299541582 \h </w:instrText>
        </w:r>
        <w:r>
          <w:rPr>
            <w:noProof/>
            <w:webHidden/>
          </w:rPr>
        </w:r>
        <w:r>
          <w:rPr>
            <w:noProof/>
            <w:webHidden/>
          </w:rPr>
          <w:fldChar w:fldCharType="separate"/>
        </w:r>
        <w:r>
          <w:rPr>
            <w:noProof/>
            <w:webHidden/>
          </w:rPr>
          <w:t>123</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83" w:history="1">
        <w:r w:rsidRPr="007B2881">
          <w:rPr>
            <w:rStyle w:val="Hyperlink"/>
            <w:noProof/>
          </w:rPr>
          <w:t>Chapter 13: More about finite element methods</w:t>
        </w:r>
        <w:r>
          <w:rPr>
            <w:noProof/>
            <w:webHidden/>
          </w:rPr>
          <w:tab/>
        </w:r>
        <w:r>
          <w:rPr>
            <w:noProof/>
            <w:webHidden/>
          </w:rPr>
          <w:fldChar w:fldCharType="begin"/>
        </w:r>
        <w:r>
          <w:rPr>
            <w:noProof/>
            <w:webHidden/>
          </w:rPr>
          <w:instrText xml:space="preserve"> PAGEREF _Toc299541583 \h </w:instrText>
        </w:r>
        <w:r>
          <w:rPr>
            <w:noProof/>
            <w:webHidden/>
          </w:rPr>
        </w:r>
        <w:r>
          <w:rPr>
            <w:noProof/>
            <w:webHidden/>
          </w:rPr>
          <w:fldChar w:fldCharType="separate"/>
        </w:r>
        <w:r>
          <w:rPr>
            <w:noProof/>
            <w:webHidden/>
          </w:rPr>
          <w:t>125</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84" w:history="1">
        <w:r w:rsidRPr="007B2881">
          <w:rPr>
            <w:rStyle w:val="Hyperlink"/>
            <w:noProof/>
          </w:rPr>
          <w:t>Section 13.1 Implementation of finite element methods</w:t>
        </w:r>
        <w:r>
          <w:rPr>
            <w:noProof/>
            <w:webHidden/>
          </w:rPr>
          <w:tab/>
        </w:r>
        <w:r>
          <w:rPr>
            <w:noProof/>
            <w:webHidden/>
          </w:rPr>
          <w:fldChar w:fldCharType="begin"/>
        </w:r>
        <w:r>
          <w:rPr>
            <w:noProof/>
            <w:webHidden/>
          </w:rPr>
          <w:instrText xml:space="preserve"> PAGEREF _Toc299541584 \h </w:instrText>
        </w:r>
        <w:r>
          <w:rPr>
            <w:noProof/>
            <w:webHidden/>
          </w:rPr>
        </w:r>
        <w:r>
          <w:rPr>
            <w:noProof/>
            <w:webHidden/>
          </w:rPr>
          <w:fldChar w:fldCharType="separate"/>
        </w:r>
        <w:r>
          <w:rPr>
            <w:noProof/>
            <w:webHidden/>
          </w:rPr>
          <w:t>125</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85" w:history="1">
        <w:r w:rsidRPr="007B2881">
          <w:rPr>
            <w:rStyle w:val="Hyperlink"/>
            <w:noProof/>
          </w:rPr>
          <w:t>Creating a mesh</w:t>
        </w:r>
        <w:r>
          <w:rPr>
            <w:noProof/>
            <w:webHidden/>
          </w:rPr>
          <w:tab/>
        </w:r>
        <w:r>
          <w:rPr>
            <w:noProof/>
            <w:webHidden/>
          </w:rPr>
          <w:fldChar w:fldCharType="begin"/>
        </w:r>
        <w:r>
          <w:rPr>
            <w:noProof/>
            <w:webHidden/>
          </w:rPr>
          <w:instrText xml:space="preserve"> PAGEREF _Toc299541585 \h </w:instrText>
        </w:r>
        <w:r>
          <w:rPr>
            <w:noProof/>
            <w:webHidden/>
          </w:rPr>
        </w:r>
        <w:r>
          <w:rPr>
            <w:noProof/>
            <w:webHidden/>
          </w:rPr>
          <w:fldChar w:fldCharType="separate"/>
        </w:r>
        <w:r>
          <w:rPr>
            <w:noProof/>
            <w:webHidden/>
          </w:rPr>
          <w:t>125</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86" w:history="1">
        <w:r w:rsidRPr="007B2881">
          <w:rPr>
            <w:rStyle w:val="Hyperlink"/>
            <w:noProof/>
          </w:rPr>
          <w:t>Computing the stiffness matrix and the load vector</w:t>
        </w:r>
        <w:r>
          <w:rPr>
            <w:noProof/>
            <w:webHidden/>
          </w:rPr>
          <w:tab/>
        </w:r>
        <w:r>
          <w:rPr>
            <w:noProof/>
            <w:webHidden/>
          </w:rPr>
          <w:fldChar w:fldCharType="begin"/>
        </w:r>
        <w:r>
          <w:rPr>
            <w:noProof/>
            <w:webHidden/>
          </w:rPr>
          <w:instrText xml:space="preserve"> PAGEREF _Toc299541586 \h </w:instrText>
        </w:r>
        <w:r>
          <w:rPr>
            <w:noProof/>
            <w:webHidden/>
          </w:rPr>
        </w:r>
        <w:r>
          <w:rPr>
            <w:noProof/>
            <w:webHidden/>
          </w:rPr>
          <w:fldChar w:fldCharType="separate"/>
        </w:r>
        <w:r>
          <w:rPr>
            <w:noProof/>
            <w:webHidden/>
          </w:rPr>
          <w:t>128</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87" w:history="1">
        <w:r w:rsidRPr="007B2881">
          <w:rPr>
            <w:rStyle w:val="Hyperlink"/>
            <w:noProof/>
          </w:rPr>
          <w:t>Testing the code</w:t>
        </w:r>
        <w:r>
          <w:rPr>
            <w:noProof/>
            <w:webHidden/>
          </w:rPr>
          <w:tab/>
        </w:r>
        <w:r>
          <w:rPr>
            <w:noProof/>
            <w:webHidden/>
          </w:rPr>
          <w:fldChar w:fldCharType="begin"/>
        </w:r>
        <w:r>
          <w:rPr>
            <w:noProof/>
            <w:webHidden/>
          </w:rPr>
          <w:instrText xml:space="preserve"> PAGEREF _Toc299541587 \h </w:instrText>
        </w:r>
        <w:r>
          <w:rPr>
            <w:noProof/>
            <w:webHidden/>
          </w:rPr>
        </w:r>
        <w:r>
          <w:rPr>
            <w:noProof/>
            <w:webHidden/>
          </w:rPr>
          <w:fldChar w:fldCharType="separate"/>
        </w:r>
        <w:r>
          <w:rPr>
            <w:noProof/>
            <w:webHidden/>
          </w:rPr>
          <w:t>132</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88" w:history="1">
        <w:r w:rsidRPr="007B2881">
          <w:rPr>
            <w:rStyle w:val="Hyperlink"/>
            <w:noProof/>
          </w:rPr>
          <w:t>Using the code</w:t>
        </w:r>
        <w:r>
          <w:rPr>
            <w:noProof/>
            <w:webHidden/>
          </w:rPr>
          <w:tab/>
        </w:r>
        <w:r>
          <w:rPr>
            <w:noProof/>
            <w:webHidden/>
          </w:rPr>
          <w:fldChar w:fldCharType="begin"/>
        </w:r>
        <w:r>
          <w:rPr>
            <w:noProof/>
            <w:webHidden/>
          </w:rPr>
          <w:instrText xml:space="preserve"> PAGEREF _Toc299541588 \h </w:instrText>
        </w:r>
        <w:r>
          <w:rPr>
            <w:noProof/>
            <w:webHidden/>
          </w:rPr>
        </w:r>
        <w:r>
          <w:rPr>
            <w:noProof/>
            <w:webHidden/>
          </w:rPr>
          <w:fldChar w:fldCharType="separate"/>
        </w:r>
        <w:r>
          <w:rPr>
            <w:noProof/>
            <w:webHidden/>
          </w:rPr>
          <w:t>136</w:t>
        </w:r>
        <w:r>
          <w:rPr>
            <w:noProof/>
            <w:webHidden/>
          </w:rPr>
          <w:fldChar w:fldCharType="end"/>
        </w:r>
      </w:hyperlink>
    </w:p>
    <w:p w:rsidR="004D2A02" w:rsidRDefault="007D22FC">
      <w:pPr>
        <w:pStyle w:val="Heading1"/>
        <w:rPr>
          <w:rFonts w:ascii="Times New Roman" w:hAnsi="Times New Roman" w:cs="Times New Roman"/>
          <w:b/>
          <w:bCs/>
          <w:sz w:val="20"/>
          <w:szCs w:val="52"/>
        </w:rPr>
      </w:pPr>
      <w:r>
        <w:rPr>
          <w:rFonts w:ascii="Times New Roman" w:hAnsi="Times New Roman" w:cs="Courier New"/>
          <w:sz w:val="20"/>
          <w:szCs w:val="52"/>
        </w:rPr>
        <w:fldChar w:fldCharType="end"/>
      </w:r>
    </w:p>
    <w:p w:rsidR="004D2A02" w:rsidRDefault="004D2A02">
      <w:pPr>
        <w:pStyle w:val="Heading1"/>
        <w:rPr>
          <w:b/>
          <w:bCs/>
          <w:sz w:val="20"/>
          <w:szCs w:val="52"/>
        </w:rPr>
      </w:pPr>
      <w:r>
        <w:rPr>
          <w:rFonts w:ascii="Times New Roman" w:hAnsi="Times New Roman" w:cs="Times New Roman"/>
          <w:b/>
          <w:bCs/>
          <w:sz w:val="20"/>
          <w:szCs w:val="52"/>
        </w:rPr>
        <w:br w:type="page"/>
      </w:r>
    </w:p>
    <w:p w:rsidR="004D2A02" w:rsidRDefault="004D2A02" w:rsidP="00504476">
      <w:pPr>
        <w:pStyle w:val="Heading2"/>
      </w:pPr>
      <w:bookmarkStart w:id="1" w:name="_Toc299541511"/>
      <w:r>
        <w:lastRenderedPageBreak/>
        <w:t>Introduction</w:t>
      </w:r>
      <w:bookmarkEnd w:id="1"/>
    </w:p>
    <w:p w:rsidR="004D2A02" w:rsidRDefault="004D2A02">
      <w:pPr>
        <w:pStyle w:val="Title"/>
        <w:rPr>
          <w:rFonts w:ascii="Courier New" w:hAnsi="Courier New" w:cs="Courier New"/>
          <w:sz w:val="20"/>
        </w:rPr>
      </w:pPr>
    </w:p>
    <w:p w:rsidR="004D2A02" w:rsidRDefault="004D2A02">
      <w:pPr>
        <w:adjustRightInd w:val="0"/>
      </w:pPr>
      <w:r>
        <w:t>In this introduction, I will explain the organization of this tutorial and give some basic information about MATLAB and MATLAB notebooks.   I will also give a preliminary introduction to the capabilities of MATLAB.</w:t>
      </w:r>
    </w:p>
    <w:p w:rsidR="004D2A02" w:rsidRDefault="004D2A02">
      <w:pPr>
        <w:adjustRightInd w:val="0"/>
        <w:rPr>
          <w:rFonts w:ascii="Courier New" w:hAnsi="Courier New"/>
        </w:rPr>
      </w:pPr>
    </w:p>
    <w:p w:rsidR="004D2A02" w:rsidRDefault="004D2A02" w:rsidP="00504476">
      <w:pPr>
        <w:pStyle w:val="Heading3"/>
      </w:pPr>
      <w:bookmarkStart w:id="2" w:name="_Toc299541512"/>
      <w:r>
        <w:t>About this tutorial</w:t>
      </w:r>
      <w:bookmarkEnd w:id="2"/>
    </w:p>
    <w:p w:rsidR="004D2A02" w:rsidRDefault="004D2A02">
      <w:pPr>
        <w:pStyle w:val="Subtitle"/>
        <w:rPr>
          <w:sz w:val="20"/>
        </w:rPr>
      </w:pPr>
    </w:p>
    <w:p w:rsidR="004D2A02" w:rsidRDefault="004D2A02">
      <w:pPr>
        <w:adjustRightInd w:val="0"/>
      </w:pPr>
      <w:r>
        <w:t>The purpose of this document is to explain the features of MATLAB that are useful for applying the techniques presented in my textbook.   This really is a tutorial (not a reference), meant to be read and used in parallel with the textbook.   For this reason, I have structured the tutorial to have the same chapter and sections titles as the book.  However, the purpose of the sections of this document is not to re-explain the material in the text; rather, it is to present the capabilities of MATLAB as they are needed by someone studying the text.</w:t>
      </w:r>
    </w:p>
    <w:p w:rsidR="004D2A02" w:rsidRDefault="004D2A02">
      <w:pPr>
        <w:adjustRightInd w:val="0"/>
      </w:pPr>
    </w:p>
    <w:p w:rsidR="004D2A02" w:rsidRDefault="004D2A02">
      <w:pPr>
        <w:adjustRightInd w:val="0"/>
      </w:pPr>
      <w:r>
        <w:t>Therefore, for example, in Section 2.1, "Heat flow in a bar; Fourier's Law", I do not explain any physics or modeling.  (The physics and modeling are found in the text.)  Instead, I explain the MATLAB command for integration, because Section 2.1 is the first place in the text where the student is asked to integrate a  function.  Because of this style of organization, some parts of the text have no counterpart in this tutorial.  For example, there is no Chapter 7, because, by the time you have worked through the first six chapters of the tutorial, you have learned all of the capabilities of MATLAB that you need to address the material in Chapter 7 of the text.  For the same reason, you will see that some individual sections are missing; Chapter 5, for example, begins with Section 5.2.</w:t>
      </w:r>
    </w:p>
    <w:p w:rsidR="004D2A02" w:rsidRDefault="004D2A02">
      <w:pPr>
        <w:adjustRightInd w:val="0"/>
      </w:pPr>
    </w:p>
    <w:p w:rsidR="004D2A02" w:rsidRDefault="004D2A02">
      <w:pPr>
        <w:adjustRightInd w:val="0"/>
      </w:pPr>
      <w:r>
        <w:t>I should point out that my purpose is writing this tutorial is not to show you how to solve the problems in the text; rather, it is to give you the tools to solve them.  Therefore, I do not give you a worked-out example of every problem type---if I did, your "studying" could degenerate to simply looking for an example, copying it, and making a few changes.  At crucial points, I do provide some complete examples, since I see no other way to illustrate the power of MATLAB than in context.  However, there is still plenty for you to figure out for yourself!</w:t>
      </w:r>
    </w:p>
    <w:p w:rsidR="004D2A02" w:rsidRDefault="004D2A02">
      <w:pPr>
        <w:adjustRightInd w:val="0"/>
        <w:rPr>
          <w:rFonts w:ascii="Courier New" w:hAnsi="Courier New"/>
        </w:rPr>
      </w:pPr>
    </w:p>
    <w:p w:rsidR="004D2A02" w:rsidRDefault="004D2A02" w:rsidP="00504476">
      <w:pPr>
        <w:pStyle w:val="Heading3"/>
      </w:pPr>
      <w:bookmarkStart w:id="3" w:name="_Toc299541513"/>
      <w:r>
        <w:t>About MATLAB</w:t>
      </w:r>
      <w:bookmarkEnd w:id="3"/>
    </w:p>
    <w:p w:rsidR="004D2A02" w:rsidRDefault="004D2A02">
      <w:pPr>
        <w:pStyle w:val="Subtitle"/>
        <w:rPr>
          <w:sz w:val="20"/>
        </w:rPr>
      </w:pPr>
    </w:p>
    <w:p w:rsidR="004D2A02" w:rsidRDefault="004D2A02">
      <w:r>
        <w:t>MATLAB, which is short for Matrix Laboratory, incorporates numerical computation, symbolic computation, graphics, and programming.  As the name suggests, it is particularly oriented towards matrix computations, and it provides both state-of-the-art algorithms and a simple, easy to learn interface for manipulating matrices.  In this tutorial, I will touch on all of the capabilities mentioned above: numerical and symbolic computation, graphics, and programming.</w:t>
      </w:r>
    </w:p>
    <w:p w:rsidR="004D2A02" w:rsidRDefault="004D2A02">
      <w:pPr>
        <w:pStyle w:val="Subtitle"/>
        <w:rPr>
          <w:rFonts w:ascii="Times New Roman" w:hAnsi="Times New Roman"/>
          <w:sz w:val="20"/>
        </w:rPr>
      </w:pPr>
    </w:p>
    <w:p w:rsidR="004D2A02" w:rsidRDefault="004D2A02" w:rsidP="00504476">
      <w:pPr>
        <w:pStyle w:val="Heading3"/>
      </w:pPr>
      <w:bookmarkStart w:id="4" w:name="_Toc299541514"/>
      <w:r>
        <w:t xml:space="preserve">MATLAB </w:t>
      </w:r>
      <w:r w:rsidR="00B60268">
        <w:t>M-Book</w:t>
      </w:r>
      <w:bookmarkEnd w:id="4"/>
    </w:p>
    <w:p w:rsidR="004D2A02" w:rsidRDefault="004D2A02">
      <w:pPr>
        <w:pStyle w:val="Subtitle"/>
        <w:rPr>
          <w:sz w:val="20"/>
        </w:rPr>
      </w:pPr>
    </w:p>
    <w:p w:rsidR="004D2A02" w:rsidRDefault="004D2A02">
      <w:pPr>
        <w:adjustRightInd w:val="0"/>
      </w:pPr>
      <w:r>
        <w:t xml:space="preserve">This document you are reading is called an </w:t>
      </w:r>
      <w:r w:rsidR="00B954A6">
        <w:t>M-Book</w:t>
      </w:r>
      <w:r>
        <w:t>.  It integrates text and MATLAB commands (with their output, including graphi</w:t>
      </w:r>
      <w:r w:rsidR="007847FE">
        <w:t>cs).  If you are running MATLAB</w:t>
      </w:r>
      <w:r>
        <w:t xml:space="preserve"> under Microsoft Windows, then an </w:t>
      </w:r>
      <w:r w:rsidR="00B954A6">
        <w:t>M-Book</w:t>
      </w:r>
      <w:r>
        <w:t xml:space="preserve"> becomes an interactive document: by running the </w:t>
      </w:r>
      <w:r w:rsidR="00B954A6">
        <w:t>M-Book</w:t>
      </w:r>
      <w:r>
        <w:t xml:space="preserve"> under MATLAB, you can enter new MATLAB commands and see their output inside the </w:t>
      </w:r>
      <w:r w:rsidR="00B954A6">
        <w:t>M-Book</w:t>
      </w:r>
      <w:r>
        <w:t xml:space="preserve"> itself.  The MATLAB command that allows you to do this is called </w:t>
      </w:r>
      <w:r>
        <w:rPr>
          <w:b/>
          <w:bCs/>
        </w:rPr>
        <w:t>notebook</w:t>
      </w:r>
      <w:r>
        <w:t>.</w:t>
      </w:r>
      <w:r w:rsidR="00201CB3">
        <w:t xml:space="preserve">  To run this tutorial under MATLAB, just type "notebook tutorial.doc</w:t>
      </w:r>
      <w:r w:rsidR="00C629BE">
        <w:t>x</w:t>
      </w:r>
      <w:r w:rsidR="00201CB3">
        <w:t>" at the MATLAB prompt.  The file tutorial.doc</w:t>
      </w:r>
      <w:r w:rsidR="00C629BE">
        <w:t>x</w:t>
      </w:r>
      <w:r w:rsidR="00201CB3">
        <w:t xml:space="preserve"> must be in the working directory or in some directory in the MATLAB path (both of these concepts are explained below.)</w:t>
      </w:r>
    </w:p>
    <w:p w:rsidR="004D2A02" w:rsidRDefault="004D2A02">
      <w:pPr>
        <w:adjustRightInd w:val="0"/>
      </w:pPr>
    </w:p>
    <w:p w:rsidR="004D2A02" w:rsidRDefault="004D2A02" w:rsidP="00555181">
      <w:r>
        <w:t xml:space="preserve">Since the </w:t>
      </w:r>
      <w:r w:rsidR="00B954A6">
        <w:t>M-Book</w:t>
      </w:r>
      <w:r>
        <w:t xml:space="preserve"> facility is available only under Microsoft Windows, I will not emphasize it in this tutorial.  However, Windows us</w:t>
      </w:r>
      <w:r w:rsidR="009F2D27">
        <w:t>ers should take advantage of it.</w:t>
      </w:r>
      <w:r w:rsidR="00555181">
        <w:t xml:space="preserve">  </w:t>
      </w:r>
      <w:r>
        <w:t xml:space="preserve">The most important thing to understand </w:t>
      </w:r>
      <w:r>
        <w:lastRenderedPageBreak/>
        <w:t xml:space="preserve">about a </w:t>
      </w:r>
      <w:r w:rsidR="00B954A6">
        <w:t>M-Book</w:t>
      </w:r>
      <w:r>
        <w:t xml:space="preserve"> is that it is interactive---at any time you can execute a MATLAB command and see what it does.  This make</w:t>
      </w:r>
      <w:r w:rsidR="00555181">
        <w:t xml:space="preserve">s a MATLAB </w:t>
      </w:r>
      <w:r w:rsidR="00B954A6">
        <w:t>M-Book</w:t>
      </w:r>
      <w:r w:rsidR="00555181">
        <w:t xml:space="preserve"> a powerful </w:t>
      </w:r>
      <w:r>
        <w:t>learning environment: when you read an explanation of a MATLAB feature,</w:t>
      </w:r>
      <w:r w:rsidR="00201CB3">
        <w:t xml:space="preserve"> you can immediately try it out.</w:t>
      </w:r>
    </w:p>
    <w:p w:rsidR="004D2A02" w:rsidRDefault="004D2A02">
      <w:pPr>
        <w:adjustRightInd w:val="0"/>
        <w:rPr>
          <w:rFonts w:ascii="Courier New" w:hAnsi="Courier New"/>
        </w:rPr>
      </w:pPr>
    </w:p>
    <w:p w:rsidR="004D2A02" w:rsidRDefault="004D2A02" w:rsidP="00504476">
      <w:pPr>
        <w:pStyle w:val="Heading3"/>
      </w:pPr>
      <w:bookmarkStart w:id="5" w:name="_Toc299541515"/>
      <w:r>
        <w:t>Getting help with MATLAB commands</w:t>
      </w:r>
      <w:bookmarkEnd w:id="5"/>
    </w:p>
    <w:p w:rsidR="004D2A02" w:rsidRDefault="004D2A02">
      <w:pPr>
        <w:pStyle w:val="Subtitle"/>
        <w:rPr>
          <w:sz w:val="20"/>
        </w:rPr>
      </w:pPr>
    </w:p>
    <w:p w:rsidR="004D2A02" w:rsidRDefault="004D2A02">
      <w:pPr>
        <w:adjustRightInd w:val="0"/>
      </w:pPr>
      <w:r>
        <w:t>Documentation about MATLAB and MATLAB commands is available from within the program itself.  If you know the name of the command and need more information about how it works, you can just type "</w:t>
      </w:r>
      <w:r>
        <w:rPr>
          <w:b/>
          <w:bCs/>
        </w:rPr>
        <w:t>help</w:t>
      </w:r>
      <w:r>
        <w:t xml:space="preserve"> &lt;command name&gt;" at the MATLAB prompt.  In the same way, you can get information about a group of commands with common uses by typing "</w:t>
      </w:r>
      <w:r>
        <w:rPr>
          <w:b/>
          <w:bCs/>
        </w:rPr>
        <w:t>help</w:t>
      </w:r>
      <w:r>
        <w:t xml:space="preserve"> &lt;topic name&gt;".  I will show examples of using the command-line help feature below.</w:t>
      </w:r>
    </w:p>
    <w:p w:rsidR="004D2A02" w:rsidRDefault="004D2A02">
      <w:pPr>
        <w:rPr>
          <w:b/>
          <w:bCs/>
        </w:rPr>
      </w:pPr>
    </w:p>
    <w:p w:rsidR="004D2A02" w:rsidRDefault="00FC737F">
      <w:r>
        <w:t>The MATLAB desktop</w:t>
      </w:r>
      <w:r w:rsidR="004D2A02">
        <w:t xml:space="preserve"> contains a help browser covering both reference and tutorial material.  To access the browser, click on the </w:t>
      </w:r>
      <w:r w:rsidR="004D2A02">
        <w:rPr>
          <w:b/>
          <w:bCs/>
        </w:rPr>
        <w:t>Help</w:t>
      </w:r>
      <w:r w:rsidR="004D2A02">
        <w:t xml:space="preserve"> menu and choose </w:t>
      </w:r>
      <w:r w:rsidR="004D2A02">
        <w:rPr>
          <w:b/>
          <w:bCs/>
        </w:rPr>
        <w:t>MATLAB Help</w:t>
      </w:r>
      <w:r w:rsidR="004D2A02">
        <w:t>.  You can then choose "</w:t>
      </w:r>
      <w:r w:rsidR="004D2A02">
        <w:rPr>
          <w:b/>
          <w:bCs/>
        </w:rPr>
        <w:t>Getting Started</w:t>
      </w:r>
      <w:r w:rsidR="004D2A02">
        <w:t>" from the table of contents for a tutorial introduction to MATLAB, or use the index to find specific information.</w:t>
      </w:r>
    </w:p>
    <w:p w:rsidR="004D2A02" w:rsidRDefault="004D2A02" w:rsidP="00504476">
      <w:pPr>
        <w:pStyle w:val="Heading3"/>
      </w:pPr>
      <w:bookmarkStart w:id="6" w:name="_Toc299541516"/>
      <w:r>
        <w:t>Getting started with MATLAB</w:t>
      </w:r>
      <w:bookmarkEnd w:id="6"/>
    </w:p>
    <w:p w:rsidR="004D2A02" w:rsidRDefault="004D2A02">
      <w:pPr>
        <w:adjustRightInd w:val="0"/>
        <w:rPr>
          <w:rFonts w:ascii="Courier New" w:hAnsi="Courier New"/>
        </w:rPr>
      </w:pPr>
    </w:p>
    <w:p w:rsidR="004D2A02" w:rsidRDefault="004D2A02">
      <w:pPr>
        <w:adjustRightInd w:val="0"/>
      </w:pPr>
      <w:r>
        <w:t>As mentioned above, MATLAB has many capabilities, such as the fact that one can write programs made up of MATLAB commands.  The simplest way to use MATLAB, though, is as an interactive computing environment (essentially, a very fancy graphing calculator).  You enter a command and MATLAB executes it and returns the result.  Here is an example:</w:t>
      </w:r>
    </w:p>
    <w:p w:rsidR="004D2A02" w:rsidRDefault="004D2A02">
      <w:pPr>
        <w:adjustRightInd w:val="0"/>
      </w:pPr>
    </w:p>
    <w:p w:rsidR="009B118F" w:rsidRDefault="009B118F" w:rsidP="009B118F">
      <w:bookmarkStart w:id="7" w:name="INPUT_1236"/>
      <w:r w:rsidRPr="009B118F">
        <w:rPr>
          <w:rStyle w:val="Input"/>
        </w:rPr>
        <w:t xml:space="preserve">clear </w:t>
      </w:r>
      <w:bookmarkEnd w:id="7"/>
      <w:r w:rsidRPr="009B118F">
        <w:t xml:space="preserve"> </w:t>
      </w:r>
    </w:p>
    <w:p w:rsidR="004D2A02" w:rsidRDefault="004D2A02">
      <w:bookmarkStart w:id="8" w:name="INPUT_6"/>
      <w:r>
        <w:rPr>
          <w:rStyle w:val="Input"/>
        </w:rPr>
        <w:t xml:space="preserve">2+2 </w:t>
      </w:r>
      <w:bookmarkEnd w:id="8"/>
      <w:r>
        <w:t xml:space="preserve"> </w:t>
      </w:r>
    </w:p>
    <w:p w:rsidR="009B118F" w:rsidRDefault="009B118F">
      <w:pPr>
        <w:rPr>
          <w:rStyle w:val="Output"/>
        </w:rPr>
      </w:pPr>
      <w:bookmarkStart w:id="9" w:name="OUTPUT_6"/>
      <w:r>
        <w:rPr>
          <w:rStyle w:val="Output"/>
        </w:rPr>
        <w:t>ans =</w:t>
      </w:r>
    </w:p>
    <w:p w:rsidR="004D2A02" w:rsidRDefault="009B118F">
      <w:r>
        <w:rPr>
          <w:rStyle w:val="Output"/>
        </w:rPr>
        <w:t xml:space="preserve">     4</w:t>
      </w:r>
      <w:r w:rsidR="004D2A02">
        <w:rPr>
          <w:rStyle w:val="Output"/>
        </w:rPr>
        <w:t xml:space="preserve"> </w:t>
      </w:r>
      <w:bookmarkEnd w:id="9"/>
      <w:r w:rsidR="004D2A02">
        <w:t xml:space="preserve"> </w:t>
      </w:r>
    </w:p>
    <w:p w:rsidR="004D2A02" w:rsidRDefault="004D2A02"/>
    <w:p w:rsidR="004D2A02" w:rsidRDefault="004D2A02"/>
    <w:p w:rsidR="004D2A02" w:rsidRDefault="004D2A02">
      <w:r>
        <w:t>You can assign values to variables for later use:</w:t>
      </w:r>
    </w:p>
    <w:p w:rsidR="004D2A02" w:rsidRDefault="004D2A02"/>
    <w:p w:rsidR="00EC430E" w:rsidRDefault="00EC430E">
      <w:bookmarkStart w:id="10" w:name="INPUT_9"/>
      <w:r>
        <w:rPr>
          <w:rStyle w:val="Input"/>
        </w:rPr>
        <w:t>x=2</w:t>
      </w:r>
      <w:r w:rsidR="004D2A02">
        <w:rPr>
          <w:rStyle w:val="Input"/>
        </w:rPr>
        <w:t xml:space="preserve"> </w:t>
      </w:r>
      <w:bookmarkEnd w:id="10"/>
      <w:r w:rsidR="004D2A02">
        <w:t xml:space="preserve"> </w:t>
      </w:r>
    </w:p>
    <w:p w:rsidR="009B118F" w:rsidRDefault="009B118F">
      <w:pPr>
        <w:rPr>
          <w:rStyle w:val="Output"/>
        </w:rPr>
      </w:pPr>
      <w:bookmarkStart w:id="11" w:name="OUTPUT_9"/>
      <w:r>
        <w:rPr>
          <w:rStyle w:val="Output"/>
        </w:rPr>
        <w:t>x =</w:t>
      </w:r>
    </w:p>
    <w:p w:rsidR="004D2A02" w:rsidRDefault="009B118F">
      <w:r>
        <w:rPr>
          <w:rStyle w:val="Output"/>
        </w:rPr>
        <w:t xml:space="preserve">     2</w:t>
      </w:r>
      <w:r w:rsidR="004D2A02">
        <w:rPr>
          <w:rStyle w:val="Output"/>
        </w:rPr>
        <w:t xml:space="preserve"> </w:t>
      </w:r>
      <w:bookmarkEnd w:id="11"/>
      <w:r w:rsidR="004D2A02">
        <w:t xml:space="preserve"> </w:t>
      </w:r>
    </w:p>
    <w:p w:rsidR="004D2A02" w:rsidRDefault="004D2A02"/>
    <w:p w:rsidR="004D2A02" w:rsidRDefault="004D2A02"/>
    <w:p w:rsidR="004D2A02" w:rsidRDefault="004D2A02">
      <w:r>
        <w:t xml:space="preserve">The variable </w:t>
      </w:r>
      <w:r>
        <w:rPr>
          <w:b/>
          <w:bCs/>
        </w:rPr>
        <w:t>x</w:t>
      </w:r>
      <w:r>
        <w:t xml:space="preserve"> can now be used in future calculations:</w:t>
      </w:r>
    </w:p>
    <w:p w:rsidR="004D2A02" w:rsidRDefault="004D2A02"/>
    <w:p w:rsidR="004D2A02" w:rsidRDefault="004D2A02">
      <w:bookmarkStart w:id="12" w:name="INPUT_10"/>
      <w:r>
        <w:rPr>
          <w:rStyle w:val="Input"/>
        </w:rPr>
        <w:t xml:space="preserve">x^2 </w:t>
      </w:r>
      <w:bookmarkEnd w:id="12"/>
      <w:r>
        <w:t xml:space="preserve"> </w:t>
      </w:r>
    </w:p>
    <w:p w:rsidR="009B118F" w:rsidRDefault="009B118F">
      <w:pPr>
        <w:rPr>
          <w:rStyle w:val="Output"/>
        </w:rPr>
      </w:pPr>
      <w:bookmarkStart w:id="13" w:name="OUTPUT_10"/>
      <w:r>
        <w:rPr>
          <w:rStyle w:val="Output"/>
        </w:rPr>
        <w:t>ans =</w:t>
      </w:r>
    </w:p>
    <w:p w:rsidR="004D2A02" w:rsidRDefault="009B118F">
      <w:r>
        <w:rPr>
          <w:rStyle w:val="Output"/>
        </w:rPr>
        <w:t xml:space="preserve">     4</w:t>
      </w:r>
      <w:r w:rsidR="004D2A02">
        <w:rPr>
          <w:rStyle w:val="Output"/>
        </w:rPr>
        <w:t xml:space="preserve"> </w:t>
      </w:r>
      <w:bookmarkEnd w:id="13"/>
      <w:r w:rsidR="004D2A02">
        <w:t xml:space="preserve"> </w:t>
      </w:r>
    </w:p>
    <w:p w:rsidR="004D2A02" w:rsidRPr="005565F7" w:rsidRDefault="004D2A02" w:rsidP="005565F7"/>
    <w:p w:rsidR="004D2A02" w:rsidRDefault="004D2A02">
      <w:r>
        <w:t xml:space="preserve">At any time, you can list the variables that are defined with the </w:t>
      </w:r>
      <w:r>
        <w:rPr>
          <w:b/>
          <w:bCs/>
        </w:rPr>
        <w:t>who</w:t>
      </w:r>
      <w:r>
        <w:t xml:space="preserve"> command:</w:t>
      </w:r>
    </w:p>
    <w:p w:rsidR="004D2A02" w:rsidRDefault="004D2A02"/>
    <w:p w:rsidR="004D2A02" w:rsidRDefault="004D2A02">
      <w:bookmarkStart w:id="14" w:name="INPUT_11"/>
      <w:r>
        <w:rPr>
          <w:rStyle w:val="Input"/>
        </w:rPr>
        <w:t xml:space="preserve">who </w:t>
      </w:r>
      <w:bookmarkEnd w:id="14"/>
      <w:r>
        <w:t xml:space="preserve"> </w:t>
      </w:r>
    </w:p>
    <w:p w:rsidR="009B118F" w:rsidRDefault="009B118F">
      <w:pPr>
        <w:rPr>
          <w:rStyle w:val="Output"/>
        </w:rPr>
      </w:pPr>
      <w:bookmarkStart w:id="15" w:name="OUTPUT_11"/>
    </w:p>
    <w:p w:rsidR="009B118F" w:rsidRDefault="009B118F">
      <w:pPr>
        <w:rPr>
          <w:rStyle w:val="Output"/>
        </w:rPr>
      </w:pPr>
      <w:r>
        <w:rPr>
          <w:rStyle w:val="Output"/>
        </w:rPr>
        <w:t>Your variables are:</w:t>
      </w:r>
    </w:p>
    <w:p w:rsidR="009B118F" w:rsidRDefault="009B118F">
      <w:pPr>
        <w:rPr>
          <w:rStyle w:val="Output"/>
        </w:rPr>
      </w:pPr>
    </w:p>
    <w:p w:rsidR="004D2A02" w:rsidRDefault="009B118F">
      <w:r>
        <w:rPr>
          <w:rStyle w:val="Output"/>
        </w:rPr>
        <w:t xml:space="preserve">ans  x    </w:t>
      </w:r>
      <w:r w:rsidR="004D2A02">
        <w:rPr>
          <w:rStyle w:val="Output"/>
        </w:rPr>
        <w:t xml:space="preserve"> </w:t>
      </w:r>
      <w:bookmarkEnd w:id="15"/>
      <w:r w:rsidR="004D2A02">
        <w:t xml:space="preserve"> </w:t>
      </w:r>
    </w:p>
    <w:p w:rsidR="004D2A02" w:rsidRDefault="004D2A02"/>
    <w:p w:rsidR="004D2A02" w:rsidRDefault="004D2A02"/>
    <w:p w:rsidR="004D2A02" w:rsidRDefault="004D2A02">
      <w:r>
        <w:t xml:space="preserve">At the current time, there are 2 variables defined.  One is </w:t>
      </w:r>
      <w:r>
        <w:rPr>
          <w:b/>
          <w:bCs/>
        </w:rPr>
        <w:t>x</w:t>
      </w:r>
      <w:r>
        <w:t xml:space="preserve">, which I explicitly defined above.  The other is </w:t>
      </w:r>
      <w:r>
        <w:rPr>
          <w:b/>
          <w:bCs/>
        </w:rPr>
        <w:t>ans</w:t>
      </w:r>
      <w:r>
        <w:t xml:space="preserve"> (short for "answer"), which automatically holds the most recent result that was </w:t>
      </w:r>
      <w:r>
        <w:rPr>
          <w:i/>
          <w:iCs/>
        </w:rPr>
        <w:t>not</w:t>
      </w:r>
      <w:r>
        <w:t xml:space="preserve"> assigned to a </w:t>
      </w:r>
      <w:r>
        <w:lastRenderedPageBreak/>
        <w:t xml:space="preserve">variable (you may have noticed how </w:t>
      </w:r>
      <w:r>
        <w:rPr>
          <w:b/>
          <w:bCs/>
        </w:rPr>
        <w:t>ans</w:t>
      </w:r>
      <w:r>
        <w:t xml:space="preserve"> appeared after the first command above).  You can always check the value of a variable simply by typing it:</w:t>
      </w:r>
    </w:p>
    <w:p w:rsidR="004D2A02" w:rsidRDefault="004D2A02"/>
    <w:p w:rsidR="004D2A02" w:rsidRDefault="004D2A02">
      <w:bookmarkStart w:id="16" w:name="INPUT_12"/>
      <w:r>
        <w:rPr>
          <w:rStyle w:val="Input"/>
        </w:rPr>
        <w:t xml:space="preserve">x </w:t>
      </w:r>
      <w:bookmarkEnd w:id="16"/>
      <w:r>
        <w:t xml:space="preserve"> </w:t>
      </w:r>
    </w:p>
    <w:p w:rsidR="009B118F" w:rsidRDefault="009B118F">
      <w:pPr>
        <w:rPr>
          <w:rStyle w:val="Output"/>
        </w:rPr>
      </w:pPr>
      <w:bookmarkStart w:id="17" w:name="OUTPUT_12"/>
      <w:r>
        <w:rPr>
          <w:rStyle w:val="Output"/>
        </w:rPr>
        <w:t>x =</w:t>
      </w:r>
    </w:p>
    <w:p w:rsidR="004D2A02" w:rsidRDefault="009B118F">
      <w:r>
        <w:rPr>
          <w:rStyle w:val="Output"/>
        </w:rPr>
        <w:t xml:space="preserve">     2</w:t>
      </w:r>
      <w:r w:rsidR="004D2A02">
        <w:rPr>
          <w:rStyle w:val="Output"/>
        </w:rPr>
        <w:t xml:space="preserve"> </w:t>
      </w:r>
      <w:bookmarkEnd w:id="17"/>
      <w:r w:rsidR="004D2A02">
        <w:t xml:space="preserve"> </w:t>
      </w:r>
    </w:p>
    <w:p w:rsidR="004D2A02" w:rsidRDefault="004D2A02"/>
    <w:p w:rsidR="004D2A02" w:rsidRDefault="004D2A02">
      <w:bookmarkStart w:id="18" w:name="INPUT_13"/>
      <w:r>
        <w:rPr>
          <w:rStyle w:val="Input"/>
        </w:rPr>
        <w:t xml:space="preserve">ans </w:t>
      </w:r>
      <w:bookmarkEnd w:id="18"/>
      <w:r>
        <w:t xml:space="preserve"> </w:t>
      </w:r>
    </w:p>
    <w:p w:rsidR="009B118F" w:rsidRDefault="009B118F">
      <w:pPr>
        <w:rPr>
          <w:rStyle w:val="Output"/>
        </w:rPr>
      </w:pPr>
      <w:bookmarkStart w:id="19" w:name="OUTPUT_13"/>
      <w:r>
        <w:rPr>
          <w:rStyle w:val="Output"/>
        </w:rPr>
        <w:t>ans =</w:t>
      </w:r>
    </w:p>
    <w:p w:rsidR="004D2A02" w:rsidRDefault="009B118F">
      <w:r>
        <w:rPr>
          <w:rStyle w:val="Output"/>
        </w:rPr>
        <w:t xml:space="preserve">     4</w:t>
      </w:r>
      <w:r w:rsidR="004D2A02">
        <w:rPr>
          <w:rStyle w:val="Output"/>
        </w:rPr>
        <w:t xml:space="preserve"> </w:t>
      </w:r>
      <w:bookmarkEnd w:id="19"/>
      <w:r w:rsidR="004D2A02">
        <w:t xml:space="preserve"> </w:t>
      </w:r>
    </w:p>
    <w:p w:rsidR="004D2A02" w:rsidRDefault="004D2A02"/>
    <w:p w:rsidR="004D2A02" w:rsidRDefault="004D2A02">
      <w:r>
        <w:t>If you enter a variable that has not been defined, MATLAB prints an error message:</w:t>
      </w:r>
    </w:p>
    <w:p w:rsidR="004D2A02" w:rsidRDefault="004D2A02"/>
    <w:p w:rsidR="004D2A02" w:rsidRDefault="004D2A02">
      <w:bookmarkStart w:id="20" w:name="INPUT_14"/>
      <w:r>
        <w:rPr>
          <w:rStyle w:val="Input"/>
        </w:rPr>
        <w:t xml:space="preserve">y </w:t>
      </w:r>
      <w:bookmarkEnd w:id="20"/>
      <w:r>
        <w:t xml:space="preserve"> </w:t>
      </w:r>
    </w:p>
    <w:p w:rsidR="004D2A02" w:rsidRDefault="009B118F">
      <w:bookmarkStart w:id="21" w:name="OUTPUT_14"/>
      <w:r>
        <w:rPr>
          <w:rStyle w:val="Error"/>
        </w:rPr>
        <w:t>??? Undefined function or variable 'y'.</w:t>
      </w:r>
      <w:r w:rsidR="004D2A02">
        <w:rPr>
          <w:rStyle w:val="Error"/>
        </w:rPr>
        <w:t xml:space="preserve"> </w:t>
      </w:r>
      <w:bookmarkEnd w:id="21"/>
      <w:r w:rsidR="004D2A02">
        <w:t xml:space="preserve"> </w:t>
      </w:r>
    </w:p>
    <w:p w:rsidR="004D2A02" w:rsidRDefault="004D2A02"/>
    <w:p w:rsidR="004D2A02" w:rsidRDefault="004D2A02">
      <w:r>
        <w:t xml:space="preserve">To clear a variable from the workspace, use the </w:t>
      </w:r>
      <w:r>
        <w:rPr>
          <w:b/>
          <w:bCs/>
        </w:rPr>
        <w:t>clear</w:t>
      </w:r>
      <w:r>
        <w:t xml:space="preserve"> command:</w:t>
      </w:r>
    </w:p>
    <w:p w:rsidR="004D2A02" w:rsidRDefault="004D2A02"/>
    <w:p w:rsidR="004D2A02" w:rsidRDefault="004D2A02">
      <w:bookmarkStart w:id="22" w:name="INPUT_205"/>
      <w:r>
        <w:rPr>
          <w:rStyle w:val="Input"/>
        </w:rPr>
        <w:t xml:space="preserve">who </w:t>
      </w:r>
      <w:bookmarkEnd w:id="22"/>
      <w:r>
        <w:t xml:space="preserve"> </w:t>
      </w:r>
    </w:p>
    <w:p w:rsidR="009B118F" w:rsidRDefault="009B118F">
      <w:pPr>
        <w:rPr>
          <w:rStyle w:val="Output"/>
        </w:rPr>
      </w:pPr>
      <w:bookmarkStart w:id="23" w:name="OUTPUT_205"/>
    </w:p>
    <w:p w:rsidR="009B118F" w:rsidRDefault="009B118F">
      <w:pPr>
        <w:rPr>
          <w:rStyle w:val="Output"/>
        </w:rPr>
      </w:pPr>
      <w:r>
        <w:rPr>
          <w:rStyle w:val="Output"/>
        </w:rPr>
        <w:t>Your variables are:</w:t>
      </w:r>
    </w:p>
    <w:p w:rsidR="009B118F" w:rsidRDefault="009B118F">
      <w:pPr>
        <w:rPr>
          <w:rStyle w:val="Output"/>
        </w:rPr>
      </w:pPr>
    </w:p>
    <w:p w:rsidR="004D2A02" w:rsidRDefault="009B118F">
      <w:r>
        <w:rPr>
          <w:rStyle w:val="Output"/>
        </w:rPr>
        <w:t xml:space="preserve">ans  x    </w:t>
      </w:r>
      <w:r w:rsidR="004D2A02">
        <w:rPr>
          <w:rStyle w:val="Output"/>
        </w:rPr>
        <w:t xml:space="preserve"> </w:t>
      </w:r>
      <w:bookmarkEnd w:id="23"/>
      <w:r w:rsidR="004D2A02">
        <w:t xml:space="preserve"> </w:t>
      </w:r>
    </w:p>
    <w:p w:rsidR="004D2A02" w:rsidRDefault="004D2A02"/>
    <w:p w:rsidR="004D2A02" w:rsidRDefault="004D2A02">
      <w:bookmarkStart w:id="24" w:name="INPUT_207"/>
      <w:r>
        <w:rPr>
          <w:rStyle w:val="Input"/>
        </w:rPr>
        <w:t xml:space="preserve">clear x </w:t>
      </w:r>
      <w:bookmarkEnd w:id="24"/>
      <w:r>
        <w:t xml:space="preserve"> </w:t>
      </w:r>
    </w:p>
    <w:p w:rsidR="004D2A02" w:rsidRDefault="004D2A02"/>
    <w:p w:rsidR="004D2A02" w:rsidRDefault="004D2A02">
      <w:bookmarkStart w:id="25" w:name="INPUT_208"/>
      <w:r>
        <w:rPr>
          <w:rStyle w:val="Input"/>
        </w:rPr>
        <w:t xml:space="preserve">who </w:t>
      </w:r>
      <w:bookmarkEnd w:id="25"/>
      <w:r>
        <w:t xml:space="preserve"> </w:t>
      </w:r>
    </w:p>
    <w:p w:rsidR="009B118F" w:rsidRDefault="009B118F">
      <w:pPr>
        <w:rPr>
          <w:rStyle w:val="Output"/>
        </w:rPr>
      </w:pPr>
      <w:bookmarkStart w:id="26" w:name="OUTPUT_208"/>
    </w:p>
    <w:p w:rsidR="009B118F" w:rsidRDefault="009B118F">
      <w:pPr>
        <w:rPr>
          <w:rStyle w:val="Output"/>
        </w:rPr>
      </w:pPr>
      <w:r>
        <w:rPr>
          <w:rStyle w:val="Output"/>
        </w:rPr>
        <w:t>Your variables are:</w:t>
      </w:r>
    </w:p>
    <w:p w:rsidR="009B118F" w:rsidRDefault="009B118F">
      <w:pPr>
        <w:rPr>
          <w:rStyle w:val="Output"/>
        </w:rPr>
      </w:pPr>
    </w:p>
    <w:p w:rsidR="004D2A02" w:rsidRDefault="009B118F">
      <w:r>
        <w:rPr>
          <w:rStyle w:val="Output"/>
        </w:rPr>
        <w:t xml:space="preserve">ans  </w:t>
      </w:r>
      <w:r w:rsidR="004D2A02">
        <w:rPr>
          <w:rStyle w:val="Output"/>
        </w:rPr>
        <w:t xml:space="preserve"> </w:t>
      </w:r>
      <w:bookmarkEnd w:id="26"/>
      <w:r w:rsidR="004D2A02">
        <w:t xml:space="preserve"> </w:t>
      </w:r>
    </w:p>
    <w:p w:rsidR="004D2A02" w:rsidRDefault="004D2A02"/>
    <w:p w:rsidR="004D2A02" w:rsidRDefault="004D2A02">
      <w:r>
        <w:t xml:space="preserve">To </w:t>
      </w:r>
      <w:r w:rsidR="00CB36A2">
        <w:t>clear</w:t>
      </w:r>
      <w:r>
        <w:t xml:space="preserve"> of the variables from the workspace, just use </w:t>
      </w:r>
      <w:r>
        <w:rPr>
          <w:b/>
          <w:bCs/>
        </w:rPr>
        <w:t>clear</w:t>
      </w:r>
      <w:r>
        <w:t xml:space="preserve"> by itself:</w:t>
      </w:r>
    </w:p>
    <w:p w:rsidR="004D2A02" w:rsidRDefault="004D2A02"/>
    <w:p w:rsidR="004D2A02" w:rsidRDefault="004D2A02">
      <w:bookmarkStart w:id="27" w:name="INPUT_209"/>
      <w:r>
        <w:rPr>
          <w:rStyle w:val="Input"/>
        </w:rPr>
        <w:t xml:space="preserve">clear </w:t>
      </w:r>
      <w:bookmarkEnd w:id="27"/>
      <w:r>
        <w:t xml:space="preserve"> </w:t>
      </w:r>
    </w:p>
    <w:p w:rsidR="004D2A02" w:rsidRDefault="004D2A02">
      <w:bookmarkStart w:id="28" w:name="INPUT_210"/>
      <w:r>
        <w:rPr>
          <w:rStyle w:val="Input"/>
        </w:rPr>
        <w:t>who</w:t>
      </w:r>
      <w:bookmarkEnd w:id="28"/>
    </w:p>
    <w:p w:rsidR="004D2A02" w:rsidRDefault="004D2A02"/>
    <w:p w:rsidR="004D2A02" w:rsidRDefault="004D2A02">
      <w:r>
        <w:t>MATLAB knows the elementary mathematical functions: trigonometric functions, exponentials, logarithms, square root, and so forth.  Here are some examples:</w:t>
      </w:r>
    </w:p>
    <w:p w:rsidR="004D2A02" w:rsidRDefault="004D2A02"/>
    <w:p w:rsidR="004D2A02" w:rsidRDefault="004D2A02">
      <w:bookmarkStart w:id="29" w:name="INPUT_15"/>
      <w:r>
        <w:rPr>
          <w:rStyle w:val="Input"/>
        </w:rPr>
        <w:t xml:space="preserve">sqrt(2) </w:t>
      </w:r>
      <w:bookmarkEnd w:id="29"/>
      <w:r>
        <w:t xml:space="preserve"> </w:t>
      </w:r>
    </w:p>
    <w:p w:rsidR="009B118F" w:rsidRDefault="009B118F">
      <w:pPr>
        <w:rPr>
          <w:rStyle w:val="Output"/>
        </w:rPr>
      </w:pPr>
      <w:bookmarkStart w:id="30" w:name="OUTPUT_15"/>
      <w:r>
        <w:rPr>
          <w:rStyle w:val="Output"/>
        </w:rPr>
        <w:t>ans =</w:t>
      </w:r>
    </w:p>
    <w:p w:rsidR="004D2A02" w:rsidRDefault="009B118F">
      <w:r>
        <w:rPr>
          <w:rStyle w:val="Output"/>
        </w:rPr>
        <w:t xml:space="preserve">    1.4142</w:t>
      </w:r>
      <w:r w:rsidR="004D2A02">
        <w:rPr>
          <w:rStyle w:val="Output"/>
        </w:rPr>
        <w:t xml:space="preserve"> </w:t>
      </w:r>
      <w:bookmarkEnd w:id="30"/>
      <w:r w:rsidR="004D2A02">
        <w:t xml:space="preserve"> </w:t>
      </w:r>
    </w:p>
    <w:p w:rsidR="004D2A02" w:rsidRDefault="004D2A02"/>
    <w:p w:rsidR="004D2A02" w:rsidRDefault="004D2A02">
      <w:bookmarkStart w:id="31" w:name="INPUT_16"/>
      <w:r>
        <w:rPr>
          <w:rStyle w:val="Input"/>
        </w:rPr>
        <w:t xml:space="preserve">sin(pi/3) </w:t>
      </w:r>
      <w:bookmarkEnd w:id="31"/>
      <w:r>
        <w:t xml:space="preserve"> </w:t>
      </w:r>
    </w:p>
    <w:p w:rsidR="009B118F" w:rsidRDefault="009B118F">
      <w:pPr>
        <w:rPr>
          <w:rStyle w:val="Output"/>
        </w:rPr>
      </w:pPr>
      <w:bookmarkStart w:id="32" w:name="OUTPUT_16"/>
      <w:r>
        <w:rPr>
          <w:rStyle w:val="Output"/>
        </w:rPr>
        <w:t>ans =</w:t>
      </w:r>
    </w:p>
    <w:p w:rsidR="004D2A02" w:rsidRDefault="009B118F">
      <w:r>
        <w:rPr>
          <w:rStyle w:val="Output"/>
        </w:rPr>
        <w:t xml:space="preserve">    0.8660</w:t>
      </w:r>
      <w:r w:rsidR="004D2A02">
        <w:rPr>
          <w:rStyle w:val="Output"/>
        </w:rPr>
        <w:t xml:space="preserve"> </w:t>
      </w:r>
      <w:bookmarkEnd w:id="32"/>
      <w:r w:rsidR="004D2A02">
        <w:t xml:space="preserve"> </w:t>
      </w:r>
    </w:p>
    <w:p w:rsidR="004D2A02" w:rsidRDefault="004D2A02"/>
    <w:p w:rsidR="004D2A02" w:rsidRDefault="004D2A02"/>
    <w:p w:rsidR="004D2A02" w:rsidRDefault="004D2A02">
      <w:bookmarkStart w:id="33" w:name="INPUT_17"/>
      <w:r>
        <w:rPr>
          <w:rStyle w:val="Input"/>
        </w:rPr>
        <w:t xml:space="preserve">exp(1) </w:t>
      </w:r>
      <w:bookmarkEnd w:id="33"/>
      <w:r>
        <w:t xml:space="preserve"> </w:t>
      </w:r>
    </w:p>
    <w:p w:rsidR="009B118F" w:rsidRDefault="009B118F">
      <w:pPr>
        <w:rPr>
          <w:rStyle w:val="Output"/>
        </w:rPr>
      </w:pPr>
      <w:bookmarkStart w:id="34" w:name="OUTPUT_17"/>
      <w:r>
        <w:rPr>
          <w:rStyle w:val="Output"/>
        </w:rPr>
        <w:t>ans =</w:t>
      </w:r>
    </w:p>
    <w:p w:rsidR="004D2A02" w:rsidRDefault="009B118F">
      <w:r>
        <w:rPr>
          <w:rStyle w:val="Output"/>
        </w:rPr>
        <w:t xml:space="preserve">    2.7183</w:t>
      </w:r>
      <w:r w:rsidR="004D2A02">
        <w:rPr>
          <w:rStyle w:val="Output"/>
        </w:rPr>
        <w:t xml:space="preserve"> </w:t>
      </w:r>
      <w:bookmarkEnd w:id="34"/>
      <w:r w:rsidR="004D2A02">
        <w:t xml:space="preserve"> </w:t>
      </w:r>
    </w:p>
    <w:p w:rsidR="004D2A02" w:rsidRDefault="004D2A02"/>
    <w:p w:rsidR="004D2A02" w:rsidRDefault="004D2A02">
      <w:bookmarkStart w:id="35" w:name="INPUT_18"/>
      <w:r>
        <w:rPr>
          <w:rStyle w:val="Input"/>
        </w:rPr>
        <w:t xml:space="preserve">log(ans) </w:t>
      </w:r>
      <w:bookmarkEnd w:id="35"/>
      <w:r>
        <w:t xml:space="preserve"> </w:t>
      </w:r>
    </w:p>
    <w:p w:rsidR="009B118F" w:rsidRDefault="009B118F">
      <w:pPr>
        <w:rPr>
          <w:rStyle w:val="Output"/>
        </w:rPr>
      </w:pPr>
      <w:bookmarkStart w:id="36" w:name="OUTPUT_18"/>
      <w:r>
        <w:rPr>
          <w:rStyle w:val="Output"/>
        </w:rPr>
        <w:t>ans =</w:t>
      </w:r>
    </w:p>
    <w:p w:rsidR="004D2A02" w:rsidRDefault="009B118F">
      <w:r>
        <w:rPr>
          <w:rStyle w:val="Output"/>
        </w:rPr>
        <w:t xml:space="preserve">     1</w:t>
      </w:r>
      <w:r w:rsidR="004D2A02">
        <w:rPr>
          <w:rStyle w:val="Output"/>
        </w:rPr>
        <w:t xml:space="preserve"> </w:t>
      </w:r>
      <w:bookmarkEnd w:id="36"/>
      <w:r w:rsidR="004D2A02">
        <w:t xml:space="preserve"> </w:t>
      </w:r>
    </w:p>
    <w:p w:rsidR="004D2A02" w:rsidRDefault="004D2A02"/>
    <w:p w:rsidR="004D2A02" w:rsidRDefault="004D2A02">
      <w:r>
        <w:t>A couple of remarks about the above examples:</w:t>
      </w:r>
    </w:p>
    <w:p w:rsidR="004D2A02" w:rsidRDefault="004D2A02">
      <w:pPr>
        <w:numPr>
          <w:ilvl w:val="0"/>
          <w:numId w:val="2"/>
        </w:numPr>
      </w:pPr>
      <w:r>
        <w:t xml:space="preserve">MATLAB knows the number </w:t>
      </w:r>
      <w:r>
        <w:sym w:font="Symbol" w:char="F070"/>
      </w:r>
      <w:r>
        <w:t xml:space="preserve">, which is called </w:t>
      </w:r>
      <w:r>
        <w:rPr>
          <w:b/>
          <w:bCs/>
        </w:rPr>
        <w:t>pi</w:t>
      </w:r>
      <w:r>
        <w:t>.</w:t>
      </w:r>
    </w:p>
    <w:p w:rsidR="004D2A02" w:rsidRDefault="004D2A02">
      <w:pPr>
        <w:numPr>
          <w:ilvl w:val="0"/>
          <w:numId w:val="2"/>
        </w:numPr>
      </w:pPr>
      <w:r>
        <w:t xml:space="preserve">Computations in MATLAB are done in floating point arithmetic by default.  For example, MATLAB computes the sine of </w:t>
      </w:r>
      <w:r>
        <w:sym w:font="Symbol" w:char="F070"/>
      </w:r>
      <w:r>
        <w:t xml:space="preserve">/3 to be (approximately) 0.8660 instead of exactly </w:t>
      </w:r>
      <w:r>
        <w:sym w:font="Symbol" w:char="F0D6"/>
      </w:r>
      <w:r>
        <w:t>3/2.</w:t>
      </w:r>
    </w:p>
    <w:p w:rsidR="004D2A02" w:rsidRDefault="004D2A02">
      <w:r>
        <w:t>A complete list of the elementary functions can be obtained by entering "</w:t>
      </w:r>
      <w:r>
        <w:rPr>
          <w:b/>
          <w:bCs/>
        </w:rPr>
        <w:t>help elfun</w:t>
      </w:r>
      <w:r>
        <w:t>":</w:t>
      </w:r>
    </w:p>
    <w:p w:rsidR="004D2A02" w:rsidRDefault="004D2A02"/>
    <w:p w:rsidR="004D2A02" w:rsidRDefault="004D2A02">
      <w:bookmarkStart w:id="37" w:name="INPUT_20"/>
      <w:r>
        <w:rPr>
          <w:rStyle w:val="Input"/>
        </w:rPr>
        <w:t xml:space="preserve">help elfun </w:t>
      </w:r>
      <w:bookmarkEnd w:id="37"/>
      <w:r>
        <w:t xml:space="preserve"> </w:t>
      </w:r>
    </w:p>
    <w:p w:rsidR="009B118F" w:rsidRDefault="009B118F">
      <w:pPr>
        <w:rPr>
          <w:rStyle w:val="Output"/>
        </w:rPr>
      </w:pPr>
      <w:bookmarkStart w:id="38" w:name="OUTPUT_20"/>
      <w:r>
        <w:rPr>
          <w:rStyle w:val="Output"/>
        </w:rPr>
        <w:t xml:space="preserve">  Elementary math functions.</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Trigonometric.</w:t>
      </w:r>
    </w:p>
    <w:p w:rsidR="009B118F" w:rsidRDefault="009B118F">
      <w:pPr>
        <w:rPr>
          <w:rStyle w:val="Output"/>
        </w:rPr>
      </w:pPr>
      <w:r>
        <w:rPr>
          <w:rStyle w:val="Output"/>
        </w:rPr>
        <w:t xml:space="preserve">    sin         - Sine.</w:t>
      </w:r>
    </w:p>
    <w:p w:rsidR="009B118F" w:rsidRDefault="009B118F">
      <w:pPr>
        <w:rPr>
          <w:rStyle w:val="Output"/>
        </w:rPr>
      </w:pPr>
      <w:r>
        <w:rPr>
          <w:rStyle w:val="Output"/>
        </w:rPr>
        <w:t xml:space="preserve">    sind        - Sine of argument in degrees.</w:t>
      </w:r>
    </w:p>
    <w:p w:rsidR="009B118F" w:rsidRDefault="009B118F">
      <w:pPr>
        <w:rPr>
          <w:rStyle w:val="Output"/>
        </w:rPr>
      </w:pPr>
      <w:r>
        <w:rPr>
          <w:rStyle w:val="Output"/>
        </w:rPr>
        <w:t xml:space="preserve">    sinh        - Hyperbolic sine.</w:t>
      </w:r>
    </w:p>
    <w:p w:rsidR="009B118F" w:rsidRDefault="009B118F">
      <w:pPr>
        <w:rPr>
          <w:rStyle w:val="Output"/>
        </w:rPr>
      </w:pPr>
      <w:r>
        <w:rPr>
          <w:rStyle w:val="Output"/>
        </w:rPr>
        <w:t xml:space="preserve">    asin        - Inverse sine.</w:t>
      </w:r>
    </w:p>
    <w:p w:rsidR="009B118F" w:rsidRDefault="009B118F">
      <w:pPr>
        <w:rPr>
          <w:rStyle w:val="Output"/>
        </w:rPr>
      </w:pPr>
      <w:r>
        <w:rPr>
          <w:rStyle w:val="Output"/>
        </w:rPr>
        <w:t xml:space="preserve">    asind       - Inverse sine, result in degrees.</w:t>
      </w:r>
    </w:p>
    <w:p w:rsidR="009B118F" w:rsidRDefault="009B118F">
      <w:pPr>
        <w:rPr>
          <w:rStyle w:val="Output"/>
        </w:rPr>
      </w:pPr>
      <w:r>
        <w:rPr>
          <w:rStyle w:val="Output"/>
        </w:rPr>
        <w:t xml:space="preserve">    asinh       - Inverse hyperbolic sine.</w:t>
      </w:r>
    </w:p>
    <w:p w:rsidR="009B118F" w:rsidRDefault="009B118F">
      <w:pPr>
        <w:rPr>
          <w:rStyle w:val="Output"/>
        </w:rPr>
      </w:pPr>
      <w:r>
        <w:rPr>
          <w:rStyle w:val="Output"/>
        </w:rPr>
        <w:t xml:space="preserve">    cos         - Cosine.</w:t>
      </w:r>
    </w:p>
    <w:p w:rsidR="009B118F" w:rsidRDefault="009B118F">
      <w:pPr>
        <w:rPr>
          <w:rStyle w:val="Output"/>
        </w:rPr>
      </w:pPr>
      <w:r>
        <w:rPr>
          <w:rStyle w:val="Output"/>
        </w:rPr>
        <w:t xml:space="preserve">    cosd        - Cosine of argument in degrees.</w:t>
      </w:r>
    </w:p>
    <w:p w:rsidR="009B118F" w:rsidRDefault="009B118F">
      <w:pPr>
        <w:rPr>
          <w:rStyle w:val="Output"/>
        </w:rPr>
      </w:pPr>
      <w:r>
        <w:rPr>
          <w:rStyle w:val="Output"/>
        </w:rPr>
        <w:t xml:space="preserve">    cosh        - Hyperbolic cosine.</w:t>
      </w:r>
    </w:p>
    <w:p w:rsidR="009B118F" w:rsidRDefault="009B118F">
      <w:pPr>
        <w:rPr>
          <w:rStyle w:val="Output"/>
        </w:rPr>
      </w:pPr>
      <w:r>
        <w:rPr>
          <w:rStyle w:val="Output"/>
        </w:rPr>
        <w:t xml:space="preserve">    acos        - Inverse cosine.</w:t>
      </w:r>
    </w:p>
    <w:p w:rsidR="009B118F" w:rsidRDefault="009B118F">
      <w:pPr>
        <w:rPr>
          <w:rStyle w:val="Output"/>
        </w:rPr>
      </w:pPr>
      <w:r>
        <w:rPr>
          <w:rStyle w:val="Output"/>
        </w:rPr>
        <w:t xml:space="preserve">    acosd       - Inverse cosine, result in degrees.</w:t>
      </w:r>
    </w:p>
    <w:p w:rsidR="009B118F" w:rsidRDefault="009B118F">
      <w:pPr>
        <w:rPr>
          <w:rStyle w:val="Output"/>
        </w:rPr>
      </w:pPr>
      <w:r>
        <w:rPr>
          <w:rStyle w:val="Output"/>
        </w:rPr>
        <w:t xml:space="preserve">    acosh       - Inverse hyperbolic cosine.</w:t>
      </w:r>
    </w:p>
    <w:p w:rsidR="009B118F" w:rsidRDefault="009B118F">
      <w:pPr>
        <w:rPr>
          <w:rStyle w:val="Output"/>
        </w:rPr>
      </w:pPr>
      <w:r>
        <w:rPr>
          <w:rStyle w:val="Output"/>
        </w:rPr>
        <w:t xml:space="preserve">    tan         - Tangent.</w:t>
      </w:r>
    </w:p>
    <w:p w:rsidR="009B118F" w:rsidRDefault="009B118F">
      <w:pPr>
        <w:rPr>
          <w:rStyle w:val="Output"/>
        </w:rPr>
      </w:pPr>
      <w:r>
        <w:rPr>
          <w:rStyle w:val="Output"/>
        </w:rPr>
        <w:t xml:space="preserve">    tand        - Tangent of argument in degrees.</w:t>
      </w:r>
    </w:p>
    <w:p w:rsidR="009B118F" w:rsidRDefault="009B118F">
      <w:pPr>
        <w:rPr>
          <w:rStyle w:val="Output"/>
        </w:rPr>
      </w:pPr>
      <w:r>
        <w:rPr>
          <w:rStyle w:val="Output"/>
        </w:rPr>
        <w:t xml:space="preserve">    tanh        - Hyperbolic tangent.</w:t>
      </w:r>
    </w:p>
    <w:p w:rsidR="009B118F" w:rsidRDefault="009B118F">
      <w:pPr>
        <w:rPr>
          <w:rStyle w:val="Output"/>
        </w:rPr>
      </w:pPr>
      <w:r>
        <w:rPr>
          <w:rStyle w:val="Output"/>
        </w:rPr>
        <w:t xml:space="preserve">    atan        - Inverse tangent.</w:t>
      </w:r>
    </w:p>
    <w:p w:rsidR="009B118F" w:rsidRDefault="009B118F">
      <w:pPr>
        <w:rPr>
          <w:rStyle w:val="Output"/>
        </w:rPr>
      </w:pPr>
      <w:r>
        <w:rPr>
          <w:rStyle w:val="Output"/>
        </w:rPr>
        <w:t xml:space="preserve">    atand       - Inverse tangent, result in degrees.</w:t>
      </w:r>
    </w:p>
    <w:p w:rsidR="009B118F" w:rsidRDefault="009B118F">
      <w:pPr>
        <w:rPr>
          <w:rStyle w:val="Output"/>
        </w:rPr>
      </w:pPr>
      <w:r>
        <w:rPr>
          <w:rStyle w:val="Output"/>
        </w:rPr>
        <w:t xml:space="preserve">    atan2       - Four quadrant inverse tangent.</w:t>
      </w:r>
    </w:p>
    <w:p w:rsidR="009B118F" w:rsidRDefault="009B118F">
      <w:pPr>
        <w:rPr>
          <w:rStyle w:val="Output"/>
        </w:rPr>
      </w:pPr>
      <w:r>
        <w:rPr>
          <w:rStyle w:val="Output"/>
        </w:rPr>
        <w:t xml:space="preserve">    atanh       - Inverse hyperbolic tangent.</w:t>
      </w:r>
    </w:p>
    <w:p w:rsidR="009B118F" w:rsidRDefault="009B118F">
      <w:pPr>
        <w:rPr>
          <w:rStyle w:val="Output"/>
        </w:rPr>
      </w:pPr>
      <w:r>
        <w:rPr>
          <w:rStyle w:val="Output"/>
        </w:rPr>
        <w:t xml:space="preserve">    sec         - Secant.</w:t>
      </w:r>
    </w:p>
    <w:p w:rsidR="009B118F" w:rsidRDefault="009B118F">
      <w:pPr>
        <w:rPr>
          <w:rStyle w:val="Output"/>
        </w:rPr>
      </w:pPr>
      <w:r>
        <w:rPr>
          <w:rStyle w:val="Output"/>
        </w:rPr>
        <w:t xml:space="preserve">    secd        - Secant of argument in degrees.</w:t>
      </w:r>
    </w:p>
    <w:p w:rsidR="009B118F" w:rsidRDefault="009B118F">
      <w:pPr>
        <w:rPr>
          <w:rStyle w:val="Output"/>
        </w:rPr>
      </w:pPr>
      <w:r>
        <w:rPr>
          <w:rStyle w:val="Output"/>
        </w:rPr>
        <w:t xml:space="preserve">    sech        - Hyperbolic secant.</w:t>
      </w:r>
    </w:p>
    <w:p w:rsidR="009B118F" w:rsidRDefault="009B118F">
      <w:pPr>
        <w:rPr>
          <w:rStyle w:val="Output"/>
        </w:rPr>
      </w:pPr>
      <w:r>
        <w:rPr>
          <w:rStyle w:val="Output"/>
        </w:rPr>
        <w:t xml:space="preserve">    asec        - Inverse secant.</w:t>
      </w:r>
    </w:p>
    <w:p w:rsidR="009B118F" w:rsidRDefault="009B118F">
      <w:pPr>
        <w:rPr>
          <w:rStyle w:val="Output"/>
        </w:rPr>
      </w:pPr>
      <w:r>
        <w:rPr>
          <w:rStyle w:val="Output"/>
        </w:rPr>
        <w:t xml:space="preserve">    asecd       - Inverse secant, result in degrees.</w:t>
      </w:r>
    </w:p>
    <w:p w:rsidR="009B118F" w:rsidRDefault="009B118F">
      <w:pPr>
        <w:rPr>
          <w:rStyle w:val="Output"/>
        </w:rPr>
      </w:pPr>
      <w:r>
        <w:rPr>
          <w:rStyle w:val="Output"/>
        </w:rPr>
        <w:t xml:space="preserve">    asech       - Inverse hyperbolic secant.</w:t>
      </w:r>
    </w:p>
    <w:p w:rsidR="009B118F" w:rsidRDefault="009B118F">
      <w:pPr>
        <w:rPr>
          <w:rStyle w:val="Output"/>
        </w:rPr>
      </w:pPr>
      <w:r>
        <w:rPr>
          <w:rStyle w:val="Output"/>
        </w:rPr>
        <w:t xml:space="preserve">    csc         - Cosecant.</w:t>
      </w:r>
    </w:p>
    <w:p w:rsidR="009B118F" w:rsidRDefault="009B118F">
      <w:pPr>
        <w:rPr>
          <w:rStyle w:val="Output"/>
        </w:rPr>
      </w:pPr>
      <w:r>
        <w:rPr>
          <w:rStyle w:val="Output"/>
        </w:rPr>
        <w:t xml:space="preserve">    cscd        - Cosecant of argument in degrees.</w:t>
      </w:r>
    </w:p>
    <w:p w:rsidR="009B118F" w:rsidRDefault="009B118F">
      <w:pPr>
        <w:rPr>
          <w:rStyle w:val="Output"/>
        </w:rPr>
      </w:pPr>
      <w:r>
        <w:rPr>
          <w:rStyle w:val="Output"/>
        </w:rPr>
        <w:t xml:space="preserve">    csch        - Hyperbolic cosecant.</w:t>
      </w:r>
    </w:p>
    <w:p w:rsidR="009B118F" w:rsidRDefault="009B118F">
      <w:pPr>
        <w:rPr>
          <w:rStyle w:val="Output"/>
        </w:rPr>
      </w:pPr>
      <w:r>
        <w:rPr>
          <w:rStyle w:val="Output"/>
        </w:rPr>
        <w:t xml:space="preserve">    acsc        - Inverse cosecant.</w:t>
      </w:r>
    </w:p>
    <w:p w:rsidR="009B118F" w:rsidRDefault="009B118F">
      <w:pPr>
        <w:rPr>
          <w:rStyle w:val="Output"/>
        </w:rPr>
      </w:pPr>
      <w:r>
        <w:rPr>
          <w:rStyle w:val="Output"/>
        </w:rPr>
        <w:t xml:space="preserve">    acscd       - Inverse cosecant, result in degrees.</w:t>
      </w:r>
    </w:p>
    <w:p w:rsidR="009B118F" w:rsidRDefault="009B118F">
      <w:pPr>
        <w:rPr>
          <w:rStyle w:val="Output"/>
        </w:rPr>
      </w:pPr>
      <w:r>
        <w:rPr>
          <w:rStyle w:val="Output"/>
        </w:rPr>
        <w:t xml:space="preserve">    acsch       - Inverse hyperbolic cosecant.</w:t>
      </w:r>
    </w:p>
    <w:p w:rsidR="009B118F" w:rsidRDefault="009B118F">
      <w:pPr>
        <w:rPr>
          <w:rStyle w:val="Output"/>
        </w:rPr>
      </w:pPr>
      <w:r>
        <w:rPr>
          <w:rStyle w:val="Output"/>
        </w:rPr>
        <w:t xml:space="preserve">    cot         - Cotangent.</w:t>
      </w:r>
    </w:p>
    <w:p w:rsidR="009B118F" w:rsidRDefault="009B118F">
      <w:pPr>
        <w:rPr>
          <w:rStyle w:val="Output"/>
        </w:rPr>
      </w:pPr>
      <w:r>
        <w:rPr>
          <w:rStyle w:val="Output"/>
        </w:rPr>
        <w:t xml:space="preserve">    cotd        - Cotangent of argument in degrees.</w:t>
      </w:r>
    </w:p>
    <w:p w:rsidR="009B118F" w:rsidRDefault="009B118F">
      <w:pPr>
        <w:rPr>
          <w:rStyle w:val="Output"/>
        </w:rPr>
      </w:pPr>
      <w:r>
        <w:rPr>
          <w:rStyle w:val="Output"/>
        </w:rPr>
        <w:t xml:space="preserve">    coth        - Hyperbolic cotangent.</w:t>
      </w:r>
    </w:p>
    <w:p w:rsidR="009B118F" w:rsidRDefault="009B118F">
      <w:pPr>
        <w:rPr>
          <w:rStyle w:val="Output"/>
        </w:rPr>
      </w:pPr>
      <w:r>
        <w:rPr>
          <w:rStyle w:val="Output"/>
        </w:rPr>
        <w:t xml:space="preserve">    acot        - Inverse cotangent.</w:t>
      </w:r>
    </w:p>
    <w:p w:rsidR="009B118F" w:rsidRDefault="009B118F">
      <w:pPr>
        <w:rPr>
          <w:rStyle w:val="Output"/>
        </w:rPr>
      </w:pPr>
      <w:r>
        <w:rPr>
          <w:rStyle w:val="Output"/>
        </w:rPr>
        <w:t xml:space="preserve">    acotd       - Inverse cotangent, result in degrees.</w:t>
      </w:r>
    </w:p>
    <w:p w:rsidR="009B118F" w:rsidRDefault="009B118F">
      <w:pPr>
        <w:rPr>
          <w:rStyle w:val="Output"/>
        </w:rPr>
      </w:pPr>
      <w:r>
        <w:rPr>
          <w:rStyle w:val="Output"/>
        </w:rPr>
        <w:t xml:space="preserve">    acoth       - Inverse hyperbolic cotangent.</w:t>
      </w:r>
    </w:p>
    <w:p w:rsidR="009B118F" w:rsidRDefault="009B118F">
      <w:pPr>
        <w:rPr>
          <w:rStyle w:val="Output"/>
        </w:rPr>
      </w:pPr>
      <w:r>
        <w:rPr>
          <w:rStyle w:val="Output"/>
        </w:rPr>
        <w:t xml:space="preserve">    hypot       - Square root of sum of squares.</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Exponential.</w:t>
      </w:r>
    </w:p>
    <w:p w:rsidR="009B118F" w:rsidRDefault="009B118F">
      <w:pPr>
        <w:rPr>
          <w:rStyle w:val="Output"/>
        </w:rPr>
      </w:pPr>
      <w:r>
        <w:rPr>
          <w:rStyle w:val="Output"/>
        </w:rPr>
        <w:t xml:space="preserve">    exp         - Exponential.</w:t>
      </w:r>
    </w:p>
    <w:p w:rsidR="009B118F" w:rsidRDefault="009B118F">
      <w:pPr>
        <w:rPr>
          <w:rStyle w:val="Output"/>
        </w:rPr>
      </w:pPr>
      <w:r>
        <w:rPr>
          <w:rStyle w:val="Output"/>
        </w:rPr>
        <w:t xml:space="preserve">    expm1       - Compute exp(x)-1 accurately.</w:t>
      </w:r>
    </w:p>
    <w:p w:rsidR="009B118F" w:rsidRDefault="009B118F">
      <w:pPr>
        <w:rPr>
          <w:rStyle w:val="Output"/>
        </w:rPr>
      </w:pPr>
      <w:r>
        <w:rPr>
          <w:rStyle w:val="Output"/>
        </w:rPr>
        <w:t xml:space="preserve">    log         - Natural logarithm.</w:t>
      </w:r>
    </w:p>
    <w:p w:rsidR="009B118F" w:rsidRDefault="009B118F">
      <w:pPr>
        <w:rPr>
          <w:rStyle w:val="Output"/>
        </w:rPr>
      </w:pPr>
      <w:r>
        <w:rPr>
          <w:rStyle w:val="Output"/>
        </w:rPr>
        <w:t xml:space="preserve">    log1p       - Compute log(1+x) accurately.</w:t>
      </w:r>
    </w:p>
    <w:p w:rsidR="009B118F" w:rsidRDefault="009B118F">
      <w:pPr>
        <w:rPr>
          <w:rStyle w:val="Output"/>
        </w:rPr>
      </w:pPr>
      <w:r>
        <w:rPr>
          <w:rStyle w:val="Output"/>
        </w:rPr>
        <w:t xml:space="preserve">    log10       - Common (base 10) logarithm.</w:t>
      </w:r>
    </w:p>
    <w:p w:rsidR="009B118F" w:rsidRDefault="009B118F">
      <w:pPr>
        <w:rPr>
          <w:rStyle w:val="Output"/>
        </w:rPr>
      </w:pPr>
      <w:r>
        <w:rPr>
          <w:rStyle w:val="Output"/>
        </w:rPr>
        <w:lastRenderedPageBreak/>
        <w:t xml:space="preserve">    log2        - Base 2 logarithm and dissect floating point number.</w:t>
      </w:r>
    </w:p>
    <w:p w:rsidR="009B118F" w:rsidRDefault="009B118F">
      <w:pPr>
        <w:rPr>
          <w:rStyle w:val="Output"/>
        </w:rPr>
      </w:pPr>
      <w:r>
        <w:rPr>
          <w:rStyle w:val="Output"/>
        </w:rPr>
        <w:t xml:space="preserve">    pow2        - Base 2 power and scale floating point number.</w:t>
      </w:r>
    </w:p>
    <w:p w:rsidR="009B118F" w:rsidRDefault="009B118F">
      <w:pPr>
        <w:rPr>
          <w:rStyle w:val="Output"/>
        </w:rPr>
      </w:pPr>
      <w:r>
        <w:rPr>
          <w:rStyle w:val="Output"/>
        </w:rPr>
        <w:t xml:space="preserve">    realpow     - Power that will error out on complex result.</w:t>
      </w:r>
    </w:p>
    <w:p w:rsidR="009B118F" w:rsidRDefault="009B118F">
      <w:pPr>
        <w:rPr>
          <w:rStyle w:val="Output"/>
        </w:rPr>
      </w:pPr>
      <w:r>
        <w:rPr>
          <w:rStyle w:val="Output"/>
        </w:rPr>
        <w:t xml:space="preserve">    reallog     - Natural logarithm of real number.</w:t>
      </w:r>
    </w:p>
    <w:p w:rsidR="009B118F" w:rsidRDefault="009B118F">
      <w:pPr>
        <w:rPr>
          <w:rStyle w:val="Output"/>
        </w:rPr>
      </w:pPr>
      <w:r>
        <w:rPr>
          <w:rStyle w:val="Output"/>
        </w:rPr>
        <w:t xml:space="preserve">    realsqrt    - Square root of number greater than or equal to zero.</w:t>
      </w:r>
    </w:p>
    <w:p w:rsidR="009B118F" w:rsidRDefault="009B118F">
      <w:pPr>
        <w:rPr>
          <w:rStyle w:val="Output"/>
        </w:rPr>
      </w:pPr>
      <w:r>
        <w:rPr>
          <w:rStyle w:val="Output"/>
        </w:rPr>
        <w:t xml:space="preserve">    sqrt        - Square root.</w:t>
      </w:r>
    </w:p>
    <w:p w:rsidR="009B118F" w:rsidRDefault="009B118F">
      <w:pPr>
        <w:rPr>
          <w:rStyle w:val="Output"/>
        </w:rPr>
      </w:pPr>
      <w:r>
        <w:rPr>
          <w:rStyle w:val="Output"/>
        </w:rPr>
        <w:t xml:space="preserve">    nthroot     - Real n-th root of real numbers.</w:t>
      </w:r>
    </w:p>
    <w:p w:rsidR="009B118F" w:rsidRDefault="009B118F">
      <w:pPr>
        <w:rPr>
          <w:rStyle w:val="Output"/>
        </w:rPr>
      </w:pPr>
      <w:r>
        <w:rPr>
          <w:rStyle w:val="Output"/>
        </w:rPr>
        <w:t xml:space="preserve">    nextpow2    - Next higher power of 2.</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Complex.</w:t>
      </w:r>
    </w:p>
    <w:p w:rsidR="009B118F" w:rsidRDefault="009B118F">
      <w:pPr>
        <w:rPr>
          <w:rStyle w:val="Output"/>
        </w:rPr>
      </w:pPr>
      <w:r>
        <w:rPr>
          <w:rStyle w:val="Output"/>
        </w:rPr>
        <w:t xml:space="preserve">    abs         - Absolute value.</w:t>
      </w:r>
    </w:p>
    <w:p w:rsidR="009B118F" w:rsidRDefault="009B118F">
      <w:pPr>
        <w:rPr>
          <w:rStyle w:val="Output"/>
        </w:rPr>
      </w:pPr>
      <w:r>
        <w:rPr>
          <w:rStyle w:val="Output"/>
        </w:rPr>
        <w:t xml:space="preserve">    angle       - Phase angle.</w:t>
      </w:r>
    </w:p>
    <w:p w:rsidR="009B118F" w:rsidRDefault="009B118F">
      <w:pPr>
        <w:rPr>
          <w:rStyle w:val="Output"/>
        </w:rPr>
      </w:pPr>
      <w:r>
        <w:rPr>
          <w:rStyle w:val="Output"/>
        </w:rPr>
        <w:t xml:space="preserve">    complex     - Construct complex data from real and imaginary parts.</w:t>
      </w:r>
    </w:p>
    <w:p w:rsidR="009B118F" w:rsidRDefault="009B118F">
      <w:pPr>
        <w:rPr>
          <w:rStyle w:val="Output"/>
        </w:rPr>
      </w:pPr>
      <w:r>
        <w:rPr>
          <w:rStyle w:val="Output"/>
        </w:rPr>
        <w:t xml:space="preserve">    conj        - Complex conjugate.</w:t>
      </w:r>
    </w:p>
    <w:p w:rsidR="009B118F" w:rsidRDefault="009B118F">
      <w:pPr>
        <w:rPr>
          <w:rStyle w:val="Output"/>
        </w:rPr>
      </w:pPr>
      <w:r>
        <w:rPr>
          <w:rStyle w:val="Output"/>
        </w:rPr>
        <w:t xml:space="preserve">    imag        - Complex imaginary part.</w:t>
      </w:r>
    </w:p>
    <w:p w:rsidR="009B118F" w:rsidRDefault="009B118F">
      <w:pPr>
        <w:rPr>
          <w:rStyle w:val="Output"/>
        </w:rPr>
      </w:pPr>
      <w:r>
        <w:rPr>
          <w:rStyle w:val="Output"/>
        </w:rPr>
        <w:t xml:space="preserve">    real        - Complex real part.</w:t>
      </w:r>
    </w:p>
    <w:p w:rsidR="009B118F" w:rsidRDefault="009B118F">
      <w:pPr>
        <w:rPr>
          <w:rStyle w:val="Output"/>
        </w:rPr>
      </w:pPr>
      <w:r>
        <w:rPr>
          <w:rStyle w:val="Output"/>
        </w:rPr>
        <w:t xml:space="preserve">    unwrap      - Unwrap phase angle.</w:t>
      </w:r>
    </w:p>
    <w:p w:rsidR="009B118F" w:rsidRDefault="009B118F">
      <w:pPr>
        <w:rPr>
          <w:rStyle w:val="Output"/>
        </w:rPr>
      </w:pPr>
      <w:r>
        <w:rPr>
          <w:rStyle w:val="Output"/>
        </w:rPr>
        <w:t xml:space="preserve">    isreal      - True for real array.</w:t>
      </w:r>
    </w:p>
    <w:p w:rsidR="009B118F" w:rsidRDefault="009B118F">
      <w:pPr>
        <w:rPr>
          <w:rStyle w:val="Output"/>
        </w:rPr>
      </w:pPr>
      <w:r>
        <w:rPr>
          <w:rStyle w:val="Output"/>
        </w:rPr>
        <w:t xml:space="preserve">    cplxpair    - Sort numbers into complex conjugate pairs.</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Rounding and remainder.</w:t>
      </w:r>
    </w:p>
    <w:p w:rsidR="009B118F" w:rsidRDefault="009B118F">
      <w:pPr>
        <w:rPr>
          <w:rStyle w:val="Output"/>
        </w:rPr>
      </w:pPr>
      <w:r>
        <w:rPr>
          <w:rStyle w:val="Output"/>
        </w:rPr>
        <w:t xml:space="preserve">    fix         - Round towards zero.</w:t>
      </w:r>
    </w:p>
    <w:p w:rsidR="009B118F" w:rsidRDefault="009B118F">
      <w:pPr>
        <w:rPr>
          <w:rStyle w:val="Output"/>
        </w:rPr>
      </w:pPr>
      <w:r>
        <w:rPr>
          <w:rStyle w:val="Output"/>
        </w:rPr>
        <w:t xml:space="preserve">    floor       - Round towards minus infinity.</w:t>
      </w:r>
    </w:p>
    <w:p w:rsidR="009B118F" w:rsidRDefault="009B118F">
      <w:pPr>
        <w:rPr>
          <w:rStyle w:val="Output"/>
        </w:rPr>
      </w:pPr>
      <w:r>
        <w:rPr>
          <w:rStyle w:val="Output"/>
        </w:rPr>
        <w:t xml:space="preserve">    ceil        - Round towards plus infinity.</w:t>
      </w:r>
    </w:p>
    <w:p w:rsidR="009B118F" w:rsidRDefault="009B118F">
      <w:pPr>
        <w:rPr>
          <w:rStyle w:val="Output"/>
        </w:rPr>
      </w:pPr>
      <w:r>
        <w:rPr>
          <w:rStyle w:val="Output"/>
        </w:rPr>
        <w:t xml:space="preserve">    round       - Round towards nearest integer.</w:t>
      </w:r>
    </w:p>
    <w:p w:rsidR="009B118F" w:rsidRDefault="009B118F">
      <w:pPr>
        <w:rPr>
          <w:rStyle w:val="Output"/>
        </w:rPr>
      </w:pPr>
      <w:r>
        <w:rPr>
          <w:rStyle w:val="Output"/>
        </w:rPr>
        <w:t xml:space="preserve">    mod         - Modulus (signed remainder after division).</w:t>
      </w:r>
    </w:p>
    <w:p w:rsidR="009B118F" w:rsidRDefault="009B118F">
      <w:pPr>
        <w:rPr>
          <w:rStyle w:val="Output"/>
        </w:rPr>
      </w:pPr>
      <w:r>
        <w:rPr>
          <w:rStyle w:val="Output"/>
        </w:rPr>
        <w:t xml:space="preserve">    rem         - Remainder after division.</w:t>
      </w:r>
    </w:p>
    <w:p w:rsidR="004D2A02" w:rsidRDefault="009B118F">
      <w:r>
        <w:rPr>
          <w:rStyle w:val="Output"/>
        </w:rPr>
        <w:t xml:space="preserve">    sign        - Signum.</w:t>
      </w:r>
      <w:r w:rsidR="004D2A02">
        <w:rPr>
          <w:rStyle w:val="Output"/>
        </w:rPr>
        <w:t xml:space="preserve"> </w:t>
      </w:r>
      <w:bookmarkEnd w:id="38"/>
      <w:r w:rsidR="004D2A02">
        <w:t xml:space="preserve"> </w:t>
      </w:r>
    </w:p>
    <w:p w:rsidR="004D2A02" w:rsidRDefault="004D2A02"/>
    <w:p w:rsidR="004D2A02" w:rsidRDefault="004D2A02">
      <w:r>
        <w:t>For more information about any of these elementary functions, type "</w:t>
      </w:r>
      <w:r>
        <w:rPr>
          <w:b/>
          <w:bCs/>
        </w:rPr>
        <w:t>help</w:t>
      </w:r>
      <w:r>
        <w:t xml:space="preserve"> &lt;function_name&gt;".  For a list of help topics like "elfun", just type "</w:t>
      </w:r>
      <w:r>
        <w:rPr>
          <w:b/>
          <w:bCs/>
        </w:rPr>
        <w:t>help</w:t>
      </w:r>
      <w:r>
        <w:t>".  There are other commands that for</w:t>
      </w:r>
      <w:r w:rsidR="005565F7">
        <w:t>m</w:t>
      </w:r>
      <w:r>
        <w:t xml:space="preserve"> part of the help system; to see them, type "</w:t>
      </w:r>
      <w:r>
        <w:rPr>
          <w:b/>
          <w:bCs/>
        </w:rPr>
        <w:t>help help</w:t>
      </w:r>
      <w:r>
        <w:t>".</w:t>
      </w:r>
    </w:p>
    <w:p w:rsidR="004D2A02" w:rsidRDefault="004D2A02"/>
    <w:p w:rsidR="004D2A02" w:rsidRDefault="004D2A02">
      <w:r>
        <w:t xml:space="preserve">MATLAB does floating point arithmetic using the IEEE standard, which means that numbers have about 16 decimal digits of precision (the actual representation is in binary, so the precision is not exactly 16 digits). However, MATLAB only displays 5 digits by default.  To change the display, use the </w:t>
      </w:r>
      <w:r>
        <w:rPr>
          <w:b/>
          <w:bCs/>
        </w:rPr>
        <w:t>format</w:t>
      </w:r>
      <w:r>
        <w:t xml:space="preserve"> command.  For example, "</w:t>
      </w:r>
      <w:r>
        <w:rPr>
          <w:b/>
          <w:bCs/>
        </w:rPr>
        <w:t>format long</w:t>
      </w:r>
      <w:r>
        <w:t xml:space="preserve">" changes the display to 15 digits: </w:t>
      </w:r>
    </w:p>
    <w:p w:rsidR="004D2A02" w:rsidRDefault="004D2A02"/>
    <w:p w:rsidR="004D2A02" w:rsidRDefault="004D2A02">
      <w:bookmarkStart w:id="39" w:name="INPUT_21"/>
      <w:r>
        <w:rPr>
          <w:rStyle w:val="Input"/>
        </w:rPr>
        <w:t xml:space="preserve">format long </w:t>
      </w:r>
      <w:bookmarkEnd w:id="39"/>
      <w:r>
        <w:t xml:space="preserve"> </w:t>
      </w:r>
    </w:p>
    <w:p w:rsidR="004D2A02" w:rsidRDefault="004D2A02"/>
    <w:p w:rsidR="004D2A02" w:rsidRDefault="004D2A02">
      <w:bookmarkStart w:id="40" w:name="INPUT_22"/>
      <w:r>
        <w:rPr>
          <w:rStyle w:val="Input"/>
        </w:rPr>
        <w:t xml:space="preserve">pi </w:t>
      </w:r>
      <w:bookmarkEnd w:id="40"/>
      <w:r>
        <w:t xml:space="preserve"> </w:t>
      </w:r>
    </w:p>
    <w:p w:rsidR="009B118F" w:rsidRDefault="009B118F">
      <w:pPr>
        <w:rPr>
          <w:rStyle w:val="Output"/>
        </w:rPr>
      </w:pPr>
      <w:bookmarkStart w:id="41" w:name="OUTPUT_22"/>
      <w:r>
        <w:rPr>
          <w:rStyle w:val="Output"/>
        </w:rPr>
        <w:t>ans =</w:t>
      </w:r>
    </w:p>
    <w:p w:rsidR="004D2A02" w:rsidRDefault="009B118F">
      <w:r>
        <w:rPr>
          <w:rStyle w:val="Output"/>
        </w:rPr>
        <w:t xml:space="preserve">   3.141592653589793</w:t>
      </w:r>
      <w:r w:rsidR="004D2A02">
        <w:rPr>
          <w:rStyle w:val="Output"/>
        </w:rPr>
        <w:t xml:space="preserve"> </w:t>
      </w:r>
      <w:bookmarkEnd w:id="41"/>
      <w:r w:rsidR="004D2A02">
        <w:t xml:space="preserve"> </w:t>
      </w:r>
    </w:p>
    <w:p w:rsidR="004D2A02" w:rsidRDefault="004D2A02"/>
    <w:p w:rsidR="004D2A02" w:rsidRDefault="004D2A02">
      <w:r>
        <w:t xml:space="preserve">Other options for the </w:t>
      </w:r>
      <w:r>
        <w:rPr>
          <w:b/>
          <w:bCs/>
        </w:rPr>
        <w:t>format</w:t>
      </w:r>
      <w:r>
        <w:t xml:space="preserve"> command are "</w:t>
      </w:r>
      <w:r>
        <w:rPr>
          <w:b/>
          <w:bCs/>
        </w:rPr>
        <w:t>format short e</w:t>
      </w:r>
      <w:r>
        <w:t>" (scientific notation with 5 digits) and "</w:t>
      </w:r>
      <w:r>
        <w:rPr>
          <w:b/>
          <w:bCs/>
        </w:rPr>
        <w:t>format</w:t>
      </w:r>
      <w:r>
        <w:t xml:space="preserve"> </w:t>
      </w:r>
      <w:r>
        <w:rPr>
          <w:b/>
          <w:bCs/>
        </w:rPr>
        <w:t>long e</w:t>
      </w:r>
      <w:r>
        <w:t>" (scientific notation with 15 digits).</w:t>
      </w:r>
    </w:p>
    <w:p w:rsidR="004D2A02" w:rsidRDefault="004D2A02"/>
    <w:p w:rsidR="004D2A02" w:rsidRDefault="004D2A02">
      <w:r>
        <w:t xml:space="preserve">In addition to </w:t>
      </w:r>
      <w:r>
        <w:rPr>
          <w:b/>
          <w:bCs/>
        </w:rPr>
        <w:t>pi</w:t>
      </w:r>
      <w:r>
        <w:t xml:space="preserve">, other predefined variables in MATLAB include </w:t>
      </w:r>
      <w:r>
        <w:rPr>
          <w:b/>
          <w:bCs/>
        </w:rPr>
        <w:t>i</w:t>
      </w:r>
      <w:r>
        <w:t xml:space="preserve"> and </w:t>
      </w:r>
      <w:r>
        <w:rPr>
          <w:b/>
          <w:bCs/>
        </w:rPr>
        <w:t>j</w:t>
      </w:r>
      <w:r>
        <w:t xml:space="preserve">, both of which represent the imaginary unit: </w:t>
      </w:r>
      <w:r>
        <w:rPr>
          <w:b/>
          <w:bCs/>
        </w:rPr>
        <w:t>i=j=sqrt(-1)</w:t>
      </w:r>
      <w:r>
        <w:t>.</w:t>
      </w:r>
    </w:p>
    <w:p w:rsidR="004D2A02" w:rsidRDefault="004D2A02"/>
    <w:p w:rsidR="004D2A02" w:rsidRDefault="004D2A02">
      <w:bookmarkStart w:id="42" w:name="INPUT_758"/>
      <w:r>
        <w:rPr>
          <w:rStyle w:val="Input"/>
        </w:rPr>
        <w:t xml:space="preserve">clear </w:t>
      </w:r>
      <w:bookmarkEnd w:id="42"/>
      <w:r>
        <w:t xml:space="preserve"> </w:t>
      </w:r>
    </w:p>
    <w:p w:rsidR="004D2A02" w:rsidRDefault="004D2A02">
      <w:bookmarkStart w:id="43" w:name="INPUT_759"/>
      <w:r>
        <w:rPr>
          <w:rStyle w:val="Input"/>
        </w:rPr>
        <w:t xml:space="preserve">i^2 </w:t>
      </w:r>
      <w:bookmarkEnd w:id="43"/>
      <w:r>
        <w:t xml:space="preserve"> </w:t>
      </w:r>
    </w:p>
    <w:p w:rsidR="009B118F" w:rsidRDefault="009B118F">
      <w:pPr>
        <w:rPr>
          <w:rStyle w:val="Output"/>
        </w:rPr>
      </w:pPr>
      <w:bookmarkStart w:id="44" w:name="OUTPUT_759"/>
      <w:r>
        <w:rPr>
          <w:rStyle w:val="Output"/>
        </w:rPr>
        <w:t>ans =</w:t>
      </w:r>
    </w:p>
    <w:p w:rsidR="004D2A02" w:rsidRDefault="009B118F">
      <w:r>
        <w:rPr>
          <w:rStyle w:val="Output"/>
        </w:rPr>
        <w:t xml:space="preserve">    -1</w:t>
      </w:r>
      <w:r w:rsidR="004D2A02">
        <w:rPr>
          <w:rStyle w:val="Output"/>
        </w:rPr>
        <w:t xml:space="preserve"> </w:t>
      </w:r>
      <w:bookmarkEnd w:id="44"/>
      <w:r w:rsidR="004D2A02">
        <w:t xml:space="preserve"> </w:t>
      </w:r>
    </w:p>
    <w:p w:rsidR="004D2A02" w:rsidRDefault="004D2A02">
      <w:bookmarkStart w:id="45" w:name="INPUT_760"/>
      <w:r>
        <w:rPr>
          <w:rStyle w:val="Input"/>
        </w:rPr>
        <w:t xml:space="preserve">j^2 </w:t>
      </w:r>
      <w:bookmarkEnd w:id="45"/>
      <w:r>
        <w:t xml:space="preserve"> </w:t>
      </w:r>
    </w:p>
    <w:p w:rsidR="009B118F" w:rsidRDefault="009B118F">
      <w:pPr>
        <w:rPr>
          <w:rStyle w:val="Output"/>
        </w:rPr>
      </w:pPr>
      <w:bookmarkStart w:id="46" w:name="OUTPUT_760"/>
      <w:r>
        <w:rPr>
          <w:rStyle w:val="Output"/>
        </w:rPr>
        <w:t>ans =</w:t>
      </w:r>
    </w:p>
    <w:p w:rsidR="004D2A02" w:rsidRDefault="009B118F">
      <w:r>
        <w:rPr>
          <w:rStyle w:val="Output"/>
        </w:rPr>
        <w:lastRenderedPageBreak/>
        <w:t xml:space="preserve">    -1</w:t>
      </w:r>
      <w:r w:rsidR="004D2A02">
        <w:rPr>
          <w:rStyle w:val="Output"/>
        </w:rPr>
        <w:t xml:space="preserve"> </w:t>
      </w:r>
      <w:bookmarkEnd w:id="46"/>
      <w:r w:rsidR="004D2A02">
        <w:t xml:space="preserve"> </w:t>
      </w:r>
    </w:p>
    <w:p w:rsidR="004D2A02" w:rsidRDefault="004D2A02"/>
    <w:p w:rsidR="004D2A02" w:rsidRDefault="004D2A02">
      <w:r>
        <w:t xml:space="preserve">Although it is usual, in mathematical notation, to use </w:t>
      </w:r>
      <w:r>
        <w:rPr>
          <w:b/>
          <w:bCs/>
        </w:rPr>
        <w:t>i</w:t>
      </w:r>
      <w:r>
        <w:t xml:space="preserve"> and </w:t>
      </w:r>
      <w:r>
        <w:rPr>
          <w:b/>
          <w:bCs/>
        </w:rPr>
        <w:t>j</w:t>
      </w:r>
      <w:r>
        <w:t xml:space="preserve"> as arbitrary indices, this can </w:t>
      </w:r>
      <w:r w:rsidR="00747E23">
        <w:t>sometimes</w:t>
      </w:r>
      <w:r>
        <w:t xml:space="preserve"> lead to errors in MATLAB because these symbols are predefined.  For this reason, I will use </w:t>
      </w:r>
      <w:r>
        <w:rPr>
          <w:b/>
          <w:bCs/>
        </w:rPr>
        <w:t>ii</w:t>
      </w:r>
      <w:r>
        <w:t xml:space="preserve"> and </w:t>
      </w:r>
      <w:r>
        <w:rPr>
          <w:b/>
          <w:bCs/>
        </w:rPr>
        <w:t>jj</w:t>
      </w:r>
      <w:r>
        <w:t xml:space="preserve"> as my standard indices when needed.</w:t>
      </w:r>
    </w:p>
    <w:p w:rsidR="004D2A02" w:rsidRDefault="004D2A02" w:rsidP="003D2B86">
      <w:pPr>
        <w:pStyle w:val="Heading3"/>
      </w:pPr>
      <w:bookmarkStart w:id="47" w:name="_Toc299541517"/>
      <w:r>
        <w:t>Vectors and matrices in MATLAB</w:t>
      </w:r>
      <w:bookmarkEnd w:id="47"/>
    </w:p>
    <w:p w:rsidR="004D2A02" w:rsidRDefault="004D2A02">
      <w:pPr>
        <w:pStyle w:val="Subtitle"/>
        <w:rPr>
          <w:sz w:val="20"/>
        </w:rPr>
      </w:pPr>
    </w:p>
    <w:p w:rsidR="004D2A02" w:rsidRDefault="004D2A02">
      <w:r>
        <w:t xml:space="preserve">The default type for any variable or quantity in MATLAB is a matrix---a two-dimensional array.  Scalars and vectors are regarded as special cases of matrices.  A scalar is a 1 by 1matrix, while a vector is an </w:t>
      </w:r>
      <w:r>
        <w:rPr>
          <w:i/>
          <w:iCs/>
        </w:rPr>
        <w:t>n</w:t>
      </w:r>
      <w:r>
        <w:t xml:space="preserve"> by 1 or 1 by </w:t>
      </w:r>
      <w:r>
        <w:rPr>
          <w:i/>
          <w:iCs/>
        </w:rPr>
        <w:t>n</w:t>
      </w:r>
      <w:r>
        <w:t xml:space="preserve"> matrix.  A matrix is entered by rows, with entries in a row separated by spaces or commas, and the rows separated by semicolons.  The entire matrix is enclosed in square brackets.  For example, I can enter a 3 by 2 matrix as follows:</w:t>
      </w:r>
    </w:p>
    <w:p w:rsidR="004D2A02" w:rsidRDefault="004D2A02"/>
    <w:p w:rsidR="004D2A02" w:rsidRDefault="004D2A02"/>
    <w:p w:rsidR="004D2A02" w:rsidRDefault="004D2A02"/>
    <w:p w:rsidR="004D2A02" w:rsidRDefault="004D2A02">
      <w:bookmarkStart w:id="48" w:name="INPUT_24"/>
      <w:r>
        <w:rPr>
          <w:rStyle w:val="Input"/>
        </w:rPr>
        <w:t xml:space="preserve">A=[1 2;3 4;5 6] </w:t>
      </w:r>
      <w:bookmarkEnd w:id="48"/>
      <w:r>
        <w:t xml:space="preserve"> </w:t>
      </w:r>
    </w:p>
    <w:p w:rsidR="009B118F" w:rsidRDefault="009B118F">
      <w:pPr>
        <w:rPr>
          <w:rStyle w:val="Output"/>
        </w:rPr>
      </w:pPr>
      <w:bookmarkStart w:id="49" w:name="OUTPUT_24"/>
      <w:r>
        <w:rPr>
          <w:rStyle w:val="Output"/>
        </w:rPr>
        <w:t>A =</w:t>
      </w:r>
    </w:p>
    <w:p w:rsidR="009B118F" w:rsidRDefault="009B118F">
      <w:pPr>
        <w:rPr>
          <w:rStyle w:val="Output"/>
        </w:rPr>
      </w:pPr>
      <w:r>
        <w:rPr>
          <w:rStyle w:val="Output"/>
        </w:rPr>
        <w:t xml:space="preserve">     1     2</w:t>
      </w:r>
    </w:p>
    <w:p w:rsidR="009B118F" w:rsidRDefault="009B118F">
      <w:pPr>
        <w:rPr>
          <w:rStyle w:val="Output"/>
        </w:rPr>
      </w:pPr>
      <w:r>
        <w:rPr>
          <w:rStyle w:val="Output"/>
        </w:rPr>
        <w:t xml:space="preserve">     3     4</w:t>
      </w:r>
    </w:p>
    <w:p w:rsidR="004D2A02" w:rsidRDefault="009B118F">
      <w:r>
        <w:rPr>
          <w:rStyle w:val="Output"/>
        </w:rPr>
        <w:t xml:space="preserve">     5     6</w:t>
      </w:r>
      <w:r w:rsidR="004D2A02">
        <w:rPr>
          <w:rStyle w:val="Output"/>
        </w:rPr>
        <w:t xml:space="preserve"> </w:t>
      </w:r>
      <w:bookmarkEnd w:id="49"/>
      <w:r w:rsidR="004D2A02">
        <w:t xml:space="preserve"> </w:t>
      </w:r>
    </w:p>
    <w:p w:rsidR="004D2A02" w:rsidRDefault="004D2A02"/>
    <w:p w:rsidR="004D2A02" w:rsidRDefault="004D2A02">
      <w:r>
        <w:t>Here is how I would enter a 2 by 1 (column) vector:</w:t>
      </w:r>
    </w:p>
    <w:p w:rsidR="004D2A02" w:rsidRDefault="004D2A02"/>
    <w:p w:rsidR="004D2A02" w:rsidRDefault="004D2A02">
      <w:bookmarkStart w:id="50" w:name="INPUT_25"/>
      <w:r>
        <w:rPr>
          <w:rStyle w:val="Input"/>
        </w:rPr>
        <w:t xml:space="preserve">x=[1;-1] </w:t>
      </w:r>
      <w:bookmarkEnd w:id="50"/>
      <w:r>
        <w:t xml:space="preserve"> </w:t>
      </w:r>
    </w:p>
    <w:p w:rsidR="009B118F" w:rsidRDefault="009B118F">
      <w:pPr>
        <w:rPr>
          <w:rStyle w:val="Output"/>
        </w:rPr>
      </w:pPr>
      <w:bookmarkStart w:id="51" w:name="OUTPUT_25"/>
      <w:r>
        <w:rPr>
          <w:rStyle w:val="Output"/>
        </w:rPr>
        <w:t>x =</w:t>
      </w:r>
    </w:p>
    <w:p w:rsidR="009B118F" w:rsidRDefault="009B118F">
      <w:pPr>
        <w:rPr>
          <w:rStyle w:val="Output"/>
        </w:rPr>
      </w:pPr>
      <w:r>
        <w:rPr>
          <w:rStyle w:val="Output"/>
        </w:rPr>
        <w:t xml:space="preserve">     1</w:t>
      </w:r>
    </w:p>
    <w:p w:rsidR="004D2A02" w:rsidRDefault="009B118F">
      <w:r>
        <w:rPr>
          <w:rStyle w:val="Output"/>
        </w:rPr>
        <w:t xml:space="preserve">    -1</w:t>
      </w:r>
      <w:r w:rsidR="004D2A02">
        <w:rPr>
          <w:rStyle w:val="Output"/>
        </w:rPr>
        <w:t xml:space="preserve"> </w:t>
      </w:r>
      <w:bookmarkEnd w:id="51"/>
      <w:r w:rsidR="004D2A02">
        <w:t xml:space="preserve"> </w:t>
      </w:r>
    </w:p>
    <w:p w:rsidR="004D2A02" w:rsidRDefault="004D2A02"/>
    <w:p w:rsidR="004D2A02" w:rsidRDefault="004D2A02">
      <w:r>
        <w:t>A scalar, as we have seen above, requires no brackets:</w:t>
      </w:r>
    </w:p>
    <w:p w:rsidR="004D2A02" w:rsidRDefault="004D2A02"/>
    <w:p w:rsidR="004D2A02" w:rsidRDefault="004D2A02">
      <w:bookmarkStart w:id="52" w:name="INPUT_26"/>
      <w:r>
        <w:rPr>
          <w:rStyle w:val="Input"/>
        </w:rPr>
        <w:t xml:space="preserve">a=4 </w:t>
      </w:r>
      <w:bookmarkEnd w:id="52"/>
      <w:r>
        <w:t xml:space="preserve"> </w:t>
      </w:r>
    </w:p>
    <w:p w:rsidR="009B118F" w:rsidRDefault="009B118F">
      <w:pPr>
        <w:rPr>
          <w:rStyle w:val="Output"/>
        </w:rPr>
      </w:pPr>
      <w:bookmarkStart w:id="53" w:name="OUTPUT_26"/>
      <w:r>
        <w:rPr>
          <w:rStyle w:val="Output"/>
        </w:rPr>
        <w:t>a =</w:t>
      </w:r>
    </w:p>
    <w:p w:rsidR="004D2A02" w:rsidRDefault="009B118F">
      <w:r>
        <w:rPr>
          <w:rStyle w:val="Output"/>
        </w:rPr>
        <w:t xml:space="preserve">     4</w:t>
      </w:r>
      <w:r w:rsidR="004D2A02">
        <w:rPr>
          <w:rStyle w:val="Output"/>
        </w:rPr>
        <w:t xml:space="preserve"> </w:t>
      </w:r>
      <w:bookmarkEnd w:id="53"/>
      <w:r w:rsidR="004D2A02">
        <w:t xml:space="preserve"> </w:t>
      </w:r>
    </w:p>
    <w:p w:rsidR="004D2A02" w:rsidRDefault="004D2A02"/>
    <w:p w:rsidR="004D2A02" w:rsidRDefault="004D2A02">
      <w:r>
        <w:t xml:space="preserve">A variation of the </w:t>
      </w:r>
      <w:r>
        <w:rPr>
          <w:b/>
          <w:bCs/>
        </w:rPr>
        <w:t>who</w:t>
      </w:r>
      <w:r>
        <w:t xml:space="preserve"> command, called </w:t>
      </w:r>
      <w:r>
        <w:rPr>
          <w:b/>
          <w:bCs/>
        </w:rPr>
        <w:t>whos</w:t>
      </w:r>
      <w:r>
        <w:t>, gives more information about the defined variables:</w:t>
      </w:r>
    </w:p>
    <w:p w:rsidR="004D2A02" w:rsidRDefault="004D2A02"/>
    <w:p w:rsidR="004D2A02" w:rsidRDefault="004D2A02">
      <w:bookmarkStart w:id="54" w:name="INPUT_27"/>
      <w:r>
        <w:rPr>
          <w:rStyle w:val="Input"/>
        </w:rPr>
        <w:t xml:space="preserve">whos </w:t>
      </w:r>
      <w:bookmarkEnd w:id="54"/>
      <w:r>
        <w:t xml:space="preserve"> </w:t>
      </w:r>
    </w:p>
    <w:p w:rsidR="009B118F" w:rsidRDefault="009B118F">
      <w:pPr>
        <w:rPr>
          <w:rStyle w:val="Output"/>
        </w:rPr>
      </w:pPr>
      <w:bookmarkStart w:id="55" w:name="OUTPUT_27"/>
      <w:r>
        <w:rPr>
          <w:rStyle w:val="Output"/>
        </w:rPr>
        <w:t xml:space="preserve">  Name      Size            Bytes  Class     Attributes</w:t>
      </w:r>
    </w:p>
    <w:p w:rsidR="009B118F" w:rsidRDefault="009B118F">
      <w:pPr>
        <w:rPr>
          <w:rStyle w:val="Output"/>
        </w:rPr>
      </w:pPr>
    </w:p>
    <w:p w:rsidR="009B118F" w:rsidRDefault="009B118F">
      <w:pPr>
        <w:rPr>
          <w:rStyle w:val="Output"/>
        </w:rPr>
      </w:pPr>
      <w:r>
        <w:rPr>
          <w:rStyle w:val="Output"/>
        </w:rPr>
        <w:t xml:space="preserve">  A         3x2                48  double              </w:t>
      </w:r>
    </w:p>
    <w:p w:rsidR="009B118F" w:rsidRDefault="009B118F">
      <w:pPr>
        <w:rPr>
          <w:rStyle w:val="Output"/>
        </w:rPr>
      </w:pPr>
      <w:r>
        <w:rPr>
          <w:rStyle w:val="Output"/>
        </w:rPr>
        <w:t xml:space="preserve">  a         1x1                 8  double              </w:t>
      </w:r>
    </w:p>
    <w:p w:rsidR="009B118F" w:rsidRDefault="009B118F">
      <w:pPr>
        <w:rPr>
          <w:rStyle w:val="Output"/>
        </w:rPr>
      </w:pPr>
      <w:r>
        <w:rPr>
          <w:rStyle w:val="Output"/>
        </w:rPr>
        <w:t xml:space="preserve">  ans       1x1                 8  double              </w:t>
      </w:r>
    </w:p>
    <w:p w:rsidR="004D2A02" w:rsidRDefault="009B118F">
      <w:r>
        <w:rPr>
          <w:rStyle w:val="Output"/>
        </w:rPr>
        <w:t xml:space="preserve">  x         2x1                16  double              </w:t>
      </w:r>
      <w:r w:rsidR="004D2A02">
        <w:rPr>
          <w:rStyle w:val="Output"/>
        </w:rPr>
        <w:t xml:space="preserve"> </w:t>
      </w:r>
      <w:bookmarkEnd w:id="55"/>
      <w:r w:rsidR="004D2A02">
        <w:t xml:space="preserve"> </w:t>
      </w:r>
    </w:p>
    <w:p w:rsidR="004D2A02" w:rsidRDefault="004D2A02"/>
    <w:p w:rsidR="004D2A02" w:rsidRDefault="004D2A02">
      <w:r>
        <w:t xml:space="preserve">The column labeled "size" gives the size of each array; you should notice that, as I mentioned above, a scalar is regarded as a 1 by 1 matrix (see the entry for </w:t>
      </w:r>
      <w:r>
        <w:rPr>
          <w:b/>
          <w:bCs/>
        </w:rPr>
        <w:t>a</w:t>
      </w:r>
      <w:r>
        <w:t>, for example).</w:t>
      </w:r>
    </w:p>
    <w:p w:rsidR="004D2A02" w:rsidRDefault="004D2A02"/>
    <w:p w:rsidR="004D2A02" w:rsidRDefault="004D2A02">
      <w:r>
        <w:t>MATLAB can perform the usual matrix arithmetic.  Here is a matrix-vector product:</w:t>
      </w:r>
    </w:p>
    <w:p w:rsidR="004D2A02" w:rsidRDefault="004D2A02"/>
    <w:p w:rsidR="004D2A02" w:rsidRDefault="004D2A02">
      <w:bookmarkStart w:id="56" w:name="INPUT_28"/>
      <w:r>
        <w:rPr>
          <w:rStyle w:val="Input"/>
        </w:rPr>
        <w:t xml:space="preserve">A*x </w:t>
      </w:r>
      <w:bookmarkEnd w:id="56"/>
      <w:r>
        <w:t xml:space="preserve"> </w:t>
      </w:r>
    </w:p>
    <w:p w:rsidR="009B118F" w:rsidRDefault="009B118F">
      <w:pPr>
        <w:rPr>
          <w:rStyle w:val="Output"/>
        </w:rPr>
      </w:pPr>
      <w:bookmarkStart w:id="57" w:name="OUTPUT_28"/>
      <w:r>
        <w:rPr>
          <w:rStyle w:val="Output"/>
        </w:rPr>
        <w:t>ans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-1</w:t>
      </w:r>
    </w:p>
    <w:p w:rsidR="004D2A02" w:rsidRDefault="009B118F">
      <w:r>
        <w:rPr>
          <w:rStyle w:val="Output"/>
        </w:rPr>
        <w:t xml:space="preserve">    -1</w:t>
      </w:r>
      <w:r w:rsidR="004D2A02">
        <w:rPr>
          <w:rStyle w:val="Output"/>
        </w:rPr>
        <w:t xml:space="preserve"> </w:t>
      </w:r>
      <w:bookmarkEnd w:id="57"/>
      <w:r w:rsidR="004D2A02">
        <w:t xml:space="preserve"> </w:t>
      </w:r>
    </w:p>
    <w:p w:rsidR="004D2A02" w:rsidRDefault="004D2A02"/>
    <w:p w:rsidR="004D2A02" w:rsidRDefault="004D2A02">
      <w:r>
        <w:lastRenderedPageBreak/>
        <w:t>Here is a matrix-matrix product:</w:t>
      </w:r>
    </w:p>
    <w:p w:rsidR="004D2A02" w:rsidRDefault="004D2A02"/>
    <w:p w:rsidR="004D2A02" w:rsidRDefault="004D2A02">
      <w:bookmarkStart w:id="58" w:name="INPUT_31"/>
      <w:r>
        <w:rPr>
          <w:rStyle w:val="Input"/>
        </w:rPr>
        <w:t xml:space="preserve">B=[-1 3 4 6;2 0 1 -2] </w:t>
      </w:r>
      <w:bookmarkEnd w:id="58"/>
      <w:r>
        <w:t xml:space="preserve"> </w:t>
      </w:r>
    </w:p>
    <w:p w:rsidR="009B118F" w:rsidRDefault="009B118F">
      <w:pPr>
        <w:rPr>
          <w:rStyle w:val="Output"/>
        </w:rPr>
      </w:pPr>
      <w:bookmarkStart w:id="59" w:name="OUTPUT_31"/>
      <w:r>
        <w:rPr>
          <w:rStyle w:val="Output"/>
        </w:rPr>
        <w:t>B =</w:t>
      </w:r>
    </w:p>
    <w:p w:rsidR="009B118F" w:rsidRDefault="009B118F">
      <w:pPr>
        <w:rPr>
          <w:rStyle w:val="Output"/>
        </w:rPr>
      </w:pPr>
      <w:r>
        <w:rPr>
          <w:rStyle w:val="Output"/>
        </w:rPr>
        <w:t xml:space="preserve">    -1     3     4     6</w:t>
      </w:r>
    </w:p>
    <w:p w:rsidR="004D2A02" w:rsidRDefault="009B118F">
      <w:r>
        <w:rPr>
          <w:rStyle w:val="Output"/>
        </w:rPr>
        <w:t xml:space="preserve">     2     0     1    -2</w:t>
      </w:r>
      <w:r w:rsidR="004D2A02">
        <w:rPr>
          <w:rStyle w:val="Output"/>
        </w:rPr>
        <w:t xml:space="preserve"> </w:t>
      </w:r>
      <w:bookmarkEnd w:id="59"/>
      <w:r w:rsidR="004D2A02">
        <w:t xml:space="preserve"> </w:t>
      </w:r>
    </w:p>
    <w:p w:rsidR="004D2A02" w:rsidRDefault="004D2A02"/>
    <w:p w:rsidR="004D2A02" w:rsidRDefault="004D2A02">
      <w:bookmarkStart w:id="60" w:name="INPUT_32"/>
      <w:r>
        <w:rPr>
          <w:rStyle w:val="Input"/>
        </w:rPr>
        <w:t xml:space="preserve">A*B </w:t>
      </w:r>
      <w:bookmarkEnd w:id="60"/>
      <w:r>
        <w:t xml:space="preserve"> </w:t>
      </w:r>
    </w:p>
    <w:p w:rsidR="009B118F" w:rsidRDefault="009B118F">
      <w:pPr>
        <w:rPr>
          <w:rStyle w:val="Output"/>
        </w:rPr>
      </w:pPr>
      <w:bookmarkStart w:id="61" w:name="OUTPUT_32"/>
      <w:r>
        <w:rPr>
          <w:rStyle w:val="Output"/>
        </w:rPr>
        <w:t>ans =</w:t>
      </w:r>
    </w:p>
    <w:p w:rsidR="009B118F" w:rsidRDefault="009B118F">
      <w:pPr>
        <w:rPr>
          <w:rStyle w:val="Output"/>
        </w:rPr>
      </w:pPr>
      <w:r>
        <w:rPr>
          <w:rStyle w:val="Output"/>
        </w:rPr>
        <w:t xml:space="preserve">     3     3     6     2</w:t>
      </w:r>
    </w:p>
    <w:p w:rsidR="009B118F" w:rsidRDefault="009B118F">
      <w:pPr>
        <w:rPr>
          <w:rStyle w:val="Output"/>
        </w:rPr>
      </w:pPr>
      <w:r>
        <w:rPr>
          <w:rStyle w:val="Output"/>
        </w:rPr>
        <w:t xml:space="preserve">     5     9    16    10</w:t>
      </w:r>
    </w:p>
    <w:p w:rsidR="004D2A02" w:rsidRDefault="009B118F">
      <w:r>
        <w:rPr>
          <w:rStyle w:val="Output"/>
        </w:rPr>
        <w:t xml:space="preserve">     7    15    26    18</w:t>
      </w:r>
      <w:r w:rsidR="004D2A02">
        <w:rPr>
          <w:rStyle w:val="Output"/>
        </w:rPr>
        <w:t xml:space="preserve"> </w:t>
      </w:r>
      <w:bookmarkEnd w:id="61"/>
      <w:r w:rsidR="004D2A02">
        <w:t xml:space="preserve"> </w:t>
      </w:r>
    </w:p>
    <w:p w:rsidR="004D2A02" w:rsidRDefault="004D2A02"/>
    <w:p w:rsidR="004D2A02" w:rsidRDefault="004D2A02"/>
    <w:p w:rsidR="004D2A02" w:rsidRDefault="004D2A02">
      <w:r>
        <w:t>MATLAB signals an error if you attempt an operation that is undefined:</w:t>
      </w:r>
    </w:p>
    <w:p w:rsidR="004D2A02" w:rsidRDefault="004D2A02"/>
    <w:p w:rsidR="004D2A02" w:rsidRDefault="004D2A02">
      <w:bookmarkStart w:id="62" w:name="INPUT_29"/>
      <w:r>
        <w:rPr>
          <w:rStyle w:val="Input"/>
        </w:rPr>
        <w:t xml:space="preserve">B*A </w:t>
      </w:r>
      <w:bookmarkEnd w:id="62"/>
      <w:r>
        <w:t xml:space="preserve"> </w:t>
      </w:r>
    </w:p>
    <w:p w:rsidR="009B118F" w:rsidRDefault="009B118F">
      <w:pPr>
        <w:rPr>
          <w:rStyle w:val="Error"/>
        </w:rPr>
      </w:pPr>
      <w:bookmarkStart w:id="63" w:name="OUTPUT_29"/>
      <w:r>
        <w:rPr>
          <w:rStyle w:val="Error"/>
        </w:rPr>
        <w:t>??? Error using ==&gt; mtimes</w:t>
      </w:r>
    </w:p>
    <w:p w:rsidR="004D2A02" w:rsidRDefault="009B118F">
      <w:r>
        <w:rPr>
          <w:rStyle w:val="Error"/>
        </w:rPr>
        <w:t>Inner matrix dimensions must agree.</w:t>
      </w:r>
      <w:r w:rsidR="004D2A02">
        <w:rPr>
          <w:rStyle w:val="Output"/>
        </w:rPr>
        <w:t xml:space="preserve"> </w:t>
      </w:r>
      <w:bookmarkEnd w:id="63"/>
      <w:r w:rsidR="004D2A02">
        <w:t xml:space="preserve"> </w:t>
      </w:r>
    </w:p>
    <w:p w:rsidR="004D2A02" w:rsidRDefault="004D2A02"/>
    <w:p w:rsidR="004D2A02" w:rsidRDefault="004D2A02"/>
    <w:p w:rsidR="004D2A02" w:rsidRDefault="004D2A02">
      <w:bookmarkStart w:id="64" w:name="INPUT_30"/>
      <w:r>
        <w:rPr>
          <w:rStyle w:val="Input"/>
        </w:rPr>
        <w:t xml:space="preserve">A+B </w:t>
      </w:r>
      <w:bookmarkEnd w:id="64"/>
      <w:r>
        <w:t xml:space="preserve"> </w:t>
      </w:r>
    </w:p>
    <w:p w:rsidR="009B118F" w:rsidRDefault="009B118F">
      <w:pPr>
        <w:rPr>
          <w:rStyle w:val="Error"/>
        </w:rPr>
      </w:pPr>
      <w:bookmarkStart w:id="65" w:name="OUTPUT_30"/>
      <w:r>
        <w:rPr>
          <w:rStyle w:val="Error"/>
        </w:rPr>
        <w:t>??? Error using ==&gt; plus</w:t>
      </w:r>
    </w:p>
    <w:p w:rsidR="004D2A02" w:rsidRDefault="009B118F">
      <w:r>
        <w:rPr>
          <w:rStyle w:val="Error"/>
        </w:rPr>
        <w:t>Matrix dimensions must agree.</w:t>
      </w:r>
      <w:r w:rsidR="004D2A02">
        <w:rPr>
          <w:rStyle w:val="Error"/>
        </w:rPr>
        <w:t xml:space="preserve"> </w:t>
      </w:r>
      <w:bookmarkEnd w:id="65"/>
      <w:r w:rsidR="004D2A02">
        <w:t xml:space="preserve"> </w:t>
      </w:r>
    </w:p>
    <w:p w:rsidR="004D2A02" w:rsidRDefault="004D2A02" w:rsidP="003D2B86">
      <w:pPr>
        <w:pStyle w:val="Heading3"/>
      </w:pPr>
      <w:bookmarkStart w:id="66" w:name="_Toc299541518"/>
      <w:r>
        <w:t xml:space="preserve">More about </w:t>
      </w:r>
      <w:r w:rsidR="00B954A6">
        <w:t>M-Book</w:t>
      </w:r>
      <w:r>
        <w:t>s</w:t>
      </w:r>
      <w:bookmarkEnd w:id="66"/>
    </w:p>
    <w:p w:rsidR="004D2A02" w:rsidRDefault="004D2A02">
      <w:pPr>
        <w:pStyle w:val="Subtitle"/>
        <w:rPr>
          <w:sz w:val="20"/>
        </w:rPr>
      </w:pPr>
    </w:p>
    <w:p w:rsidR="004D2A02" w:rsidRDefault="004D2A02">
      <w:r>
        <w:t>If you are reading this document using the MATLAB notebook facility, then you may wish to execute the commands as you read them.  Otherwise, the variables shown in the examples are not actually created in the MATLAB workspace.  To execute a command, click on it (or select it) and press control-enter (that is, press the enter key while holding down the control key).  While reading the tutorial, you should execute each of my commands as you come to it.  Otherwise, the state of MATLAB is not what it appears to be, and if you try to experiment by entering your own commands, you might get unexpected results if your calculations depend on the ones you see in this document.</w:t>
      </w:r>
    </w:p>
    <w:p w:rsidR="004D2A02" w:rsidRDefault="004D2A02"/>
    <w:p w:rsidR="004D2A02" w:rsidRDefault="004D2A02">
      <w:r>
        <w:t>Notice that the command line</w:t>
      </w:r>
      <w:r w:rsidR="007B28E3">
        <w:t>s</w:t>
      </w:r>
      <w:r>
        <w:t xml:space="preserve"> in this document appear in green, and are enclosed in gray square brackets.  Output appears in blue text, also enclosed in gray square bra</w:t>
      </w:r>
      <w:r w:rsidR="0096559D">
        <w:t>ckets.  These comments may</w:t>
      </w:r>
      <w:r>
        <w:t xml:space="preserve"> not apply if you are reading a version of this document that has been printed or converted to another format (such as  or PDF).</w:t>
      </w:r>
    </w:p>
    <w:p w:rsidR="004D2A02" w:rsidRDefault="004D2A02">
      <w:pPr>
        <w:rPr>
          <w:rStyle w:val="Input"/>
        </w:rPr>
      </w:pPr>
    </w:p>
    <w:p w:rsidR="004D2A02" w:rsidRDefault="004D2A02">
      <w:r>
        <w:t>If you are reading this using MATLAB's notebook command, then, as I mentioned above, you can try your own MATLAB commands at any time.  Just move the cursor to a new line, type the command, and then type contr</w:t>
      </w:r>
      <w:r w:rsidR="00AE0085">
        <w:t>ol-enter.  You should</w:t>
      </w:r>
      <w:r>
        <w:t xml:space="preserve"> take advantage of this facility, as it will make learning MATLAB much easier.</w:t>
      </w:r>
    </w:p>
    <w:p w:rsidR="004D2A02" w:rsidRDefault="004D2A02" w:rsidP="003D2B86">
      <w:pPr>
        <w:pStyle w:val="Heading3"/>
      </w:pPr>
      <w:bookmarkStart w:id="67" w:name="_Toc299541519"/>
      <w:r>
        <w:t>Simple graphics in MATLAB</w:t>
      </w:r>
      <w:bookmarkEnd w:id="67"/>
    </w:p>
    <w:p w:rsidR="004D2A02" w:rsidRDefault="004D2A02"/>
    <w:p w:rsidR="004D2A02" w:rsidRDefault="004D2A02">
      <w:r>
        <w:t xml:space="preserve">Two-dimensional graphics are particularly easy to understand:  If you define vectors </w:t>
      </w:r>
      <w:r>
        <w:rPr>
          <w:b/>
          <w:bCs/>
        </w:rPr>
        <w:t>x</w:t>
      </w:r>
      <w:r>
        <w:t xml:space="preserve"> and </w:t>
      </w:r>
      <w:r>
        <w:rPr>
          <w:b/>
          <w:bCs/>
        </w:rPr>
        <w:t>y</w:t>
      </w:r>
      <w:r>
        <w:t xml:space="preserve"> of equal length (each with </w:t>
      </w:r>
      <w:r>
        <w:rPr>
          <w:i/>
          <w:iCs/>
        </w:rPr>
        <w:t>n</w:t>
      </w:r>
      <w:r>
        <w:t xml:space="preserve"> components, say), then MATLAB's </w:t>
      </w:r>
      <w:r>
        <w:rPr>
          <w:b/>
          <w:bCs/>
        </w:rPr>
        <w:t>plot</w:t>
      </w:r>
      <w:r>
        <w:t xml:space="preserve"> command will graph the points (</w:t>
      </w:r>
      <w:r>
        <w:rPr>
          <w:i/>
          <w:iCs/>
        </w:rPr>
        <w:t>x</w:t>
      </w:r>
      <w:r>
        <w:rPr>
          <w:i/>
          <w:iCs/>
          <w:vertAlign w:val="subscript"/>
        </w:rPr>
        <w:t>1</w:t>
      </w:r>
      <w:r>
        <w:t>,</w:t>
      </w:r>
      <w:r>
        <w:rPr>
          <w:i/>
          <w:iCs/>
        </w:rPr>
        <w:t>y</w:t>
      </w:r>
      <w:r>
        <w:rPr>
          <w:i/>
          <w:iCs/>
          <w:vertAlign w:val="subscript"/>
        </w:rPr>
        <w:t>1</w:t>
      </w:r>
      <w:r>
        <w:t>), (</w:t>
      </w:r>
      <w:r>
        <w:rPr>
          <w:i/>
          <w:iCs/>
        </w:rPr>
        <w:t>x</w:t>
      </w:r>
      <w:r>
        <w:rPr>
          <w:i/>
          <w:iCs/>
          <w:vertAlign w:val="subscript"/>
        </w:rPr>
        <w:t>2</w:t>
      </w:r>
      <w:r>
        <w:t>,</w:t>
      </w:r>
      <w:r>
        <w:rPr>
          <w:i/>
          <w:iCs/>
        </w:rPr>
        <w:t>y</w:t>
      </w:r>
      <w:r>
        <w:rPr>
          <w:i/>
          <w:iCs/>
          <w:vertAlign w:val="subscript"/>
        </w:rPr>
        <w:t>2</w:t>
      </w:r>
      <w:r>
        <w:t>), …, (</w:t>
      </w:r>
      <w:r>
        <w:rPr>
          <w:i/>
          <w:iCs/>
        </w:rPr>
        <w:t>x</w:t>
      </w:r>
      <w:r>
        <w:rPr>
          <w:i/>
          <w:iCs/>
          <w:vertAlign w:val="subscript"/>
        </w:rPr>
        <w:t>n</w:t>
      </w:r>
      <w:r>
        <w:t>,</w:t>
      </w:r>
      <w:r>
        <w:rPr>
          <w:i/>
          <w:iCs/>
        </w:rPr>
        <w:t>y</w:t>
      </w:r>
      <w:r>
        <w:rPr>
          <w:i/>
          <w:iCs/>
          <w:vertAlign w:val="subscript"/>
        </w:rPr>
        <w:t>n</w:t>
      </w:r>
      <w:r>
        <w:t>) in the plane and connect them with line segments.  Here is an example:</w:t>
      </w:r>
    </w:p>
    <w:p w:rsidR="004D2A02" w:rsidRDefault="004D2A02"/>
    <w:p w:rsidR="004D2A02" w:rsidRDefault="004D2A02">
      <w:bookmarkStart w:id="68" w:name="INPUT_36"/>
      <w:r>
        <w:rPr>
          <w:rStyle w:val="Input"/>
        </w:rPr>
        <w:t xml:space="preserve">format short </w:t>
      </w:r>
      <w:bookmarkEnd w:id="68"/>
      <w:r>
        <w:t xml:space="preserve"> </w:t>
      </w:r>
    </w:p>
    <w:p w:rsidR="004D2A02" w:rsidRDefault="004D2A02">
      <w:bookmarkStart w:id="69" w:name="INPUT_33"/>
      <w:r>
        <w:rPr>
          <w:rStyle w:val="Input"/>
        </w:rPr>
        <w:t xml:space="preserve">x=[0,0.25,0.5,0.75,1] </w:t>
      </w:r>
      <w:bookmarkEnd w:id="69"/>
      <w:r>
        <w:t xml:space="preserve"> </w:t>
      </w:r>
    </w:p>
    <w:p w:rsidR="009B118F" w:rsidRDefault="009B118F">
      <w:pPr>
        <w:rPr>
          <w:rStyle w:val="Output"/>
        </w:rPr>
      </w:pPr>
      <w:bookmarkStart w:id="70" w:name="OUTPUT_33"/>
      <w:r>
        <w:rPr>
          <w:rStyle w:val="Output"/>
        </w:rPr>
        <w:t>x =</w:t>
      </w:r>
    </w:p>
    <w:p w:rsidR="004D2A02" w:rsidRDefault="009B118F">
      <w:r>
        <w:rPr>
          <w:rStyle w:val="Output"/>
        </w:rPr>
        <w:t xml:space="preserve">         0    0.2500    0.5000    0.7500    1.0000</w:t>
      </w:r>
      <w:r w:rsidR="004D2A02">
        <w:rPr>
          <w:rStyle w:val="Output"/>
        </w:rPr>
        <w:t xml:space="preserve"> </w:t>
      </w:r>
      <w:bookmarkEnd w:id="70"/>
      <w:r w:rsidR="004D2A02">
        <w:t xml:space="preserve"> </w:t>
      </w:r>
    </w:p>
    <w:p w:rsidR="004D2A02" w:rsidRDefault="004D2A02"/>
    <w:p w:rsidR="004D2A02" w:rsidRDefault="004D2A02"/>
    <w:p w:rsidR="004D2A02" w:rsidRDefault="004D2A02">
      <w:bookmarkStart w:id="71" w:name="INPUT_34"/>
      <w:r>
        <w:rPr>
          <w:rStyle w:val="Input"/>
        </w:rPr>
        <w:t xml:space="preserve">y=[1,0,1,0,1] </w:t>
      </w:r>
      <w:bookmarkEnd w:id="71"/>
      <w:r>
        <w:t xml:space="preserve"> </w:t>
      </w:r>
    </w:p>
    <w:p w:rsidR="009B118F" w:rsidRDefault="009B118F">
      <w:pPr>
        <w:rPr>
          <w:rStyle w:val="Output"/>
        </w:rPr>
      </w:pPr>
      <w:bookmarkStart w:id="72" w:name="OUTPUT_34"/>
      <w:r>
        <w:rPr>
          <w:rStyle w:val="Output"/>
        </w:rPr>
        <w:t>y =</w:t>
      </w:r>
    </w:p>
    <w:p w:rsidR="004D2A02" w:rsidRDefault="009B118F">
      <w:r>
        <w:rPr>
          <w:rStyle w:val="Output"/>
        </w:rPr>
        <w:t xml:space="preserve">     1     0     1     0     1</w:t>
      </w:r>
      <w:r w:rsidR="004D2A02">
        <w:rPr>
          <w:rStyle w:val="Output"/>
        </w:rPr>
        <w:t xml:space="preserve"> </w:t>
      </w:r>
      <w:bookmarkEnd w:id="72"/>
      <w:r w:rsidR="004D2A02">
        <w:t xml:space="preserve"> </w:t>
      </w:r>
    </w:p>
    <w:p w:rsidR="004D2A02" w:rsidRDefault="004D2A02"/>
    <w:p w:rsidR="004D2A02" w:rsidRDefault="004D2A02"/>
    <w:p w:rsidR="004D2A02" w:rsidRDefault="004D2A02">
      <w:bookmarkStart w:id="73" w:name="INPUT_35"/>
      <w:r>
        <w:rPr>
          <w:rStyle w:val="Input"/>
        </w:rPr>
        <w:t xml:space="preserve">plot(x,y) </w:t>
      </w:r>
      <w:bookmarkEnd w:id="73"/>
      <w:r>
        <w:t xml:space="preserve"> </w:t>
      </w:r>
    </w:p>
    <w:p w:rsidR="004D2A02" w:rsidRDefault="009B118F">
      <w:bookmarkStart w:id="74" w:name="OUTPUT_35"/>
      <w:r>
        <w:rPr>
          <w:noProof/>
        </w:rPr>
        <w:drawing>
          <wp:inline distT="0" distB="0" distL="0" distR="0">
            <wp:extent cx="3657600" cy="3200400"/>
            <wp:effectExtent l="19050" t="0" r="0" b="0"/>
            <wp:docPr id="122" name="Pictur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74"/>
      <w:r w:rsidR="004D2A02">
        <w:t xml:space="preserve"> </w:t>
      </w:r>
    </w:p>
    <w:p w:rsidR="004D2A02" w:rsidRDefault="004D2A02"/>
    <w:p w:rsidR="004D2A02" w:rsidRDefault="004D2A02"/>
    <w:p w:rsidR="004D2A02" w:rsidRDefault="004D2A02">
      <w:r>
        <w:t xml:space="preserve">Two features of MATLAB make it easy to generate graphs.  First of all, the command </w:t>
      </w:r>
      <w:r>
        <w:rPr>
          <w:b/>
          <w:bCs/>
        </w:rPr>
        <w:t>linspace</w:t>
      </w:r>
      <w:r>
        <w:t xml:space="preserve"> creates a vector with linearly spaced components---essentially, a regular grid on an interval.  (Mathematically, </w:t>
      </w:r>
      <w:r>
        <w:rPr>
          <w:b/>
          <w:bCs/>
        </w:rPr>
        <w:t>linspace</w:t>
      </w:r>
      <w:r>
        <w:t xml:space="preserve"> creates a finite arithmetic sequence.)  To be specific, </w:t>
      </w:r>
      <w:r>
        <w:rPr>
          <w:b/>
          <w:bCs/>
        </w:rPr>
        <w:t>linspace(a,b,n)</w:t>
      </w:r>
      <w:r>
        <w:t xml:space="preserve"> creates the (row) vector whose components are </w:t>
      </w:r>
      <w:r>
        <w:rPr>
          <w:i/>
          <w:iCs/>
        </w:rPr>
        <w:t>a</w:t>
      </w:r>
      <w:r>
        <w:t>,</w:t>
      </w:r>
      <w:r>
        <w:rPr>
          <w:i/>
          <w:iCs/>
        </w:rPr>
        <w:t>a</w:t>
      </w:r>
      <w:r>
        <w:t>+</w:t>
      </w:r>
      <w:r>
        <w:rPr>
          <w:i/>
          <w:iCs/>
        </w:rPr>
        <w:t>h</w:t>
      </w:r>
      <w:r>
        <w:t>,</w:t>
      </w:r>
      <w:r>
        <w:rPr>
          <w:i/>
          <w:iCs/>
        </w:rPr>
        <w:t xml:space="preserve">a+ </w:t>
      </w:r>
      <w:r>
        <w:t>2</w:t>
      </w:r>
      <w:r>
        <w:rPr>
          <w:i/>
          <w:iCs/>
        </w:rPr>
        <w:t>h</w:t>
      </w:r>
      <w:r>
        <w:t>,…,</w:t>
      </w:r>
      <w:r>
        <w:rPr>
          <w:i/>
          <w:iCs/>
        </w:rPr>
        <w:t>a</w:t>
      </w:r>
      <w:r>
        <w:t>+(</w:t>
      </w:r>
      <w:r>
        <w:rPr>
          <w:i/>
          <w:iCs/>
        </w:rPr>
        <w:t>n</w:t>
      </w:r>
      <w:r>
        <w:t>-1)</w:t>
      </w:r>
      <w:r>
        <w:rPr>
          <w:i/>
          <w:iCs/>
        </w:rPr>
        <w:t>h</w:t>
      </w:r>
      <w:r>
        <w:t xml:space="preserve">, where </w:t>
      </w:r>
      <w:r>
        <w:rPr>
          <w:i/>
          <w:iCs/>
        </w:rPr>
        <w:t>h</w:t>
      </w:r>
      <w:r>
        <w:t>=1/(</w:t>
      </w:r>
      <w:r>
        <w:rPr>
          <w:i/>
          <w:iCs/>
        </w:rPr>
        <w:t>n</w:t>
      </w:r>
      <w:r>
        <w:t>-1).</w:t>
      </w:r>
    </w:p>
    <w:p w:rsidR="004D2A02" w:rsidRDefault="004D2A02"/>
    <w:p w:rsidR="004D2A02" w:rsidRDefault="004D2A02">
      <w:bookmarkStart w:id="75" w:name="INPUT_37"/>
      <w:r>
        <w:rPr>
          <w:rStyle w:val="Input"/>
        </w:rPr>
        <w:t xml:space="preserve">x=linspace(0,1,6) </w:t>
      </w:r>
      <w:bookmarkEnd w:id="75"/>
      <w:r>
        <w:t xml:space="preserve"> </w:t>
      </w:r>
    </w:p>
    <w:p w:rsidR="009B118F" w:rsidRDefault="009B118F">
      <w:pPr>
        <w:rPr>
          <w:rStyle w:val="Output"/>
        </w:rPr>
      </w:pPr>
      <w:bookmarkStart w:id="76" w:name="OUTPUT_37"/>
      <w:r>
        <w:rPr>
          <w:rStyle w:val="Output"/>
        </w:rPr>
        <w:t>x =</w:t>
      </w:r>
    </w:p>
    <w:p w:rsidR="004D2A02" w:rsidRDefault="009B118F">
      <w:r>
        <w:rPr>
          <w:rStyle w:val="Output"/>
        </w:rPr>
        <w:t xml:space="preserve">         0    0.2000    0.4000    0.6000    0.8000    1.0000</w:t>
      </w:r>
      <w:r w:rsidR="004D2A02">
        <w:rPr>
          <w:rStyle w:val="Output"/>
        </w:rPr>
        <w:t xml:space="preserve"> </w:t>
      </w:r>
      <w:bookmarkEnd w:id="76"/>
      <w:r w:rsidR="004D2A02">
        <w:t xml:space="preserve"> </w:t>
      </w:r>
    </w:p>
    <w:p w:rsidR="004D2A02" w:rsidRDefault="004D2A02"/>
    <w:p w:rsidR="004D2A02" w:rsidRDefault="004D2A02">
      <w:r>
        <w:t xml:space="preserve">The second feature that makes it easy to create graphs is the fact that all standard functions in MATLAB, such as sine, cosine, exp, and so forth, are </w:t>
      </w:r>
      <w:r>
        <w:rPr>
          <w:i/>
          <w:iCs/>
        </w:rPr>
        <w:t>vectorized</w:t>
      </w:r>
      <w:r>
        <w:t xml:space="preserve">.  A vectorized function </w:t>
      </w:r>
      <w:r>
        <w:rPr>
          <w:b/>
          <w:bCs/>
        </w:rPr>
        <w:t>f</w:t>
      </w:r>
      <w:r>
        <w:t xml:space="preserve">, when applied to a vector </w:t>
      </w:r>
      <w:r>
        <w:rPr>
          <w:b/>
          <w:bCs/>
        </w:rPr>
        <w:t>x</w:t>
      </w:r>
      <w:r>
        <w:t xml:space="preserve">, returns a vector </w:t>
      </w:r>
      <w:r>
        <w:rPr>
          <w:b/>
          <w:bCs/>
        </w:rPr>
        <w:t>y</w:t>
      </w:r>
      <w:r>
        <w:t xml:space="preserve"> (of the same size as </w:t>
      </w:r>
      <w:r>
        <w:rPr>
          <w:b/>
          <w:bCs/>
        </w:rPr>
        <w:t>x</w:t>
      </w:r>
      <w:r>
        <w:t xml:space="preserve">) with </w:t>
      </w:r>
      <w:r>
        <w:rPr>
          <w:i/>
          <w:iCs/>
        </w:rPr>
        <w:t>i</w:t>
      </w:r>
      <w:r>
        <w:t>th</w:t>
      </w:r>
      <w:r w:rsidR="00281781">
        <w:t xml:space="preserve"> </w:t>
      </w:r>
      <w:r>
        <w:t xml:space="preserve">component equal to </w:t>
      </w:r>
      <w:r>
        <w:rPr>
          <w:i/>
          <w:iCs/>
        </w:rPr>
        <w:t>f</w:t>
      </w:r>
      <w:r>
        <w:t>(</w:t>
      </w:r>
      <w:r>
        <w:rPr>
          <w:i/>
          <w:iCs/>
        </w:rPr>
        <w:t>x</w:t>
      </w:r>
      <w:r>
        <w:rPr>
          <w:i/>
          <w:iCs/>
          <w:vertAlign w:val="subscript"/>
        </w:rPr>
        <w:t>i</w:t>
      </w:r>
      <w:r>
        <w:t>).  Here is an example:</w:t>
      </w:r>
    </w:p>
    <w:p w:rsidR="004D2A02" w:rsidRDefault="004D2A02"/>
    <w:p w:rsidR="004D2A02" w:rsidRDefault="004D2A02">
      <w:bookmarkStart w:id="77" w:name="INPUT_38"/>
      <w:r>
        <w:rPr>
          <w:rStyle w:val="Input"/>
        </w:rPr>
        <w:t xml:space="preserve">y=sin(pi*x) </w:t>
      </w:r>
      <w:bookmarkEnd w:id="77"/>
      <w:r>
        <w:t xml:space="preserve"> </w:t>
      </w:r>
    </w:p>
    <w:p w:rsidR="009B118F" w:rsidRDefault="009B118F">
      <w:pPr>
        <w:rPr>
          <w:rStyle w:val="Output"/>
        </w:rPr>
      </w:pPr>
      <w:bookmarkStart w:id="78" w:name="OUTPUT_38"/>
      <w:r>
        <w:rPr>
          <w:rStyle w:val="Output"/>
        </w:rPr>
        <w:t>y =</w:t>
      </w:r>
    </w:p>
    <w:p w:rsidR="004D2A02" w:rsidRDefault="009B118F">
      <w:r>
        <w:rPr>
          <w:rStyle w:val="Output"/>
        </w:rPr>
        <w:t xml:space="preserve">         0    0.5878    0.9511    0.9511    0.5878    0.0000</w:t>
      </w:r>
      <w:r w:rsidR="004D2A02">
        <w:rPr>
          <w:rStyle w:val="Output"/>
        </w:rPr>
        <w:t xml:space="preserve"> </w:t>
      </w:r>
      <w:bookmarkEnd w:id="78"/>
      <w:r w:rsidR="004D2A02">
        <w:t xml:space="preserve"> </w:t>
      </w:r>
    </w:p>
    <w:p w:rsidR="004D2A02" w:rsidRDefault="004D2A02"/>
    <w:p w:rsidR="004D2A02" w:rsidRDefault="004D2A02">
      <w:r>
        <w:t>I can now plot the function:</w:t>
      </w:r>
    </w:p>
    <w:p w:rsidR="004D2A02" w:rsidRDefault="004D2A02"/>
    <w:p w:rsidR="004D2A02" w:rsidRDefault="004D2A02">
      <w:bookmarkStart w:id="79" w:name="INPUT_39"/>
      <w:r>
        <w:rPr>
          <w:rStyle w:val="Input"/>
        </w:rPr>
        <w:t xml:space="preserve">plot(x,y) </w:t>
      </w:r>
      <w:bookmarkEnd w:id="79"/>
      <w:r>
        <w:t xml:space="preserve"> </w:t>
      </w:r>
    </w:p>
    <w:p w:rsidR="004D2A02" w:rsidRDefault="009B118F">
      <w:bookmarkStart w:id="80" w:name="OUTPUT_39"/>
      <w:r>
        <w:rPr>
          <w:noProof/>
        </w:rPr>
        <w:lastRenderedPageBreak/>
        <w:drawing>
          <wp:inline distT="0" distB="0" distL="0" distR="0">
            <wp:extent cx="3657600" cy="3200400"/>
            <wp:effectExtent l="19050" t="0" r="0" b="0"/>
            <wp:docPr id="123" name="Pictur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80"/>
      <w:r w:rsidR="004D2A02">
        <w:t xml:space="preserve"> </w:t>
      </w:r>
    </w:p>
    <w:p w:rsidR="004D2A02" w:rsidRDefault="004D2A02"/>
    <w:p w:rsidR="004D2A02" w:rsidRDefault="004D2A02"/>
    <w:p w:rsidR="004D2A02" w:rsidRDefault="004D2A02">
      <w:r>
        <w:t>Of course, this is not a very good plot of sin(</w:t>
      </w:r>
      <w:r>
        <w:sym w:font="Symbol" w:char="F070"/>
      </w:r>
      <w:r>
        <w:rPr>
          <w:i/>
          <w:iCs/>
        </w:rPr>
        <w:t>x</w:t>
      </w:r>
      <w:r>
        <w:t xml:space="preserve">), since the grid is too coarse.  Below I create a finer grid and thereby obtain a better graph of the function.  Often when I create a new vector or matrix, I do not want MATLAB to display it on the screen.  (The following example is a case in point: I do not need to see the 41 components of vector </w:t>
      </w:r>
      <w:r>
        <w:rPr>
          <w:b/>
          <w:bCs/>
        </w:rPr>
        <w:t>x</w:t>
      </w:r>
      <w:r>
        <w:t xml:space="preserve"> or vector </w:t>
      </w:r>
      <w:r>
        <w:rPr>
          <w:b/>
          <w:bCs/>
        </w:rPr>
        <w:t>y</w:t>
      </w:r>
      <w:r>
        <w:t>.)  When a MATLAB command is followed by a semicolon, MATLAB will not display the output.</w:t>
      </w:r>
    </w:p>
    <w:p w:rsidR="004D2A02" w:rsidRDefault="004D2A02"/>
    <w:p w:rsidR="004D2A02" w:rsidRDefault="004D2A02">
      <w:bookmarkStart w:id="81" w:name="INPUT_40"/>
      <w:r>
        <w:rPr>
          <w:rStyle w:val="Input"/>
        </w:rPr>
        <w:t xml:space="preserve">x=linspace(0,1,41); </w:t>
      </w:r>
      <w:bookmarkEnd w:id="81"/>
      <w:r>
        <w:t xml:space="preserve"> </w:t>
      </w:r>
    </w:p>
    <w:p w:rsidR="004D2A02" w:rsidRDefault="004D2A02">
      <w:bookmarkStart w:id="82" w:name="INPUT_41"/>
      <w:r>
        <w:rPr>
          <w:rStyle w:val="Input"/>
        </w:rPr>
        <w:t xml:space="preserve">y=sin(pi*x); </w:t>
      </w:r>
      <w:bookmarkEnd w:id="82"/>
      <w:r>
        <w:t xml:space="preserve"> </w:t>
      </w:r>
    </w:p>
    <w:p w:rsidR="004D2A02" w:rsidRDefault="004D2A02">
      <w:bookmarkStart w:id="83" w:name="INPUT_42"/>
      <w:r>
        <w:rPr>
          <w:rStyle w:val="Input"/>
        </w:rPr>
        <w:t xml:space="preserve">plot(x,y) </w:t>
      </w:r>
      <w:bookmarkEnd w:id="83"/>
      <w:r>
        <w:t xml:space="preserve"> </w:t>
      </w:r>
    </w:p>
    <w:p w:rsidR="004D2A02" w:rsidRDefault="009B118F">
      <w:bookmarkStart w:id="84" w:name="OUTPUT_42"/>
      <w:r>
        <w:rPr>
          <w:noProof/>
        </w:rPr>
        <w:drawing>
          <wp:inline distT="0" distB="0" distL="0" distR="0">
            <wp:extent cx="3657600" cy="3200400"/>
            <wp:effectExtent l="19050" t="0" r="0" b="0"/>
            <wp:docPr id="124" name="Pictur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0"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84"/>
      <w:r w:rsidR="004D2A02">
        <w:t xml:space="preserve"> </w:t>
      </w:r>
    </w:p>
    <w:p w:rsidR="004D2A02" w:rsidRDefault="004D2A02"/>
    <w:p w:rsidR="004D2A02" w:rsidRDefault="004D2A02"/>
    <w:p w:rsidR="004D2A02" w:rsidRDefault="004D2A02">
      <w:r>
        <w:t xml:space="preserve">The basic arithmetic operations have vectorized versions in MATLAB.  For example, I can multiply two vectors component-by-component using the ".*" operator.  That is, </w:t>
      </w:r>
      <w:r>
        <w:rPr>
          <w:b/>
          <w:bCs/>
        </w:rPr>
        <w:t>z</w:t>
      </w:r>
      <w:r>
        <w:t>=</w:t>
      </w:r>
      <w:r>
        <w:rPr>
          <w:b/>
          <w:bCs/>
        </w:rPr>
        <w:t>x</w:t>
      </w:r>
      <w:r>
        <w:t>.*</w:t>
      </w:r>
      <w:r>
        <w:rPr>
          <w:b/>
          <w:bCs/>
        </w:rPr>
        <w:t>y</w:t>
      </w:r>
      <w:r>
        <w:t xml:space="preserve"> sets </w:t>
      </w:r>
      <w:r>
        <w:rPr>
          <w:i/>
          <w:iCs/>
        </w:rPr>
        <w:t>z</w:t>
      </w:r>
      <w:r>
        <w:rPr>
          <w:i/>
          <w:iCs/>
          <w:vertAlign w:val="subscript"/>
        </w:rPr>
        <w:t>i</w:t>
      </w:r>
      <w:r>
        <w:t xml:space="preserve"> equal to x</w:t>
      </w:r>
      <w:r>
        <w:rPr>
          <w:vertAlign w:val="subscript"/>
        </w:rPr>
        <w:t>i</w:t>
      </w:r>
      <w:r>
        <w:t>y</w:t>
      </w:r>
      <w:r>
        <w:rPr>
          <w:vertAlign w:val="subscript"/>
        </w:rPr>
        <w:t>i</w:t>
      </w:r>
      <w:r>
        <w:t>.  Here is an example:</w:t>
      </w:r>
    </w:p>
    <w:p w:rsidR="004D2A02" w:rsidRDefault="004D2A02"/>
    <w:p w:rsidR="004D2A02" w:rsidRDefault="004D2A02">
      <w:bookmarkStart w:id="85" w:name="INPUT_43"/>
      <w:r>
        <w:rPr>
          <w:rStyle w:val="Input"/>
        </w:rPr>
        <w:t xml:space="preserve">x=[1;2;3] </w:t>
      </w:r>
      <w:bookmarkEnd w:id="85"/>
      <w:r>
        <w:t xml:space="preserve"> </w:t>
      </w:r>
    </w:p>
    <w:p w:rsidR="009B118F" w:rsidRDefault="009B118F">
      <w:pPr>
        <w:rPr>
          <w:rStyle w:val="Output"/>
        </w:rPr>
      </w:pPr>
      <w:bookmarkStart w:id="86" w:name="OUTPUT_43"/>
      <w:r>
        <w:rPr>
          <w:rStyle w:val="Output"/>
        </w:rPr>
        <w:t>x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2</w:t>
      </w:r>
    </w:p>
    <w:p w:rsidR="004D2A02" w:rsidRDefault="009B118F">
      <w:r>
        <w:rPr>
          <w:rStyle w:val="Output"/>
        </w:rPr>
        <w:t xml:space="preserve">     3</w:t>
      </w:r>
      <w:r w:rsidR="004D2A02">
        <w:rPr>
          <w:rStyle w:val="Output"/>
        </w:rPr>
        <w:t xml:space="preserve"> </w:t>
      </w:r>
      <w:bookmarkEnd w:id="86"/>
      <w:r w:rsidR="004D2A02">
        <w:t xml:space="preserve"> </w:t>
      </w:r>
    </w:p>
    <w:p w:rsidR="004D2A02" w:rsidRDefault="004D2A02"/>
    <w:p w:rsidR="004D2A02" w:rsidRDefault="004D2A02">
      <w:bookmarkStart w:id="87" w:name="INPUT_44"/>
      <w:r>
        <w:rPr>
          <w:rStyle w:val="Input"/>
        </w:rPr>
        <w:t xml:space="preserve">y=[2;4;6] </w:t>
      </w:r>
      <w:bookmarkEnd w:id="87"/>
      <w:r>
        <w:t xml:space="preserve"> </w:t>
      </w:r>
    </w:p>
    <w:p w:rsidR="009B118F" w:rsidRDefault="009B118F">
      <w:pPr>
        <w:rPr>
          <w:rStyle w:val="Output"/>
        </w:rPr>
      </w:pPr>
      <w:bookmarkStart w:id="88" w:name="OUTPUT_44"/>
      <w:r>
        <w:rPr>
          <w:rStyle w:val="Output"/>
        </w:rPr>
        <w:t>y =</w:t>
      </w:r>
    </w:p>
    <w:p w:rsidR="009B118F" w:rsidRDefault="009B118F">
      <w:pPr>
        <w:rPr>
          <w:rStyle w:val="Output"/>
        </w:rPr>
      </w:pPr>
      <w:r>
        <w:rPr>
          <w:rStyle w:val="Output"/>
        </w:rPr>
        <w:t xml:space="preserve">     2</w:t>
      </w:r>
    </w:p>
    <w:p w:rsidR="009B118F" w:rsidRDefault="009B118F">
      <w:pPr>
        <w:rPr>
          <w:rStyle w:val="Output"/>
        </w:rPr>
      </w:pPr>
      <w:r>
        <w:rPr>
          <w:rStyle w:val="Output"/>
        </w:rPr>
        <w:t xml:space="preserve">     4</w:t>
      </w:r>
    </w:p>
    <w:p w:rsidR="004D2A02" w:rsidRDefault="009B118F">
      <w:r>
        <w:rPr>
          <w:rStyle w:val="Output"/>
        </w:rPr>
        <w:t xml:space="preserve">     6</w:t>
      </w:r>
      <w:r w:rsidR="004D2A02">
        <w:rPr>
          <w:rStyle w:val="Output"/>
        </w:rPr>
        <w:t xml:space="preserve"> </w:t>
      </w:r>
      <w:bookmarkEnd w:id="88"/>
      <w:r w:rsidR="004D2A02">
        <w:t xml:space="preserve"> </w:t>
      </w:r>
    </w:p>
    <w:p w:rsidR="004D2A02" w:rsidRDefault="004D2A02"/>
    <w:p w:rsidR="004D2A02" w:rsidRDefault="004D2A02">
      <w:bookmarkStart w:id="89" w:name="INPUT_45"/>
      <w:r>
        <w:rPr>
          <w:rStyle w:val="Input"/>
        </w:rPr>
        <w:t xml:space="preserve">z=x.*y </w:t>
      </w:r>
      <w:bookmarkEnd w:id="89"/>
      <w:r>
        <w:t xml:space="preserve"> </w:t>
      </w:r>
    </w:p>
    <w:p w:rsidR="009B118F" w:rsidRDefault="009B118F">
      <w:pPr>
        <w:rPr>
          <w:rStyle w:val="Output"/>
        </w:rPr>
      </w:pPr>
      <w:bookmarkStart w:id="90" w:name="OUTPUT_45"/>
      <w:r>
        <w:rPr>
          <w:rStyle w:val="Output"/>
        </w:rPr>
        <w:t>z =</w:t>
      </w:r>
    </w:p>
    <w:p w:rsidR="009B118F" w:rsidRDefault="009B118F">
      <w:pPr>
        <w:rPr>
          <w:rStyle w:val="Output"/>
        </w:rPr>
      </w:pPr>
      <w:r>
        <w:rPr>
          <w:rStyle w:val="Output"/>
        </w:rPr>
        <w:t xml:space="preserve">     2</w:t>
      </w:r>
    </w:p>
    <w:p w:rsidR="009B118F" w:rsidRDefault="009B118F">
      <w:pPr>
        <w:rPr>
          <w:rStyle w:val="Output"/>
        </w:rPr>
      </w:pPr>
      <w:r>
        <w:rPr>
          <w:rStyle w:val="Output"/>
        </w:rPr>
        <w:t xml:space="preserve">     8</w:t>
      </w:r>
    </w:p>
    <w:p w:rsidR="004D2A02" w:rsidRDefault="009B118F">
      <w:r>
        <w:rPr>
          <w:rStyle w:val="Output"/>
        </w:rPr>
        <w:t xml:space="preserve">    18</w:t>
      </w:r>
      <w:r w:rsidR="004D2A02">
        <w:rPr>
          <w:rStyle w:val="Output"/>
        </w:rPr>
        <w:t xml:space="preserve"> </w:t>
      </w:r>
      <w:bookmarkEnd w:id="90"/>
      <w:r w:rsidR="004D2A02">
        <w:t xml:space="preserve"> </w:t>
      </w:r>
    </w:p>
    <w:p w:rsidR="004D2A02" w:rsidRDefault="004D2A02"/>
    <w:p w:rsidR="004D2A02" w:rsidRDefault="004D2A02">
      <w:r>
        <w:t>The "./" operator works in an analogous fashion.  There are no ".+" or ".-" operators, since addition and subtraction of vectors are defined componentwise already.  However, there is a ".^" operator that applies an exponent to each component of a vector.</w:t>
      </w:r>
    </w:p>
    <w:p w:rsidR="004D2A02" w:rsidRDefault="004D2A02"/>
    <w:p w:rsidR="004D2A02" w:rsidRDefault="004D2A02">
      <w:bookmarkStart w:id="91" w:name="INPUT_46"/>
      <w:r>
        <w:rPr>
          <w:rStyle w:val="Input"/>
        </w:rPr>
        <w:t xml:space="preserve">x </w:t>
      </w:r>
      <w:bookmarkEnd w:id="91"/>
      <w:r>
        <w:t xml:space="preserve"> </w:t>
      </w:r>
    </w:p>
    <w:p w:rsidR="009B118F" w:rsidRDefault="009B118F">
      <w:pPr>
        <w:rPr>
          <w:rStyle w:val="Output"/>
        </w:rPr>
      </w:pPr>
      <w:bookmarkStart w:id="92" w:name="OUTPUT_46"/>
      <w:r>
        <w:rPr>
          <w:rStyle w:val="Output"/>
        </w:rPr>
        <w:t>x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2</w:t>
      </w:r>
    </w:p>
    <w:p w:rsidR="004D2A02" w:rsidRDefault="009B118F">
      <w:r>
        <w:rPr>
          <w:rStyle w:val="Output"/>
        </w:rPr>
        <w:t xml:space="preserve">     3</w:t>
      </w:r>
      <w:r w:rsidR="004D2A02">
        <w:rPr>
          <w:rStyle w:val="Output"/>
        </w:rPr>
        <w:t xml:space="preserve"> </w:t>
      </w:r>
      <w:bookmarkEnd w:id="92"/>
      <w:r w:rsidR="004D2A02">
        <w:t xml:space="preserve"> </w:t>
      </w:r>
    </w:p>
    <w:p w:rsidR="004D2A02" w:rsidRDefault="004D2A02"/>
    <w:p w:rsidR="004D2A02" w:rsidRDefault="004D2A02">
      <w:bookmarkStart w:id="93" w:name="INPUT_47"/>
      <w:r>
        <w:rPr>
          <w:rStyle w:val="Input"/>
        </w:rPr>
        <w:t xml:space="preserve">x.^2 </w:t>
      </w:r>
      <w:bookmarkEnd w:id="93"/>
      <w:r>
        <w:t xml:space="preserve"> </w:t>
      </w:r>
    </w:p>
    <w:p w:rsidR="009B118F" w:rsidRDefault="009B118F">
      <w:pPr>
        <w:rPr>
          <w:rStyle w:val="Output"/>
        </w:rPr>
      </w:pPr>
      <w:bookmarkStart w:id="94" w:name="OUTPUT_47"/>
      <w:r>
        <w:rPr>
          <w:rStyle w:val="Output"/>
        </w:rPr>
        <w:t>ans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4</w:t>
      </w:r>
    </w:p>
    <w:p w:rsidR="004D2A02" w:rsidRDefault="009B118F">
      <w:r>
        <w:rPr>
          <w:rStyle w:val="Output"/>
        </w:rPr>
        <w:t xml:space="preserve">     9</w:t>
      </w:r>
      <w:r w:rsidR="004D2A02">
        <w:rPr>
          <w:rStyle w:val="Output"/>
        </w:rPr>
        <w:t xml:space="preserve"> </w:t>
      </w:r>
      <w:bookmarkEnd w:id="94"/>
      <w:r w:rsidR="004D2A02">
        <w:t xml:space="preserve"> </w:t>
      </w:r>
    </w:p>
    <w:p w:rsidR="004D2A02" w:rsidRDefault="004D2A02"/>
    <w:p w:rsidR="004D2A02" w:rsidRDefault="004D2A02">
      <w:r>
        <w:t xml:space="preserve">Finally, scalar addition is automatically vectorized in the sense that </w:t>
      </w:r>
      <w:r>
        <w:rPr>
          <w:b/>
          <w:bCs/>
        </w:rPr>
        <w:t>a+x</w:t>
      </w:r>
      <w:r>
        <w:t xml:space="preserve">, where </w:t>
      </w:r>
      <w:r>
        <w:rPr>
          <w:b/>
          <w:bCs/>
        </w:rPr>
        <w:t>a</w:t>
      </w:r>
      <w:r>
        <w:t xml:space="preserve"> is a scalar and </w:t>
      </w:r>
      <w:r>
        <w:rPr>
          <w:b/>
          <w:bCs/>
        </w:rPr>
        <w:t>x</w:t>
      </w:r>
      <w:r>
        <w:t xml:space="preserve"> is a vector, adds </w:t>
      </w:r>
      <w:r>
        <w:rPr>
          <w:b/>
          <w:bCs/>
        </w:rPr>
        <w:t>a</w:t>
      </w:r>
      <w:r>
        <w:t xml:space="preserve"> to every component of </w:t>
      </w:r>
      <w:r>
        <w:rPr>
          <w:b/>
          <w:bCs/>
        </w:rPr>
        <w:t>x</w:t>
      </w:r>
      <w:r>
        <w:t>.</w:t>
      </w:r>
    </w:p>
    <w:p w:rsidR="004D2A02" w:rsidRDefault="004D2A02">
      <w:r>
        <w:t xml:space="preserve">The vectorized operators make it easy to graph a function such as </w:t>
      </w:r>
      <w:r>
        <w:rPr>
          <w:i/>
          <w:iCs/>
        </w:rPr>
        <w:t>f</w:t>
      </w:r>
      <w:r>
        <w:t>(</w:t>
      </w:r>
      <w:r>
        <w:rPr>
          <w:i/>
          <w:iCs/>
        </w:rPr>
        <w:t>x</w:t>
      </w:r>
      <w:r>
        <w:t>)=</w:t>
      </w:r>
      <w:r>
        <w:rPr>
          <w:i/>
          <w:iCs/>
        </w:rPr>
        <w:t>x</w:t>
      </w:r>
      <w:r>
        <w:t>/(1+</w:t>
      </w:r>
      <w:r>
        <w:rPr>
          <w:i/>
          <w:iCs/>
        </w:rPr>
        <w:t>x</w:t>
      </w:r>
      <w:r>
        <w:rPr>
          <w:vertAlign w:val="superscript"/>
        </w:rPr>
        <w:t>2</w:t>
      </w:r>
      <w:r>
        <w:t>).  Here is how it is done:</w:t>
      </w:r>
    </w:p>
    <w:p w:rsidR="004D2A02" w:rsidRDefault="004D2A02">
      <w:pPr>
        <w:pStyle w:val="Footer"/>
        <w:tabs>
          <w:tab w:val="clear" w:pos="4320"/>
          <w:tab w:val="clear" w:pos="8640"/>
        </w:tabs>
      </w:pPr>
    </w:p>
    <w:p w:rsidR="004D2A02" w:rsidRDefault="004D2A02">
      <w:bookmarkStart w:id="95" w:name="INPUT_48"/>
      <w:r>
        <w:rPr>
          <w:rStyle w:val="Input"/>
        </w:rPr>
        <w:t xml:space="preserve">x=linspace(-5,5,41); </w:t>
      </w:r>
      <w:bookmarkEnd w:id="95"/>
      <w:r>
        <w:t xml:space="preserve"> </w:t>
      </w:r>
    </w:p>
    <w:p w:rsidR="004D2A02" w:rsidRDefault="004D2A02">
      <w:bookmarkStart w:id="96" w:name="INPUT_49"/>
      <w:r>
        <w:rPr>
          <w:rStyle w:val="Input"/>
        </w:rPr>
        <w:t xml:space="preserve">y=x./(1+x.^2); </w:t>
      </w:r>
      <w:bookmarkEnd w:id="96"/>
      <w:r>
        <w:t xml:space="preserve"> </w:t>
      </w:r>
    </w:p>
    <w:p w:rsidR="004D2A02" w:rsidRDefault="004D2A02">
      <w:bookmarkStart w:id="97" w:name="INPUT_50"/>
      <w:r>
        <w:rPr>
          <w:rStyle w:val="Input"/>
        </w:rPr>
        <w:t xml:space="preserve">plot(x,y) </w:t>
      </w:r>
      <w:bookmarkEnd w:id="97"/>
      <w:r>
        <w:t xml:space="preserve"> </w:t>
      </w:r>
    </w:p>
    <w:p w:rsidR="004D2A02" w:rsidRDefault="009B118F">
      <w:bookmarkStart w:id="98" w:name="OUTPUT_50"/>
      <w:r>
        <w:rPr>
          <w:noProof/>
        </w:rPr>
        <w:lastRenderedPageBreak/>
        <w:drawing>
          <wp:inline distT="0" distB="0" distL="0" distR="0">
            <wp:extent cx="3657600" cy="3200400"/>
            <wp:effectExtent l="19050" t="0" r="0" b="0"/>
            <wp:docPr id="125" name="Pictur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98"/>
      <w:r w:rsidR="004D2A02">
        <w:t xml:space="preserve"> </w:t>
      </w:r>
    </w:p>
    <w:p w:rsidR="004D2A02" w:rsidRDefault="004D2A02"/>
    <w:p w:rsidR="004D2A02" w:rsidRDefault="004D2A02">
      <w:r>
        <w:t>If I prefer, I can just graph the points themselves, or connect them with dashed line segments.  Here are examples:</w:t>
      </w:r>
    </w:p>
    <w:p w:rsidR="004D2A02" w:rsidRDefault="004D2A02"/>
    <w:p w:rsidR="004D2A02" w:rsidRDefault="004D2A02">
      <w:bookmarkStart w:id="99" w:name="INPUT_51"/>
      <w:r>
        <w:rPr>
          <w:rStyle w:val="Input"/>
        </w:rPr>
        <w:t xml:space="preserve">plot(x,y,'.') </w:t>
      </w:r>
      <w:bookmarkEnd w:id="99"/>
      <w:r>
        <w:t xml:space="preserve"> </w:t>
      </w:r>
    </w:p>
    <w:p w:rsidR="008D7C47" w:rsidRPr="008D7C47" w:rsidRDefault="009B118F" w:rsidP="008D7C47">
      <w:bookmarkStart w:id="100" w:name="OUTPUT_51"/>
      <w:r>
        <w:rPr>
          <w:noProof/>
        </w:rPr>
        <w:drawing>
          <wp:inline distT="0" distB="0" distL="0" distR="0">
            <wp:extent cx="3657600" cy="3200400"/>
            <wp:effectExtent l="19050" t="0" r="0" b="0"/>
            <wp:docPr id="126" name="Pictur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8D7C47">
        <w:t xml:space="preserve"> </w:t>
      </w:r>
      <w:bookmarkEnd w:id="100"/>
      <w:r w:rsidR="008D7C47" w:rsidRPr="008D7C47">
        <w:t xml:space="preserve"> </w:t>
      </w:r>
    </w:p>
    <w:p w:rsidR="004D2A02" w:rsidRDefault="004D2A02"/>
    <w:p w:rsidR="004D2A02" w:rsidRDefault="004D2A02">
      <w:bookmarkStart w:id="101" w:name="INPUT_52"/>
      <w:r>
        <w:rPr>
          <w:rStyle w:val="Input"/>
        </w:rPr>
        <w:t xml:space="preserve">plot(x,y,'o') </w:t>
      </w:r>
      <w:bookmarkEnd w:id="101"/>
      <w:r>
        <w:t xml:space="preserve"> </w:t>
      </w:r>
    </w:p>
    <w:p w:rsidR="004D2A02" w:rsidRDefault="009B118F">
      <w:bookmarkStart w:id="102" w:name="OUTPUT_52"/>
      <w:r>
        <w:rPr>
          <w:noProof/>
        </w:rPr>
        <w:lastRenderedPageBreak/>
        <w:drawing>
          <wp:inline distT="0" distB="0" distL="0" distR="0">
            <wp:extent cx="3657600" cy="3200400"/>
            <wp:effectExtent l="19050" t="0" r="0" b="0"/>
            <wp:docPr id="127" name="Pictur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02"/>
      <w:r w:rsidR="004D2A02">
        <w:t xml:space="preserve"> </w:t>
      </w:r>
    </w:p>
    <w:p w:rsidR="004D2A02" w:rsidRDefault="004D2A02"/>
    <w:p w:rsidR="004D2A02" w:rsidRDefault="004D2A02"/>
    <w:p w:rsidR="004D2A02" w:rsidRDefault="004D2A02">
      <w:bookmarkStart w:id="103" w:name="INPUT_53"/>
      <w:r>
        <w:rPr>
          <w:rStyle w:val="Input"/>
        </w:rPr>
        <w:t xml:space="preserve">plot(x,y,'--') </w:t>
      </w:r>
      <w:bookmarkEnd w:id="103"/>
      <w:r>
        <w:t xml:space="preserve"> </w:t>
      </w:r>
    </w:p>
    <w:p w:rsidR="004D2A02" w:rsidRDefault="009B118F">
      <w:bookmarkStart w:id="104" w:name="OUTPUT_53"/>
      <w:r>
        <w:rPr>
          <w:noProof/>
        </w:rPr>
        <w:drawing>
          <wp:inline distT="0" distB="0" distL="0" distR="0">
            <wp:extent cx="3657600" cy="3200400"/>
            <wp:effectExtent l="19050" t="0" r="0" b="0"/>
            <wp:docPr id="128" name="Pictur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4"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04"/>
      <w:r w:rsidR="004D2A02">
        <w:t xml:space="preserve"> </w:t>
      </w:r>
    </w:p>
    <w:p w:rsidR="004D2A02" w:rsidRDefault="004D2A02"/>
    <w:p w:rsidR="00D94098" w:rsidRDefault="00D94098">
      <w:r>
        <w:t>The string following the vectors</w:t>
      </w:r>
      <w:r w:rsidRPr="009B3777">
        <w:rPr>
          <w:b/>
        </w:rPr>
        <w:t xml:space="preserve"> x</w:t>
      </w:r>
      <w:r>
        <w:t xml:space="preserve"> and </w:t>
      </w:r>
      <w:r w:rsidRPr="009B3777">
        <w:rPr>
          <w:b/>
        </w:rPr>
        <w:t>y</w:t>
      </w:r>
      <w:r>
        <w:t xml:space="preserve"> in the plot command ('.', 'o', and '—' in the above examples) specifies the line type.  it is also possible to specify the color of the graph.  For more details, see "</w:t>
      </w:r>
      <w:r w:rsidRPr="00607FEA">
        <w:rPr>
          <w:b/>
        </w:rPr>
        <w:t>help plot</w:t>
      </w:r>
      <w:r>
        <w:t>".</w:t>
      </w:r>
    </w:p>
    <w:p w:rsidR="004D2A02" w:rsidRPr="00D94098" w:rsidRDefault="004D2A02" w:rsidP="00D94098"/>
    <w:p w:rsidR="004D2A02" w:rsidRDefault="004D2A02">
      <w:r>
        <w:t xml:space="preserve">It is not much harder to plot two curves on the same graph.  For example, I plot </w:t>
      </w:r>
      <w:r>
        <w:rPr>
          <w:i/>
          <w:iCs/>
        </w:rPr>
        <w:t>y</w:t>
      </w:r>
      <w:r>
        <w:t>=x</w:t>
      </w:r>
      <w:r>
        <w:rPr>
          <w:vertAlign w:val="superscript"/>
        </w:rPr>
        <w:t>2</w:t>
      </w:r>
      <w:r>
        <w:t xml:space="preserve"> and </w:t>
      </w:r>
      <w:r>
        <w:rPr>
          <w:i/>
          <w:iCs/>
        </w:rPr>
        <w:t>y</w:t>
      </w:r>
      <w:r>
        <w:t>=x</w:t>
      </w:r>
      <w:r>
        <w:rPr>
          <w:vertAlign w:val="superscript"/>
        </w:rPr>
        <w:t>3</w:t>
      </w:r>
      <w:r>
        <w:t xml:space="preserve"> together:</w:t>
      </w:r>
    </w:p>
    <w:p w:rsidR="004D2A02" w:rsidRDefault="004D2A02"/>
    <w:p w:rsidR="004D2A02" w:rsidRDefault="004D2A02">
      <w:bookmarkStart w:id="105" w:name="INPUT_55"/>
      <w:r>
        <w:rPr>
          <w:rStyle w:val="Input"/>
        </w:rPr>
        <w:t xml:space="preserve">x=linspace(-1,1,101); </w:t>
      </w:r>
      <w:bookmarkEnd w:id="105"/>
      <w:r>
        <w:t xml:space="preserve"> </w:t>
      </w:r>
    </w:p>
    <w:p w:rsidR="004D2A02" w:rsidRDefault="004D2A02">
      <w:bookmarkStart w:id="106" w:name="INPUT_56"/>
      <w:r>
        <w:rPr>
          <w:rStyle w:val="Input"/>
        </w:rPr>
        <w:t xml:space="preserve">plot(x,x.^2,x,x.^3) </w:t>
      </w:r>
      <w:bookmarkEnd w:id="106"/>
      <w:r>
        <w:t xml:space="preserve"> </w:t>
      </w:r>
    </w:p>
    <w:p w:rsidR="004D2A02" w:rsidRDefault="009B118F">
      <w:bookmarkStart w:id="107" w:name="OUTPUT_56"/>
      <w:r>
        <w:rPr>
          <w:noProof/>
        </w:rPr>
        <w:lastRenderedPageBreak/>
        <w:drawing>
          <wp:inline distT="0" distB="0" distL="0" distR="0">
            <wp:extent cx="3657600" cy="3200400"/>
            <wp:effectExtent l="19050" t="0" r="0" b="0"/>
            <wp:docPr id="129" name="Pictur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5"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07"/>
      <w:r w:rsidR="004D2A02">
        <w:t xml:space="preserve"> </w:t>
      </w:r>
    </w:p>
    <w:p w:rsidR="004D2A02" w:rsidRDefault="004D2A02"/>
    <w:p w:rsidR="004D2A02" w:rsidRDefault="004D2A02"/>
    <w:p w:rsidR="004D2A02" w:rsidRDefault="004D2A02">
      <w:r>
        <w:t>I can also give the lines different linetypes:</w:t>
      </w:r>
    </w:p>
    <w:p w:rsidR="004D2A02" w:rsidRDefault="004D2A02"/>
    <w:p w:rsidR="004D2A02" w:rsidRDefault="004D2A02">
      <w:bookmarkStart w:id="108" w:name="INPUT_57"/>
      <w:r>
        <w:rPr>
          <w:rStyle w:val="Input"/>
        </w:rPr>
        <w:t xml:space="preserve">plot(x,x.^2,'-',x,x.^3,'--') </w:t>
      </w:r>
      <w:bookmarkEnd w:id="108"/>
      <w:r>
        <w:t xml:space="preserve"> </w:t>
      </w:r>
    </w:p>
    <w:p w:rsidR="004D2A02" w:rsidRDefault="009B118F">
      <w:bookmarkStart w:id="109" w:name="OUTPUT_57"/>
      <w:r>
        <w:rPr>
          <w:noProof/>
        </w:rPr>
        <w:drawing>
          <wp:inline distT="0" distB="0" distL="0" distR="0">
            <wp:extent cx="3657600" cy="3200400"/>
            <wp:effectExtent l="19050" t="0" r="0" b="0"/>
            <wp:docPr id="130" name="Pictur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6"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09"/>
      <w:r w:rsidR="004D2A02">
        <w:t xml:space="preserve"> </w:t>
      </w:r>
    </w:p>
    <w:p w:rsidR="004D2A02" w:rsidRDefault="0021463B" w:rsidP="003D2B86">
      <w:pPr>
        <w:pStyle w:val="Heading3"/>
      </w:pPr>
      <w:bookmarkStart w:id="110" w:name="_Toc299541520"/>
      <w:r>
        <w:t>S</w:t>
      </w:r>
      <w:r w:rsidR="004D2A02">
        <w:t>ymbolic computation in MATLAB</w:t>
      </w:r>
      <w:bookmarkEnd w:id="110"/>
    </w:p>
    <w:p w:rsidR="004D2A02" w:rsidRDefault="004D2A02">
      <w:pPr>
        <w:pStyle w:val="Subtitle"/>
        <w:jc w:val="left"/>
        <w:rPr>
          <w:sz w:val="20"/>
        </w:rPr>
      </w:pPr>
    </w:p>
    <w:p w:rsidR="004D2A02" w:rsidRDefault="004D2A02">
      <w:r>
        <w:t xml:space="preserve">In addition to numerical computation, MATLAB can also perform symbolic computations.  However, since, by default,  variables are floating point, you must explicitly indicate that a variable is intended to be symbolic.  One way to do this is using the </w:t>
      </w:r>
      <w:r>
        <w:rPr>
          <w:b/>
          <w:bCs/>
        </w:rPr>
        <w:t>syms</w:t>
      </w:r>
      <w:r>
        <w:t xml:space="preserve"> command, which tells MATLAB that one or more variables are symbolic.  For example, the following command defines </w:t>
      </w:r>
      <w:r>
        <w:rPr>
          <w:b/>
          <w:bCs/>
        </w:rPr>
        <w:t>a</w:t>
      </w:r>
      <w:r>
        <w:t xml:space="preserve"> and </w:t>
      </w:r>
      <w:r>
        <w:rPr>
          <w:b/>
          <w:bCs/>
        </w:rPr>
        <w:t>b</w:t>
      </w:r>
      <w:r>
        <w:t xml:space="preserve"> to be symbolic variables:</w:t>
      </w:r>
    </w:p>
    <w:p w:rsidR="004D2A02" w:rsidRDefault="004D2A02"/>
    <w:p w:rsidR="004D2A02" w:rsidRDefault="004D2A02">
      <w:bookmarkStart w:id="111" w:name="INPUT_62"/>
      <w:r>
        <w:rPr>
          <w:rStyle w:val="Input"/>
        </w:rPr>
        <w:t xml:space="preserve">syms a b </w:t>
      </w:r>
      <w:bookmarkEnd w:id="111"/>
      <w:r>
        <w:t xml:space="preserve"> </w:t>
      </w:r>
    </w:p>
    <w:p w:rsidR="004D2A02" w:rsidRDefault="004D2A02"/>
    <w:p w:rsidR="004D2A02" w:rsidRDefault="004D2A02">
      <w:r>
        <w:t>I can now form symbolic expressions involving these variables:</w:t>
      </w:r>
    </w:p>
    <w:p w:rsidR="004D2A02" w:rsidRDefault="004D2A02"/>
    <w:p w:rsidR="004D2A02" w:rsidRDefault="004D2A02">
      <w:pPr>
        <w:rPr>
          <w:rStyle w:val="Input"/>
        </w:rPr>
      </w:pPr>
      <w:bookmarkStart w:id="112" w:name="INPUT_94"/>
      <w:r>
        <w:rPr>
          <w:rStyle w:val="Input"/>
        </w:rPr>
        <w:t xml:space="preserve">2*a*b </w:t>
      </w:r>
      <w:bookmarkEnd w:id="112"/>
      <w:r>
        <w:rPr>
          <w:rStyle w:val="Input"/>
        </w:rPr>
        <w:t xml:space="preserve"> </w:t>
      </w:r>
    </w:p>
    <w:p w:rsidR="009B118F" w:rsidRDefault="009B118F">
      <w:pPr>
        <w:rPr>
          <w:rStyle w:val="Output"/>
        </w:rPr>
      </w:pPr>
      <w:bookmarkStart w:id="113" w:name="OUTPUT_94"/>
      <w:r>
        <w:rPr>
          <w:rStyle w:val="Output"/>
        </w:rPr>
        <w:t>ans =</w:t>
      </w:r>
    </w:p>
    <w:p w:rsidR="004D2A02" w:rsidRDefault="009B118F">
      <w:r>
        <w:rPr>
          <w:rStyle w:val="Output"/>
        </w:rPr>
        <w:t>2*a*b</w:t>
      </w:r>
      <w:r w:rsidR="004D2A02">
        <w:rPr>
          <w:rStyle w:val="Output"/>
        </w:rPr>
        <w:t xml:space="preserve"> </w:t>
      </w:r>
      <w:bookmarkEnd w:id="113"/>
      <w:r w:rsidR="004D2A02">
        <w:t xml:space="preserve"> </w:t>
      </w:r>
    </w:p>
    <w:p w:rsidR="004D2A02" w:rsidRDefault="004D2A02"/>
    <w:p w:rsidR="004D2A02" w:rsidRDefault="009B3777">
      <w:r>
        <w:t xml:space="preserve">Notice how </w:t>
      </w:r>
      <w:r w:rsidR="004D2A02">
        <w:t>the result is symbolic, not numeric as it would be if the variables were floating point variables.  Al</w:t>
      </w:r>
      <w:r>
        <w:t xml:space="preserve">so, </w:t>
      </w:r>
      <w:r w:rsidR="004D2A02">
        <w:t xml:space="preserve">the above calculation does not result in an error, even though </w:t>
      </w:r>
      <w:r w:rsidR="004D2A02">
        <w:rPr>
          <w:b/>
          <w:bCs/>
        </w:rPr>
        <w:t>a</w:t>
      </w:r>
      <w:r w:rsidR="004D2A02">
        <w:t xml:space="preserve"> and </w:t>
      </w:r>
      <w:r w:rsidR="004D2A02">
        <w:rPr>
          <w:b/>
          <w:bCs/>
        </w:rPr>
        <w:t>b</w:t>
      </w:r>
      <w:r w:rsidR="004D2A02">
        <w:t xml:space="preserve"> do not have values.</w:t>
      </w:r>
    </w:p>
    <w:p w:rsidR="004D2A02" w:rsidRDefault="004D2A02"/>
    <w:p w:rsidR="004D2A02" w:rsidRDefault="004D2A02">
      <w:r>
        <w:t>Another way to create a symbolic variable is to assign a symbolic value to a new symbol.  Since numbers are, by default, floating point, it is necessary to use the sym function to tell MATLAB that a number is symbolic:</w:t>
      </w:r>
    </w:p>
    <w:p w:rsidR="004D2A02" w:rsidRDefault="004D2A02"/>
    <w:p w:rsidR="004D2A02" w:rsidRDefault="004D2A02">
      <w:bookmarkStart w:id="114" w:name="INPUT_95"/>
      <w:r>
        <w:rPr>
          <w:rStyle w:val="Input"/>
        </w:rPr>
        <w:t xml:space="preserve">c=sym(2) </w:t>
      </w:r>
      <w:bookmarkEnd w:id="114"/>
      <w:r>
        <w:t xml:space="preserve"> </w:t>
      </w:r>
    </w:p>
    <w:p w:rsidR="009B118F" w:rsidRDefault="009B118F">
      <w:pPr>
        <w:rPr>
          <w:rStyle w:val="Output"/>
        </w:rPr>
      </w:pPr>
      <w:bookmarkStart w:id="115" w:name="OUTPUT_95"/>
      <w:r>
        <w:rPr>
          <w:rStyle w:val="Output"/>
        </w:rPr>
        <w:t>c =</w:t>
      </w:r>
    </w:p>
    <w:p w:rsidR="004D2A02" w:rsidRDefault="009B118F">
      <w:r>
        <w:rPr>
          <w:rStyle w:val="Output"/>
        </w:rPr>
        <w:t>2</w:t>
      </w:r>
      <w:r w:rsidR="004D2A02">
        <w:rPr>
          <w:rStyle w:val="Output"/>
        </w:rPr>
        <w:t xml:space="preserve"> </w:t>
      </w:r>
      <w:bookmarkEnd w:id="115"/>
      <w:r w:rsidR="004D2A02">
        <w:t xml:space="preserve"> </w:t>
      </w:r>
    </w:p>
    <w:p w:rsidR="004D2A02" w:rsidRDefault="004D2A02">
      <w:pPr>
        <w:pStyle w:val="Footer"/>
        <w:tabs>
          <w:tab w:val="clear" w:pos="4320"/>
          <w:tab w:val="clear" w:pos="8640"/>
        </w:tabs>
      </w:pPr>
    </w:p>
    <w:p w:rsidR="004D2A02" w:rsidRDefault="004D2A02">
      <w:bookmarkStart w:id="116" w:name="INPUT_68"/>
      <w:r>
        <w:rPr>
          <w:rStyle w:val="Input"/>
        </w:rPr>
        <w:t xml:space="preserve">whos </w:t>
      </w:r>
      <w:bookmarkEnd w:id="116"/>
      <w:r>
        <w:t xml:space="preserve"> </w:t>
      </w:r>
    </w:p>
    <w:p w:rsidR="009B118F" w:rsidRDefault="009B118F">
      <w:pPr>
        <w:rPr>
          <w:rStyle w:val="Output"/>
        </w:rPr>
      </w:pPr>
      <w:bookmarkStart w:id="117" w:name="OUTPUT_68"/>
      <w:r>
        <w:rPr>
          <w:rStyle w:val="Output"/>
        </w:rPr>
        <w:t xml:space="preserve">  Name      Size             Bytes  Class     Attributes</w:t>
      </w:r>
    </w:p>
    <w:p w:rsidR="009B118F" w:rsidRDefault="009B118F">
      <w:pPr>
        <w:rPr>
          <w:rStyle w:val="Output"/>
        </w:rPr>
      </w:pPr>
    </w:p>
    <w:p w:rsidR="009B118F" w:rsidRDefault="009B118F">
      <w:pPr>
        <w:rPr>
          <w:rStyle w:val="Output"/>
        </w:rPr>
      </w:pPr>
      <w:r>
        <w:rPr>
          <w:rStyle w:val="Output"/>
        </w:rPr>
        <w:t xml:space="preserve">  A         3x2                 48  double              </w:t>
      </w:r>
    </w:p>
    <w:p w:rsidR="009B118F" w:rsidRDefault="009B118F">
      <w:pPr>
        <w:rPr>
          <w:rStyle w:val="Output"/>
        </w:rPr>
      </w:pPr>
      <w:r>
        <w:rPr>
          <w:rStyle w:val="Output"/>
        </w:rPr>
        <w:t xml:space="preserve">  B         2x4                 64  double              </w:t>
      </w:r>
    </w:p>
    <w:p w:rsidR="009B118F" w:rsidRDefault="009B118F">
      <w:pPr>
        <w:rPr>
          <w:rStyle w:val="Output"/>
        </w:rPr>
      </w:pPr>
      <w:r>
        <w:rPr>
          <w:rStyle w:val="Output"/>
        </w:rPr>
        <w:t xml:space="preserve">  a         1x1                 60  sym                 </w:t>
      </w:r>
    </w:p>
    <w:p w:rsidR="009B118F" w:rsidRDefault="009B118F">
      <w:pPr>
        <w:rPr>
          <w:rStyle w:val="Output"/>
        </w:rPr>
      </w:pPr>
      <w:r>
        <w:rPr>
          <w:rStyle w:val="Output"/>
        </w:rPr>
        <w:t xml:space="preserve">  ans       1x1                 60  sym                 </w:t>
      </w:r>
    </w:p>
    <w:p w:rsidR="009B118F" w:rsidRDefault="009B118F">
      <w:pPr>
        <w:rPr>
          <w:rStyle w:val="Output"/>
        </w:rPr>
      </w:pPr>
      <w:r>
        <w:rPr>
          <w:rStyle w:val="Output"/>
        </w:rPr>
        <w:t xml:space="preserve">  b         1x1                 60  sym                 </w:t>
      </w:r>
    </w:p>
    <w:p w:rsidR="009B118F" w:rsidRDefault="009B118F">
      <w:pPr>
        <w:rPr>
          <w:rStyle w:val="Output"/>
        </w:rPr>
      </w:pPr>
      <w:r>
        <w:rPr>
          <w:rStyle w:val="Output"/>
        </w:rPr>
        <w:t xml:space="preserve">  c         1x1                 60  sym                 </w:t>
      </w:r>
    </w:p>
    <w:p w:rsidR="009B118F" w:rsidRDefault="009B118F">
      <w:pPr>
        <w:rPr>
          <w:rStyle w:val="Output"/>
        </w:rPr>
      </w:pPr>
      <w:r>
        <w:rPr>
          <w:rStyle w:val="Output"/>
        </w:rPr>
        <w:t xml:space="preserve">  x         1x101              808  double              </w:t>
      </w:r>
    </w:p>
    <w:p w:rsidR="009B118F" w:rsidRDefault="009B118F">
      <w:pPr>
        <w:rPr>
          <w:rStyle w:val="Output"/>
        </w:rPr>
      </w:pPr>
      <w:r>
        <w:rPr>
          <w:rStyle w:val="Output"/>
        </w:rPr>
        <w:t xml:space="preserve">  y         1x41               328  double              </w:t>
      </w:r>
    </w:p>
    <w:p w:rsidR="004D2A02" w:rsidRDefault="009B118F">
      <w:r>
        <w:rPr>
          <w:rStyle w:val="Output"/>
        </w:rPr>
        <w:t xml:space="preserve">  z         3x1                 24  double              </w:t>
      </w:r>
      <w:r w:rsidR="004D2A02">
        <w:rPr>
          <w:rStyle w:val="Output"/>
        </w:rPr>
        <w:t xml:space="preserve"> </w:t>
      </w:r>
      <w:bookmarkEnd w:id="117"/>
      <w:r w:rsidR="004D2A02">
        <w:t xml:space="preserve"> </w:t>
      </w:r>
    </w:p>
    <w:p w:rsidR="004D2A02" w:rsidRDefault="004D2A02"/>
    <w:p w:rsidR="004D2A02" w:rsidRDefault="004D2A02">
      <w:r>
        <w:t>I can do symbolic computations:</w:t>
      </w:r>
    </w:p>
    <w:p w:rsidR="004D2A02" w:rsidRDefault="004D2A02"/>
    <w:p w:rsidR="004D2A02" w:rsidRDefault="004D2A02">
      <w:bookmarkStart w:id="118" w:name="INPUT_69"/>
      <w:r>
        <w:rPr>
          <w:rStyle w:val="Input"/>
        </w:rPr>
        <w:t xml:space="preserve">a=sqrt(c) </w:t>
      </w:r>
      <w:bookmarkEnd w:id="118"/>
      <w:r>
        <w:t xml:space="preserve"> </w:t>
      </w:r>
    </w:p>
    <w:p w:rsidR="009B118F" w:rsidRDefault="009B118F">
      <w:pPr>
        <w:rPr>
          <w:rStyle w:val="Output"/>
        </w:rPr>
      </w:pPr>
      <w:bookmarkStart w:id="119" w:name="OUTPUT_69"/>
      <w:r>
        <w:rPr>
          <w:rStyle w:val="Output"/>
        </w:rPr>
        <w:t>a =</w:t>
      </w:r>
    </w:p>
    <w:p w:rsidR="004D2A02" w:rsidRDefault="009B118F">
      <w:r>
        <w:rPr>
          <w:rStyle w:val="Output"/>
        </w:rPr>
        <w:t>2^(1/2)</w:t>
      </w:r>
      <w:r w:rsidR="004D2A02">
        <w:rPr>
          <w:rStyle w:val="Output"/>
        </w:rPr>
        <w:t xml:space="preserve"> </w:t>
      </w:r>
      <w:bookmarkEnd w:id="119"/>
      <w:r w:rsidR="004D2A02">
        <w:t xml:space="preserve"> </w:t>
      </w:r>
    </w:p>
    <w:p w:rsidR="004D2A02" w:rsidRDefault="004D2A02"/>
    <w:p w:rsidR="004D2A02" w:rsidRDefault="004D2A02">
      <w:r>
        <w:t>You should notice the difference between the above result and the following:</w:t>
      </w:r>
    </w:p>
    <w:p w:rsidR="004D2A02" w:rsidRDefault="004D2A02"/>
    <w:p w:rsidR="004D2A02" w:rsidRDefault="004D2A02">
      <w:bookmarkStart w:id="120" w:name="INPUT_70"/>
      <w:r>
        <w:rPr>
          <w:rStyle w:val="Input"/>
        </w:rPr>
        <w:t xml:space="preserve">a=sqrt(2) </w:t>
      </w:r>
      <w:bookmarkEnd w:id="120"/>
      <w:r>
        <w:t xml:space="preserve"> </w:t>
      </w:r>
    </w:p>
    <w:p w:rsidR="009B118F" w:rsidRDefault="009B118F">
      <w:pPr>
        <w:rPr>
          <w:rStyle w:val="Output"/>
        </w:rPr>
      </w:pPr>
      <w:bookmarkStart w:id="121" w:name="OUTPUT_70"/>
      <w:r>
        <w:rPr>
          <w:rStyle w:val="Output"/>
        </w:rPr>
        <w:t>a =</w:t>
      </w:r>
    </w:p>
    <w:p w:rsidR="004D2A02" w:rsidRDefault="009B118F">
      <w:r>
        <w:rPr>
          <w:rStyle w:val="Output"/>
        </w:rPr>
        <w:t xml:space="preserve">    1.4142</w:t>
      </w:r>
      <w:r w:rsidR="004D2A02">
        <w:rPr>
          <w:rStyle w:val="Output"/>
        </w:rPr>
        <w:t xml:space="preserve"> </w:t>
      </w:r>
      <w:bookmarkEnd w:id="121"/>
      <w:r w:rsidR="004D2A02">
        <w:t xml:space="preserve"> </w:t>
      </w:r>
    </w:p>
    <w:p w:rsidR="004D2A02" w:rsidRDefault="004D2A02"/>
    <w:p w:rsidR="004D2A02" w:rsidRDefault="004D2A02">
      <w:bookmarkStart w:id="122" w:name="INPUT_71"/>
      <w:r>
        <w:rPr>
          <w:rStyle w:val="Input"/>
        </w:rPr>
        <w:t xml:space="preserve">whos </w:t>
      </w:r>
      <w:bookmarkEnd w:id="122"/>
      <w:r>
        <w:t xml:space="preserve"> </w:t>
      </w:r>
    </w:p>
    <w:p w:rsidR="009B118F" w:rsidRDefault="009B118F">
      <w:pPr>
        <w:rPr>
          <w:rStyle w:val="Output"/>
        </w:rPr>
      </w:pPr>
      <w:bookmarkStart w:id="123" w:name="OUTPUT_71"/>
      <w:r>
        <w:rPr>
          <w:rStyle w:val="Output"/>
        </w:rPr>
        <w:t xml:space="preserve">  Name      Size             Bytes  Class     Attributes</w:t>
      </w:r>
    </w:p>
    <w:p w:rsidR="009B118F" w:rsidRDefault="009B118F">
      <w:pPr>
        <w:rPr>
          <w:rStyle w:val="Output"/>
        </w:rPr>
      </w:pPr>
    </w:p>
    <w:p w:rsidR="009B118F" w:rsidRDefault="009B118F">
      <w:pPr>
        <w:rPr>
          <w:rStyle w:val="Output"/>
        </w:rPr>
      </w:pPr>
      <w:r>
        <w:rPr>
          <w:rStyle w:val="Output"/>
        </w:rPr>
        <w:t xml:space="preserve">  A         3x2                 48  double              </w:t>
      </w:r>
    </w:p>
    <w:p w:rsidR="009B118F" w:rsidRDefault="009B118F">
      <w:pPr>
        <w:rPr>
          <w:rStyle w:val="Output"/>
        </w:rPr>
      </w:pPr>
      <w:r>
        <w:rPr>
          <w:rStyle w:val="Output"/>
        </w:rPr>
        <w:t xml:space="preserve">  B         2x4                 64  double              </w:t>
      </w:r>
    </w:p>
    <w:p w:rsidR="009B118F" w:rsidRDefault="009B118F">
      <w:pPr>
        <w:rPr>
          <w:rStyle w:val="Output"/>
        </w:rPr>
      </w:pPr>
      <w:r>
        <w:rPr>
          <w:rStyle w:val="Output"/>
        </w:rPr>
        <w:t xml:space="preserve">  a         1x1                  8  double              </w:t>
      </w:r>
    </w:p>
    <w:p w:rsidR="009B118F" w:rsidRDefault="009B118F">
      <w:pPr>
        <w:rPr>
          <w:rStyle w:val="Output"/>
        </w:rPr>
      </w:pPr>
      <w:r>
        <w:rPr>
          <w:rStyle w:val="Output"/>
        </w:rPr>
        <w:t xml:space="preserve">  ans       1x1                 60  sym                 </w:t>
      </w:r>
    </w:p>
    <w:p w:rsidR="009B118F" w:rsidRDefault="009B118F">
      <w:pPr>
        <w:rPr>
          <w:rStyle w:val="Output"/>
        </w:rPr>
      </w:pPr>
      <w:r>
        <w:rPr>
          <w:rStyle w:val="Output"/>
        </w:rPr>
        <w:t xml:space="preserve">  b         1x1                 60  sym                 </w:t>
      </w:r>
    </w:p>
    <w:p w:rsidR="009B118F" w:rsidRDefault="009B118F">
      <w:pPr>
        <w:rPr>
          <w:rStyle w:val="Output"/>
        </w:rPr>
      </w:pPr>
      <w:r>
        <w:rPr>
          <w:rStyle w:val="Output"/>
        </w:rPr>
        <w:t xml:space="preserve">  c         1x1                 60  sym                 </w:t>
      </w:r>
    </w:p>
    <w:p w:rsidR="009B118F" w:rsidRDefault="009B118F">
      <w:pPr>
        <w:rPr>
          <w:rStyle w:val="Output"/>
        </w:rPr>
      </w:pPr>
      <w:r>
        <w:rPr>
          <w:rStyle w:val="Output"/>
        </w:rPr>
        <w:t xml:space="preserve">  x         1x101              808  double              </w:t>
      </w:r>
    </w:p>
    <w:p w:rsidR="009B118F" w:rsidRDefault="009B118F">
      <w:pPr>
        <w:rPr>
          <w:rStyle w:val="Output"/>
        </w:rPr>
      </w:pPr>
      <w:r>
        <w:rPr>
          <w:rStyle w:val="Output"/>
        </w:rPr>
        <w:t xml:space="preserve">  y         1x41               328  double              </w:t>
      </w:r>
    </w:p>
    <w:p w:rsidR="004D2A02" w:rsidRDefault="009B118F">
      <w:r>
        <w:rPr>
          <w:rStyle w:val="Output"/>
        </w:rPr>
        <w:lastRenderedPageBreak/>
        <w:t xml:space="preserve">  z         3x1                 24  double              </w:t>
      </w:r>
      <w:r w:rsidR="004D2A02">
        <w:rPr>
          <w:rStyle w:val="Output"/>
        </w:rPr>
        <w:t xml:space="preserve"> </w:t>
      </w:r>
      <w:bookmarkEnd w:id="123"/>
      <w:r w:rsidR="004D2A02">
        <w:t xml:space="preserve"> </w:t>
      </w:r>
    </w:p>
    <w:p w:rsidR="004D2A02" w:rsidRDefault="004D2A02"/>
    <w:p w:rsidR="004D2A02" w:rsidRDefault="004D2A02">
      <w:r>
        <w:t xml:space="preserve">Even though a was declared to be a symbolic variable, once I assign a floating point value to it, it becomes numeric.  This example also emphasizes that </w:t>
      </w:r>
      <w:r>
        <w:rPr>
          <w:b/>
          <w:bCs/>
        </w:rPr>
        <w:t xml:space="preserve">sym </w:t>
      </w:r>
      <w:r>
        <w:t>must be used with literal constants if they are to interpreted as symbolic and not numeric:</w:t>
      </w:r>
    </w:p>
    <w:p w:rsidR="004D2A02" w:rsidRDefault="004D2A02"/>
    <w:p w:rsidR="004D2A02" w:rsidRDefault="004D2A02">
      <w:bookmarkStart w:id="124" w:name="INPUT_72"/>
      <w:r>
        <w:rPr>
          <w:rStyle w:val="Input"/>
        </w:rPr>
        <w:t xml:space="preserve">a=sqrt(sym(2)) </w:t>
      </w:r>
      <w:bookmarkEnd w:id="124"/>
      <w:r>
        <w:t xml:space="preserve"> </w:t>
      </w:r>
    </w:p>
    <w:p w:rsidR="009B118F" w:rsidRDefault="009B118F">
      <w:pPr>
        <w:rPr>
          <w:rStyle w:val="Output"/>
        </w:rPr>
      </w:pPr>
      <w:bookmarkStart w:id="125" w:name="OUTPUT_72"/>
      <w:r>
        <w:rPr>
          <w:rStyle w:val="Output"/>
        </w:rPr>
        <w:t>a =</w:t>
      </w:r>
    </w:p>
    <w:p w:rsidR="004D2A02" w:rsidRDefault="009B118F">
      <w:r>
        <w:rPr>
          <w:rStyle w:val="Output"/>
        </w:rPr>
        <w:t>2^(1/2)</w:t>
      </w:r>
      <w:r w:rsidR="004D2A02">
        <w:rPr>
          <w:rStyle w:val="Output"/>
        </w:rPr>
        <w:t xml:space="preserve"> </w:t>
      </w:r>
      <w:bookmarkEnd w:id="125"/>
      <w:r w:rsidR="004D2A02">
        <w:t xml:space="preserve"> </w:t>
      </w:r>
    </w:p>
    <w:p w:rsidR="004D2A02" w:rsidRDefault="004D2A02"/>
    <w:p w:rsidR="004D2A02" w:rsidRDefault="004D2A02">
      <w:r>
        <w:t>As a further elementary example, consider the following two commands:</w:t>
      </w:r>
    </w:p>
    <w:p w:rsidR="004D2A02" w:rsidRDefault="004D2A02"/>
    <w:p w:rsidR="004D2A02" w:rsidRDefault="004D2A02">
      <w:bookmarkStart w:id="126" w:name="INPUT_73"/>
      <w:r>
        <w:rPr>
          <w:rStyle w:val="Input"/>
        </w:rPr>
        <w:t xml:space="preserve">sin(sym(pi)) </w:t>
      </w:r>
      <w:bookmarkEnd w:id="126"/>
      <w:r>
        <w:t xml:space="preserve"> </w:t>
      </w:r>
    </w:p>
    <w:p w:rsidR="009B118F" w:rsidRDefault="009B118F">
      <w:pPr>
        <w:rPr>
          <w:rStyle w:val="Output"/>
        </w:rPr>
      </w:pPr>
      <w:bookmarkStart w:id="127" w:name="OUTPUT_73"/>
      <w:r>
        <w:rPr>
          <w:rStyle w:val="Output"/>
        </w:rPr>
        <w:t>ans =</w:t>
      </w:r>
    </w:p>
    <w:p w:rsidR="004D2A02" w:rsidRDefault="009B118F">
      <w:r>
        <w:rPr>
          <w:rStyle w:val="Output"/>
        </w:rPr>
        <w:t>0</w:t>
      </w:r>
      <w:r w:rsidR="004D2A02">
        <w:rPr>
          <w:rStyle w:val="Output"/>
        </w:rPr>
        <w:t xml:space="preserve"> </w:t>
      </w:r>
      <w:bookmarkEnd w:id="127"/>
      <w:r w:rsidR="004D2A02">
        <w:t xml:space="preserve"> </w:t>
      </w:r>
    </w:p>
    <w:p w:rsidR="004D2A02" w:rsidRDefault="004D2A02"/>
    <w:p w:rsidR="004D2A02" w:rsidRDefault="004D2A02">
      <w:bookmarkStart w:id="128" w:name="INPUT_74"/>
      <w:r>
        <w:rPr>
          <w:rStyle w:val="Input"/>
        </w:rPr>
        <w:t xml:space="preserve">sin(pi) </w:t>
      </w:r>
      <w:bookmarkEnd w:id="128"/>
      <w:r>
        <w:t xml:space="preserve"> </w:t>
      </w:r>
    </w:p>
    <w:p w:rsidR="009B118F" w:rsidRDefault="009B118F">
      <w:pPr>
        <w:rPr>
          <w:rStyle w:val="Output"/>
        </w:rPr>
      </w:pPr>
      <w:bookmarkStart w:id="129" w:name="OUTPUT_74"/>
      <w:r>
        <w:rPr>
          <w:rStyle w:val="Output"/>
        </w:rPr>
        <w:t>ans =</w:t>
      </w:r>
    </w:p>
    <w:p w:rsidR="004D2A02" w:rsidRDefault="009B118F">
      <w:r>
        <w:rPr>
          <w:rStyle w:val="Output"/>
        </w:rPr>
        <w:t xml:space="preserve">  1.2246e-016</w:t>
      </w:r>
      <w:r w:rsidR="004D2A02">
        <w:rPr>
          <w:rStyle w:val="Output"/>
        </w:rPr>
        <w:t xml:space="preserve"> </w:t>
      </w:r>
      <w:bookmarkEnd w:id="129"/>
      <w:r w:rsidR="004D2A02">
        <w:t xml:space="preserve"> </w:t>
      </w:r>
    </w:p>
    <w:p w:rsidR="004D2A02" w:rsidRDefault="004D2A02"/>
    <w:p w:rsidR="004D2A02" w:rsidRDefault="004D2A02">
      <w:r>
        <w:t xml:space="preserve">In the first case, since π is symbolic, MATLAB notices that the result is </w:t>
      </w:r>
      <w:r>
        <w:rPr>
          <w:i/>
          <w:iCs/>
        </w:rPr>
        <w:t>exactly</w:t>
      </w:r>
      <w:r>
        <w:t xml:space="preserve"> zero; in the second, both π and the result are represented in floating point, so the result is not exactly zero (the error is just roundoff error).</w:t>
      </w:r>
    </w:p>
    <w:p w:rsidR="004D2A02" w:rsidRDefault="004D2A02"/>
    <w:p w:rsidR="004D2A02" w:rsidRDefault="004D2A02">
      <w:r>
        <w:t>Using symbolic variables, I can perform algebraic manipulations.</w:t>
      </w:r>
    </w:p>
    <w:p w:rsidR="004D2A02" w:rsidRDefault="004D2A02"/>
    <w:p w:rsidR="004D2A02" w:rsidRDefault="004D2A02">
      <w:bookmarkStart w:id="130" w:name="INPUT_75"/>
      <w:r>
        <w:rPr>
          <w:rStyle w:val="Input"/>
        </w:rPr>
        <w:t xml:space="preserve">syms  x </w:t>
      </w:r>
      <w:bookmarkEnd w:id="130"/>
      <w:r>
        <w:t xml:space="preserve"> </w:t>
      </w:r>
    </w:p>
    <w:p w:rsidR="004D2A02" w:rsidRDefault="004D2A02">
      <w:bookmarkStart w:id="131" w:name="INPUT_76"/>
      <w:r>
        <w:rPr>
          <w:rStyle w:val="Input"/>
        </w:rPr>
        <w:t xml:space="preserve">p=(x-1)*(x-2)*(x-3) </w:t>
      </w:r>
      <w:bookmarkEnd w:id="131"/>
      <w:r>
        <w:t xml:space="preserve"> </w:t>
      </w:r>
    </w:p>
    <w:p w:rsidR="009B118F" w:rsidRDefault="009B118F">
      <w:pPr>
        <w:rPr>
          <w:rStyle w:val="Output"/>
        </w:rPr>
      </w:pPr>
      <w:bookmarkStart w:id="132" w:name="OUTPUT_76"/>
      <w:r>
        <w:rPr>
          <w:rStyle w:val="Output"/>
        </w:rPr>
        <w:t>p =</w:t>
      </w:r>
    </w:p>
    <w:p w:rsidR="004D2A02" w:rsidRDefault="009B118F">
      <w:r>
        <w:rPr>
          <w:rStyle w:val="Output"/>
        </w:rPr>
        <w:t>(x - 1)*(x - 2)*(x - 3)</w:t>
      </w:r>
      <w:r w:rsidR="004D2A02">
        <w:rPr>
          <w:rStyle w:val="Output"/>
        </w:rPr>
        <w:t xml:space="preserve"> </w:t>
      </w:r>
      <w:bookmarkEnd w:id="132"/>
      <w:r w:rsidR="004D2A02">
        <w:t xml:space="preserve"> </w:t>
      </w:r>
    </w:p>
    <w:p w:rsidR="004D2A02" w:rsidRDefault="004D2A02"/>
    <w:p w:rsidR="004D2A02" w:rsidRDefault="004D2A02">
      <w:bookmarkStart w:id="133" w:name="INPUT_77"/>
      <w:r>
        <w:rPr>
          <w:rStyle w:val="Input"/>
        </w:rPr>
        <w:t xml:space="preserve">expand(p) </w:t>
      </w:r>
      <w:bookmarkEnd w:id="133"/>
      <w:r>
        <w:t xml:space="preserve"> </w:t>
      </w:r>
    </w:p>
    <w:p w:rsidR="009B118F" w:rsidRDefault="009B118F">
      <w:pPr>
        <w:rPr>
          <w:rStyle w:val="Output"/>
        </w:rPr>
      </w:pPr>
      <w:bookmarkStart w:id="134" w:name="OUTPUT_77"/>
      <w:r>
        <w:rPr>
          <w:rStyle w:val="Output"/>
        </w:rPr>
        <w:t>ans =</w:t>
      </w:r>
    </w:p>
    <w:p w:rsidR="004D2A02" w:rsidRDefault="009B118F">
      <w:r>
        <w:rPr>
          <w:rStyle w:val="Output"/>
        </w:rPr>
        <w:t>x^3 - 6*x^2 + 11*x - 6</w:t>
      </w:r>
      <w:r w:rsidR="004D2A02">
        <w:rPr>
          <w:rStyle w:val="Output"/>
        </w:rPr>
        <w:t xml:space="preserve"> </w:t>
      </w:r>
      <w:bookmarkEnd w:id="134"/>
      <w:r w:rsidR="004D2A02">
        <w:t xml:space="preserve"> </w:t>
      </w:r>
    </w:p>
    <w:p w:rsidR="004D2A02" w:rsidRDefault="004D2A02"/>
    <w:p w:rsidR="004D2A02" w:rsidRDefault="004D2A02">
      <w:bookmarkStart w:id="135" w:name="INPUT_78"/>
      <w:r>
        <w:rPr>
          <w:rStyle w:val="Input"/>
        </w:rPr>
        <w:t xml:space="preserve">factor(ans) </w:t>
      </w:r>
      <w:bookmarkEnd w:id="135"/>
      <w:r>
        <w:t xml:space="preserve"> </w:t>
      </w:r>
    </w:p>
    <w:p w:rsidR="009B118F" w:rsidRDefault="009B118F">
      <w:pPr>
        <w:rPr>
          <w:rStyle w:val="Output"/>
        </w:rPr>
      </w:pPr>
      <w:bookmarkStart w:id="136" w:name="OUTPUT_78"/>
      <w:r>
        <w:rPr>
          <w:rStyle w:val="Output"/>
        </w:rPr>
        <w:t>ans =</w:t>
      </w:r>
    </w:p>
    <w:p w:rsidR="004D2A02" w:rsidRDefault="009B118F">
      <w:r>
        <w:rPr>
          <w:rStyle w:val="Output"/>
        </w:rPr>
        <w:t>(x - 3)*(x - 1)*(x - 2)</w:t>
      </w:r>
      <w:r w:rsidR="004D2A02">
        <w:rPr>
          <w:rStyle w:val="Output"/>
        </w:rPr>
        <w:t xml:space="preserve"> </w:t>
      </w:r>
      <w:bookmarkEnd w:id="136"/>
      <w:r w:rsidR="004D2A02">
        <w:t xml:space="preserve"> </w:t>
      </w:r>
    </w:p>
    <w:p w:rsidR="004D2A02" w:rsidRDefault="004D2A02"/>
    <w:p w:rsidR="004D2A02" w:rsidRDefault="009B3777">
      <w:r>
        <w:t>Integers can also be factored, though the form of the result is depends on whether the input is numeric or symbolic:</w:t>
      </w:r>
    </w:p>
    <w:p w:rsidR="004D2A02" w:rsidRDefault="004D2A02"/>
    <w:p w:rsidR="004D2A02" w:rsidRDefault="004D2A02">
      <w:bookmarkStart w:id="137" w:name="INPUT_79"/>
      <w:r>
        <w:rPr>
          <w:rStyle w:val="Input"/>
        </w:rPr>
        <w:t xml:space="preserve">factor(144) </w:t>
      </w:r>
      <w:bookmarkEnd w:id="137"/>
      <w:r>
        <w:t xml:space="preserve"> </w:t>
      </w:r>
    </w:p>
    <w:p w:rsidR="009B118F" w:rsidRDefault="009B118F">
      <w:pPr>
        <w:rPr>
          <w:rStyle w:val="Output"/>
        </w:rPr>
      </w:pPr>
      <w:bookmarkStart w:id="138" w:name="OUTPUT_79"/>
      <w:r>
        <w:rPr>
          <w:rStyle w:val="Output"/>
        </w:rPr>
        <w:t>ans =</w:t>
      </w:r>
    </w:p>
    <w:p w:rsidR="004D2A02" w:rsidRDefault="009B118F">
      <w:r>
        <w:rPr>
          <w:rStyle w:val="Output"/>
        </w:rPr>
        <w:t xml:space="preserve">     2     2     2     2     3     3</w:t>
      </w:r>
      <w:r w:rsidR="004D2A02">
        <w:rPr>
          <w:rStyle w:val="Output"/>
        </w:rPr>
        <w:t xml:space="preserve"> </w:t>
      </w:r>
      <w:bookmarkEnd w:id="138"/>
      <w:r w:rsidR="004D2A02">
        <w:t xml:space="preserve"> </w:t>
      </w:r>
    </w:p>
    <w:p w:rsidR="009B3777" w:rsidRDefault="009B3777" w:rsidP="009B3777">
      <w:bookmarkStart w:id="139" w:name="INPUT_1066"/>
      <w:r w:rsidRPr="009B3777">
        <w:rPr>
          <w:rStyle w:val="Input"/>
        </w:rPr>
        <w:t xml:space="preserve">factor(sym(144)) </w:t>
      </w:r>
      <w:bookmarkEnd w:id="139"/>
      <w:r w:rsidRPr="009B3777">
        <w:t xml:space="preserve"> </w:t>
      </w:r>
    </w:p>
    <w:p w:rsidR="009B118F" w:rsidRDefault="009B118F" w:rsidP="009B3777">
      <w:pPr>
        <w:rPr>
          <w:rStyle w:val="Output"/>
        </w:rPr>
      </w:pPr>
      <w:bookmarkStart w:id="140" w:name="OUTPUT_1066"/>
      <w:r>
        <w:rPr>
          <w:rStyle w:val="Output"/>
        </w:rPr>
        <w:t>ans =</w:t>
      </w:r>
    </w:p>
    <w:p w:rsidR="009B3777" w:rsidRPr="009B3777" w:rsidRDefault="009B118F" w:rsidP="009B3777">
      <w:r>
        <w:rPr>
          <w:rStyle w:val="Output"/>
        </w:rPr>
        <w:t>2^4*3^2</w:t>
      </w:r>
      <w:r w:rsidR="009B3777">
        <w:rPr>
          <w:rStyle w:val="Output"/>
        </w:rPr>
        <w:t xml:space="preserve"> </w:t>
      </w:r>
      <w:bookmarkEnd w:id="140"/>
      <w:r w:rsidR="009B3777" w:rsidRPr="009B3777">
        <w:t xml:space="preserve"> </w:t>
      </w:r>
    </w:p>
    <w:p w:rsidR="004D2A02" w:rsidRPr="009B3777" w:rsidRDefault="004D2A02" w:rsidP="009B3777"/>
    <w:p w:rsidR="004D2A02" w:rsidRDefault="0096559F">
      <w:r>
        <w:t>For a numeric (integer) input, t</w:t>
      </w:r>
      <w:r w:rsidR="004D2A02">
        <w:t>he result is a list of the factors, repeated according to multiplicity.</w:t>
      </w:r>
      <w:r>
        <w:t xml:space="preserve">   For a symbolic input, the output is a symbolic expression.</w:t>
      </w:r>
    </w:p>
    <w:p w:rsidR="004D2A02" w:rsidRDefault="004D2A02"/>
    <w:p w:rsidR="004D2A02" w:rsidRDefault="004D2A02">
      <w:r>
        <w:t xml:space="preserve">An important command for working with symbolic expressions is </w:t>
      </w:r>
      <w:r>
        <w:rPr>
          <w:b/>
          <w:bCs/>
        </w:rPr>
        <w:t>simplify</w:t>
      </w:r>
      <w:r>
        <w:t>, which tries to reduce an expression to a simpler one equal to the original.  Here is an example:</w:t>
      </w:r>
    </w:p>
    <w:p w:rsidR="004D2A02" w:rsidRDefault="004D2A02"/>
    <w:p w:rsidR="0008226C" w:rsidRDefault="00CB36A2" w:rsidP="0008226C">
      <w:bookmarkStart w:id="141" w:name="INPUT_1067"/>
      <w:r>
        <w:rPr>
          <w:rStyle w:val="Input"/>
        </w:rPr>
        <w:t>clear</w:t>
      </w:r>
      <w:r w:rsidR="0008226C" w:rsidRPr="0008226C">
        <w:rPr>
          <w:rStyle w:val="Input"/>
        </w:rPr>
        <w:t xml:space="preserve"> </w:t>
      </w:r>
      <w:bookmarkEnd w:id="141"/>
      <w:r w:rsidR="0008226C" w:rsidRPr="0008226C">
        <w:t xml:space="preserve"> </w:t>
      </w:r>
    </w:p>
    <w:p w:rsidR="004D2A02" w:rsidRDefault="004D2A02">
      <w:bookmarkStart w:id="142" w:name="INPUT_86"/>
      <w:r>
        <w:rPr>
          <w:rStyle w:val="Input"/>
        </w:rPr>
        <w:lastRenderedPageBreak/>
        <w:t xml:space="preserve">syms x a b c </w:t>
      </w:r>
      <w:bookmarkEnd w:id="142"/>
      <w:r>
        <w:t xml:space="preserve"> </w:t>
      </w:r>
    </w:p>
    <w:p w:rsidR="004D2A02" w:rsidRDefault="004D2A02">
      <w:bookmarkStart w:id="143" w:name="INPUT_87"/>
      <w:r>
        <w:rPr>
          <w:rStyle w:val="Input"/>
        </w:rPr>
        <w:t xml:space="preserve">p=(x-1)*(a*x^2+b*x+c)+x^2+3*x+a*x^2+b*x </w:t>
      </w:r>
      <w:bookmarkEnd w:id="143"/>
      <w:r>
        <w:t xml:space="preserve"> </w:t>
      </w:r>
    </w:p>
    <w:p w:rsidR="009B118F" w:rsidRDefault="009B118F">
      <w:pPr>
        <w:rPr>
          <w:rStyle w:val="Output"/>
        </w:rPr>
      </w:pPr>
      <w:bookmarkStart w:id="144" w:name="OUTPUT_87"/>
      <w:r>
        <w:rPr>
          <w:rStyle w:val="Output"/>
        </w:rPr>
        <w:t>p =</w:t>
      </w:r>
    </w:p>
    <w:p w:rsidR="004D2A02" w:rsidRDefault="009B118F">
      <w:r>
        <w:rPr>
          <w:rStyle w:val="Output"/>
        </w:rPr>
        <w:t>3*x + b*x + a*x^2 + (x - 1)*(a*x^2 + b*x + c) + x^2</w:t>
      </w:r>
      <w:r w:rsidR="004D2A02">
        <w:rPr>
          <w:rStyle w:val="Output"/>
        </w:rPr>
        <w:t xml:space="preserve"> </w:t>
      </w:r>
      <w:bookmarkEnd w:id="144"/>
      <w:r w:rsidR="004D2A02">
        <w:t xml:space="preserve"> </w:t>
      </w:r>
    </w:p>
    <w:p w:rsidR="004D2A02" w:rsidRDefault="004D2A02"/>
    <w:p w:rsidR="004D2A02" w:rsidRDefault="004D2A02">
      <w:bookmarkStart w:id="145" w:name="INPUT_88"/>
      <w:r>
        <w:rPr>
          <w:rStyle w:val="Input"/>
        </w:rPr>
        <w:t xml:space="preserve">simplify(p) </w:t>
      </w:r>
      <w:bookmarkEnd w:id="145"/>
      <w:r>
        <w:t xml:space="preserve"> </w:t>
      </w:r>
    </w:p>
    <w:p w:rsidR="009B118F" w:rsidRDefault="009B118F">
      <w:pPr>
        <w:rPr>
          <w:rStyle w:val="Output"/>
        </w:rPr>
      </w:pPr>
      <w:bookmarkStart w:id="146" w:name="OUTPUT_88"/>
      <w:r>
        <w:rPr>
          <w:rStyle w:val="Output"/>
        </w:rPr>
        <w:t>ans =</w:t>
      </w:r>
    </w:p>
    <w:p w:rsidR="004D2A02" w:rsidRDefault="009B118F">
      <w:r>
        <w:rPr>
          <w:rStyle w:val="Output"/>
        </w:rPr>
        <w:t>3*x - c + c*x + a*x^3 + b*x^2 + x^2</w:t>
      </w:r>
      <w:r w:rsidR="004D2A02">
        <w:rPr>
          <w:rStyle w:val="Output"/>
        </w:rPr>
        <w:t xml:space="preserve"> </w:t>
      </w:r>
      <w:bookmarkEnd w:id="146"/>
      <w:r w:rsidR="004D2A02">
        <w:t xml:space="preserve"> </w:t>
      </w:r>
    </w:p>
    <w:p w:rsidR="004D2A02" w:rsidRDefault="004D2A02"/>
    <w:p w:rsidR="004D2A02" w:rsidRDefault="004D2A02">
      <w:r>
        <w:t xml:space="preserve">Since the concept of  simplification is not precisely defined (which is simpler, a polynomial in factored form or in expanded form </w:t>
      </w:r>
      <w:r>
        <w:rPr>
          <w:i/>
          <w:iCs/>
        </w:rPr>
        <w:t>a</w:t>
      </w:r>
      <w:r>
        <w:t>+</w:t>
      </w:r>
      <w:r>
        <w:rPr>
          <w:i/>
          <w:iCs/>
        </w:rPr>
        <w:t>bx</w:t>
      </w:r>
      <w:r>
        <w:t>+</w:t>
      </w:r>
      <w:r>
        <w:rPr>
          <w:i/>
          <w:iCs/>
        </w:rPr>
        <w:t>cx</w:t>
      </w:r>
      <w:r>
        <w:rPr>
          <w:vertAlign w:val="superscript"/>
        </w:rPr>
        <w:t>2</w:t>
      </w:r>
      <w:r>
        <w:t xml:space="preserve">+…?), MATLAB has a number of specialized simplification commands.  I have already used two of them, </w:t>
      </w:r>
      <w:r>
        <w:rPr>
          <w:b/>
          <w:bCs/>
        </w:rPr>
        <w:t>factor</w:t>
      </w:r>
      <w:r>
        <w:t xml:space="preserve"> and </w:t>
      </w:r>
      <w:r>
        <w:rPr>
          <w:b/>
          <w:bCs/>
        </w:rPr>
        <w:t>expand</w:t>
      </w:r>
      <w:r>
        <w:t xml:space="preserve">.  Another is </w:t>
      </w:r>
      <w:r>
        <w:rPr>
          <w:b/>
          <w:bCs/>
        </w:rPr>
        <w:t>collect</w:t>
      </w:r>
      <w:r>
        <w:t>, which "gathers like terms":</w:t>
      </w:r>
    </w:p>
    <w:p w:rsidR="004D2A02" w:rsidRDefault="004D2A02"/>
    <w:p w:rsidR="004D2A02" w:rsidRDefault="004D2A02">
      <w:bookmarkStart w:id="147" w:name="INPUT_89"/>
      <w:r>
        <w:rPr>
          <w:rStyle w:val="Input"/>
        </w:rPr>
        <w:t xml:space="preserve">p </w:t>
      </w:r>
      <w:bookmarkEnd w:id="147"/>
      <w:r>
        <w:t xml:space="preserve"> </w:t>
      </w:r>
    </w:p>
    <w:p w:rsidR="009B118F" w:rsidRDefault="009B118F">
      <w:pPr>
        <w:rPr>
          <w:rStyle w:val="Output"/>
        </w:rPr>
      </w:pPr>
      <w:bookmarkStart w:id="148" w:name="OUTPUT_89"/>
      <w:r>
        <w:rPr>
          <w:rStyle w:val="Output"/>
        </w:rPr>
        <w:t>p =</w:t>
      </w:r>
    </w:p>
    <w:p w:rsidR="004D2A02" w:rsidRDefault="009B118F">
      <w:r>
        <w:rPr>
          <w:rStyle w:val="Output"/>
        </w:rPr>
        <w:t>3*x + b*x + a*x^2 + (x - 1)*(a*x^2 + b*x + c) + x^2</w:t>
      </w:r>
      <w:r w:rsidR="004D2A02">
        <w:rPr>
          <w:rStyle w:val="Output"/>
        </w:rPr>
        <w:t xml:space="preserve"> </w:t>
      </w:r>
      <w:bookmarkEnd w:id="148"/>
      <w:r w:rsidR="004D2A02">
        <w:t xml:space="preserve"> </w:t>
      </w:r>
    </w:p>
    <w:p w:rsidR="004D2A02" w:rsidRDefault="004D2A02"/>
    <w:p w:rsidR="004D2A02" w:rsidRDefault="004D2A02">
      <w:bookmarkStart w:id="149" w:name="INPUT_90"/>
      <w:r>
        <w:rPr>
          <w:rStyle w:val="Input"/>
        </w:rPr>
        <w:t xml:space="preserve">collect(p,x) </w:t>
      </w:r>
      <w:bookmarkEnd w:id="149"/>
      <w:r>
        <w:t xml:space="preserve"> </w:t>
      </w:r>
    </w:p>
    <w:p w:rsidR="009B118F" w:rsidRDefault="009B118F">
      <w:pPr>
        <w:rPr>
          <w:rStyle w:val="Output"/>
        </w:rPr>
      </w:pPr>
      <w:bookmarkStart w:id="150" w:name="OUTPUT_90"/>
      <w:r>
        <w:rPr>
          <w:rStyle w:val="Output"/>
        </w:rPr>
        <w:t>ans =</w:t>
      </w:r>
    </w:p>
    <w:p w:rsidR="004D2A02" w:rsidRDefault="009B118F">
      <w:r>
        <w:rPr>
          <w:rStyle w:val="Output"/>
        </w:rPr>
        <w:t>a*x^3 + (b + 1)*x^2 + (c + 3)*x - c</w:t>
      </w:r>
      <w:r w:rsidR="004D2A02">
        <w:rPr>
          <w:rStyle w:val="Output"/>
        </w:rPr>
        <w:t xml:space="preserve"> </w:t>
      </w:r>
      <w:bookmarkEnd w:id="150"/>
      <w:r w:rsidR="004D2A02">
        <w:t xml:space="preserve"> </w:t>
      </w:r>
    </w:p>
    <w:p w:rsidR="004D2A02" w:rsidRDefault="004D2A02"/>
    <w:p w:rsidR="004D2A02" w:rsidRDefault="004D2A02">
      <w:r>
        <w:t xml:space="preserve">By the way, the display of symbolic output can be made more mathematical using the </w:t>
      </w:r>
      <w:r>
        <w:rPr>
          <w:b/>
          <w:bCs/>
        </w:rPr>
        <w:t>pretty</w:t>
      </w:r>
      <w:r>
        <w:t xml:space="preserve"> command:</w:t>
      </w:r>
    </w:p>
    <w:p w:rsidR="004D2A02" w:rsidRDefault="004D2A02"/>
    <w:p w:rsidR="004D2A02" w:rsidRDefault="004D2A02">
      <w:bookmarkStart w:id="151" w:name="INPUT_91"/>
      <w:r>
        <w:rPr>
          <w:rStyle w:val="Input"/>
        </w:rPr>
        <w:t xml:space="preserve">pretty(ans) </w:t>
      </w:r>
      <w:bookmarkEnd w:id="151"/>
      <w:r>
        <w:t xml:space="preserve"> </w:t>
      </w:r>
    </w:p>
    <w:p w:rsidR="009B118F" w:rsidRDefault="009B118F">
      <w:pPr>
        <w:rPr>
          <w:rStyle w:val="Output"/>
        </w:rPr>
      </w:pPr>
      <w:bookmarkStart w:id="152" w:name="OUTPUT_91"/>
      <w:r>
        <w:rPr>
          <w:rStyle w:val="Output"/>
        </w:rPr>
        <w:t xml:space="preserve"> </w:t>
      </w:r>
    </w:p>
    <w:p w:rsidR="009B118F" w:rsidRDefault="009B118F">
      <w:pPr>
        <w:rPr>
          <w:rStyle w:val="Output"/>
        </w:rPr>
      </w:pPr>
      <w:r>
        <w:rPr>
          <w:rStyle w:val="Output"/>
        </w:rPr>
        <w:t xml:space="preserve">     3            2 </w:t>
      </w:r>
    </w:p>
    <w:p w:rsidR="004D2A02" w:rsidRDefault="009B118F">
      <w:r>
        <w:rPr>
          <w:rStyle w:val="Output"/>
        </w:rPr>
        <w:t xml:space="preserve">  a x  + (b + 1) x  + (c + 3) x - c</w:t>
      </w:r>
      <w:r w:rsidR="004D2A02">
        <w:rPr>
          <w:rStyle w:val="Output"/>
        </w:rPr>
        <w:t xml:space="preserve"> </w:t>
      </w:r>
      <w:bookmarkEnd w:id="152"/>
      <w:r w:rsidR="004D2A02">
        <w:t xml:space="preserve"> </w:t>
      </w:r>
    </w:p>
    <w:p w:rsidR="004D2A02" w:rsidRDefault="004D2A02"/>
    <w:p w:rsidR="004D2A02" w:rsidRDefault="004D2A02"/>
    <w:p w:rsidR="004D2A02" w:rsidRDefault="004D2A02">
      <w:r>
        <w:rPr>
          <w:b/>
          <w:bCs/>
        </w:rPr>
        <w:t>Note</w:t>
      </w:r>
      <w:r>
        <w:t>: MATLAB's symbolic computation is based on Maple</w:t>
      </w:r>
      <w:r w:rsidR="0008226C">
        <w:t xml:space="preserve"> ™</w:t>
      </w:r>
      <w:r>
        <w:t xml:space="preserve">, a computer algebra system originally developed at the University of Waterloo, Canada, and marketed by Waterloo Maple, Inc.  If you have the Extended Symbolic Math Toolbox with your installation of MATLAB, then you have access to </w:t>
      </w:r>
      <w:r>
        <w:rPr>
          <w:i/>
          <w:iCs/>
        </w:rPr>
        <w:t>all</w:t>
      </w:r>
      <w:r>
        <w:t xml:space="preserve"> nongraphical Maple functions; see "help maple" for more details.  However, these capabilities are not included in the standard Student Version of MATLAB, and so I will not emphasize them in this tutorial.</w:t>
      </w:r>
    </w:p>
    <w:p w:rsidR="004D2A02" w:rsidRDefault="004D2A02" w:rsidP="00504476">
      <w:pPr>
        <w:pStyle w:val="Heading3"/>
      </w:pPr>
      <w:bookmarkStart w:id="153" w:name="_Toc299541521"/>
      <w:r>
        <w:t>Manipulating functions in MATLAB</w:t>
      </w:r>
      <w:bookmarkEnd w:id="153"/>
    </w:p>
    <w:p w:rsidR="004D2A02" w:rsidRDefault="004D2A02"/>
    <w:p w:rsidR="004D2A02" w:rsidRDefault="004D2A02">
      <w:r>
        <w:t>Symbolic expressions can be treated as functions.  Here is an example:</w:t>
      </w:r>
    </w:p>
    <w:p w:rsidR="004D2A02" w:rsidRDefault="004D2A02"/>
    <w:p w:rsidR="004D2A02" w:rsidRDefault="004D2A02">
      <w:bookmarkStart w:id="154" w:name="INPUT_80"/>
      <w:r>
        <w:rPr>
          <w:rStyle w:val="Input"/>
        </w:rPr>
        <w:t xml:space="preserve">syms x </w:t>
      </w:r>
      <w:bookmarkEnd w:id="154"/>
      <w:r>
        <w:t xml:space="preserve"> </w:t>
      </w:r>
    </w:p>
    <w:p w:rsidR="004D2A02" w:rsidRDefault="004D2A02">
      <w:bookmarkStart w:id="155" w:name="INPUT_81"/>
      <w:r>
        <w:rPr>
          <w:rStyle w:val="Input"/>
        </w:rPr>
        <w:t xml:space="preserve">p=x/(1+x^2) </w:t>
      </w:r>
      <w:bookmarkEnd w:id="155"/>
      <w:r>
        <w:t xml:space="preserve"> </w:t>
      </w:r>
    </w:p>
    <w:p w:rsidR="009B118F" w:rsidRDefault="009B118F">
      <w:pPr>
        <w:rPr>
          <w:rStyle w:val="Output"/>
        </w:rPr>
      </w:pPr>
      <w:bookmarkStart w:id="156" w:name="OUTPUT_81"/>
      <w:r>
        <w:rPr>
          <w:rStyle w:val="Output"/>
        </w:rPr>
        <w:t>p =</w:t>
      </w:r>
    </w:p>
    <w:p w:rsidR="004D2A02" w:rsidRDefault="009B118F">
      <w:r>
        <w:rPr>
          <w:rStyle w:val="Output"/>
        </w:rPr>
        <w:t>x/(x^2 + 1)</w:t>
      </w:r>
      <w:r w:rsidR="004D2A02">
        <w:rPr>
          <w:rStyle w:val="Output"/>
        </w:rPr>
        <w:t xml:space="preserve"> </w:t>
      </w:r>
      <w:bookmarkEnd w:id="156"/>
      <w:r w:rsidR="004D2A02">
        <w:t xml:space="preserve"> </w:t>
      </w:r>
    </w:p>
    <w:p w:rsidR="004D2A02" w:rsidRDefault="004D2A02"/>
    <w:p w:rsidR="004D2A02" w:rsidRDefault="004D2A02">
      <w:r>
        <w:t xml:space="preserve">Using the </w:t>
      </w:r>
      <w:r>
        <w:rPr>
          <w:b/>
          <w:bCs/>
        </w:rPr>
        <w:t>subs</w:t>
      </w:r>
      <w:r>
        <w:t xml:space="preserve"> command, I can evaluate the function </w:t>
      </w:r>
      <w:r>
        <w:rPr>
          <w:b/>
          <w:bCs/>
        </w:rPr>
        <w:t>p</w:t>
      </w:r>
      <w:r>
        <w:t xml:space="preserve"> for a given value of </w:t>
      </w:r>
      <w:r>
        <w:rPr>
          <w:b/>
          <w:bCs/>
        </w:rPr>
        <w:t>x</w:t>
      </w:r>
      <w:r>
        <w:t xml:space="preserve">.  The following command substitutes 3 for every occurrence of </w:t>
      </w:r>
      <w:r>
        <w:rPr>
          <w:b/>
          <w:bCs/>
        </w:rPr>
        <w:t>x</w:t>
      </w:r>
      <w:r>
        <w:t xml:space="preserve"> in </w:t>
      </w:r>
      <w:r>
        <w:rPr>
          <w:b/>
          <w:bCs/>
        </w:rPr>
        <w:t>p</w:t>
      </w:r>
      <w:r>
        <w:t>:</w:t>
      </w:r>
    </w:p>
    <w:p w:rsidR="004D2A02" w:rsidRDefault="004D2A02"/>
    <w:p w:rsidR="004D2A02" w:rsidRDefault="004D2A02">
      <w:bookmarkStart w:id="157" w:name="INPUT_82"/>
      <w:r>
        <w:rPr>
          <w:rStyle w:val="Input"/>
        </w:rPr>
        <w:t xml:space="preserve">subs(p,x,3) </w:t>
      </w:r>
      <w:bookmarkEnd w:id="157"/>
      <w:r>
        <w:t xml:space="preserve"> </w:t>
      </w:r>
    </w:p>
    <w:p w:rsidR="009B118F" w:rsidRDefault="009B118F">
      <w:pPr>
        <w:rPr>
          <w:rStyle w:val="Output"/>
        </w:rPr>
      </w:pPr>
      <w:bookmarkStart w:id="158" w:name="OUTPUT_82"/>
      <w:r>
        <w:rPr>
          <w:rStyle w:val="Output"/>
        </w:rPr>
        <w:t>ans =</w:t>
      </w:r>
    </w:p>
    <w:p w:rsidR="004D2A02" w:rsidRDefault="009B118F">
      <w:r>
        <w:rPr>
          <w:rStyle w:val="Output"/>
        </w:rPr>
        <w:t xml:space="preserve">    0.3000</w:t>
      </w:r>
      <w:r w:rsidR="004D2A02">
        <w:rPr>
          <w:rStyle w:val="Output"/>
        </w:rPr>
        <w:t xml:space="preserve"> </w:t>
      </w:r>
      <w:bookmarkEnd w:id="158"/>
      <w:r w:rsidR="004D2A02">
        <w:t xml:space="preserve"> </w:t>
      </w:r>
    </w:p>
    <w:p w:rsidR="004D2A02" w:rsidRDefault="004D2A02"/>
    <w:p w:rsidR="004D2A02" w:rsidRDefault="004D2A02">
      <w:r>
        <w:t>The calculation is automatically vectorized:</w:t>
      </w:r>
    </w:p>
    <w:p w:rsidR="004D2A02" w:rsidRDefault="004D2A02"/>
    <w:p w:rsidR="004D2A02" w:rsidRDefault="004D2A02">
      <w:bookmarkStart w:id="159" w:name="INPUT_83"/>
      <w:r>
        <w:rPr>
          <w:rStyle w:val="Input"/>
        </w:rPr>
        <w:t xml:space="preserve">y=linspace(-5,5,101); </w:t>
      </w:r>
      <w:bookmarkEnd w:id="159"/>
      <w:r>
        <w:t xml:space="preserve"> </w:t>
      </w:r>
    </w:p>
    <w:p w:rsidR="004D2A02" w:rsidRDefault="004D2A02">
      <w:bookmarkStart w:id="160" w:name="INPUT_84"/>
      <w:r>
        <w:rPr>
          <w:rStyle w:val="Input"/>
        </w:rPr>
        <w:t xml:space="preserve">z=subs(p,x,y); </w:t>
      </w:r>
      <w:bookmarkEnd w:id="160"/>
      <w:r>
        <w:t xml:space="preserve"> </w:t>
      </w:r>
    </w:p>
    <w:p w:rsidR="004D2A02" w:rsidRDefault="004D2A02">
      <w:bookmarkStart w:id="161" w:name="INPUT_85"/>
      <w:r>
        <w:rPr>
          <w:rStyle w:val="Input"/>
        </w:rPr>
        <w:lastRenderedPageBreak/>
        <w:t xml:space="preserve">plot(y,z) </w:t>
      </w:r>
      <w:bookmarkEnd w:id="161"/>
      <w:r>
        <w:t xml:space="preserve"> </w:t>
      </w:r>
    </w:p>
    <w:p w:rsidR="004D2A02" w:rsidRDefault="009B118F">
      <w:bookmarkStart w:id="162" w:name="OUTPUT_85"/>
      <w:r>
        <w:rPr>
          <w:noProof/>
        </w:rPr>
        <w:drawing>
          <wp:inline distT="0" distB="0" distL="0" distR="0">
            <wp:extent cx="3657600" cy="3200400"/>
            <wp:effectExtent l="19050" t="0" r="0" b="0"/>
            <wp:docPr id="131" name="Pictur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7"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62"/>
      <w:r w:rsidR="004D2A02">
        <w:t xml:space="preserve"> </w:t>
      </w:r>
    </w:p>
    <w:p w:rsidR="004D2A02" w:rsidRDefault="004D2A02"/>
    <w:p w:rsidR="004D2A02" w:rsidRDefault="004D2A02">
      <w:r>
        <w:t>One of the most powerful features of symbolic computation in MATLAB is that certain calculus operations, notably integration and differentiation, can be performed symbolically.  These capabilities will be explained later in the tutorial.</w:t>
      </w:r>
    </w:p>
    <w:p w:rsidR="004D2A02" w:rsidRDefault="004D2A02"/>
    <w:p w:rsidR="004D2A02" w:rsidRDefault="000F5A89">
      <w:r>
        <w:t>Above I showe</w:t>
      </w:r>
      <w:r w:rsidR="007A0162">
        <w:t>d how to evaluate a function defined by a symbolic expression.  It is also possible to</w:t>
      </w:r>
      <w:r w:rsidR="004A715C">
        <w:t xml:space="preserve"> explicitly</w:t>
      </w:r>
      <w:r w:rsidR="007A0162">
        <w:t xml:space="preserve"> define </w:t>
      </w:r>
      <w:r w:rsidR="004A715C">
        <w:t xml:space="preserve">a function at the command line. </w:t>
      </w:r>
      <w:r w:rsidR="004D2A02">
        <w:t xml:space="preserve"> Here is an example:</w:t>
      </w:r>
    </w:p>
    <w:p w:rsidR="004D2A02" w:rsidRDefault="004D2A02"/>
    <w:p w:rsidR="004D2A02" w:rsidRDefault="004D2A02">
      <w:bookmarkStart w:id="163" w:name="INPUT_132"/>
      <w:r>
        <w:rPr>
          <w:rStyle w:val="Input"/>
        </w:rPr>
        <w:t>f=</w:t>
      </w:r>
      <w:r w:rsidR="004A715C">
        <w:rPr>
          <w:rStyle w:val="Input"/>
        </w:rPr>
        <w:t>@(x)x^2</w:t>
      </w:r>
      <w:r>
        <w:rPr>
          <w:rStyle w:val="Input"/>
        </w:rPr>
        <w:t xml:space="preserve"> </w:t>
      </w:r>
      <w:bookmarkEnd w:id="163"/>
      <w:r>
        <w:t xml:space="preserve"> </w:t>
      </w:r>
    </w:p>
    <w:p w:rsidR="009B118F" w:rsidRDefault="009B118F">
      <w:pPr>
        <w:rPr>
          <w:rStyle w:val="Output"/>
        </w:rPr>
      </w:pPr>
      <w:bookmarkStart w:id="164" w:name="OUTPUT_132"/>
      <w:r>
        <w:rPr>
          <w:rStyle w:val="Output"/>
        </w:rPr>
        <w:t xml:space="preserve">f = </w:t>
      </w:r>
    </w:p>
    <w:p w:rsidR="004D2A02" w:rsidRDefault="009B118F">
      <w:r>
        <w:rPr>
          <w:rStyle w:val="Output"/>
        </w:rPr>
        <w:t xml:space="preserve">    @(x)x^2</w:t>
      </w:r>
      <w:r w:rsidR="004D2A02">
        <w:rPr>
          <w:rStyle w:val="Error"/>
        </w:rPr>
        <w:t xml:space="preserve"> </w:t>
      </w:r>
      <w:bookmarkEnd w:id="164"/>
      <w:r w:rsidR="004D2A02">
        <w:t xml:space="preserve"> </w:t>
      </w:r>
    </w:p>
    <w:p w:rsidR="004D2A02" w:rsidRDefault="004D2A02"/>
    <w:p w:rsidR="004D2A02" w:rsidRDefault="004A715C">
      <w:r>
        <w:t xml:space="preserve">The function </w:t>
      </w:r>
      <w:r w:rsidRPr="004A715C">
        <w:rPr>
          <w:b/>
        </w:rPr>
        <w:t>f</w:t>
      </w:r>
      <w:r>
        <w:t xml:space="preserve"> can be evaluated in the e</w:t>
      </w:r>
      <w:r w:rsidR="004D2A02">
        <w:t>xpected  fashion, and the input can be either floating point or symbolic:</w:t>
      </w:r>
    </w:p>
    <w:p w:rsidR="004D2A02" w:rsidRDefault="004D2A02"/>
    <w:p w:rsidR="004D2A02" w:rsidRDefault="004D2A02">
      <w:bookmarkStart w:id="165" w:name="INPUT_133"/>
      <w:r>
        <w:rPr>
          <w:rStyle w:val="Input"/>
        </w:rPr>
        <w:t xml:space="preserve">f(1) </w:t>
      </w:r>
      <w:bookmarkEnd w:id="165"/>
      <w:r>
        <w:t xml:space="preserve"> </w:t>
      </w:r>
    </w:p>
    <w:p w:rsidR="009B118F" w:rsidRDefault="009B118F">
      <w:pPr>
        <w:rPr>
          <w:rStyle w:val="Output"/>
        </w:rPr>
      </w:pPr>
      <w:bookmarkStart w:id="166" w:name="OUTPUT_133"/>
      <w:r>
        <w:rPr>
          <w:rStyle w:val="Output"/>
        </w:rPr>
        <w:t>ans =</w:t>
      </w:r>
    </w:p>
    <w:p w:rsidR="004D2A02" w:rsidRDefault="009B118F">
      <w:r>
        <w:rPr>
          <w:rStyle w:val="Output"/>
        </w:rPr>
        <w:t xml:space="preserve">     1</w:t>
      </w:r>
      <w:r w:rsidR="004D2A02">
        <w:rPr>
          <w:rStyle w:val="Output"/>
        </w:rPr>
        <w:t xml:space="preserve"> </w:t>
      </w:r>
      <w:bookmarkEnd w:id="166"/>
      <w:r w:rsidR="004D2A02">
        <w:t xml:space="preserve"> </w:t>
      </w:r>
    </w:p>
    <w:p w:rsidR="004D2A02" w:rsidRDefault="004D2A02">
      <w:bookmarkStart w:id="167" w:name="INPUT_134"/>
      <w:r>
        <w:rPr>
          <w:rStyle w:val="Input"/>
        </w:rPr>
        <w:t xml:space="preserve">f(sqrt(pi)) </w:t>
      </w:r>
      <w:bookmarkEnd w:id="167"/>
      <w:r>
        <w:t xml:space="preserve"> </w:t>
      </w:r>
    </w:p>
    <w:p w:rsidR="009B118F" w:rsidRDefault="009B118F">
      <w:pPr>
        <w:rPr>
          <w:rStyle w:val="Output"/>
        </w:rPr>
      </w:pPr>
      <w:bookmarkStart w:id="168" w:name="OUTPUT_134"/>
      <w:r>
        <w:rPr>
          <w:rStyle w:val="Output"/>
        </w:rPr>
        <w:t>ans =</w:t>
      </w:r>
    </w:p>
    <w:p w:rsidR="004D2A02" w:rsidRDefault="009B118F">
      <w:r>
        <w:rPr>
          <w:rStyle w:val="Output"/>
        </w:rPr>
        <w:t xml:space="preserve">    3.1416</w:t>
      </w:r>
      <w:r w:rsidR="004D2A02">
        <w:rPr>
          <w:rStyle w:val="Output"/>
        </w:rPr>
        <w:t xml:space="preserve"> </w:t>
      </w:r>
      <w:bookmarkEnd w:id="168"/>
      <w:r w:rsidR="004D2A02">
        <w:t xml:space="preserve"> </w:t>
      </w:r>
    </w:p>
    <w:p w:rsidR="004D2A02" w:rsidRDefault="004D2A02"/>
    <w:p w:rsidR="004D2A02" w:rsidRDefault="004D2A02">
      <w:bookmarkStart w:id="169" w:name="INPUT_135"/>
      <w:r>
        <w:rPr>
          <w:rStyle w:val="Input"/>
        </w:rPr>
        <w:t xml:space="preserve">f(sqrt(sym(pi))) </w:t>
      </w:r>
      <w:bookmarkEnd w:id="169"/>
      <w:r>
        <w:t xml:space="preserve"> </w:t>
      </w:r>
    </w:p>
    <w:p w:rsidR="009B118F" w:rsidRDefault="009B118F">
      <w:pPr>
        <w:rPr>
          <w:rStyle w:val="Output"/>
        </w:rPr>
      </w:pPr>
      <w:bookmarkStart w:id="170" w:name="OUTPUT_135"/>
      <w:r>
        <w:rPr>
          <w:rStyle w:val="Output"/>
        </w:rPr>
        <w:t>ans =</w:t>
      </w:r>
    </w:p>
    <w:p w:rsidR="004D2A02" w:rsidRDefault="009B118F">
      <w:r>
        <w:rPr>
          <w:rStyle w:val="Output"/>
        </w:rPr>
        <w:t>pi</w:t>
      </w:r>
      <w:r w:rsidR="004D2A02">
        <w:rPr>
          <w:rStyle w:val="Output"/>
        </w:rPr>
        <w:t xml:space="preserve"> </w:t>
      </w:r>
      <w:bookmarkEnd w:id="170"/>
      <w:r w:rsidR="004D2A02">
        <w:t xml:space="preserve"> </w:t>
      </w:r>
    </w:p>
    <w:p w:rsidR="004D2A02" w:rsidRDefault="004D2A02"/>
    <w:p w:rsidR="004D2A02" w:rsidRDefault="004D2A02">
      <w:r>
        <w:t xml:space="preserve">The </w:t>
      </w:r>
      <w:r w:rsidR="00A21B03">
        <w:t>@ operator c</w:t>
      </w:r>
      <w:r>
        <w:t>an also</w:t>
      </w:r>
      <w:r w:rsidR="00A21B03">
        <w:t xml:space="preserve"> be used to</w:t>
      </w:r>
      <w:r>
        <w:t xml:space="preserve"> create a function of several variables:</w:t>
      </w:r>
    </w:p>
    <w:p w:rsidR="004D2A02" w:rsidRDefault="004D2A02"/>
    <w:p w:rsidR="004D2A02" w:rsidRDefault="004D2A02">
      <w:bookmarkStart w:id="171" w:name="INPUT_136"/>
      <w:r>
        <w:rPr>
          <w:rStyle w:val="Input"/>
        </w:rPr>
        <w:t>g=</w:t>
      </w:r>
      <w:r w:rsidR="00A21B03">
        <w:rPr>
          <w:rStyle w:val="Input"/>
        </w:rPr>
        <w:t>@(x,y)</w:t>
      </w:r>
      <w:r>
        <w:rPr>
          <w:rStyle w:val="Input"/>
        </w:rPr>
        <w:t>x^2*y</w:t>
      </w:r>
      <w:bookmarkEnd w:id="171"/>
    </w:p>
    <w:p w:rsidR="009B118F" w:rsidRDefault="009B118F">
      <w:pPr>
        <w:rPr>
          <w:rStyle w:val="Output"/>
        </w:rPr>
      </w:pPr>
      <w:bookmarkStart w:id="172" w:name="OUTPUT_136"/>
      <w:r>
        <w:rPr>
          <w:rStyle w:val="Output"/>
        </w:rPr>
        <w:t xml:space="preserve">g = </w:t>
      </w:r>
    </w:p>
    <w:p w:rsidR="004D2A02" w:rsidRDefault="009B118F">
      <w:r>
        <w:rPr>
          <w:rStyle w:val="Output"/>
        </w:rPr>
        <w:t xml:space="preserve">    @(x,y)x^2*y</w:t>
      </w:r>
      <w:r w:rsidR="004D2A02">
        <w:rPr>
          <w:rStyle w:val="Output"/>
        </w:rPr>
        <w:t xml:space="preserve"> </w:t>
      </w:r>
      <w:bookmarkEnd w:id="172"/>
      <w:r w:rsidR="004D2A02">
        <w:t xml:space="preserve"> </w:t>
      </w:r>
    </w:p>
    <w:p w:rsidR="004D2A02" w:rsidRDefault="004D2A02">
      <w:bookmarkStart w:id="173" w:name="INPUT_137"/>
      <w:r>
        <w:rPr>
          <w:rStyle w:val="Input"/>
        </w:rPr>
        <w:t xml:space="preserve">g(1,2) </w:t>
      </w:r>
      <w:bookmarkEnd w:id="173"/>
      <w:r>
        <w:t xml:space="preserve"> </w:t>
      </w:r>
    </w:p>
    <w:p w:rsidR="009B118F" w:rsidRDefault="009B118F">
      <w:pPr>
        <w:rPr>
          <w:rStyle w:val="Output"/>
        </w:rPr>
      </w:pPr>
      <w:bookmarkStart w:id="174" w:name="OUTPUT_137"/>
      <w:r>
        <w:rPr>
          <w:rStyle w:val="Output"/>
        </w:rPr>
        <w:t>ans =</w:t>
      </w:r>
    </w:p>
    <w:p w:rsidR="004D2A02" w:rsidRDefault="009B118F">
      <w:r>
        <w:rPr>
          <w:rStyle w:val="Output"/>
        </w:rPr>
        <w:lastRenderedPageBreak/>
        <w:t xml:space="preserve">     2</w:t>
      </w:r>
      <w:r w:rsidR="004D2A02">
        <w:rPr>
          <w:rStyle w:val="Output"/>
        </w:rPr>
        <w:t xml:space="preserve"> </w:t>
      </w:r>
      <w:bookmarkEnd w:id="174"/>
      <w:r w:rsidR="004D2A02">
        <w:t xml:space="preserve"> </w:t>
      </w:r>
    </w:p>
    <w:p w:rsidR="004D2A02" w:rsidRDefault="004D2A02">
      <w:bookmarkStart w:id="175" w:name="INPUT_138"/>
      <w:r>
        <w:rPr>
          <w:rStyle w:val="Input"/>
        </w:rPr>
        <w:t xml:space="preserve">g(pi,14) </w:t>
      </w:r>
      <w:bookmarkEnd w:id="175"/>
      <w:r>
        <w:t xml:space="preserve"> </w:t>
      </w:r>
    </w:p>
    <w:p w:rsidR="009B118F" w:rsidRDefault="009B118F">
      <w:pPr>
        <w:rPr>
          <w:rStyle w:val="Output"/>
        </w:rPr>
      </w:pPr>
      <w:bookmarkStart w:id="176" w:name="OUTPUT_138"/>
      <w:r>
        <w:rPr>
          <w:rStyle w:val="Output"/>
        </w:rPr>
        <w:t>ans =</w:t>
      </w:r>
    </w:p>
    <w:p w:rsidR="004D2A02" w:rsidRDefault="009B118F">
      <w:r>
        <w:rPr>
          <w:rStyle w:val="Output"/>
        </w:rPr>
        <w:t xml:space="preserve">  138.1745</w:t>
      </w:r>
      <w:r w:rsidR="004D2A02">
        <w:rPr>
          <w:rStyle w:val="Output"/>
        </w:rPr>
        <w:t xml:space="preserve"> </w:t>
      </w:r>
      <w:bookmarkEnd w:id="176"/>
      <w:r w:rsidR="004D2A02">
        <w:t xml:space="preserve"> </w:t>
      </w:r>
    </w:p>
    <w:p w:rsidR="004D2A02" w:rsidRDefault="004D2A02"/>
    <w:p w:rsidR="00F66D4D" w:rsidRDefault="00F66D4D">
      <w:r>
        <w:t>A function defined by the @ operator is not automatically vectorized:</w:t>
      </w:r>
    </w:p>
    <w:p w:rsidR="00F66D4D" w:rsidRDefault="00F66D4D"/>
    <w:p w:rsidR="00F66D4D" w:rsidRDefault="00F66D4D" w:rsidP="00F66D4D">
      <w:bookmarkStart w:id="177" w:name="INPUT_1068"/>
      <w:r w:rsidRPr="00F66D4D">
        <w:rPr>
          <w:rStyle w:val="Input"/>
        </w:rPr>
        <w:t xml:space="preserve">x=linspace(0,1,11)'; </w:t>
      </w:r>
      <w:bookmarkEnd w:id="177"/>
      <w:r w:rsidRPr="00F66D4D">
        <w:t xml:space="preserve"> </w:t>
      </w:r>
    </w:p>
    <w:p w:rsidR="00F66D4D" w:rsidRDefault="00F66D4D" w:rsidP="00F66D4D">
      <w:bookmarkStart w:id="178" w:name="INPUT_1069"/>
      <w:r w:rsidRPr="00F66D4D">
        <w:rPr>
          <w:rStyle w:val="Input"/>
        </w:rPr>
        <w:t xml:space="preserve">y=linspace(0,1,11)'; </w:t>
      </w:r>
      <w:bookmarkEnd w:id="178"/>
      <w:r w:rsidRPr="00F66D4D">
        <w:t xml:space="preserve"> </w:t>
      </w:r>
    </w:p>
    <w:p w:rsidR="00F66D4D" w:rsidRDefault="00F66D4D" w:rsidP="00F66D4D">
      <w:bookmarkStart w:id="179" w:name="INPUT_1070"/>
      <w:r w:rsidRPr="00F66D4D">
        <w:rPr>
          <w:rStyle w:val="Input"/>
        </w:rPr>
        <w:t xml:space="preserve">g(x,y) </w:t>
      </w:r>
      <w:bookmarkEnd w:id="179"/>
      <w:r w:rsidRPr="00F66D4D">
        <w:t xml:space="preserve"> </w:t>
      </w:r>
    </w:p>
    <w:p w:rsidR="009B118F" w:rsidRDefault="009B118F" w:rsidP="00F66D4D">
      <w:pPr>
        <w:rPr>
          <w:rStyle w:val="Error"/>
        </w:rPr>
      </w:pPr>
      <w:bookmarkStart w:id="180" w:name="OUTPUT_1070"/>
      <w:r>
        <w:rPr>
          <w:rStyle w:val="Error"/>
        </w:rPr>
        <w:t>??? Error using ==&gt; mpower</w:t>
      </w:r>
    </w:p>
    <w:p w:rsidR="009B118F" w:rsidRDefault="009B118F" w:rsidP="00F66D4D">
      <w:pPr>
        <w:rPr>
          <w:rStyle w:val="Error"/>
        </w:rPr>
      </w:pPr>
      <w:r>
        <w:rPr>
          <w:rStyle w:val="Error"/>
        </w:rPr>
        <w:t>Inputs must be a scalar and a square matrix.</w:t>
      </w:r>
    </w:p>
    <w:p w:rsidR="009B118F" w:rsidRDefault="009B118F" w:rsidP="00F66D4D">
      <w:pPr>
        <w:rPr>
          <w:rStyle w:val="Error"/>
        </w:rPr>
      </w:pPr>
      <w:r>
        <w:rPr>
          <w:rStyle w:val="Error"/>
        </w:rPr>
        <w:t>To compute elementwise POWER, use POWER (.^) instead.</w:t>
      </w:r>
    </w:p>
    <w:p w:rsidR="009B118F" w:rsidRDefault="009B118F" w:rsidP="00F66D4D">
      <w:pPr>
        <w:rPr>
          <w:rStyle w:val="Error"/>
        </w:rPr>
      </w:pPr>
    </w:p>
    <w:p w:rsidR="00F66D4D" w:rsidRDefault="009B118F" w:rsidP="00F66D4D">
      <w:r>
        <w:rPr>
          <w:rStyle w:val="Error"/>
        </w:rPr>
        <w:t>Error in ==&gt; @(x,y)x^2*y</w:t>
      </w:r>
      <w:r w:rsidR="00F66D4D">
        <w:rPr>
          <w:rStyle w:val="Error"/>
        </w:rPr>
        <w:t xml:space="preserve"> </w:t>
      </w:r>
      <w:bookmarkEnd w:id="180"/>
      <w:r w:rsidR="00F66D4D" w:rsidRPr="00F66D4D">
        <w:t xml:space="preserve"> </w:t>
      </w:r>
    </w:p>
    <w:p w:rsidR="00F66D4D" w:rsidRDefault="00F66D4D" w:rsidP="00F66D4D"/>
    <w:p w:rsidR="00F66D4D" w:rsidRDefault="00F66D4D" w:rsidP="00F66D4D">
      <w:r>
        <w:t>The function can be vectorized when it is defined</w:t>
      </w:r>
      <w:r w:rsidR="00C10E77">
        <w:t>:</w:t>
      </w:r>
    </w:p>
    <w:p w:rsidR="00F66D4D" w:rsidRDefault="00F66D4D" w:rsidP="00F66D4D"/>
    <w:p w:rsidR="00F66D4D" w:rsidRPr="00F66D4D" w:rsidRDefault="00F66D4D" w:rsidP="00F66D4D">
      <w:bookmarkStart w:id="181" w:name="INPUT_1071"/>
      <w:r w:rsidRPr="00F66D4D">
        <w:rPr>
          <w:rStyle w:val="Input"/>
        </w:rPr>
        <w:t xml:space="preserve">g=@(x,y)x.^2.*y </w:t>
      </w:r>
      <w:bookmarkEnd w:id="181"/>
      <w:r w:rsidRPr="00F66D4D">
        <w:t xml:space="preserve"> </w:t>
      </w:r>
    </w:p>
    <w:p w:rsidR="009B118F" w:rsidRDefault="009B118F" w:rsidP="00F66D4D">
      <w:pPr>
        <w:rPr>
          <w:rStyle w:val="Output"/>
        </w:rPr>
      </w:pPr>
      <w:bookmarkStart w:id="182" w:name="OUTPUT_1071"/>
      <w:r>
        <w:rPr>
          <w:rStyle w:val="Output"/>
        </w:rPr>
        <w:t xml:space="preserve">g = </w:t>
      </w:r>
    </w:p>
    <w:p w:rsidR="00F66D4D" w:rsidRDefault="009B118F" w:rsidP="00F66D4D">
      <w:r>
        <w:rPr>
          <w:rStyle w:val="Output"/>
        </w:rPr>
        <w:t xml:space="preserve">    @(x,y)x.^2.*y</w:t>
      </w:r>
      <w:r w:rsidR="00F66D4D">
        <w:rPr>
          <w:rStyle w:val="Output"/>
        </w:rPr>
        <w:t xml:space="preserve"> </w:t>
      </w:r>
      <w:bookmarkEnd w:id="182"/>
      <w:r w:rsidR="00F66D4D" w:rsidRPr="00F66D4D">
        <w:t xml:space="preserve"> </w:t>
      </w:r>
    </w:p>
    <w:p w:rsidR="00F66D4D" w:rsidRPr="00F66D4D" w:rsidRDefault="00B1242F" w:rsidP="00F66D4D">
      <w:bookmarkStart w:id="183" w:name="INPUT_1072"/>
      <w:r>
        <w:rPr>
          <w:rStyle w:val="Input"/>
        </w:rPr>
        <w:t>g</w:t>
      </w:r>
      <w:r w:rsidR="00F66D4D" w:rsidRPr="00F66D4D">
        <w:rPr>
          <w:rStyle w:val="Input"/>
        </w:rPr>
        <w:t xml:space="preserve">(x,y) </w:t>
      </w:r>
      <w:bookmarkEnd w:id="183"/>
      <w:r w:rsidR="00F66D4D" w:rsidRPr="00F66D4D">
        <w:t xml:space="preserve"> </w:t>
      </w:r>
    </w:p>
    <w:p w:rsidR="009B118F" w:rsidRDefault="009B118F" w:rsidP="00F66D4D">
      <w:pPr>
        <w:rPr>
          <w:rStyle w:val="Output"/>
        </w:rPr>
      </w:pPr>
      <w:bookmarkStart w:id="184" w:name="OUTPUT_1072"/>
      <w:r>
        <w:rPr>
          <w:rStyle w:val="Output"/>
        </w:rPr>
        <w:t>ans =</w:t>
      </w:r>
    </w:p>
    <w:p w:rsidR="009B118F" w:rsidRDefault="009B118F" w:rsidP="00F66D4D">
      <w:pPr>
        <w:rPr>
          <w:rStyle w:val="Output"/>
        </w:rPr>
      </w:pPr>
      <w:r>
        <w:rPr>
          <w:rStyle w:val="Output"/>
        </w:rPr>
        <w:t xml:space="preserve">         0</w:t>
      </w:r>
    </w:p>
    <w:p w:rsidR="009B118F" w:rsidRDefault="009B118F" w:rsidP="00F66D4D">
      <w:pPr>
        <w:rPr>
          <w:rStyle w:val="Output"/>
        </w:rPr>
      </w:pPr>
      <w:r>
        <w:rPr>
          <w:rStyle w:val="Output"/>
        </w:rPr>
        <w:t xml:space="preserve">    0.0010</w:t>
      </w:r>
    </w:p>
    <w:p w:rsidR="009B118F" w:rsidRDefault="009B118F" w:rsidP="00F66D4D">
      <w:pPr>
        <w:rPr>
          <w:rStyle w:val="Output"/>
        </w:rPr>
      </w:pPr>
      <w:r>
        <w:rPr>
          <w:rStyle w:val="Output"/>
        </w:rPr>
        <w:t xml:space="preserve">    0.0080</w:t>
      </w:r>
    </w:p>
    <w:p w:rsidR="009B118F" w:rsidRDefault="009B118F" w:rsidP="00F66D4D">
      <w:pPr>
        <w:rPr>
          <w:rStyle w:val="Output"/>
        </w:rPr>
      </w:pPr>
      <w:r>
        <w:rPr>
          <w:rStyle w:val="Output"/>
        </w:rPr>
        <w:t xml:space="preserve">    0.0270</w:t>
      </w:r>
    </w:p>
    <w:p w:rsidR="009B118F" w:rsidRDefault="009B118F" w:rsidP="00F66D4D">
      <w:pPr>
        <w:rPr>
          <w:rStyle w:val="Output"/>
        </w:rPr>
      </w:pPr>
      <w:r>
        <w:rPr>
          <w:rStyle w:val="Output"/>
        </w:rPr>
        <w:t xml:space="preserve">    0.0640</w:t>
      </w:r>
    </w:p>
    <w:p w:rsidR="009B118F" w:rsidRDefault="009B118F" w:rsidP="00F66D4D">
      <w:pPr>
        <w:rPr>
          <w:rStyle w:val="Output"/>
        </w:rPr>
      </w:pPr>
      <w:r>
        <w:rPr>
          <w:rStyle w:val="Output"/>
        </w:rPr>
        <w:t xml:space="preserve">    0.1250</w:t>
      </w:r>
    </w:p>
    <w:p w:rsidR="009B118F" w:rsidRDefault="009B118F" w:rsidP="00F66D4D">
      <w:pPr>
        <w:rPr>
          <w:rStyle w:val="Output"/>
        </w:rPr>
      </w:pPr>
      <w:r>
        <w:rPr>
          <w:rStyle w:val="Output"/>
        </w:rPr>
        <w:t xml:space="preserve">    0.2160</w:t>
      </w:r>
    </w:p>
    <w:p w:rsidR="009B118F" w:rsidRDefault="009B118F" w:rsidP="00F66D4D">
      <w:pPr>
        <w:rPr>
          <w:rStyle w:val="Output"/>
        </w:rPr>
      </w:pPr>
      <w:r>
        <w:rPr>
          <w:rStyle w:val="Output"/>
        </w:rPr>
        <w:t xml:space="preserve">    0.3430</w:t>
      </w:r>
    </w:p>
    <w:p w:rsidR="009B118F" w:rsidRDefault="009B118F" w:rsidP="00F66D4D">
      <w:pPr>
        <w:rPr>
          <w:rStyle w:val="Output"/>
        </w:rPr>
      </w:pPr>
      <w:r>
        <w:rPr>
          <w:rStyle w:val="Output"/>
        </w:rPr>
        <w:t xml:space="preserve">    0.5120</w:t>
      </w:r>
    </w:p>
    <w:p w:rsidR="009B118F" w:rsidRDefault="009B118F" w:rsidP="00F66D4D">
      <w:pPr>
        <w:rPr>
          <w:rStyle w:val="Output"/>
        </w:rPr>
      </w:pPr>
      <w:r>
        <w:rPr>
          <w:rStyle w:val="Output"/>
        </w:rPr>
        <w:t xml:space="preserve">    0.7290</w:t>
      </w:r>
    </w:p>
    <w:p w:rsidR="00F66D4D" w:rsidRDefault="009B118F" w:rsidP="00F66D4D">
      <w:r>
        <w:rPr>
          <w:rStyle w:val="Output"/>
        </w:rPr>
        <w:t xml:space="preserve">    1.0000</w:t>
      </w:r>
      <w:r w:rsidR="00F66D4D">
        <w:rPr>
          <w:rStyle w:val="Output"/>
        </w:rPr>
        <w:t xml:space="preserve"> </w:t>
      </w:r>
      <w:bookmarkEnd w:id="184"/>
      <w:r w:rsidR="00F66D4D" w:rsidRPr="00F66D4D">
        <w:t xml:space="preserve"> </w:t>
      </w:r>
    </w:p>
    <w:p w:rsidR="00B1242F" w:rsidRDefault="00B1242F" w:rsidP="00F66D4D"/>
    <w:p w:rsidR="004D2A02" w:rsidRDefault="004D2A02">
      <w:r w:rsidRPr="00F66D4D">
        <w:t>T</w:t>
      </w:r>
      <w:r>
        <w:t>here is a third way to define a function in MATLAB, namely, to write a program that evaluates the function.  I will defer an explanation of this technique until Chapter 3, where I first discuss programming in MATLAB.</w:t>
      </w:r>
    </w:p>
    <w:p w:rsidR="004D2A02" w:rsidRDefault="004D2A02" w:rsidP="0021463B">
      <w:pPr>
        <w:pStyle w:val="Heading3"/>
      </w:pPr>
      <w:bookmarkStart w:id="185" w:name="_Toc299541522"/>
      <w:r>
        <w:t>Saving your MATLAB session</w:t>
      </w:r>
      <w:bookmarkEnd w:id="185"/>
    </w:p>
    <w:p w:rsidR="004D2A02" w:rsidRDefault="004D2A02"/>
    <w:p w:rsidR="004D2A02" w:rsidRDefault="004D2A02">
      <w:r>
        <w:t xml:space="preserve">When using MATLAB, you will frequently wish to end your session and return to it later.  Using the </w:t>
      </w:r>
      <w:r>
        <w:rPr>
          <w:b/>
          <w:bCs/>
        </w:rPr>
        <w:t>save</w:t>
      </w:r>
      <w:r>
        <w:t xml:space="preserve"> command, you can save all of the variables in the MATLAB workspace to a file.  The variables are stored efficiently in a binary format to a file with a ".mat" extension.  The next time you start MATLAB, you can load the data using the </w:t>
      </w:r>
      <w:r>
        <w:rPr>
          <w:b/>
          <w:bCs/>
        </w:rPr>
        <w:t>load</w:t>
      </w:r>
      <w:r>
        <w:t xml:space="preserve"> command.  See "help save" and "help load" for details.</w:t>
      </w:r>
    </w:p>
    <w:p w:rsidR="004D2A02" w:rsidRDefault="004D2A02" w:rsidP="0021463B">
      <w:pPr>
        <w:pStyle w:val="Heading3"/>
      </w:pPr>
      <w:bookmarkStart w:id="186" w:name="_Toc299541523"/>
      <w:r>
        <w:t>About the rest of this tutorial</w:t>
      </w:r>
      <w:bookmarkEnd w:id="186"/>
    </w:p>
    <w:p w:rsidR="004D2A02" w:rsidRDefault="004D2A02"/>
    <w:p w:rsidR="004D2A02" w:rsidRDefault="004D2A02">
      <w:r>
        <w:t>The remainder of this tutorial is organized in parallel with my textbook.  Each section in the tutorial introduces any new MATLAB commands that would be useful in addressing the material in the corresponding section of the textbook.  As I mentioned above, some sections of the textbook have no counterpart in the tutorial, since all of the necessary MATLAB commands have already been explained.  For this reason, the tutorial is intended to be read from beginning to end, in conjunction with the textbook.</w:t>
      </w:r>
    </w:p>
    <w:p w:rsidR="004D2A02" w:rsidRDefault="004D2A02"/>
    <w:p w:rsidR="004D2A02" w:rsidRDefault="004D2A02"/>
    <w:p w:rsidR="004D2A02" w:rsidRDefault="004D2A02" w:rsidP="00305848">
      <w:pPr>
        <w:pStyle w:val="Title"/>
        <w:jc w:val="left"/>
      </w:pPr>
      <w:bookmarkStart w:id="187" w:name="_Toc299541524"/>
      <w:r>
        <w:lastRenderedPageBreak/>
        <w:t>Chapter 1: Classification of differential equations</w:t>
      </w:r>
      <w:bookmarkEnd w:id="187"/>
    </w:p>
    <w:p w:rsidR="004D2A02" w:rsidRDefault="004D2A02"/>
    <w:p w:rsidR="004D2A02" w:rsidRDefault="004D2A02">
      <w:r>
        <w:t>As I mentioned above, MATLAB can perform symbolic calculus on expressions.  Consider the following example:</w:t>
      </w:r>
    </w:p>
    <w:p w:rsidR="004D2A02" w:rsidRDefault="004D2A02"/>
    <w:p w:rsidR="004D2A02" w:rsidRDefault="004D2A02">
      <w:bookmarkStart w:id="188" w:name="INPUT_99"/>
      <w:r>
        <w:rPr>
          <w:rStyle w:val="Input"/>
        </w:rPr>
        <w:t xml:space="preserve">syms x </w:t>
      </w:r>
      <w:bookmarkEnd w:id="188"/>
      <w:r>
        <w:t xml:space="preserve"> </w:t>
      </w:r>
    </w:p>
    <w:p w:rsidR="004D2A02" w:rsidRDefault="004D2A02">
      <w:bookmarkStart w:id="189" w:name="INPUT_96"/>
      <w:r>
        <w:rPr>
          <w:rStyle w:val="Input"/>
        </w:rPr>
        <w:t xml:space="preserve">f=sin(x^2) </w:t>
      </w:r>
      <w:bookmarkEnd w:id="189"/>
      <w:r>
        <w:t xml:space="preserve"> </w:t>
      </w:r>
    </w:p>
    <w:p w:rsidR="009B118F" w:rsidRDefault="009B118F">
      <w:pPr>
        <w:rPr>
          <w:rStyle w:val="Output"/>
        </w:rPr>
      </w:pPr>
      <w:bookmarkStart w:id="190" w:name="OUTPUT_96"/>
      <w:r>
        <w:rPr>
          <w:rStyle w:val="Output"/>
        </w:rPr>
        <w:t>f =</w:t>
      </w:r>
    </w:p>
    <w:p w:rsidR="004D2A02" w:rsidRDefault="009B118F">
      <w:r>
        <w:rPr>
          <w:rStyle w:val="Output"/>
        </w:rPr>
        <w:t>sin(x^2)</w:t>
      </w:r>
      <w:r w:rsidR="004D2A02">
        <w:t xml:space="preserve"> </w:t>
      </w:r>
      <w:bookmarkEnd w:id="190"/>
      <w:r w:rsidR="004D2A02">
        <w:t xml:space="preserve"> </w:t>
      </w:r>
    </w:p>
    <w:p w:rsidR="004D2A02" w:rsidRDefault="004D2A02"/>
    <w:p w:rsidR="004D2A02" w:rsidRDefault="004D2A02">
      <w:r>
        <w:t xml:space="preserve">I can differentiate this expression using the </w:t>
      </w:r>
      <w:r>
        <w:rPr>
          <w:b/>
          <w:bCs/>
        </w:rPr>
        <w:t>diff</w:t>
      </w:r>
      <w:r>
        <w:t xml:space="preserve"> command:</w:t>
      </w:r>
    </w:p>
    <w:p w:rsidR="004D2A02" w:rsidRDefault="004D2A02"/>
    <w:p w:rsidR="004D2A02" w:rsidRDefault="004D2A02">
      <w:bookmarkStart w:id="191" w:name="INPUT_97"/>
      <w:r>
        <w:rPr>
          <w:rStyle w:val="Input"/>
        </w:rPr>
        <w:t xml:space="preserve">diff(f,x) </w:t>
      </w:r>
      <w:bookmarkEnd w:id="191"/>
      <w:r>
        <w:t xml:space="preserve"> </w:t>
      </w:r>
    </w:p>
    <w:p w:rsidR="009B118F" w:rsidRDefault="009B118F">
      <w:pPr>
        <w:rPr>
          <w:rStyle w:val="Output"/>
        </w:rPr>
      </w:pPr>
      <w:bookmarkStart w:id="192" w:name="OUTPUT_97"/>
      <w:r>
        <w:rPr>
          <w:rStyle w:val="Output"/>
        </w:rPr>
        <w:t>ans =</w:t>
      </w:r>
    </w:p>
    <w:p w:rsidR="004D2A02" w:rsidRDefault="009B118F">
      <w:r>
        <w:rPr>
          <w:rStyle w:val="Output"/>
        </w:rPr>
        <w:t>2*x*cos(x^2)</w:t>
      </w:r>
      <w:r w:rsidR="004D2A02">
        <w:t xml:space="preserve"> </w:t>
      </w:r>
      <w:bookmarkEnd w:id="192"/>
      <w:r w:rsidR="004D2A02">
        <w:t xml:space="preserve"> </w:t>
      </w:r>
    </w:p>
    <w:p w:rsidR="004D2A02" w:rsidRDefault="004D2A02"/>
    <w:p w:rsidR="004D2A02" w:rsidRDefault="004D2A02">
      <w:r>
        <w:t>The same techniques work with expressions involving  two or more variables:</w:t>
      </w:r>
    </w:p>
    <w:p w:rsidR="004D2A02" w:rsidRDefault="004D2A02"/>
    <w:p w:rsidR="004D2A02" w:rsidRDefault="004D2A02">
      <w:bookmarkStart w:id="193" w:name="INPUT_98"/>
      <w:r>
        <w:rPr>
          <w:rStyle w:val="Input"/>
        </w:rPr>
        <w:t xml:space="preserve">syms x y </w:t>
      </w:r>
      <w:bookmarkEnd w:id="193"/>
      <w:r>
        <w:t xml:space="preserve"> </w:t>
      </w:r>
    </w:p>
    <w:p w:rsidR="004D2A02" w:rsidRDefault="004D2A02">
      <w:bookmarkStart w:id="194" w:name="INPUT_100"/>
      <w:r>
        <w:rPr>
          <w:rStyle w:val="Input"/>
        </w:rPr>
        <w:t xml:space="preserve">q=x^2*y^3*exp(x) </w:t>
      </w:r>
      <w:bookmarkEnd w:id="194"/>
      <w:r>
        <w:t xml:space="preserve"> </w:t>
      </w:r>
    </w:p>
    <w:p w:rsidR="009B118F" w:rsidRDefault="009B118F">
      <w:pPr>
        <w:rPr>
          <w:rStyle w:val="Output"/>
        </w:rPr>
      </w:pPr>
      <w:bookmarkStart w:id="195" w:name="OUTPUT_100"/>
      <w:r>
        <w:rPr>
          <w:rStyle w:val="Output"/>
        </w:rPr>
        <w:t>q =</w:t>
      </w:r>
    </w:p>
    <w:p w:rsidR="004D2A02" w:rsidRDefault="009B118F">
      <w:r>
        <w:rPr>
          <w:rStyle w:val="Output"/>
        </w:rPr>
        <w:t>x^2*y^3*exp(x)</w:t>
      </w:r>
      <w:r w:rsidR="004D2A02">
        <w:t xml:space="preserve"> </w:t>
      </w:r>
      <w:bookmarkEnd w:id="195"/>
      <w:r w:rsidR="004D2A02">
        <w:t xml:space="preserve"> </w:t>
      </w:r>
    </w:p>
    <w:p w:rsidR="004D2A02" w:rsidRDefault="004D2A02">
      <w:bookmarkStart w:id="196" w:name="INPUT_101"/>
      <w:r>
        <w:rPr>
          <w:rStyle w:val="Input"/>
        </w:rPr>
        <w:t xml:space="preserve">pretty(q) </w:t>
      </w:r>
      <w:bookmarkEnd w:id="196"/>
      <w:r>
        <w:t xml:space="preserve"> </w:t>
      </w:r>
    </w:p>
    <w:p w:rsidR="009B118F" w:rsidRDefault="009B118F">
      <w:pPr>
        <w:rPr>
          <w:rStyle w:val="Output"/>
        </w:rPr>
      </w:pPr>
      <w:bookmarkStart w:id="197" w:name="OUTPUT_101"/>
      <w:r>
        <w:rPr>
          <w:rStyle w:val="Output"/>
        </w:rPr>
        <w:t xml:space="preserve"> </w:t>
      </w:r>
    </w:p>
    <w:p w:rsidR="009B118F" w:rsidRDefault="009B118F">
      <w:pPr>
        <w:rPr>
          <w:rStyle w:val="Output"/>
        </w:rPr>
      </w:pPr>
      <w:r>
        <w:rPr>
          <w:rStyle w:val="Output"/>
        </w:rPr>
        <w:t xml:space="preserve">   2  3 </w:t>
      </w:r>
    </w:p>
    <w:p w:rsidR="004D2A02" w:rsidRDefault="009B118F">
      <w:r>
        <w:rPr>
          <w:rStyle w:val="Output"/>
        </w:rPr>
        <w:t xml:space="preserve">  x  y  exp(x)</w:t>
      </w:r>
      <w:r w:rsidR="004D2A02">
        <w:t xml:space="preserve"> </w:t>
      </w:r>
      <w:bookmarkEnd w:id="197"/>
      <w:r w:rsidR="004D2A02">
        <w:t xml:space="preserve"> </w:t>
      </w:r>
    </w:p>
    <w:p w:rsidR="004D2A02" w:rsidRDefault="004D2A02">
      <w:bookmarkStart w:id="198" w:name="INPUT_102"/>
      <w:r>
        <w:rPr>
          <w:rStyle w:val="Input"/>
        </w:rPr>
        <w:t xml:space="preserve">diff(q,y) </w:t>
      </w:r>
      <w:bookmarkEnd w:id="198"/>
      <w:r>
        <w:t xml:space="preserve"> </w:t>
      </w:r>
    </w:p>
    <w:p w:rsidR="009B118F" w:rsidRDefault="009B118F">
      <w:pPr>
        <w:rPr>
          <w:rStyle w:val="Output"/>
        </w:rPr>
      </w:pPr>
      <w:bookmarkStart w:id="199" w:name="OUTPUT_102"/>
      <w:r>
        <w:rPr>
          <w:rStyle w:val="Output"/>
        </w:rPr>
        <w:t>ans =</w:t>
      </w:r>
    </w:p>
    <w:p w:rsidR="004D2A02" w:rsidRDefault="009B118F">
      <w:r>
        <w:rPr>
          <w:rStyle w:val="Output"/>
        </w:rPr>
        <w:t>3*x^2*y^2*exp(x)</w:t>
      </w:r>
      <w:r w:rsidR="004D2A02">
        <w:t xml:space="preserve"> </w:t>
      </w:r>
      <w:bookmarkEnd w:id="199"/>
      <w:r w:rsidR="004D2A02">
        <w:t xml:space="preserve"> </w:t>
      </w:r>
    </w:p>
    <w:p w:rsidR="004D2A02" w:rsidRDefault="004D2A02"/>
    <w:p w:rsidR="004D2A02" w:rsidRDefault="004D2A02">
      <w:r>
        <w:t>Thus MATLAB can compute partial derivatives just as easily as ordinary derivatives.</w:t>
      </w:r>
    </w:p>
    <w:p w:rsidR="004D2A02" w:rsidRDefault="004D2A02"/>
    <w:p w:rsidR="004D2A02" w:rsidRDefault="004D2A02">
      <w:r>
        <w:t xml:space="preserve">One use of these capabilities to test whether a certain function is a solution of a given differential equation.  For example, suppose I want to check whether the function </w:t>
      </w:r>
      <w:r>
        <w:rPr>
          <w:i/>
          <w:iCs/>
        </w:rPr>
        <w:t>u</w:t>
      </w:r>
      <w:r>
        <w:t>(</w:t>
      </w:r>
      <w:r>
        <w:rPr>
          <w:i/>
          <w:iCs/>
        </w:rPr>
        <w:t>t</w:t>
      </w:r>
      <w:r>
        <w:t>)=</w:t>
      </w:r>
      <w:r>
        <w:rPr>
          <w:i/>
          <w:iCs/>
        </w:rPr>
        <w:t>e</w:t>
      </w:r>
      <w:r>
        <w:rPr>
          <w:i/>
          <w:iCs/>
          <w:vertAlign w:val="superscript"/>
        </w:rPr>
        <w:t>at</w:t>
      </w:r>
      <w:r>
        <w:t xml:space="preserve"> is a solution of the ODE</w:t>
      </w:r>
    </w:p>
    <w:p w:rsidR="004D2A02" w:rsidRDefault="004D2A02"/>
    <w:p w:rsidR="004D2A02" w:rsidRDefault="004D2A02">
      <w:pPr>
        <w:jc w:val="center"/>
      </w:pPr>
      <w:r w:rsidRPr="00CF596D">
        <w:rPr>
          <w:position w:val="-24"/>
        </w:rPr>
        <w:object w:dxaOrig="1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31.15pt" o:ole="">
            <v:imagedata r:id="rId18" o:title=""/>
          </v:shape>
          <o:OLEObject Type="Embed" ProgID="Equation.3" ShapeID="_x0000_i1025" DrawAspect="Content" ObjectID="_1373283598" r:id="rId19"/>
        </w:object>
      </w:r>
    </w:p>
    <w:p w:rsidR="004D2A02" w:rsidRDefault="004D2A02"/>
    <w:p w:rsidR="004D2A02" w:rsidRDefault="004D2A02">
      <w:r>
        <w:t>I define</w:t>
      </w:r>
    </w:p>
    <w:p w:rsidR="004D2A02" w:rsidRDefault="004D2A02"/>
    <w:p w:rsidR="004D2A02" w:rsidRDefault="004D2A02">
      <w:bookmarkStart w:id="200" w:name="INPUT_103"/>
      <w:r>
        <w:rPr>
          <w:rStyle w:val="Input"/>
        </w:rPr>
        <w:t xml:space="preserve">syms a t </w:t>
      </w:r>
      <w:bookmarkEnd w:id="200"/>
      <w:r>
        <w:t xml:space="preserve"> </w:t>
      </w:r>
    </w:p>
    <w:p w:rsidR="004D2A02" w:rsidRDefault="004D2A02">
      <w:bookmarkStart w:id="201" w:name="INPUT_104"/>
      <w:r>
        <w:rPr>
          <w:rStyle w:val="Input"/>
        </w:rPr>
        <w:t xml:space="preserve">u=exp(a*t) </w:t>
      </w:r>
      <w:bookmarkEnd w:id="201"/>
      <w:r>
        <w:t xml:space="preserve"> </w:t>
      </w:r>
    </w:p>
    <w:p w:rsidR="009B118F" w:rsidRDefault="009B118F">
      <w:pPr>
        <w:rPr>
          <w:rStyle w:val="Output"/>
        </w:rPr>
      </w:pPr>
      <w:bookmarkStart w:id="202" w:name="OUTPUT_104"/>
      <w:r>
        <w:rPr>
          <w:rStyle w:val="Output"/>
        </w:rPr>
        <w:t>u =</w:t>
      </w:r>
    </w:p>
    <w:p w:rsidR="004D2A02" w:rsidRDefault="009B118F">
      <w:r>
        <w:rPr>
          <w:rStyle w:val="Output"/>
        </w:rPr>
        <w:t>exp(a*t)</w:t>
      </w:r>
      <w:r w:rsidR="004D2A02">
        <w:t xml:space="preserve"> </w:t>
      </w:r>
      <w:bookmarkEnd w:id="202"/>
      <w:r w:rsidR="004D2A02">
        <w:t xml:space="preserve"> </w:t>
      </w:r>
    </w:p>
    <w:p w:rsidR="004D2A02" w:rsidRDefault="004D2A02"/>
    <w:p w:rsidR="004D2A02" w:rsidRDefault="004D2A02">
      <w:r>
        <w:t>I can then compute the left side of the differential equation, and see if it agrees with the right side (zero):</w:t>
      </w:r>
    </w:p>
    <w:p w:rsidR="004D2A02" w:rsidRDefault="004D2A02"/>
    <w:p w:rsidR="004D2A02" w:rsidRDefault="004D2A02">
      <w:bookmarkStart w:id="203" w:name="INPUT_105"/>
      <w:r>
        <w:rPr>
          <w:rStyle w:val="Input"/>
        </w:rPr>
        <w:t xml:space="preserve">diff(u,t)-a*u </w:t>
      </w:r>
      <w:bookmarkEnd w:id="203"/>
      <w:r>
        <w:t xml:space="preserve"> </w:t>
      </w:r>
    </w:p>
    <w:p w:rsidR="009B118F" w:rsidRDefault="009B118F">
      <w:pPr>
        <w:rPr>
          <w:rStyle w:val="Output"/>
        </w:rPr>
      </w:pPr>
      <w:bookmarkStart w:id="204" w:name="OUTPUT_105"/>
      <w:r>
        <w:rPr>
          <w:rStyle w:val="Output"/>
        </w:rPr>
        <w:t>ans =</w:t>
      </w:r>
    </w:p>
    <w:p w:rsidR="004D2A02" w:rsidRDefault="009B118F">
      <w:r>
        <w:rPr>
          <w:rStyle w:val="Output"/>
        </w:rPr>
        <w:t>0</w:t>
      </w:r>
      <w:r w:rsidR="004D2A02">
        <w:t xml:space="preserve"> </w:t>
      </w:r>
      <w:bookmarkEnd w:id="204"/>
      <w:r w:rsidR="004D2A02">
        <w:t xml:space="preserve"> </w:t>
      </w:r>
    </w:p>
    <w:p w:rsidR="004D2A02" w:rsidRDefault="004D2A02"/>
    <w:p w:rsidR="004D2A02" w:rsidRDefault="004D2A02">
      <w:r>
        <w:t xml:space="preserve">Thus the given function </w:t>
      </w:r>
      <w:r>
        <w:rPr>
          <w:i/>
          <w:iCs/>
        </w:rPr>
        <w:t>u</w:t>
      </w:r>
      <w:r>
        <w:t xml:space="preserve"> is a solution.  Is the function </w:t>
      </w:r>
      <w:r>
        <w:rPr>
          <w:i/>
          <w:iCs/>
        </w:rPr>
        <w:t>v</w:t>
      </w:r>
      <w:r>
        <w:t>(</w:t>
      </w:r>
      <w:r>
        <w:rPr>
          <w:i/>
          <w:iCs/>
        </w:rPr>
        <w:t>t</w:t>
      </w:r>
      <w:r>
        <w:t>)=</w:t>
      </w:r>
      <w:r>
        <w:rPr>
          <w:i/>
          <w:iCs/>
        </w:rPr>
        <w:t>at</w:t>
      </w:r>
      <w:r>
        <w:t xml:space="preserve"> another solution?  I can check it as follows:</w:t>
      </w:r>
    </w:p>
    <w:p w:rsidR="004D2A02" w:rsidRDefault="004D2A02"/>
    <w:p w:rsidR="004D2A02" w:rsidRDefault="004D2A02">
      <w:bookmarkStart w:id="205" w:name="INPUT_106"/>
      <w:r>
        <w:rPr>
          <w:rStyle w:val="Input"/>
        </w:rPr>
        <w:t xml:space="preserve">v=a*t </w:t>
      </w:r>
      <w:bookmarkEnd w:id="205"/>
      <w:r>
        <w:t xml:space="preserve"> </w:t>
      </w:r>
    </w:p>
    <w:p w:rsidR="009B118F" w:rsidRDefault="009B118F">
      <w:pPr>
        <w:rPr>
          <w:rStyle w:val="Output"/>
        </w:rPr>
      </w:pPr>
      <w:bookmarkStart w:id="206" w:name="OUTPUT_106"/>
      <w:r>
        <w:rPr>
          <w:rStyle w:val="Output"/>
        </w:rPr>
        <w:t>v =</w:t>
      </w:r>
    </w:p>
    <w:p w:rsidR="004D2A02" w:rsidRDefault="009B118F">
      <w:r>
        <w:rPr>
          <w:rStyle w:val="Output"/>
        </w:rPr>
        <w:lastRenderedPageBreak/>
        <w:t>a*t</w:t>
      </w:r>
      <w:r w:rsidR="004D2A02">
        <w:t xml:space="preserve"> </w:t>
      </w:r>
      <w:bookmarkEnd w:id="206"/>
      <w:r w:rsidR="004D2A02">
        <w:t xml:space="preserve"> </w:t>
      </w:r>
    </w:p>
    <w:p w:rsidR="004D2A02" w:rsidRDefault="004D2A02">
      <w:bookmarkStart w:id="207" w:name="INPUT_107"/>
      <w:r>
        <w:rPr>
          <w:rStyle w:val="Input"/>
        </w:rPr>
        <w:t xml:space="preserve">diff(v,t)-a*v </w:t>
      </w:r>
      <w:bookmarkEnd w:id="207"/>
      <w:r>
        <w:t xml:space="preserve"> </w:t>
      </w:r>
    </w:p>
    <w:p w:rsidR="009B118F" w:rsidRDefault="009B118F">
      <w:pPr>
        <w:rPr>
          <w:rStyle w:val="Output"/>
        </w:rPr>
      </w:pPr>
      <w:bookmarkStart w:id="208" w:name="OUTPUT_107"/>
      <w:r>
        <w:rPr>
          <w:rStyle w:val="Output"/>
        </w:rPr>
        <w:t>ans =</w:t>
      </w:r>
    </w:p>
    <w:p w:rsidR="004D2A02" w:rsidRDefault="009B118F">
      <w:r>
        <w:rPr>
          <w:rStyle w:val="Output"/>
        </w:rPr>
        <w:t>a - a^2*t</w:t>
      </w:r>
      <w:r w:rsidR="004D2A02">
        <w:t xml:space="preserve"> </w:t>
      </w:r>
      <w:bookmarkEnd w:id="208"/>
      <w:r w:rsidR="004D2A02">
        <w:t xml:space="preserve"> </w:t>
      </w:r>
    </w:p>
    <w:p w:rsidR="004D2A02" w:rsidRDefault="004D2A02"/>
    <w:p w:rsidR="004D2A02" w:rsidRDefault="004D2A02">
      <w:r>
        <w:t xml:space="preserve">Since the result is not zero, the function </w:t>
      </w:r>
      <w:r>
        <w:rPr>
          <w:i/>
          <w:iCs/>
        </w:rPr>
        <w:t>v</w:t>
      </w:r>
      <w:r>
        <w:t xml:space="preserve"> is not a solution.</w:t>
      </w:r>
    </w:p>
    <w:p w:rsidR="004D2A02" w:rsidRDefault="004D2A02"/>
    <w:p w:rsidR="004D2A02" w:rsidRDefault="004D2A02">
      <w:r>
        <w:t xml:space="preserve">It is no more difficult to check whether a function of several variables is the solution of a PDE.  For example, is </w:t>
      </w:r>
      <w:r>
        <w:rPr>
          <w:i/>
          <w:iCs/>
        </w:rPr>
        <w:t>w</w:t>
      </w:r>
      <w:r>
        <w:t>(</w:t>
      </w:r>
      <w:r>
        <w:rPr>
          <w:i/>
          <w:iCs/>
        </w:rPr>
        <w:t>x</w:t>
      </w:r>
      <w:r>
        <w:t>,</w:t>
      </w:r>
      <w:r>
        <w:rPr>
          <w:i/>
          <w:iCs/>
        </w:rPr>
        <w:t>y</w:t>
      </w:r>
      <w:r>
        <w:t>)=sin(π</w:t>
      </w:r>
      <w:r>
        <w:rPr>
          <w:i/>
          <w:iCs/>
        </w:rPr>
        <w:t>x</w:t>
      </w:r>
      <w:r>
        <w:t>)+sin(π</w:t>
      </w:r>
      <w:r>
        <w:rPr>
          <w:i/>
          <w:iCs/>
        </w:rPr>
        <w:t>y</w:t>
      </w:r>
      <w:r>
        <w:t>) a solution of the differential equation</w:t>
      </w:r>
    </w:p>
    <w:p w:rsidR="004D2A02" w:rsidRDefault="004D2A02"/>
    <w:p w:rsidR="004D2A02" w:rsidRDefault="004D2A02">
      <w:pPr>
        <w:jc w:val="center"/>
      </w:pPr>
      <w:r w:rsidRPr="00CF596D">
        <w:rPr>
          <w:position w:val="-30"/>
        </w:rPr>
        <w:object w:dxaOrig="1560" w:dyaOrig="720">
          <v:shape id="_x0000_i1026" type="#_x0000_t75" style="width:78pt;height:36pt" o:ole="">
            <v:imagedata r:id="rId20" o:title=""/>
          </v:shape>
          <o:OLEObject Type="Embed" ProgID="Equation.3" ShapeID="_x0000_i1026" DrawAspect="Content" ObjectID="_1373283599" r:id="rId21"/>
        </w:object>
      </w:r>
    </w:p>
    <w:p w:rsidR="004D2A02" w:rsidRDefault="004D2A02"/>
    <w:p w:rsidR="004D2A02" w:rsidRDefault="004D2A02">
      <w:r>
        <w:t>As before, I can answer this question by defining the function and substituting it into the differential equation:</w:t>
      </w:r>
    </w:p>
    <w:p w:rsidR="004D2A02" w:rsidRDefault="004D2A02"/>
    <w:p w:rsidR="004D2A02" w:rsidRDefault="004D2A02">
      <w:bookmarkStart w:id="209" w:name="INPUT_108"/>
      <w:r>
        <w:rPr>
          <w:rStyle w:val="Input"/>
        </w:rPr>
        <w:t xml:space="preserve">syms x y </w:t>
      </w:r>
      <w:bookmarkEnd w:id="209"/>
      <w:r>
        <w:t xml:space="preserve"> </w:t>
      </w:r>
    </w:p>
    <w:p w:rsidR="004D2A02" w:rsidRDefault="004D2A02">
      <w:bookmarkStart w:id="210" w:name="INPUT_109"/>
      <w:r>
        <w:rPr>
          <w:rStyle w:val="Input"/>
        </w:rPr>
        <w:t xml:space="preserve">w=sin(pi*x)+sin(pi*y) </w:t>
      </w:r>
      <w:bookmarkEnd w:id="210"/>
      <w:r>
        <w:t xml:space="preserve"> </w:t>
      </w:r>
    </w:p>
    <w:p w:rsidR="009B118F" w:rsidRDefault="009B118F">
      <w:pPr>
        <w:rPr>
          <w:rStyle w:val="Output"/>
        </w:rPr>
      </w:pPr>
      <w:bookmarkStart w:id="211" w:name="OUTPUT_109"/>
      <w:r>
        <w:rPr>
          <w:rStyle w:val="Output"/>
        </w:rPr>
        <w:t>w =</w:t>
      </w:r>
    </w:p>
    <w:p w:rsidR="004D2A02" w:rsidRDefault="009B118F">
      <w:r>
        <w:rPr>
          <w:rStyle w:val="Output"/>
        </w:rPr>
        <w:t>sin(pi*x) + sin(pi*y)</w:t>
      </w:r>
      <w:r w:rsidR="004D2A02">
        <w:t xml:space="preserve"> </w:t>
      </w:r>
      <w:bookmarkEnd w:id="211"/>
      <w:r w:rsidR="004D2A02">
        <w:t xml:space="preserve"> </w:t>
      </w:r>
    </w:p>
    <w:p w:rsidR="004D2A02" w:rsidRDefault="004D2A02">
      <w:bookmarkStart w:id="212" w:name="INPUT_110"/>
      <w:r>
        <w:rPr>
          <w:rStyle w:val="Input"/>
        </w:rPr>
        <w:t xml:space="preserve">diff(w,x,2)+diff(w,y,2) </w:t>
      </w:r>
      <w:bookmarkEnd w:id="212"/>
      <w:r>
        <w:t xml:space="preserve"> </w:t>
      </w:r>
    </w:p>
    <w:p w:rsidR="009B118F" w:rsidRDefault="009B118F">
      <w:pPr>
        <w:rPr>
          <w:rStyle w:val="Output"/>
        </w:rPr>
      </w:pPr>
      <w:bookmarkStart w:id="213" w:name="OUTPUT_110"/>
      <w:r>
        <w:rPr>
          <w:rStyle w:val="Output"/>
        </w:rPr>
        <w:t>ans =</w:t>
      </w:r>
    </w:p>
    <w:p w:rsidR="004D2A02" w:rsidRDefault="009B118F">
      <w:r>
        <w:rPr>
          <w:rStyle w:val="Output"/>
        </w:rPr>
        <w:t>- pi^2*sin(pi*x) - pi^2*sin(pi*y)</w:t>
      </w:r>
      <w:r w:rsidR="004D2A02">
        <w:t xml:space="preserve"> </w:t>
      </w:r>
      <w:bookmarkEnd w:id="213"/>
      <w:r w:rsidR="004D2A02">
        <w:t xml:space="preserve"> </w:t>
      </w:r>
    </w:p>
    <w:p w:rsidR="004D2A02" w:rsidRDefault="004D2A02">
      <w:bookmarkStart w:id="214" w:name="INPUT_1062"/>
      <w:r>
        <w:rPr>
          <w:rStyle w:val="Input"/>
        </w:rPr>
        <w:t xml:space="preserve">simplify(ans) </w:t>
      </w:r>
      <w:bookmarkEnd w:id="214"/>
      <w:r>
        <w:t xml:space="preserve"> </w:t>
      </w:r>
    </w:p>
    <w:p w:rsidR="009B118F" w:rsidRDefault="009B118F">
      <w:pPr>
        <w:rPr>
          <w:rStyle w:val="Output"/>
        </w:rPr>
      </w:pPr>
      <w:bookmarkStart w:id="215" w:name="OUTPUT_1062"/>
      <w:r>
        <w:rPr>
          <w:rStyle w:val="Output"/>
        </w:rPr>
        <w:t>ans =</w:t>
      </w:r>
    </w:p>
    <w:p w:rsidR="004D2A02" w:rsidRDefault="009B118F">
      <w:r>
        <w:rPr>
          <w:rStyle w:val="Output"/>
        </w:rPr>
        <w:t>-pi^2*(sin(pi*x) + sin(pi*y))</w:t>
      </w:r>
      <w:r w:rsidR="004D2A02">
        <w:rPr>
          <w:rStyle w:val="Output"/>
        </w:rPr>
        <w:t xml:space="preserve"> </w:t>
      </w:r>
      <w:bookmarkEnd w:id="215"/>
      <w:r w:rsidR="004D2A02">
        <w:t xml:space="preserve"> </w:t>
      </w:r>
    </w:p>
    <w:p w:rsidR="004D2A02" w:rsidRDefault="004D2A02"/>
    <w:p w:rsidR="004D2A02" w:rsidRDefault="004D2A02">
      <w:r>
        <w:t>Since the result is not zero, the function w is not a solution of the PDE.</w:t>
      </w:r>
    </w:p>
    <w:p w:rsidR="004D2A02" w:rsidRDefault="004D2A02"/>
    <w:p w:rsidR="004D2A02" w:rsidRDefault="004D2A02">
      <w:r>
        <w:t xml:space="preserve">The above example shows how to compute higher derivatives of an expression.  For example, here is the fifth derivative of </w:t>
      </w:r>
      <w:r>
        <w:rPr>
          <w:i/>
          <w:iCs/>
        </w:rPr>
        <w:t>w</w:t>
      </w:r>
      <w:r>
        <w:t xml:space="preserve"> with respect to </w:t>
      </w:r>
      <w:r>
        <w:rPr>
          <w:i/>
          <w:iCs/>
        </w:rPr>
        <w:t>x</w:t>
      </w:r>
      <w:r>
        <w:t>:</w:t>
      </w:r>
    </w:p>
    <w:p w:rsidR="004D2A02" w:rsidRDefault="004D2A02"/>
    <w:p w:rsidR="004D2A02" w:rsidRDefault="004D2A02">
      <w:bookmarkStart w:id="216" w:name="INPUT_115"/>
      <w:r>
        <w:rPr>
          <w:rStyle w:val="Input"/>
        </w:rPr>
        <w:t xml:space="preserve">diff(w,x,5) </w:t>
      </w:r>
      <w:bookmarkEnd w:id="216"/>
      <w:r>
        <w:t xml:space="preserve"> </w:t>
      </w:r>
    </w:p>
    <w:p w:rsidR="009B118F" w:rsidRDefault="009B118F">
      <w:pPr>
        <w:rPr>
          <w:rStyle w:val="Output"/>
        </w:rPr>
      </w:pPr>
      <w:bookmarkStart w:id="217" w:name="OUTPUT_115"/>
      <w:r>
        <w:rPr>
          <w:rStyle w:val="Output"/>
        </w:rPr>
        <w:t>ans =</w:t>
      </w:r>
    </w:p>
    <w:p w:rsidR="004D2A02" w:rsidRDefault="009B118F">
      <w:r>
        <w:rPr>
          <w:rStyle w:val="Output"/>
        </w:rPr>
        <w:t>pi^5*cos(pi*x)</w:t>
      </w:r>
      <w:r w:rsidR="004D2A02">
        <w:rPr>
          <w:rStyle w:val="Output"/>
        </w:rPr>
        <w:t xml:space="preserve"> </w:t>
      </w:r>
      <w:bookmarkEnd w:id="217"/>
      <w:r w:rsidR="004D2A02">
        <w:t xml:space="preserve"> </w:t>
      </w:r>
    </w:p>
    <w:p w:rsidR="004D2A02" w:rsidRDefault="004D2A02"/>
    <w:p w:rsidR="004D2A02" w:rsidRDefault="004D2A02">
      <w:r>
        <w:t xml:space="preserve">To compute a mixed partial derivative, we have to iterate the </w:t>
      </w:r>
      <w:r>
        <w:rPr>
          <w:b/>
          <w:bCs/>
        </w:rPr>
        <w:t>diff</w:t>
      </w:r>
      <w:r>
        <w:t xml:space="preserve"> command.  Here is the mixed partial derivative of </w:t>
      </w:r>
      <w:r>
        <w:rPr>
          <w:i/>
          <w:iCs/>
        </w:rPr>
        <w:t>w</w:t>
      </w:r>
      <w:r>
        <w:t>(</w:t>
      </w:r>
      <w:r>
        <w:rPr>
          <w:i/>
          <w:iCs/>
        </w:rPr>
        <w:t>x</w:t>
      </w:r>
      <w:r>
        <w:t>,</w:t>
      </w:r>
      <w:r>
        <w:rPr>
          <w:i/>
          <w:iCs/>
        </w:rPr>
        <w:t>y</w:t>
      </w:r>
      <w:r>
        <w:t>)=</w:t>
      </w:r>
      <w:r>
        <w:rPr>
          <w:i/>
          <w:iCs/>
        </w:rPr>
        <w:t>x</w:t>
      </w:r>
      <w:r>
        <w:rPr>
          <w:iCs/>
          <w:vertAlign w:val="superscript"/>
        </w:rPr>
        <w:t>2</w:t>
      </w:r>
      <w:r>
        <w:t>+</w:t>
      </w:r>
      <w:r>
        <w:rPr>
          <w:i/>
          <w:iCs/>
        </w:rPr>
        <w:t>xy</w:t>
      </w:r>
      <w:r>
        <w:rPr>
          <w:vertAlign w:val="superscript"/>
        </w:rPr>
        <w:t>2</w:t>
      </w:r>
      <w:r>
        <w:t xml:space="preserve">  with respect to x and then y:</w:t>
      </w:r>
    </w:p>
    <w:p w:rsidR="004D2A02" w:rsidRDefault="004D2A02"/>
    <w:p w:rsidR="004D2A02" w:rsidRDefault="004D2A02">
      <w:bookmarkStart w:id="218" w:name="INPUT_117"/>
      <w:r>
        <w:rPr>
          <w:rStyle w:val="Input"/>
        </w:rPr>
        <w:t xml:space="preserve">syms x y </w:t>
      </w:r>
      <w:bookmarkEnd w:id="218"/>
      <w:r>
        <w:t xml:space="preserve"> </w:t>
      </w:r>
    </w:p>
    <w:p w:rsidR="004D2A02" w:rsidRDefault="004D2A02">
      <w:bookmarkStart w:id="219" w:name="INPUT_118"/>
      <w:r>
        <w:rPr>
          <w:rStyle w:val="Input"/>
        </w:rPr>
        <w:t xml:space="preserve">w=x^2*exp(y)+x*y^2 </w:t>
      </w:r>
      <w:bookmarkEnd w:id="219"/>
      <w:r>
        <w:t xml:space="preserve"> </w:t>
      </w:r>
    </w:p>
    <w:p w:rsidR="009B118F" w:rsidRDefault="009B118F">
      <w:pPr>
        <w:rPr>
          <w:rStyle w:val="Output"/>
        </w:rPr>
      </w:pPr>
      <w:bookmarkStart w:id="220" w:name="OUTPUT_118"/>
      <w:r>
        <w:rPr>
          <w:rStyle w:val="Output"/>
        </w:rPr>
        <w:t>w =</w:t>
      </w:r>
    </w:p>
    <w:p w:rsidR="004D2A02" w:rsidRDefault="009B118F">
      <w:r>
        <w:rPr>
          <w:rStyle w:val="Output"/>
        </w:rPr>
        <w:t>x^2*exp(y) + x*y^2</w:t>
      </w:r>
      <w:r w:rsidR="004D2A02">
        <w:rPr>
          <w:rStyle w:val="Output"/>
        </w:rPr>
        <w:t xml:space="preserve"> </w:t>
      </w:r>
      <w:bookmarkEnd w:id="220"/>
      <w:r w:rsidR="004D2A02">
        <w:t xml:space="preserve"> </w:t>
      </w:r>
    </w:p>
    <w:p w:rsidR="004D2A02" w:rsidRDefault="004D2A02"/>
    <w:p w:rsidR="004D2A02" w:rsidRDefault="004D2A02">
      <w:bookmarkStart w:id="221" w:name="INPUT_116"/>
      <w:r>
        <w:rPr>
          <w:rStyle w:val="Input"/>
        </w:rPr>
        <w:t xml:space="preserve">diff(diff(w,x),y) </w:t>
      </w:r>
      <w:bookmarkEnd w:id="221"/>
      <w:r>
        <w:t xml:space="preserve"> </w:t>
      </w:r>
    </w:p>
    <w:p w:rsidR="009B118F" w:rsidRDefault="009B118F">
      <w:pPr>
        <w:rPr>
          <w:rStyle w:val="Output"/>
        </w:rPr>
      </w:pPr>
      <w:bookmarkStart w:id="222" w:name="OUTPUT_116"/>
      <w:r>
        <w:rPr>
          <w:rStyle w:val="Output"/>
        </w:rPr>
        <w:t>ans =</w:t>
      </w:r>
    </w:p>
    <w:p w:rsidR="004D2A02" w:rsidRDefault="009B118F">
      <w:r>
        <w:rPr>
          <w:rStyle w:val="Output"/>
        </w:rPr>
        <w:t>2*y + 2*x*exp(y)</w:t>
      </w:r>
      <w:r w:rsidR="004D2A02">
        <w:rPr>
          <w:rStyle w:val="Output"/>
        </w:rPr>
        <w:t xml:space="preserve"> </w:t>
      </w:r>
      <w:bookmarkEnd w:id="222"/>
      <w:r w:rsidR="004D2A02">
        <w:t xml:space="preserve"> </w:t>
      </w:r>
    </w:p>
    <w:p w:rsidR="004D2A02" w:rsidRDefault="004D2A02"/>
    <w:p w:rsidR="004D2A02" w:rsidRDefault="004D2A02">
      <w:r>
        <w:t xml:space="preserve">Instead of using expressions in the above calculations, I can </w:t>
      </w:r>
      <w:r w:rsidR="006E3296">
        <w:t xml:space="preserve">use </w:t>
      </w:r>
      <w:r>
        <w:t>functions.  Consider the following:</w:t>
      </w:r>
    </w:p>
    <w:p w:rsidR="00B06483" w:rsidRDefault="00B06483">
      <w:pPr>
        <w:rPr>
          <w:rStyle w:val="Input"/>
        </w:rPr>
      </w:pPr>
    </w:p>
    <w:p w:rsidR="00B06483" w:rsidRDefault="00B06483">
      <w:pPr>
        <w:rPr>
          <w:rStyle w:val="Input"/>
        </w:rPr>
      </w:pPr>
      <w:bookmarkStart w:id="223" w:name="INPUT_1224"/>
      <w:r w:rsidRPr="00B06483">
        <w:rPr>
          <w:rStyle w:val="Input"/>
        </w:rPr>
        <w:t xml:space="preserve">clear </w:t>
      </w:r>
      <w:bookmarkEnd w:id="223"/>
      <w:r w:rsidRPr="00B06483">
        <w:rPr>
          <w:rStyle w:val="Input"/>
        </w:rPr>
        <w:t xml:space="preserve"> </w:t>
      </w:r>
    </w:p>
    <w:p w:rsidR="00B06483" w:rsidRDefault="00B06483">
      <w:pPr>
        <w:rPr>
          <w:rStyle w:val="Input"/>
        </w:rPr>
      </w:pPr>
      <w:bookmarkStart w:id="224" w:name="INPUT_1225"/>
      <w:r w:rsidRPr="00B06483">
        <w:rPr>
          <w:rStyle w:val="Input"/>
        </w:rPr>
        <w:t xml:space="preserve">syms a x </w:t>
      </w:r>
      <w:bookmarkEnd w:id="224"/>
      <w:r w:rsidRPr="00B06483">
        <w:rPr>
          <w:rStyle w:val="Input"/>
        </w:rPr>
        <w:t xml:space="preserve"> </w:t>
      </w:r>
    </w:p>
    <w:p w:rsidR="00B06483" w:rsidRDefault="00B06483">
      <w:pPr>
        <w:rPr>
          <w:rStyle w:val="Input"/>
        </w:rPr>
      </w:pPr>
      <w:bookmarkStart w:id="225" w:name="INPUT_1226"/>
      <w:r w:rsidRPr="00B06483">
        <w:rPr>
          <w:rStyle w:val="Input"/>
        </w:rPr>
        <w:t xml:space="preserve">f=@(x)exp(a*x) </w:t>
      </w:r>
      <w:bookmarkEnd w:id="225"/>
      <w:r w:rsidRPr="00B06483">
        <w:rPr>
          <w:rStyle w:val="Input"/>
        </w:rPr>
        <w:t xml:space="preserve"> </w:t>
      </w:r>
    </w:p>
    <w:p w:rsidR="009B118F" w:rsidRDefault="009B118F" w:rsidP="00B06483">
      <w:pPr>
        <w:rPr>
          <w:rStyle w:val="Output"/>
        </w:rPr>
      </w:pPr>
      <w:bookmarkStart w:id="226" w:name="OUTPUT_1226"/>
      <w:r>
        <w:rPr>
          <w:rStyle w:val="Output"/>
        </w:rPr>
        <w:t xml:space="preserve">f = </w:t>
      </w:r>
    </w:p>
    <w:p w:rsidR="00B06483" w:rsidRPr="00B06483" w:rsidRDefault="009B118F" w:rsidP="00B06483">
      <w:r>
        <w:rPr>
          <w:rStyle w:val="Output"/>
        </w:rPr>
        <w:t xml:space="preserve">    @(x)exp(a*x)</w:t>
      </w:r>
      <w:r w:rsidR="00B06483">
        <w:rPr>
          <w:rStyle w:val="Output"/>
        </w:rPr>
        <w:t xml:space="preserve"> </w:t>
      </w:r>
      <w:bookmarkEnd w:id="226"/>
      <w:r w:rsidR="00B06483" w:rsidRPr="00B06483">
        <w:t xml:space="preserve"> </w:t>
      </w:r>
    </w:p>
    <w:p w:rsidR="00B06483" w:rsidRDefault="00B06483" w:rsidP="00B06483"/>
    <w:p w:rsidR="00B06483" w:rsidRPr="00B06483" w:rsidRDefault="00B06483" w:rsidP="00B06483">
      <w:bookmarkStart w:id="227" w:name="INPUT_1227"/>
      <w:r w:rsidRPr="00B06483">
        <w:rPr>
          <w:rStyle w:val="Input"/>
        </w:rPr>
        <w:t xml:space="preserve">diff(f(x),x)-a*f(x) </w:t>
      </w:r>
      <w:bookmarkEnd w:id="227"/>
      <w:r w:rsidRPr="00B06483">
        <w:t xml:space="preserve"> </w:t>
      </w:r>
    </w:p>
    <w:p w:rsidR="009B118F" w:rsidRDefault="009B118F" w:rsidP="00B06483">
      <w:pPr>
        <w:rPr>
          <w:rStyle w:val="Output"/>
        </w:rPr>
      </w:pPr>
      <w:bookmarkStart w:id="228" w:name="OUTPUT_1227"/>
      <w:r>
        <w:rPr>
          <w:rStyle w:val="Output"/>
        </w:rPr>
        <w:t>ans =</w:t>
      </w:r>
    </w:p>
    <w:p w:rsidR="00B06483" w:rsidRPr="00B06483" w:rsidRDefault="009B118F" w:rsidP="00B06483">
      <w:r>
        <w:rPr>
          <w:rStyle w:val="Output"/>
        </w:rPr>
        <w:t>0</w:t>
      </w:r>
      <w:r w:rsidR="00B06483">
        <w:rPr>
          <w:rStyle w:val="Output"/>
        </w:rPr>
        <w:t xml:space="preserve"> </w:t>
      </w:r>
      <w:bookmarkEnd w:id="228"/>
      <w:r w:rsidR="00B06483" w:rsidRPr="00B06483">
        <w:t xml:space="preserve"> </w:t>
      </w:r>
    </w:p>
    <w:p w:rsidR="00B06483" w:rsidRDefault="00B06483" w:rsidP="00B06483"/>
    <w:p w:rsidR="004D2A02" w:rsidRDefault="006E3296" w:rsidP="00B06483">
      <w:r w:rsidRPr="00B06483">
        <w:t>W</w:t>
      </w:r>
      <w:r>
        <w:t xml:space="preserve">hen defining a function that depends on a parameter (like the function </w:t>
      </w:r>
      <w:r w:rsidRPr="006E3296">
        <w:rPr>
          <w:b/>
        </w:rPr>
        <w:t>f</w:t>
      </w:r>
      <w:r>
        <w:t xml:space="preserve"> above, which depends on </w:t>
      </w:r>
      <w:r w:rsidRPr="006E3296">
        <w:rPr>
          <w:b/>
        </w:rPr>
        <w:t>a</w:t>
      </w:r>
      <w:r>
        <w:t>), the value of the parametered is "captured" at the time when the function is defined.</w:t>
      </w:r>
    </w:p>
    <w:p w:rsidR="006E3296" w:rsidRDefault="006E3296"/>
    <w:p w:rsidR="006E3296" w:rsidRDefault="00CB36A2" w:rsidP="006E3296">
      <w:bookmarkStart w:id="229" w:name="INPUT_1080"/>
      <w:r>
        <w:rPr>
          <w:rStyle w:val="Input"/>
        </w:rPr>
        <w:t>clear</w:t>
      </w:r>
      <w:r w:rsidR="006E3296" w:rsidRPr="006E3296">
        <w:rPr>
          <w:rStyle w:val="Input"/>
        </w:rPr>
        <w:t xml:space="preserve"> </w:t>
      </w:r>
      <w:bookmarkEnd w:id="229"/>
      <w:r w:rsidR="006E3296" w:rsidRPr="006E3296">
        <w:t xml:space="preserve"> </w:t>
      </w:r>
    </w:p>
    <w:p w:rsidR="006E3296" w:rsidRDefault="006E3296" w:rsidP="006E3296">
      <w:bookmarkStart w:id="230" w:name="INPUT_1081"/>
      <w:r w:rsidRPr="006E3296">
        <w:rPr>
          <w:rStyle w:val="Input"/>
        </w:rPr>
        <w:t xml:space="preserve">syms a </w:t>
      </w:r>
      <w:bookmarkEnd w:id="230"/>
      <w:r w:rsidRPr="006E3296">
        <w:t xml:space="preserve"> </w:t>
      </w:r>
    </w:p>
    <w:p w:rsidR="006E3296" w:rsidRDefault="006E3296" w:rsidP="006E3296">
      <w:bookmarkStart w:id="231" w:name="INPUT_1082"/>
      <w:r w:rsidRPr="006E3296">
        <w:rPr>
          <w:rStyle w:val="Input"/>
        </w:rPr>
        <w:t xml:space="preserve">f=@(x)exp(a*x) </w:t>
      </w:r>
      <w:bookmarkEnd w:id="231"/>
      <w:r w:rsidRPr="006E3296">
        <w:t xml:space="preserve"> </w:t>
      </w:r>
    </w:p>
    <w:p w:rsidR="009B118F" w:rsidRDefault="009B118F" w:rsidP="006E3296">
      <w:pPr>
        <w:rPr>
          <w:rStyle w:val="Output"/>
        </w:rPr>
      </w:pPr>
      <w:bookmarkStart w:id="232" w:name="OUTPUT_1082"/>
      <w:r>
        <w:rPr>
          <w:rStyle w:val="Output"/>
        </w:rPr>
        <w:t xml:space="preserve">f = </w:t>
      </w:r>
    </w:p>
    <w:p w:rsidR="006E3296" w:rsidRPr="006E3296" w:rsidRDefault="009B118F" w:rsidP="006E3296">
      <w:r>
        <w:rPr>
          <w:rStyle w:val="Output"/>
        </w:rPr>
        <w:t xml:space="preserve">    @(x)exp(a*x)</w:t>
      </w:r>
      <w:r w:rsidR="006E3296">
        <w:rPr>
          <w:rStyle w:val="Output"/>
        </w:rPr>
        <w:t xml:space="preserve"> </w:t>
      </w:r>
      <w:bookmarkEnd w:id="232"/>
      <w:r w:rsidR="006E3296" w:rsidRPr="006E3296">
        <w:t xml:space="preserve"> </w:t>
      </w:r>
    </w:p>
    <w:p w:rsidR="004D2A02" w:rsidRPr="006E3296" w:rsidRDefault="004D2A02" w:rsidP="006E3296"/>
    <w:p w:rsidR="004D2A02" w:rsidRDefault="006E3296" w:rsidP="006E3296">
      <w:bookmarkStart w:id="233" w:name="INPUT_1083"/>
      <w:r w:rsidRPr="006E3296">
        <w:rPr>
          <w:rStyle w:val="Input"/>
        </w:rPr>
        <w:t xml:space="preserve">f(1) </w:t>
      </w:r>
      <w:bookmarkEnd w:id="233"/>
      <w:r w:rsidRPr="006E3296">
        <w:t xml:space="preserve"> </w:t>
      </w:r>
    </w:p>
    <w:p w:rsidR="009B118F" w:rsidRDefault="009B118F" w:rsidP="006E3296">
      <w:pPr>
        <w:rPr>
          <w:rStyle w:val="Output"/>
        </w:rPr>
      </w:pPr>
      <w:bookmarkStart w:id="234" w:name="OUTPUT_1083"/>
      <w:r>
        <w:rPr>
          <w:rStyle w:val="Output"/>
        </w:rPr>
        <w:t>ans =</w:t>
      </w:r>
    </w:p>
    <w:p w:rsidR="006E3296" w:rsidRPr="006E3296" w:rsidRDefault="009B118F" w:rsidP="006E3296">
      <w:r>
        <w:rPr>
          <w:rStyle w:val="Output"/>
        </w:rPr>
        <w:t>exp(a)</w:t>
      </w:r>
      <w:r w:rsidR="006E3296">
        <w:rPr>
          <w:rStyle w:val="Output"/>
        </w:rPr>
        <w:t xml:space="preserve"> </w:t>
      </w:r>
      <w:bookmarkEnd w:id="234"/>
      <w:r w:rsidR="006E3296" w:rsidRPr="006E3296">
        <w:t xml:space="preserve"> </w:t>
      </w:r>
    </w:p>
    <w:p w:rsidR="006E3296" w:rsidRDefault="006E3296" w:rsidP="006E3296">
      <w:bookmarkStart w:id="235" w:name="INPUT_1084"/>
      <w:r w:rsidRPr="006E3296">
        <w:rPr>
          <w:rStyle w:val="Input"/>
        </w:rPr>
        <w:t xml:space="preserve">a=1.5 </w:t>
      </w:r>
      <w:bookmarkEnd w:id="235"/>
      <w:r w:rsidRPr="006E3296">
        <w:t xml:space="preserve"> </w:t>
      </w:r>
    </w:p>
    <w:p w:rsidR="009B118F" w:rsidRDefault="009B118F" w:rsidP="006E3296">
      <w:pPr>
        <w:rPr>
          <w:rStyle w:val="Output"/>
        </w:rPr>
      </w:pPr>
      <w:bookmarkStart w:id="236" w:name="OUTPUT_1084"/>
      <w:r>
        <w:rPr>
          <w:rStyle w:val="Output"/>
        </w:rPr>
        <w:t>a =</w:t>
      </w:r>
    </w:p>
    <w:p w:rsidR="006E3296" w:rsidRPr="006E3296" w:rsidRDefault="009B118F" w:rsidP="006E3296">
      <w:r>
        <w:rPr>
          <w:rStyle w:val="Output"/>
        </w:rPr>
        <w:t xml:space="preserve">    1.5000</w:t>
      </w:r>
      <w:r w:rsidR="006E3296">
        <w:rPr>
          <w:rStyle w:val="Output"/>
        </w:rPr>
        <w:t xml:space="preserve"> </w:t>
      </w:r>
      <w:bookmarkEnd w:id="236"/>
      <w:r w:rsidR="006E3296" w:rsidRPr="006E3296">
        <w:t xml:space="preserve"> </w:t>
      </w:r>
    </w:p>
    <w:p w:rsidR="006E3296" w:rsidRPr="006E3296" w:rsidRDefault="006E3296" w:rsidP="006E3296">
      <w:bookmarkStart w:id="237" w:name="INPUT_1085"/>
      <w:r w:rsidRPr="006E3296">
        <w:rPr>
          <w:rStyle w:val="Input"/>
        </w:rPr>
        <w:t xml:space="preserve">f(1) </w:t>
      </w:r>
      <w:bookmarkEnd w:id="237"/>
      <w:r w:rsidRPr="006E3296">
        <w:t xml:space="preserve"> </w:t>
      </w:r>
    </w:p>
    <w:p w:rsidR="009B118F" w:rsidRDefault="009B118F" w:rsidP="006E3296">
      <w:pPr>
        <w:rPr>
          <w:rStyle w:val="Output"/>
        </w:rPr>
      </w:pPr>
      <w:bookmarkStart w:id="238" w:name="OUTPUT_1085"/>
      <w:r>
        <w:rPr>
          <w:rStyle w:val="Output"/>
        </w:rPr>
        <w:t>ans =</w:t>
      </w:r>
    </w:p>
    <w:p w:rsidR="006E3296" w:rsidRDefault="009B118F" w:rsidP="006E3296">
      <w:r>
        <w:rPr>
          <w:rStyle w:val="Output"/>
        </w:rPr>
        <w:t>exp(a)</w:t>
      </w:r>
      <w:r w:rsidR="006E3296">
        <w:rPr>
          <w:rStyle w:val="Output"/>
        </w:rPr>
        <w:t xml:space="preserve"> </w:t>
      </w:r>
      <w:bookmarkEnd w:id="238"/>
      <w:r w:rsidR="006E3296" w:rsidRPr="006E3296">
        <w:t xml:space="preserve"> </w:t>
      </w:r>
    </w:p>
    <w:p w:rsidR="006E3296" w:rsidRDefault="006E3296" w:rsidP="006E3296">
      <w:bookmarkStart w:id="239" w:name="INPUT_1086"/>
      <w:r w:rsidRPr="006E3296">
        <w:rPr>
          <w:rStyle w:val="Input"/>
        </w:rPr>
        <w:t xml:space="preserve">a </w:t>
      </w:r>
      <w:bookmarkEnd w:id="239"/>
      <w:r w:rsidRPr="006E3296">
        <w:t xml:space="preserve"> </w:t>
      </w:r>
    </w:p>
    <w:p w:rsidR="009B118F" w:rsidRDefault="009B118F" w:rsidP="006E3296">
      <w:pPr>
        <w:rPr>
          <w:rStyle w:val="Output"/>
        </w:rPr>
      </w:pPr>
      <w:bookmarkStart w:id="240" w:name="OUTPUT_1086"/>
      <w:r>
        <w:rPr>
          <w:rStyle w:val="Output"/>
        </w:rPr>
        <w:t>a =</w:t>
      </w:r>
    </w:p>
    <w:p w:rsidR="006E3296" w:rsidRPr="006E3296" w:rsidRDefault="009B118F" w:rsidP="006E3296">
      <w:r>
        <w:rPr>
          <w:rStyle w:val="Output"/>
        </w:rPr>
        <w:t xml:space="preserve">    1.5000</w:t>
      </w:r>
      <w:r w:rsidR="006E3296">
        <w:rPr>
          <w:rStyle w:val="Output"/>
        </w:rPr>
        <w:t xml:space="preserve"> </w:t>
      </w:r>
      <w:bookmarkEnd w:id="240"/>
      <w:r w:rsidR="006E3296" w:rsidRPr="006E3296">
        <w:t xml:space="preserve"> </w:t>
      </w:r>
    </w:p>
    <w:p w:rsidR="006E3296" w:rsidRPr="006E3296" w:rsidRDefault="006E3296" w:rsidP="006E3296"/>
    <w:p w:rsidR="006E3296" w:rsidRDefault="006E3296" w:rsidP="006E3296">
      <w:r>
        <w:t>The same is true if the parameter has a numeric value:</w:t>
      </w:r>
    </w:p>
    <w:p w:rsidR="006E3296" w:rsidRDefault="006E3296" w:rsidP="006E3296"/>
    <w:p w:rsidR="006E3296" w:rsidRDefault="00CB36A2" w:rsidP="006E3296">
      <w:bookmarkStart w:id="241" w:name="INPUT_1087"/>
      <w:r>
        <w:rPr>
          <w:rStyle w:val="Input"/>
        </w:rPr>
        <w:t>clear</w:t>
      </w:r>
      <w:r w:rsidR="006E3296" w:rsidRPr="006E3296">
        <w:rPr>
          <w:rStyle w:val="Input"/>
        </w:rPr>
        <w:t xml:space="preserve"> </w:t>
      </w:r>
      <w:bookmarkEnd w:id="241"/>
      <w:r w:rsidR="006E3296" w:rsidRPr="006E3296">
        <w:t xml:space="preserve"> </w:t>
      </w:r>
    </w:p>
    <w:p w:rsidR="006E3296" w:rsidRDefault="006E3296" w:rsidP="006E3296">
      <w:bookmarkStart w:id="242" w:name="INPUT_1088"/>
      <w:r w:rsidRPr="006E3296">
        <w:rPr>
          <w:rStyle w:val="Input"/>
        </w:rPr>
        <w:t xml:space="preserve">a=2 </w:t>
      </w:r>
      <w:bookmarkEnd w:id="242"/>
      <w:r w:rsidRPr="006E3296">
        <w:t xml:space="preserve"> </w:t>
      </w:r>
    </w:p>
    <w:p w:rsidR="009B118F" w:rsidRDefault="009B118F" w:rsidP="006E3296">
      <w:pPr>
        <w:rPr>
          <w:rStyle w:val="Output"/>
        </w:rPr>
      </w:pPr>
      <w:bookmarkStart w:id="243" w:name="OUTPUT_1088"/>
      <w:r>
        <w:rPr>
          <w:rStyle w:val="Output"/>
        </w:rPr>
        <w:t>a =</w:t>
      </w:r>
    </w:p>
    <w:p w:rsidR="006E3296" w:rsidRPr="006E3296" w:rsidRDefault="009B118F" w:rsidP="006E3296">
      <w:r>
        <w:rPr>
          <w:rStyle w:val="Output"/>
        </w:rPr>
        <w:t xml:space="preserve">     2</w:t>
      </w:r>
      <w:r w:rsidR="006E3296">
        <w:rPr>
          <w:rStyle w:val="Output"/>
        </w:rPr>
        <w:t xml:space="preserve"> </w:t>
      </w:r>
      <w:bookmarkEnd w:id="243"/>
      <w:r w:rsidR="006E3296" w:rsidRPr="006E3296">
        <w:t xml:space="preserve"> </w:t>
      </w:r>
    </w:p>
    <w:p w:rsidR="006E3296" w:rsidRDefault="006E3296" w:rsidP="006E3296">
      <w:bookmarkStart w:id="244" w:name="INPUT_1089"/>
      <w:r w:rsidRPr="006E3296">
        <w:rPr>
          <w:rStyle w:val="Input"/>
        </w:rPr>
        <w:t>f=@(x)ex</w:t>
      </w:r>
      <w:r w:rsidR="00B8165D">
        <w:rPr>
          <w:rStyle w:val="Input"/>
        </w:rPr>
        <w:t>p(a</w:t>
      </w:r>
      <w:r w:rsidRPr="006E3296">
        <w:rPr>
          <w:rStyle w:val="Input"/>
        </w:rPr>
        <w:t xml:space="preserve">*x) </w:t>
      </w:r>
      <w:bookmarkEnd w:id="244"/>
      <w:r w:rsidRPr="006E3296">
        <w:t xml:space="preserve"> </w:t>
      </w:r>
    </w:p>
    <w:p w:rsidR="009B118F" w:rsidRDefault="009B118F" w:rsidP="006E3296">
      <w:pPr>
        <w:rPr>
          <w:rStyle w:val="Output"/>
        </w:rPr>
      </w:pPr>
      <w:bookmarkStart w:id="245" w:name="OUTPUT_1089"/>
      <w:r>
        <w:rPr>
          <w:rStyle w:val="Output"/>
        </w:rPr>
        <w:t xml:space="preserve">f = </w:t>
      </w:r>
    </w:p>
    <w:p w:rsidR="006E3296" w:rsidRDefault="009B118F" w:rsidP="006E3296">
      <w:r>
        <w:rPr>
          <w:rStyle w:val="Output"/>
        </w:rPr>
        <w:t xml:space="preserve">    @(x)exp(a*x)</w:t>
      </w:r>
      <w:r w:rsidR="006E3296">
        <w:rPr>
          <w:rStyle w:val="Output"/>
        </w:rPr>
        <w:t xml:space="preserve"> </w:t>
      </w:r>
      <w:bookmarkEnd w:id="245"/>
      <w:r w:rsidR="006E3296" w:rsidRPr="006E3296">
        <w:t xml:space="preserve"> </w:t>
      </w:r>
    </w:p>
    <w:p w:rsidR="00B8165D" w:rsidRPr="006E3296" w:rsidRDefault="00B8165D" w:rsidP="00B8165D">
      <w:bookmarkStart w:id="246" w:name="INPUT_1228"/>
      <w:r w:rsidRPr="00B8165D">
        <w:rPr>
          <w:rStyle w:val="Input"/>
        </w:rPr>
        <w:t xml:space="preserve">f(1) </w:t>
      </w:r>
      <w:bookmarkEnd w:id="246"/>
      <w:r w:rsidRPr="00B8165D">
        <w:t xml:space="preserve"> </w:t>
      </w:r>
    </w:p>
    <w:p w:rsidR="009B118F" w:rsidRDefault="009B118F" w:rsidP="00B8165D">
      <w:pPr>
        <w:rPr>
          <w:rStyle w:val="Output"/>
        </w:rPr>
      </w:pPr>
      <w:bookmarkStart w:id="247" w:name="OUTPUT_1228"/>
      <w:r>
        <w:rPr>
          <w:rStyle w:val="Output"/>
        </w:rPr>
        <w:t>ans =</w:t>
      </w:r>
    </w:p>
    <w:p w:rsidR="00B8165D" w:rsidRPr="00B8165D" w:rsidRDefault="009B118F" w:rsidP="00B8165D">
      <w:r>
        <w:rPr>
          <w:rStyle w:val="Output"/>
        </w:rPr>
        <w:t xml:space="preserve">    7.3891</w:t>
      </w:r>
      <w:r w:rsidR="00B8165D">
        <w:rPr>
          <w:rStyle w:val="Output"/>
        </w:rPr>
        <w:t xml:space="preserve"> </w:t>
      </w:r>
      <w:bookmarkEnd w:id="247"/>
      <w:r w:rsidR="00B8165D" w:rsidRPr="00B8165D">
        <w:t xml:space="preserve"> </w:t>
      </w:r>
    </w:p>
    <w:p w:rsidR="006E3296" w:rsidRDefault="00B8165D" w:rsidP="00B8165D">
      <w:bookmarkStart w:id="248" w:name="INPUT_1229"/>
      <w:r w:rsidRPr="00B8165D">
        <w:rPr>
          <w:rStyle w:val="Input"/>
        </w:rPr>
        <w:t xml:space="preserve">a=3 </w:t>
      </w:r>
      <w:bookmarkEnd w:id="248"/>
      <w:r w:rsidRPr="00B8165D">
        <w:t xml:space="preserve"> </w:t>
      </w:r>
    </w:p>
    <w:p w:rsidR="009B118F" w:rsidRDefault="009B118F" w:rsidP="00B8165D">
      <w:pPr>
        <w:rPr>
          <w:rStyle w:val="Output"/>
        </w:rPr>
      </w:pPr>
      <w:bookmarkStart w:id="249" w:name="OUTPUT_1229"/>
      <w:r>
        <w:rPr>
          <w:rStyle w:val="Output"/>
        </w:rPr>
        <w:t>a =</w:t>
      </w:r>
    </w:p>
    <w:p w:rsidR="00B8165D" w:rsidRPr="00B8165D" w:rsidRDefault="009B118F" w:rsidP="00B8165D">
      <w:r>
        <w:rPr>
          <w:rStyle w:val="Output"/>
        </w:rPr>
        <w:t xml:space="preserve">     3</w:t>
      </w:r>
      <w:r w:rsidR="00B8165D">
        <w:rPr>
          <w:rStyle w:val="Output"/>
        </w:rPr>
        <w:t xml:space="preserve"> </w:t>
      </w:r>
      <w:bookmarkEnd w:id="249"/>
      <w:r w:rsidR="00B8165D" w:rsidRPr="00B8165D">
        <w:t xml:space="preserve"> </w:t>
      </w:r>
    </w:p>
    <w:p w:rsidR="00B8165D" w:rsidRDefault="00B8165D" w:rsidP="00B8165D">
      <w:bookmarkStart w:id="250" w:name="INPUT_1230"/>
      <w:r w:rsidRPr="00B8165D">
        <w:rPr>
          <w:rStyle w:val="Input"/>
        </w:rPr>
        <w:t xml:space="preserve">f(1) </w:t>
      </w:r>
      <w:bookmarkEnd w:id="250"/>
      <w:r w:rsidRPr="00B8165D">
        <w:t xml:space="preserve"> </w:t>
      </w:r>
    </w:p>
    <w:p w:rsidR="009B118F" w:rsidRDefault="009B118F" w:rsidP="00B8165D">
      <w:pPr>
        <w:rPr>
          <w:rStyle w:val="Output"/>
        </w:rPr>
      </w:pPr>
      <w:bookmarkStart w:id="251" w:name="OUTPUT_1230"/>
      <w:r>
        <w:rPr>
          <w:rStyle w:val="Output"/>
        </w:rPr>
        <w:t>ans =</w:t>
      </w:r>
    </w:p>
    <w:p w:rsidR="00B8165D" w:rsidRPr="00B8165D" w:rsidRDefault="009B118F" w:rsidP="00B8165D">
      <w:r>
        <w:rPr>
          <w:rStyle w:val="Output"/>
        </w:rPr>
        <w:t xml:space="preserve">    7.3891</w:t>
      </w:r>
      <w:r w:rsidR="00B8165D">
        <w:rPr>
          <w:rStyle w:val="Output"/>
        </w:rPr>
        <w:t xml:space="preserve"> </w:t>
      </w:r>
      <w:bookmarkEnd w:id="251"/>
      <w:r w:rsidR="00B8165D" w:rsidRPr="00B8165D">
        <w:t xml:space="preserve"> </w:t>
      </w:r>
    </w:p>
    <w:p w:rsidR="00B8165D" w:rsidRPr="00B8165D" w:rsidRDefault="00B8165D" w:rsidP="00B8165D">
      <w:r w:rsidRPr="00B8165D">
        <w:br w:type="column"/>
      </w:r>
    </w:p>
    <w:p w:rsidR="00B8165D" w:rsidRPr="00B8165D" w:rsidRDefault="00B8165D" w:rsidP="00B8165D"/>
    <w:p w:rsidR="004D2A02" w:rsidRDefault="004D2A02" w:rsidP="00305848">
      <w:pPr>
        <w:pStyle w:val="Heading1"/>
      </w:pPr>
      <w:bookmarkStart w:id="252" w:name="_Toc299541525"/>
      <w:r w:rsidRPr="006E3296">
        <w:t>C</w:t>
      </w:r>
      <w:r>
        <w:t>hapter 2: Models in one dimension</w:t>
      </w:r>
      <w:bookmarkEnd w:id="252"/>
    </w:p>
    <w:p w:rsidR="00305848" w:rsidRDefault="00305848" w:rsidP="00305848">
      <w:pPr>
        <w:pStyle w:val="Heading1"/>
      </w:pPr>
    </w:p>
    <w:p w:rsidR="004D2A02" w:rsidRDefault="004D2A02" w:rsidP="00305848">
      <w:pPr>
        <w:pStyle w:val="Heading2"/>
      </w:pPr>
      <w:bookmarkStart w:id="253" w:name="_Toc299541526"/>
      <w:r>
        <w:t>Section 2.1: Heat flow in a bar; Fourier's Law</w:t>
      </w:r>
      <w:bookmarkEnd w:id="253"/>
    </w:p>
    <w:p w:rsidR="004D2A02" w:rsidRDefault="004D2A02"/>
    <w:p w:rsidR="004D2A02" w:rsidRDefault="004D2A02">
      <w:r>
        <w:t>MATLAB can compute both indefinite and definite integrals.  The command for computing an indefinite integral (antiderivative) is exactly analogous to that for computing a derivative:</w:t>
      </w:r>
    </w:p>
    <w:p w:rsidR="004D2A02" w:rsidRDefault="004D2A02"/>
    <w:p w:rsidR="004D2A02" w:rsidRDefault="004D2A02">
      <w:bookmarkStart w:id="254" w:name="INPUT_119"/>
      <w:r>
        <w:rPr>
          <w:rStyle w:val="Input"/>
        </w:rPr>
        <w:t xml:space="preserve">syms x </w:t>
      </w:r>
      <w:bookmarkEnd w:id="254"/>
      <w:r>
        <w:t xml:space="preserve"> </w:t>
      </w:r>
    </w:p>
    <w:p w:rsidR="004D2A02" w:rsidRDefault="004D2A02">
      <w:bookmarkStart w:id="255" w:name="INPUT_120"/>
      <w:r>
        <w:rPr>
          <w:rStyle w:val="Input"/>
        </w:rPr>
        <w:t xml:space="preserve">f=x^2 </w:t>
      </w:r>
      <w:bookmarkEnd w:id="255"/>
      <w:r>
        <w:t xml:space="preserve"> </w:t>
      </w:r>
    </w:p>
    <w:p w:rsidR="009B118F" w:rsidRDefault="009B118F">
      <w:pPr>
        <w:rPr>
          <w:rStyle w:val="Output"/>
        </w:rPr>
      </w:pPr>
      <w:bookmarkStart w:id="256" w:name="OUTPUT_120"/>
      <w:r>
        <w:rPr>
          <w:rStyle w:val="Output"/>
        </w:rPr>
        <w:t>f =</w:t>
      </w:r>
    </w:p>
    <w:p w:rsidR="004D2A02" w:rsidRDefault="009B118F">
      <w:r>
        <w:rPr>
          <w:rStyle w:val="Output"/>
        </w:rPr>
        <w:t>x^2</w:t>
      </w:r>
      <w:r w:rsidR="004D2A02">
        <w:rPr>
          <w:rStyle w:val="Output"/>
        </w:rPr>
        <w:t xml:space="preserve"> </w:t>
      </w:r>
      <w:bookmarkEnd w:id="256"/>
      <w:r w:rsidR="004D2A02">
        <w:t xml:space="preserve"> </w:t>
      </w:r>
    </w:p>
    <w:p w:rsidR="004D2A02" w:rsidRDefault="004D2A02">
      <w:bookmarkStart w:id="257" w:name="INPUT_121"/>
      <w:r>
        <w:rPr>
          <w:rStyle w:val="Input"/>
        </w:rPr>
        <w:t xml:space="preserve">int(f,x) </w:t>
      </w:r>
      <w:bookmarkEnd w:id="257"/>
      <w:r>
        <w:t xml:space="preserve"> </w:t>
      </w:r>
    </w:p>
    <w:p w:rsidR="009B118F" w:rsidRDefault="009B118F">
      <w:pPr>
        <w:rPr>
          <w:rStyle w:val="Output"/>
        </w:rPr>
      </w:pPr>
      <w:bookmarkStart w:id="258" w:name="OUTPUT_121"/>
      <w:r>
        <w:rPr>
          <w:rStyle w:val="Output"/>
        </w:rPr>
        <w:t>ans =</w:t>
      </w:r>
    </w:p>
    <w:p w:rsidR="004D2A02" w:rsidRDefault="009B118F">
      <w:r>
        <w:rPr>
          <w:rStyle w:val="Output"/>
        </w:rPr>
        <w:t>x^3/3</w:t>
      </w:r>
      <w:r w:rsidR="004D2A02">
        <w:rPr>
          <w:rStyle w:val="Output"/>
        </w:rPr>
        <w:t xml:space="preserve"> </w:t>
      </w:r>
      <w:bookmarkEnd w:id="258"/>
      <w:r w:rsidR="004D2A02">
        <w:t xml:space="preserve"> </w:t>
      </w:r>
    </w:p>
    <w:p w:rsidR="004D2A02" w:rsidRDefault="004D2A02"/>
    <w:p w:rsidR="004D2A02" w:rsidRDefault="004D2A02">
      <w:r>
        <w:t>As this example shows, MATLAB does not add the "constant of integration."  It simply  returns one antiderivative (when possible).  If the integrand is too complicated, MATLAB just returns the integral unevaluated, and prints a warning message.</w:t>
      </w:r>
    </w:p>
    <w:p w:rsidR="004D2A02" w:rsidRDefault="004D2A02"/>
    <w:p w:rsidR="004D2A02" w:rsidRDefault="004D2A02">
      <w:bookmarkStart w:id="259" w:name="INPUT_122"/>
      <w:r>
        <w:rPr>
          <w:rStyle w:val="Input"/>
        </w:rPr>
        <w:t xml:space="preserve">int(exp(cos(x)),x) </w:t>
      </w:r>
      <w:bookmarkEnd w:id="259"/>
      <w:r>
        <w:t xml:space="preserve"> </w:t>
      </w:r>
    </w:p>
    <w:p w:rsidR="009B118F" w:rsidRDefault="009B118F">
      <w:pPr>
        <w:rPr>
          <w:rStyle w:val="Output"/>
        </w:rPr>
      </w:pPr>
      <w:bookmarkStart w:id="260" w:name="OUTPUT_122"/>
      <w:r>
        <w:rPr>
          <w:rStyle w:val="Output"/>
        </w:rPr>
        <w:t>Warning: Explicit integral could not be found.</w:t>
      </w:r>
    </w:p>
    <w:p w:rsidR="009B118F" w:rsidRDefault="009B118F">
      <w:pPr>
        <w:rPr>
          <w:rStyle w:val="Output"/>
        </w:rPr>
      </w:pPr>
      <w:r>
        <w:rPr>
          <w:rStyle w:val="Output"/>
        </w:rPr>
        <w:t>ans =</w:t>
      </w:r>
    </w:p>
    <w:p w:rsidR="004D2A02" w:rsidRDefault="009B118F">
      <w:r>
        <w:rPr>
          <w:rStyle w:val="Output"/>
        </w:rPr>
        <w:t>int(exp(cos(x)), x)</w:t>
      </w:r>
      <w:r w:rsidR="004D2A02">
        <w:t xml:space="preserve"> </w:t>
      </w:r>
      <w:bookmarkEnd w:id="260"/>
      <w:r w:rsidR="004D2A02">
        <w:t xml:space="preserve"> </w:t>
      </w:r>
    </w:p>
    <w:p w:rsidR="004D2A02" w:rsidRDefault="004D2A02"/>
    <w:p w:rsidR="004D2A02" w:rsidRDefault="004D2A02">
      <w:r>
        <w:t>To compute a definite integral, we must specify the limits of integration:</w:t>
      </w:r>
    </w:p>
    <w:p w:rsidR="004D2A02" w:rsidRDefault="004D2A02"/>
    <w:p w:rsidR="004D2A02" w:rsidRDefault="004D2A02">
      <w:bookmarkStart w:id="261" w:name="INPUT_123"/>
      <w:r>
        <w:rPr>
          <w:rStyle w:val="Input"/>
        </w:rPr>
        <w:t xml:space="preserve">int(x^2,x,0,1) </w:t>
      </w:r>
      <w:bookmarkEnd w:id="261"/>
      <w:r>
        <w:t xml:space="preserve"> </w:t>
      </w:r>
    </w:p>
    <w:p w:rsidR="009B118F" w:rsidRDefault="009B118F">
      <w:pPr>
        <w:rPr>
          <w:rStyle w:val="Output"/>
        </w:rPr>
      </w:pPr>
      <w:bookmarkStart w:id="262" w:name="OUTPUT_123"/>
      <w:r>
        <w:rPr>
          <w:rStyle w:val="Output"/>
        </w:rPr>
        <w:t>ans =</w:t>
      </w:r>
    </w:p>
    <w:p w:rsidR="004D2A02" w:rsidRDefault="009B118F">
      <w:r>
        <w:rPr>
          <w:rStyle w:val="Output"/>
        </w:rPr>
        <w:t>1/3</w:t>
      </w:r>
      <w:r w:rsidR="004D2A02">
        <w:t xml:space="preserve"> </w:t>
      </w:r>
      <w:bookmarkEnd w:id="262"/>
      <w:r w:rsidR="004D2A02">
        <w:t xml:space="preserve"> </w:t>
      </w:r>
    </w:p>
    <w:p w:rsidR="004D2A02" w:rsidRDefault="004D2A02"/>
    <w:p w:rsidR="004D2A02" w:rsidRDefault="004D2A02">
      <w:r>
        <w:t>MATLAB has commands for estimating the value of a definite integral that cannot be computed analytically.  Consider the following example:</w:t>
      </w:r>
    </w:p>
    <w:p w:rsidR="004D2A02" w:rsidRDefault="004D2A02"/>
    <w:p w:rsidR="004D2A02" w:rsidRDefault="004D2A02">
      <w:bookmarkStart w:id="263" w:name="INPUT_1000"/>
      <w:r>
        <w:rPr>
          <w:rStyle w:val="Input"/>
        </w:rPr>
        <w:t xml:space="preserve">int(exp(cos(x)),x,0,1) </w:t>
      </w:r>
      <w:bookmarkEnd w:id="263"/>
      <w:r>
        <w:t xml:space="preserve"> </w:t>
      </w:r>
    </w:p>
    <w:p w:rsidR="009B118F" w:rsidRDefault="009B118F">
      <w:pPr>
        <w:rPr>
          <w:rStyle w:val="Output"/>
        </w:rPr>
      </w:pPr>
      <w:bookmarkStart w:id="264" w:name="OUTPUT_1000"/>
      <w:r>
        <w:rPr>
          <w:rStyle w:val="Output"/>
        </w:rPr>
        <w:t>Warning: Explicit integral could not be found.</w:t>
      </w:r>
    </w:p>
    <w:p w:rsidR="009B118F" w:rsidRDefault="009B118F">
      <w:pPr>
        <w:rPr>
          <w:rStyle w:val="Output"/>
        </w:rPr>
      </w:pPr>
      <w:r>
        <w:rPr>
          <w:rStyle w:val="Output"/>
        </w:rPr>
        <w:t>ans =</w:t>
      </w:r>
    </w:p>
    <w:p w:rsidR="004D2A02" w:rsidRDefault="009B118F">
      <w:r>
        <w:rPr>
          <w:rStyle w:val="Output"/>
        </w:rPr>
        <w:t>int(exp(cos(x)), x = 0..1)</w:t>
      </w:r>
      <w:r w:rsidR="004D2A02">
        <w:rPr>
          <w:rStyle w:val="Output"/>
        </w:rPr>
        <w:t xml:space="preserve"> </w:t>
      </w:r>
      <w:bookmarkEnd w:id="264"/>
      <w:r w:rsidR="004D2A02">
        <w:t xml:space="preserve"> </w:t>
      </w:r>
    </w:p>
    <w:p w:rsidR="004D2A02" w:rsidRDefault="004D2A02"/>
    <w:p w:rsidR="004D2A02" w:rsidRDefault="004D2A02">
      <w:r>
        <w:t xml:space="preserve">Since MATLAB could not find an explicit antiderivative, I can use the </w:t>
      </w:r>
      <w:r>
        <w:rPr>
          <w:b/>
          <w:bCs/>
        </w:rPr>
        <w:t>quad</w:t>
      </w:r>
      <w:r>
        <w:t xml:space="preserve"> function to estimate the definite integral.  The </w:t>
      </w:r>
      <w:r>
        <w:rPr>
          <w:b/>
          <w:bCs/>
        </w:rPr>
        <w:t>quad</w:t>
      </w:r>
      <w:r>
        <w:t xml:space="preserve"> command takes, as input, a function rather than an expression (as does </w:t>
      </w:r>
      <w:r>
        <w:rPr>
          <w:b/>
          <w:bCs/>
        </w:rPr>
        <w:t>int</w:t>
      </w:r>
      <w:r>
        <w:t>).  Therefore, I must first create a function:</w:t>
      </w:r>
    </w:p>
    <w:p w:rsidR="004D2A02" w:rsidRDefault="004D2A02"/>
    <w:p w:rsidR="004D2A02" w:rsidRDefault="004D2A02">
      <w:bookmarkStart w:id="265" w:name="INPUT_1001"/>
      <w:r>
        <w:rPr>
          <w:rStyle w:val="Input"/>
        </w:rPr>
        <w:t>f=</w:t>
      </w:r>
      <w:r w:rsidR="00E778CB">
        <w:rPr>
          <w:rStyle w:val="Input"/>
        </w:rPr>
        <w:t>@(x)</w:t>
      </w:r>
      <w:r>
        <w:rPr>
          <w:rStyle w:val="Input"/>
        </w:rPr>
        <w:t xml:space="preserve">exp(cos(x)) </w:t>
      </w:r>
      <w:bookmarkEnd w:id="265"/>
      <w:r>
        <w:t xml:space="preserve"> </w:t>
      </w:r>
    </w:p>
    <w:p w:rsidR="009B118F" w:rsidRDefault="009B118F" w:rsidP="00E778CB">
      <w:pPr>
        <w:rPr>
          <w:rStyle w:val="Output"/>
        </w:rPr>
      </w:pPr>
      <w:bookmarkStart w:id="266" w:name="OUTPUT_1001"/>
      <w:r>
        <w:rPr>
          <w:rStyle w:val="Output"/>
        </w:rPr>
        <w:t xml:space="preserve">f = </w:t>
      </w:r>
    </w:p>
    <w:p w:rsidR="00E778CB" w:rsidRPr="00E778CB" w:rsidRDefault="009B118F" w:rsidP="00E778CB">
      <w:r>
        <w:rPr>
          <w:rStyle w:val="Output"/>
        </w:rPr>
        <w:t xml:space="preserve">    @(x)exp(cos(x))</w:t>
      </w:r>
      <w:r w:rsidR="00E778CB">
        <w:rPr>
          <w:rStyle w:val="Output"/>
        </w:rPr>
        <w:t xml:space="preserve"> </w:t>
      </w:r>
      <w:bookmarkEnd w:id="266"/>
      <w:r w:rsidR="00E778CB" w:rsidRPr="00E778CB">
        <w:t xml:space="preserve"> </w:t>
      </w:r>
    </w:p>
    <w:p w:rsidR="004D2A02" w:rsidRPr="00E778CB" w:rsidRDefault="004D2A02" w:rsidP="00E778CB"/>
    <w:p w:rsidR="004D2A02" w:rsidRDefault="004D2A02">
      <w:r>
        <w:t xml:space="preserve">Now I can invoke </w:t>
      </w:r>
      <w:r>
        <w:rPr>
          <w:b/>
          <w:bCs/>
        </w:rPr>
        <w:t>quad</w:t>
      </w:r>
      <w:r>
        <w:t>:</w:t>
      </w:r>
    </w:p>
    <w:p w:rsidR="004D2A02" w:rsidRDefault="004D2A02"/>
    <w:p w:rsidR="004D2A02" w:rsidRDefault="004D2A02">
      <w:bookmarkStart w:id="267" w:name="INPUT_1002"/>
      <w:r>
        <w:rPr>
          <w:rStyle w:val="Input"/>
        </w:rPr>
        <w:t xml:space="preserve">quad(f,0,1) </w:t>
      </w:r>
      <w:bookmarkEnd w:id="267"/>
      <w:r>
        <w:t xml:space="preserve"> </w:t>
      </w:r>
    </w:p>
    <w:p w:rsidR="009B118F" w:rsidRDefault="009B118F">
      <w:pPr>
        <w:rPr>
          <w:rStyle w:val="Output"/>
        </w:rPr>
      </w:pPr>
      <w:bookmarkStart w:id="268" w:name="OUTPUT_1002"/>
      <w:r>
        <w:rPr>
          <w:rStyle w:val="Output"/>
        </w:rPr>
        <w:t>ans =</w:t>
      </w:r>
    </w:p>
    <w:p w:rsidR="004D2A02" w:rsidRDefault="009B118F">
      <w:r>
        <w:rPr>
          <w:rStyle w:val="Output"/>
        </w:rPr>
        <w:t xml:space="preserve">    2.3416</w:t>
      </w:r>
      <w:r w:rsidR="004D2A02">
        <w:rPr>
          <w:rStyle w:val="Output"/>
        </w:rPr>
        <w:t xml:space="preserve"> </w:t>
      </w:r>
      <w:bookmarkEnd w:id="268"/>
      <w:r w:rsidR="004D2A02">
        <w:t xml:space="preserve"> </w:t>
      </w:r>
    </w:p>
    <w:p w:rsidR="004D2A02" w:rsidRDefault="004D2A02"/>
    <w:p w:rsidR="004D2A02" w:rsidRDefault="004D2A02">
      <w:r>
        <w:lastRenderedPageBreak/>
        <w:t xml:space="preserve">"quad" is short for quadrature, another term for numerical integration.  For more information about the </w:t>
      </w:r>
      <w:r>
        <w:rPr>
          <w:b/>
          <w:bCs/>
        </w:rPr>
        <w:t>quad</w:t>
      </w:r>
      <w:r>
        <w:t xml:space="preserve"> command, see "</w:t>
      </w:r>
      <w:r>
        <w:rPr>
          <w:b/>
          <w:bCs/>
        </w:rPr>
        <w:t>help quad</w:t>
      </w:r>
      <w:r>
        <w:t>".</w:t>
      </w:r>
    </w:p>
    <w:p w:rsidR="004D2A02" w:rsidRDefault="004D2A02"/>
    <w:p w:rsidR="004D2A02" w:rsidRDefault="004D2A02">
      <w:r>
        <w:t>As a further example of symbolic calculus, I will use the commands for integration and differentiation to test Theorem 2.1 from the text.  The theorem states that (under certain conditions) a partial derivative can be moved under an integral sign:</w:t>
      </w:r>
    </w:p>
    <w:p w:rsidR="004D2A02" w:rsidRDefault="004D2A02"/>
    <w:p w:rsidR="004D2A02" w:rsidRDefault="004D2A02">
      <w:pPr>
        <w:jc w:val="center"/>
      </w:pPr>
      <w:r w:rsidRPr="00CF596D">
        <w:rPr>
          <w:position w:val="-32"/>
        </w:rPr>
        <w:object w:dxaOrig="3060" w:dyaOrig="760">
          <v:shape id="_x0000_i1027" type="#_x0000_t75" style="width:153pt;height:37.9pt" o:ole="">
            <v:imagedata r:id="rId22" o:title=""/>
          </v:shape>
          <o:OLEObject Type="Embed" ProgID="Equation.3" ShapeID="_x0000_i1027" DrawAspect="Content" ObjectID="_1373283600" r:id="rId23"/>
        </w:object>
      </w:r>
    </w:p>
    <w:p w:rsidR="004D2A02" w:rsidRDefault="004D2A02"/>
    <w:p w:rsidR="004D2A02" w:rsidRDefault="004D2A02">
      <w:r>
        <w:t xml:space="preserve">  Here is a specific instance of the theorem:</w:t>
      </w:r>
    </w:p>
    <w:p w:rsidR="004D2A02" w:rsidRDefault="004D2A02"/>
    <w:p w:rsidR="004D2A02" w:rsidRDefault="004D2A02">
      <w:bookmarkStart w:id="269" w:name="INPUT_139"/>
      <w:r>
        <w:rPr>
          <w:rStyle w:val="Input"/>
        </w:rPr>
        <w:t xml:space="preserve">syms  x y c d </w:t>
      </w:r>
      <w:bookmarkEnd w:id="269"/>
      <w:r>
        <w:t xml:space="preserve"> </w:t>
      </w:r>
    </w:p>
    <w:p w:rsidR="004D2A02" w:rsidRDefault="004D2A02">
      <w:bookmarkStart w:id="270" w:name="INPUT_140"/>
      <w:r>
        <w:rPr>
          <w:rStyle w:val="Input"/>
        </w:rPr>
        <w:t xml:space="preserve">f=x*y^3+x^2*y </w:t>
      </w:r>
      <w:bookmarkEnd w:id="270"/>
      <w:r>
        <w:t xml:space="preserve"> </w:t>
      </w:r>
    </w:p>
    <w:p w:rsidR="009B118F" w:rsidRDefault="009B118F">
      <w:pPr>
        <w:rPr>
          <w:rStyle w:val="Output"/>
        </w:rPr>
      </w:pPr>
      <w:bookmarkStart w:id="271" w:name="OUTPUT_140"/>
      <w:r>
        <w:rPr>
          <w:rStyle w:val="Output"/>
        </w:rPr>
        <w:t>f =</w:t>
      </w:r>
    </w:p>
    <w:p w:rsidR="004D2A02" w:rsidRDefault="009B118F">
      <w:r>
        <w:rPr>
          <w:rStyle w:val="Output"/>
        </w:rPr>
        <w:t>x^2*y + x*y^3</w:t>
      </w:r>
      <w:r w:rsidR="004D2A02">
        <w:rPr>
          <w:rStyle w:val="Output"/>
        </w:rPr>
        <w:t xml:space="preserve"> </w:t>
      </w:r>
      <w:bookmarkEnd w:id="271"/>
      <w:r w:rsidR="004D2A02">
        <w:t xml:space="preserve"> </w:t>
      </w:r>
    </w:p>
    <w:p w:rsidR="004D2A02" w:rsidRDefault="004D2A02"/>
    <w:p w:rsidR="004D2A02" w:rsidRDefault="004D2A02">
      <w:bookmarkStart w:id="272" w:name="INPUT_141"/>
      <w:r>
        <w:rPr>
          <w:rStyle w:val="Input"/>
        </w:rPr>
        <w:t xml:space="preserve">r1=diff(int(f,y,c,d),x) </w:t>
      </w:r>
      <w:bookmarkEnd w:id="272"/>
      <w:r>
        <w:t xml:space="preserve"> </w:t>
      </w:r>
    </w:p>
    <w:p w:rsidR="009B118F" w:rsidRDefault="009B118F">
      <w:pPr>
        <w:rPr>
          <w:rStyle w:val="Output"/>
        </w:rPr>
      </w:pPr>
      <w:bookmarkStart w:id="273" w:name="OUTPUT_141"/>
      <w:r>
        <w:rPr>
          <w:rStyle w:val="Output"/>
        </w:rPr>
        <w:t>r1 =</w:t>
      </w:r>
    </w:p>
    <w:p w:rsidR="004D2A02" w:rsidRDefault="009B118F">
      <w:r>
        <w:rPr>
          <w:rStyle w:val="Output"/>
        </w:rPr>
        <w:t>- (x*(c^2 - d^2))/2 - ((c^2 - d^2)*(c^2 + d^2 + 2*x))/4</w:t>
      </w:r>
      <w:r w:rsidR="004D2A02">
        <w:rPr>
          <w:rStyle w:val="Output"/>
        </w:rPr>
        <w:t xml:space="preserve"> </w:t>
      </w:r>
      <w:bookmarkEnd w:id="273"/>
      <w:r w:rsidR="004D2A02">
        <w:t xml:space="preserve"> </w:t>
      </w:r>
    </w:p>
    <w:p w:rsidR="004D2A02" w:rsidRDefault="004D2A02"/>
    <w:p w:rsidR="004D2A02" w:rsidRDefault="004D2A02">
      <w:bookmarkStart w:id="274" w:name="INPUT_142"/>
      <w:r>
        <w:rPr>
          <w:rStyle w:val="Input"/>
        </w:rPr>
        <w:t xml:space="preserve">r2=int(diff(f,x),y,c,d) </w:t>
      </w:r>
      <w:bookmarkEnd w:id="274"/>
      <w:r>
        <w:t xml:space="preserve"> </w:t>
      </w:r>
    </w:p>
    <w:p w:rsidR="009B118F" w:rsidRDefault="009B118F">
      <w:pPr>
        <w:rPr>
          <w:rStyle w:val="Output"/>
        </w:rPr>
      </w:pPr>
      <w:bookmarkStart w:id="275" w:name="OUTPUT_142"/>
      <w:r>
        <w:rPr>
          <w:rStyle w:val="Output"/>
        </w:rPr>
        <w:t>r2 =</w:t>
      </w:r>
    </w:p>
    <w:p w:rsidR="004D2A02" w:rsidRDefault="009B118F">
      <w:r>
        <w:rPr>
          <w:rStyle w:val="Output"/>
        </w:rPr>
        <w:t>-((c^2 - d^2)*(c^2 + d^2 + 4*x))/4</w:t>
      </w:r>
      <w:r w:rsidR="004D2A02">
        <w:rPr>
          <w:rStyle w:val="Output"/>
        </w:rPr>
        <w:t xml:space="preserve"> </w:t>
      </w:r>
      <w:bookmarkEnd w:id="275"/>
      <w:r w:rsidR="004D2A02">
        <w:t xml:space="preserve"> </w:t>
      </w:r>
    </w:p>
    <w:p w:rsidR="004D2A02" w:rsidRDefault="004D2A02"/>
    <w:p w:rsidR="004D2A02" w:rsidRDefault="004D2A02">
      <w:bookmarkStart w:id="276" w:name="INPUT_143"/>
      <w:r>
        <w:rPr>
          <w:rStyle w:val="Input"/>
        </w:rPr>
        <w:t xml:space="preserve">r1-r2 </w:t>
      </w:r>
      <w:bookmarkEnd w:id="276"/>
      <w:r>
        <w:t xml:space="preserve"> </w:t>
      </w:r>
    </w:p>
    <w:p w:rsidR="009B118F" w:rsidRDefault="009B118F">
      <w:pPr>
        <w:rPr>
          <w:rStyle w:val="Output"/>
        </w:rPr>
      </w:pPr>
      <w:bookmarkStart w:id="277" w:name="OUTPUT_143"/>
      <w:r>
        <w:rPr>
          <w:rStyle w:val="Output"/>
        </w:rPr>
        <w:t>ans =</w:t>
      </w:r>
    </w:p>
    <w:p w:rsidR="004D2A02" w:rsidRDefault="009B118F">
      <w:r>
        <w:rPr>
          <w:rStyle w:val="Output"/>
        </w:rPr>
        <w:t>((c^2 - d^2)*(c^2 + d^2 + 4*x))/4 - ((c^2 - d^2)*(c^2 + d^2 + 2*x))/4 - (x*(c^2 - d^2))/2</w:t>
      </w:r>
      <w:r w:rsidR="004D2A02">
        <w:rPr>
          <w:rStyle w:val="Output"/>
        </w:rPr>
        <w:t xml:space="preserve"> </w:t>
      </w:r>
      <w:bookmarkEnd w:id="277"/>
      <w:r w:rsidR="004D2A02">
        <w:t xml:space="preserve"> </w:t>
      </w:r>
    </w:p>
    <w:p w:rsidR="00D10297" w:rsidRDefault="00D10297" w:rsidP="00D10297">
      <w:bookmarkStart w:id="278" w:name="INPUT_1090"/>
      <w:r w:rsidRPr="00D10297">
        <w:rPr>
          <w:rStyle w:val="Input"/>
        </w:rPr>
        <w:t xml:space="preserve">simplify(ans) </w:t>
      </w:r>
      <w:bookmarkEnd w:id="278"/>
      <w:r w:rsidRPr="00D10297">
        <w:t xml:space="preserve"> </w:t>
      </w:r>
    </w:p>
    <w:p w:rsidR="009B118F" w:rsidRDefault="009B118F" w:rsidP="00D10297">
      <w:pPr>
        <w:rPr>
          <w:rStyle w:val="Output"/>
        </w:rPr>
      </w:pPr>
      <w:bookmarkStart w:id="279" w:name="OUTPUT_1090"/>
      <w:r>
        <w:rPr>
          <w:rStyle w:val="Output"/>
        </w:rPr>
        <w:t>ans =</w:t>
      </w:r>
    </w:p>
    <w:p w:rsidR="004D2A02" w:rsidRPr="00D10297" w:rsidRDefault="009B118F" w:rsidP="00D10297">
      <w:r>
        <w:rPr>
          <w:rStyle w:val="Output"/>
        </w:rPr>
        <w:t>0</w:t>
      </w:r>
      <w:r w:rsidR="00D10297">
        <w:rPr>
          <w:rStyle w:val="Output"/>
        </w:rPr>
        <w:t xml:space="preserve"> </w:t>
      </w:r>
      <w:bookmarkEnd w:id="279"/>
      <w:r w:rsidR="00D10297" w:rsidRPr="00D10297">
        <w:t xml:space="preserve"> </w:t>
      </w:r>
    </w:p>
    <w:p w:rsidR="004D2A02" w:rsidRDefault="004D2A02" w:rsidP="00305848">
      <w:pPr>
        <w:pStyle w:val="Heading3"/>
      </w:pPr>
      <w:bookmarkStart w:id="280" w:name="_Toc299541527"/>
      <w:r>
        <w:t>Solving simple boundary value problems by integration</w:t>
      </w:r>
      <w:bookmarkEnd w:id="280"/>
    </w:p>
    <w:p w:rsidR="004D2A02" w:rsidRDefault="004D2A02"/>
    <w:p w:rsidR="004D2A02" w:rsidRDefault="004D2A02">
      <w:r>
        <w:t>Consider the following BVP:</w:t>
      </w:r>
    </w:p>
    <w:p w:rsidR="004D2A02" w:rsidRDefault="004D2A02"/>
    <w:p w:rsidR="004D2A02" w:rsidRDefault="004D2A02">
      <w:pPr>
        <w:ind w:firstLine="288"/>
        <w:jc w:val="center"/>
      </w:pPr>
      <w:r w:rsidRPr="00CF596D">
        <w:rPr>
          <w:position w:val="-46"/>
        </w:rPr>
        <w:object w:dxaOrig="2340" w:dyaOrig="1040">
          <v:shape id="_x0000_i1028" type="#_x0000_t75" style="width:117pt;height:52.15pt" o:ole="">
            <v:imagedata r:id="rId24" o:title=""/>
          </v:shape>
          <o:OLEObject Type="Embed" ProgID="Equation.3" ShapeID="_x0000_i1028" DrawAspect="Content" ObjectID="_1373283601" r:id="rId25"/>
        </w:object>
      </w:r>
    </w:p>
    <w:p w:rsidR="004D2A02" w:rsidRDefault="004D2A02"/>
    <w:p w:rsidR="004D2A02" w:rsidRDefault="004D2A02">
      <w:r>
        <w:t>The solution can be found by two integrations (cf. Example 2.2 in the text).  Remember, MATLAB does not add a constant of integration, so I do it explicitly:</w:t>
      </w:r>
    </w:p>
    <w:p w:rsidR="004D2A02" w:rsidRDefault="004D2A02"/>
    <w:p w:rsidR="00FD0E5D" w:rsidRDefault="00FD0E5D" w:rsidP="00FD0E5D">
      <w:bookmarkStart w:id="281" w:name="INPUT_1216"/>
      <w:r w:rsidRPr="00FD0E5D">
        <w:rPr>
          <w:rStyle w:val="Input"/>
        </w:rPr>
        <w:t xml:space="preserve">clear </w:t>
      </w:r>
      <w:bookmarkEnd w:id="281"/>
      <w:r w:rsidRPr="00FD0E5D">
        <w:t xml:space="preserve"> </w:t>
      </w:r>
    </w:p>
    <w:p w:rsidR="004D2A02" w:rsidRDefault="004D2A02">
      <w:bookmarkStart w:id="282" w:name="INPUT_144"/>
      <w:r>
        <w:rPr>
          <w:rStyle w:val="Input"/>
        </w:rPr>
        <w:t xml:space="preserve">syms x C1 C2 </w:t>
      </w:r>
      <w:bookmarkEnd w:id="282"/>
      <w:r>
        <w:t xml:space="preserve"> </w:t>
      </w:r>
    </w:p>
    <w:p w:rsidR="004D2A02" w:rsidRDefault="004D2A02">
      <w:bookmarkStart w:id="283" w:name="INPUT_145"/>
      <w:r>
        <w:rPr>
          <w:rStyle w:val="Input"/>
        </w:rPr>
        <w:t xml:space="preserve">int(-(1+x),x)+C1 </w:t>
      </w:r>
      <w:bookmarkEnd w:id="283"/>
      <w:r>
        <w:t xml:space="preserve"> </w:t>
      </w:r>
    </w:p>
    <w:p w:rsidR="009B118F" w:rsidRDefault="009B118F">
      <w:pPr>
        <w:rPr>
          <w:rStyle w:val="Output"/>
        </w:rPr>
      </w:pPr>
      <w:bookmarkStart w:id="284" w:name="OUTPUT_145"/>
      <w:r>
        <w:rPr>
          <w:rStyle w:val="Output"/>
        </w:rPr>
        <w:t>ans =</w:t>
      </w:r>
    </w:p>
    <w:p w:rsidR="004D2A02" w:rsidRDefault="009B118F">
      <w:r>
        <w:rPr>
          <w:rStyle w:val="Output"/>
        </w:rPr>
        <w:t>C1 - (x + 1)^2/2</w:t>
      </w:r>
      <w:r w:rsidR="004D2A02">
        <w:rPr>
          <w:rStyle w:val="Output"/>
        </w:rPr>
        <w:t xml:space="preserve"> </w:t>
      </w:r>
      <w:bookmarkEnd w:id="284"/>
      <w:r w:rsidR="004D2A02">
        <w:t xml:space="preserve"> </w:t>
      </w:r>
    </w:p>
    <w:p w:rsidR="004D2A02" w:rsidRDefault="004D2A02"/>
    <w:p w:rsidR="004D2A02" w:rsidRDefault="004D2A02">
      <w:bookmarkStart w:id="285" w:name="INPUT_146"/>
      <w:r>
        <w:rPr>
          <w:rStyle w:val="Input"/>
        </w:rPr>
        <w:t xml:space="preserve">int(ans,x)+C2 </w:t>
      </w:r>
      <w:bookmarkEnd w:id="285"/>
      <w:r>
        <w:t xml:space="preserve"> </w:t>
      </w:r>
    </w:p>
    <w:p w:rsidR="009B118F" w:rsidRDefault="009B118F">
      <w:pPr>
        <w:rPr>
          <w:rStyle w:val="Output"/>
        </w:rPr>
      </w:pPr>
      <w:bookmarkStart w:id="286" w:name="OUTPUT_146"/>
      <w:r>
        <w:rPr>
          <w:rStyle w:val="Output"/>
        </w:rPr>
        <w:t>ans =</w:t>
      </w:r>
    </w:p>
    <w:p w:rsidR="004D2A02" w:rsidRDefault="009B118F">
      <w:r>
        <w:rPr>
          <w:rStyle w:val="Output"/>
        </w:rPr>
        <w:t>C2 + C1*x - (x + 1)^3/6</w:t>
      </w:r>
      <w:r w:rsidR="004D2A02">
        <w:rPr>
          <w:rStyle w:val="Output"/>
        </w:rPr>
        <w:t xml:space="preserve"> </w:t>
      </w:r>
      <w:bookmarkEnd w:id="286"/>
      <w:r w:rsidR="004D2A02">
        <w:t xml:space="preserve"> </w:t>
      </w:r>
    </w:p>
    <w:p w:rsidR="004D2A02" w:rsidRDefault="004D2A02"/>
    <w:p w:rsidR="004D2A02" w:rsidRDefault="004D2A02">
      <w:bookmarkStart w:id="287" w:name="INPUT_147"/>
      <w:r>
        <w:rPr>
          <w:rStyle w:val="Input"/>
        </w:rPr>
        <w:lastRenderedPageBreak/>
        <w:t xml:space="preserve">u=ans </w:t>
      </w:r>
      <w:bookmarkEnd w:id="287"/>
      <w:r>
        <w:t xml:space="preserve"> </w:t>
      </w:r>
    </w:p>
    <w:p w:rsidR="009B118F" w:rsidRDefault="009B118F">
      <w:pPr>
        <w:rPr>
          <w:rStyle w:val="Output"/>
        </w:rPr>
      </w:pPr>
      <w:bookmarkStart w:id="288" w:name="OUTPUT_147"/>
      <w:r>
        <w:rPr>
          <w:rStyle w:val="Output"/>
        </w:rPr>
        <w:t>u =</w:t>
      </w:r>
    </w:p>
    <w:p w:rsidR="004D2A02" w:rsidRDefault="009B118F">
      <w:r>
        <w:rPr>
          <w:rStyle w:val="Output"/>
        </w:rPr>
        <w:t>C2 + C1*x - (x + 1)^3/6</w:t>
      </w:r>
      <w:r w:rsidR="004D2A02">
        <w:rPr>
          <w:rStyle w:val="Output"/>
        </w:rPr>
        <w:t xml:space="preserve"> </w:t>
      </w:r>
      <w:bookmarkEnd w:id="288"/>
      <w:r w:rsidR="004D2A02">
        <w:t xml:space="preserve"> </w:t>
      </w:r>
    </w:p>
    <w:p w:rsidR="004D2A02" w:rsidRDefault="004D2A02"/>
    <w:p w:rsidR="004D2A02" w:rsidRDefault="004D2A02">
      <w:r>
        <w:t xml:space="preserve">The above function u, with the proper choice of C1 and C2, is the desired solution.  To find the constants, I  solve the (algebraic) equations implied by the boundary conditions.  The MATLAB command </w:t>
      </w:r>
      <w:r>
        <w:rPr>
          <w:b/>
          <w:bCs/>
        </w:rPr>
        <w:t>solve</w:t>
      </w:r>
      <w:r>
        <w:t xml:space="preserve"> can be used for this purpose.</w:t>
      </w:r>
    </w:p>
    <w:p w:rsidR="004D2A02" w:rsidRDefault="004D2A02" w:rsidP="00305848">
      <w:pPr>
        <w:pStyle w:val="Heading3"/>
      </w:pPr>
      <w:bookmarkStart w:id="289" w:name="_Toc299541528"/>
      <w:r>
        <w:t>The MATLAB solve command</w:t>
      </w:r>
      <w:bookmarkEnd w:id="289"/>
    </w:p>
    <w:p w:rsidR="004D2A02" w:rsidRDefault="004D2A02"/>
    <w:p w:rsidR="004D2A02" w:rsidRDefault="004D2A02">
      <w:r>
        <w:t>Before completing the previous example, I will explain the solve command on some simpler examples.</w:t>
      </w:r>
    </w:p>
    <w:p w:rsidR="004D2A02" w:rsidRDefault="004D2A02">
      <w:r>
        <w:t xml:space="preserve">Suppose I wish to solve the linear equation </w:t>
      </w:r>
      <w:r>
        <w:rPr>
          <w:i/>
          <w:iCs/>
        </w:rPr>
        <w:t>ax</w:t>
      </w:r>
      <w:r>
        <w:t>+</w:t>
      </w:r>
      <w:r>
        <w:rPr>
          <w:i/>
          <w:iCs/>
        </w:rPr>
        <w:t>b</w:t>
      </w:r>
      <w:r>
        <w:t xml:space="preserve">=0 for x.  I can regard this as a root-finding problem: I want the root of the function </w:t>
      </w:r>
      <w:r>
        <w:rPr>
          <w:i/>
          <w:iCs/>
        </w:rPr>
        <w:t>f</w:t>
      </w:r>
      <w:r>
        <w:t>(</w:t>
      </w:r>
      <w:r>
        <w:rPr>
          <w:i/>
          <w:iCs/>
        </w:rPr>
        <w:t>x</w:t>
      </w:r>
      <w:r>
        <w:t>)=</w:t>
      </w:r>
      <w:r>
        <w:rPr>
          <w:i/>
          <w:iCs/>
        </w:rPr>
        <w:t>ax</w:t>
      </w:r>
      <w:r>
        <w:t>+</w:t>
      </w:r>
      <w:r>
        <w:rPr>
          <w:i/>
          <w:iCs/>
        </w:rPr>
        <w:t>b</w:t>
      </w:r>
      <w:r>
        <w:t xml:space="preserve">.  The </w:t>
      </w:r>
      <w:r>
        <w:rPr>
          <w:b/>
          <w:bCs/>
        </w:rPr>
        <w:t>solve</w:t>
      </w:r>
      <w:r>
        <w:t xml:space="preserve"> command  finds the root of a function with respect to a given independent variable:</w:t>
      </w:r>
    </w:p>
    <w:p w:rsidR="004D2A02" w:rsidRDefault="004D2A02"/>
    <w:p w:rsidR="004D2A02" w:rsidRDefault="004D2A02">
      <w:bookmarkStart w:id="290" w:name="INPUT_167"/>
      <w:r>
        <w:rPr>
          <w:rStyle w:val="Input"/>
        </w:rPr>
        <w:t xml:space="preserve">syms f x a b </w:t>
      </w:r>
      <w:bookmarkEnd w:id="290"/>
      <w:r>
        <w:t xml:space="preserve"> </w:t>
      </w:r>
    </w:p>
    <w:p w:rsidR="004D2A02" w:rsidRDefault="004D2A02">
      <w:bookmarkStart w:id="291" w:name="INPUT_168"/>
      <w:r>
        <w:rPr>
          <w:rStyle w:val="Input"/>
        </w:rPr>
        <w:t xml:space="preserve">f=a*x+b </w:t>
      </w:r>
      <w:bookmarkEnd w:id="291"/>
      <w:r>
        <w:t xml:space="preserve"> </w:t>
      </w:r>
    </w:p>
    <w:p w:rsidR="009B118F" w:rsidRDefault="009B118F">
      <w:pPr>
        <w:rPr>
          <w:rStyle w:val="Output"/>
        </w:rPr>
      </w:pPr>
      <w:bookmarkStart w:id="292" w:name="OUTPUT_168"/>
      <w:r>
        <w:rPr>
          <w:rStyle w:val="Output"/>
        </w:rPr>
        <w:t>f =</w:t>
      </w:r>
    </w:p>
    <w:p w:rsidR="004D2A02" w:rsidRDefault="009B118F">
      <w:r>
        <w:rPr>
          <w:rStyle w:val="Output"/>
        </w:rPr>
        <w:t>b + a*x</w:t>
      </w:r>
      <w:r w:rsidR="004D2A02">
        <w:rPr>
          <w:rStyle w:val="Output"/>
        </w:rPr>
        <w:t xml:space="preserve"> </w:t>
      </w:r>
      <w:bookmarkEnd w:id="292"/>
      <w:r w:rsidR="004D2A02">
        <w:t xml:space="preserve"> </w:t>
      </w:r>
    </w:p>
    <w:p w:rsidR="004D2A02" w:rsidRDefault="004D2A02">
      <w:bookmarkStart w:id="293" w:name="INPUT_169"/>
      <w:r>
        <w:rPr>
          <w:rStyle w:val="Input"/>
        </w:rPr>
        <w:t xml:space="preserve">solve(f,x) </w:t>
      </w:r>
      <w:bookmarkEnd w:id="293"/>
      <w:r>
        <w:t xml:space="preserve"> </w:t>
      </w:r>
    </w:p>
    <w:p w:rsidR="009B118F" w:rsidRDefault="009B118F">
      <w:pPr>
        <w:rPr>
          <w:rStyle w:val="Output"/>
        </w:rPr>
      </w:pPr>
      <w:bookmarkStart w:id="294" w:name="OUTPUT_169"/>
      <w:r>
        <w:rPr>
          <w:rStyle w:val="Output"/>
        </w:rPr>
        <w:t>ans =</w:t>
      </w:r>
    </w:p>
    <w:p w:rsidR="004D2A02" w:rsidRDefault="009B118F">
      <w:r>
        <w:rPr>
          <w:rStyle w:val="Output"/>
        </w:rPr>
        <w:t>-b/a</w:t>
      </w:r>
      <w:r w:rsidR="004D2A02">
        <w:rPr>
          <w:rStyle w:val="Output"/>
        </w:rPr>
        <w:t xml:space="preserve"> </w:t>
      </w:r>
      <w:bookmarkEnd w:id="294"/>
      <w:r w:rsidR="004D2A02">
        <w:t xml:space="preserve"> </w:t>
      </w:r>
    </w:p>
    <w:p w:rsidR="004D2A02" w:rsidRDefault="004D2A02"/>
    <w:p w:rsidR="004D2A02" w:rsidRDefault="004D2A02">
      <w:r>
        <w:t xml:space="preserve">If the equation has  more than one solution, </w:t>
      </w:r>
      <w:r>
        <w:rPr>
          <w:b/>
          <w:bCs/>
        </w:rPr>
        <w:t>solve</w:t>
      </w:r>
      <w:r>
        <w:t xml:space="preserve"> returns the possibilities in an array:</w:t>
      </w:r>
    </w:p>
    <w:p w:rsidR="004D2A02" w:rsidRDefault="004D2A02"/>
    <w:p w:rsidR="004D2A02" w:rsidRDefault="004D2A02">
      <w:bookmarkStart w:id="295" w:name="INPUT_170"/>
      <w:r>
        <w:rPr>
          <w:rStyle w:val="Input"/>
        </w:rPr>
        <w:t xml:space="preserve">syms f x </w:t>
      </w:r>
      <w:bookmarkEnd w:id="295"/>
      <w:r>
        <w:t xml:space="preserve"> </w:t>
      </w:r>
    </w:p>
    <w:p w:rsidR="004D2A02" w:rsidRDefault="004D2A02">
      <w:bookmarkStart w:id="296" w:name="INPUT_171"/>
      <w:r>
        <w:rPr>
          <w:rStyle w:val="Input"/>
        </w:rPr>
        <w:t xml:space="preserve">f=x^2-3*x+2; </w:t>
      </w:r>
      <w:bookmarkEnd w:id="296"/>
      <w:r>
        <w:t xml:space="preserve"> </w:t>
      </w:r>
    </w:p>
    <w:p w:rsidR="004D2A02" w:rsidRDefault="004D2A02">
      <w:bookmarkStart w:id="297" w:name="INPUT_172"/>
      <w:r>
        <w:rPr>
          <w:rStyle w:val="Input"/>
        </w:rPr>
        <w:t xml:space="preserve">solve(f,x) </w:t>
      </w:r>
      <w:bookmarkEnd w:id="297"/>
      <w:r>
        <w:t xml:space="preserve"> </w:t>
      </w:r>
    </w:p>
    <w:p w:rsidR="009B118F" w:rsidRDefault="009B118F">
      <w:pPr>
        <w:rPr>
          <w:rStyle w:val="Output"/>
        </w:rPr>
      </w:pPr>
      <w:bookmarkStart w:id="298" w:name="OUTPUT_172"/>
      <w:r>
        <w:rPr>
          <w:rStyle w:val="Output"/>
        </w:rPr>
        <w:t>ans =</w:t>
      </w:r>
    </w:p>
    <w:p w:rsidR="009B118F" w:rsidRDefault="009B118F">
      <w:pPr>
        <w:rPr>
          <w:rStyle w:val="Output"/>
        </w:rPr>
      </w:pPr>
      <w:r>
        <w:rPr>
          <w:rStyle w:val="Output"/>
        </w:rPr>
        <w:t xml:space="preserve"> 1</w:t>
      </w:r>
    </w:p>
    <w:p w:rsidR="004D2A02" w:rsidRDefault="009B118F">
      <w:r>
        <w:rPr>
          <w:rStyle w:val="Output"/>
        </w:rPr>
        <w:t xml:space="preserve"> 2</w:t>
      </w:r>
      <w:r w:rsidR="004D2A02">
        <w:rPr>
          <w:rStyle w:val="Output"/>
        </w:rPr>
        <w:t xml:space="preserve"> </w:t>
      </w:r>
      <w:bookmarkEnd w:id="298"/>
      <w:r w:rsidR="004D2A02">
        <w:t xml:space="preserve"> </w:t>
      </w:r>
    </w:p>
    <w:p w:rsidR="004D2A02" w:rsidRDefault="004D2A02">
      <w:r>
        <w:t xml:space="preserve">As these examples show, </w:t>
      </w:r>
      <w:r>
        <w:rPr>
          <w:b/>
          <w:bCs/>
        </w:rPr>
        <w:t>solve</w:t>
      </w:r>
      <w:r>
        <w:t xml:space="preserve"> is used to find solutions of equations of the form </w:t>
      </w:r>
      <w:r>
        <w:rPr>
          <w:i/>
          <w:iCs/>
        </w:rPr>
        <w:t>f</w:t>
      </w:r>
      <w:r>
        <w:t>(</w:t>
      </w:r>
      <w:r>
        <w:rPr>
          <w:i/>
          <w:iCs/>
        </w:rPr>
        <w:t>x</w:t>
      </w:r>
      <w:r>
        <w:t xml:space="preserve">)=0; only the expression </w:t>
      </w:r>
      <w:r>
        <w:rPr>
          <w:i/>
          <w:iCs/>
        </w:rPr>
        <w:t>f</w:t>
      </w:r>
      <w:r>
        <w:t>(</w:t>
      </w:r>
      <w:r>
        <w:rPr>
          <w:i/>
          <w:iCs/>
        </w:rPr>
        <w:t>x</w:t>
      </w:r>
      <w:r>
        <w:t xml:space="preserve">) is input to </w:t>
      </w:r>
      <w:r>
        <w:rPr>
          <w:b/>
          <w:bCs/>
        </w:rPr>
        <w:t>solve</w:t>
      </w:r>
      <w:r>
        <w:t>.</w:t>
      </w:r>
    </w:p>
    <w:p w:rsidR="004D2A02" w:rsidRDefault="004D2A02"/>
    <w:p w:rsidR="004D2A02" w:rsidRDefault="004D2A02">
      <w:r>
        <w:rPr>
          <w:b/>
          <w:bCs/>
        </w:rPr>
        <w:t>solve</w:t>
      </w:r>
      <w:r>
        <w:t xml:space="preserve"> can also be used to solve a system of equations in several variables.  In this case, the equations are listed first, followed by the unknowns.  For example, suppose I wish to solve the equations</w:t>
      </w:r>
    </w:p>
    <w:p w:rsidR="004D2A02" w:rsidRDefault="004D2A02"/>
    <w:p w:rsidR="004D2A02" w:rsidRDefault="004D2A02">
      <w:r>
        <w:tab/>
        <w:t>x+y=1,</w:t>
      </w:r>
    </w:p>
    <w:p w:rsidR="004D2A02" w:rsidRDefault="004D2A02">
      <w:r>
        <w:tab/>
        <w:t>2x-y=1.</w:t>
      </w:r>
    </w:p>
    <w:p w:rsidR="004D2A02" w:rsidRDefault="004D2A02"/>
    <w:p w:rsidR="004D2A02" w:rsidRDefault="004D2A02">
      <w:r>
        <w:t>Here is the command:</w:t>
      </w:r>
    </w:p>
    <w:p w:rsidR="004D2A02" w:rsidRDefault="004D2A02"/>
    <w:p w:rsidR="004D2A02" w:rsidRDefault="004D2A02">
      <w:bookmarkStart w:id="299" w:name="INPUT_173"/>
      <w:r>
        <w:rPr>
          <w:rStyle w:val="Input"/>
        </w:rPr>
        <w:t xml:space="preserve">syms x y </w:t>
      </w:r>
      <w:bookmarkEnd w:id="299"/>
      <w:r>
        <w:t xml:space="preserve"> </w:t>
      </w:r>
    </w:p>
    <w:p w:rsidR="004D2A02" w:rsidRDefault="004D2A02">
      <w:bookmarkStart w:id="300" w:name="INPUT_174"/>
      <w:r>
        <w:rPr>
          <w:rStyle w:val="Input"/>
        </w:rPr>
        <w:t xml:space="preserve">s=solve(x+y-1,2*x-y-1,x,y) </w:t>
      </w:r>
      <w:bookmarkEnd w:id="300"/>
      <w:r>
        <w:t xml:space="preserve"> </w:t>
      </w:r>
    </w:p>
    <w:p w:rsidR="009B118F" w:rsidRDefault="009B118F">
      <w:pPr>
        <w:rPr>
          <w:rStyle w:val="Output"/>
        </w:rPr>
      </w:pPr>
      <w:bookmarkStart w:id="301" w:name="OUTPUT_174"/>
      <w:r>
        <w:rPr>
          <w:rStyle w:val="Output"/>
        </w:rPr>
        <w:t xml:space="preserve">s = </w:t>
      </w:r>
    </w:p>
    <w:p w:rsidR="009B118F" w:rsidRDefault="009B118F">
      <w:pPr>
        <w:rPr>
          <w:rStyle w:val="Output"/>
        </w:rPr>
      </w:pPr>
      <w:r>
        <w:rPr>
          <w:rStyle w:val="Output"/>
        </w:rPr>
        <w:t xml:space="preserve">    x: [1x1 sym]</w:t>
      </w:r>
    </w:p>
    <w:p w:rsidR="004D2A02" w:rsidRDefault="009B118F">
      <w:r>
        <w:rPr>
          <w:rStyle w:val="Output"/>
        </w:rPr>
        <w:t xml:space="preserve">    y: [1x1 sym]</w:t>
      </w:r>
      <w:r w:rsidR="004D2A02">
        <w:rPr>
          <w:rStyle w:val="Output"/>
        </w:rPr>
        <w:t xml:space="preserve"> </w:t>
      </w:r>
      <w:bookmarkEnd w:id="301"/>
      <w:r w:rsidR="004D2A02">
        <w:t xml:space="preserve"> </w:t>
      </w:r>
    </w:p>
    <w:p w:rsidR="004D2A02" w:rsidRDefault="004D2A02"/>
    <w:p w:rsidR="004D2A02" w:rsidRDefault="004D2A02">
      <w:r>
        <w:t xml:space="preserve">What kind of variable is the output </w:t>
      </w:r>
      <w:r>
        <w:rPr>
          <w:i/>
          <w:iCs/>
        </w:rPr>
        <w:t>s</w:t>
      </w:r>
      <w:r>
        <w:t>?  If we list the  variables in the workspace,</w:t>
      </w:r>
    </w:p>
    <w:p w:rsidR="004D2A02" w:rsidRDefault="004D2A02"/>
    <w:p w:rsidR="004D2A02" w:rsidRDefault="004D2A02">
      <w:bookmarkStart w:id="302" w:name="INPUT_178"/>
      <w:r>
        <w:rPr>
          <w:rStyle w:val="Input"/>
        </w:rPr>
        <w:t xml:space="preserve">whos </w:t>
      </w:r>
      <w:bookmarkEnd w:id="302"/>
      <w:r>
        <w:t xml:space="preserve"> </w:t>
      </w:r>
    </w:p>
    <w:p w:rsidR="009B118F" w:rsidRDefault="009B118F">
      <w:pPr>
        <w:rPr>
          <w:rStyle w:val="Output"/>
        </w:rPr>
      </w:pPr>
      <w:bookmarkStart w:id="303" w:name="OUTPUT_178"/>
      <w:r>
        <w:rPr>
          <w:rStyle w:val="Output"/>
        </w:rPr>
        <w:t xml:space="preserve">  Name      Size            Bytes  Class     Attributes</w:t>
      </w:r>
    </w:p>
    <w:p w:rsidR="009B118F" w:rsidRDefault="009B118F">
      <w:pPr>
        <w:rPr>
          <w:rStyle w:val="Output"/>
        </w:rPr>
      </w:pPr>
    </w:p>
    <w:p w:rsidR="009B118F" w:rsidRDefault="009B118F">
      <w:pPr>
        <w:rPr>
          <w:rStyle w:val="Output"/>
        </w:rPr>
      </w:pPr>
      <w:r>
        <w:rPr>
          <w:rStyle w:val="Output"/>
        </w:rPr>
        <w:t xml:space="preserve">  C1        1x1                60  sym                 </w:t>
      </w:r>
    </w:p>
    <w:p w:rsidR="009B118F" w:rsidRDefault="009B118F">
      <w:pPr>
        <w:rPr>
          <w:rStyle w:val="Output"/>
        </w:rPr>
      </w:pPr>
      <w:r>
        <w:rPr>
          <w:rStyle w:val="Output"/>
        </w:rPr>
        <w:t xml:space="preserve">  C2        1x1                60  sym                 </w:t>
      </w:r>
    </w:p>
    <w:p w:rsidR="009B118F" w:rsidRDefault="009B118F">
      <w:pPr>
        <w:rPr>
          <w:rStyle w:val="Output"/>
        </w:rPr>
      </w:pPr>
      <w:r>
        <w:rPr>
          <w:rStyle w:val="Output"/>
        </w:rPr>
        <w:t xml:space="preserve">  a         1x1                60  sym                 </w:t>
      </w:r>
    </w:p>
    <w:p w:rsidR="009B118F" w:rsidRDefault="009B118F">
      <w:pPr>
        <w:rPr>
          <w:rStyle w:val="Output"/>
        </w:rPr>
      </w:pPr>
      <w:r>
        <w:rPr>
          <w:rStyle w:val="Output"/>
        </w:rPr>
        <w:lastRenderedPageBreak/>
        <w:t xml:space="preserve">  ans       2x1                60  sym                 </w:t>
      </w:r>
    </w:p>
    <w:p w:rsidR="009B118F" w:rsidRDefault="009B118F">
      <w:pPr>
        <w:rPr>
          <w:rStyle w:val="Output"/>
        </w:rPr>
      </w:pPr>
      <w:r>
        <w:rPr>
          <w:rStyle w:val="Output"/>
        </w:rPr>
        <w:t xml:space="preserve">  b         1x1                60  sym                 </w:t>
      </w:r>
    </w:p>
    <w:p w:rsidR="009B118F" w:rsidRDefault="009B118F">
      <w:pPr>
        <w:rPr>
          <w:rStyle w:val="Output"/>
        </w:rPr>
      </w:pPr>
      <w:r>
        <w:rPr>
          <w:rStyle w:val="Output"/>
        </w:rPr>
        <w:t xml:space="preserve">  f         1x1                60  sym                 </w:t>
      </w:r>
    </w:p>
    <w:p w:rsidR="009B118F" w:rsidRDefault="009B118F">
      <w:pPr>
        <w:rPr>
          <w:rStyle w:val="Output"/>
        </w:rPr>
      </w:pPr>
      <w:r>
        <w:rPr>
          <w:rStyle w:val="Output"/>
        </w:rPr>
        <w:t xml:space="preserve">  s         1x1               368  struct              </w:t>
      </w:r>
    </w:p>
    <w:p w:rsidR="009B118F" w:rsidRDefault="009B118F">
      <w:pPr>
        <w:rPr>
          <w:rStyle w:val="Output"/>
        </w:rPr>
      </w:pPr>
      <w:r>
        <w:rPr>
          <w:rStyle w:val="Output"/>
        </w:rPr>
        <w:t xml:space="preserve">  u         1x1                60  sym                 </w:t>
      </w:r>
    </w:p>
    <w:p w:rsidR="009B118F" w:rsidRDefault="009B118F">
      <w:pPr>
        <w:rPr>
          <w:rStyle w:val="Output"/>
        </w:rPr>
      </w:pPr>
      <w:r>
        <w:rPr>
          <w:rStyle w:val="Output"/>
        </w:rPr>
        <w:t xml:space="preserve">  x         1x1                60  sym                 </w:t>
      </w:r>
    </w:p>
    <w:p w:rsidR="004D2A02" w:rsidRDefault="009B118F">
      <w:r>
        <w:rPr>
          <w:rStyle w:val="Output"/>
        </w:rPr>
        <w:t xml:space="preserve">  y         1x1                60  sym                 </w:t>
      </w:r>
      <w:r w:rsidR="004D2A02">
        <w:rPr>
          <w:rStyle w:val="Output"/>
        </w:rPr>
        <w:t xml:space="preserve"> </w:t>
      </w:r>
      <w:bookmarkEnd w:id="303"/>
      <w:r w:rsidR="004D2A02">
        <w:t xml:space="preserve"> </w:t>
      </w:r>
    </w:p>
    <w:p w:rsidR="004D2A02" w:rsidRDefault="004D2A02"/>
    <w:p w:rsidR="004D2A02" w:rsidRDefault="004D2A02">
      <w:r>
        <w:t xml:space="preserve">we see that </w:t>
      </w:r>
      <w:r>
        <w:rPr>
          <w:b/>
          <w:bCs/>
        </w:rPr>
        <w:t>s</w:t>
      </w:r>
      <w:r>
        <w:t xml:space="preserve"> is a 1 by 1 struct array, that is, an array containing a single struct.  A struct is a data type with named fields that can be accessed using the syntax </w:t>
      </w:r>
      <w:r w:rsidRPr="00556283">
        <w:rPr>
          <w:b/>
        </w:rPr>
        <w:t>variable.field</w:t>
      </w:r>
      <w:r>
        <w:t xml:space="preserve">.  The variable </w:t>
      </w:r>
      <w:r>
        <w:rPr>
          <w:b/>
          <w:bCs/>
        </w:rPr>
        <w:t>s</w:t>
      </w:r>
      <w:r w:rsidR="00556283">
        <w:t xml:space="preserve"> has two</w:t>
      </w:r>
      <w:r>
        <w:t xml:space="preserve"> fields:</w:t>
      </w:r>
    </w:p>
    <w:p w:rsidR="004D2A02" w:rsidRDefault="004D2A02"/>
    <w:p w:rsidR="004D2A02" w:rsidRDefault="004D2A02">
      <w:bookmarkStart w:id="304" w:name="INPUT_179"/>
      <w:r>
        <w:rPr>
          <w:rStyle w:val="Input"/>
        </w:rPr>
        <w:t xml:space="preserve">s </w:t>
      </w:r>
      <w:bookmarkEnd w:id="304"/>
      <w:r>
        <w:t xml:space="preserve"> </w:t>
      </w:r>
    </w:p>
    <w:p w:rsidR="009B118F" w:rsidRDefault="009B118F">
      <w:pPr>
        <w:rPr>
          <w:rStyle w:val="Output"/>
        </w:rPr>
      </w:pPr>
      <w:bookmarkStart w:id="305" w:name="OUTPUT_179"/>
      <w:r>
        <w:rPr>
          <w:rStyle w:val="Output"/>
        </w:rPr>
        <w:t xml:space="preserve">s = </w:t>
      </w:r>
    </w:p>
    <w:p w:rsidR="009B118F" w:rsidRDefault="009B118F">
      <w:pPr>
        <w:rPr>
          <w:rStyle w:val="Output"/>
        </w:rPr>
      </w:pPr>
      <w:r>
        <w:rPr>
          <w:rStyle w:val="Output"/>
        </w:rPr>
        <w:t xml:space="preserve">    x: [1x1 sym]</w:t>
      </w:r>
    </w:p>
    <w:p w:rsidR="004D2A02" w:rsidRDefault="009B118F">
      <w:r>
        <w:rPr>
          <w:rStyle w:val="Output"/>
        </w:rPr>
        <w:t xml:space="preserve">    y: [1x1 sym]</w:t>
      </w:r>
      <w:r w:rsidR="004D2A02">
        <w:rPr>
          <w:rStyle w:val="Output"/>
        </w:rPr>
        <w:t xml:space="preserve"> </w:t>
      </w:r>
      <w:bookmarkEnd w:id="305"/>
      <w:r w:rsidR="004D2A02">
        <w:t xml:space="preserve"> </w:t>
      </w:r>
    </w:p>
    <w:p w:rsidR="004D2A02" w:rsidRDefault="004D2A02"/>
    <w:p w:rsidR="004D2A02" w:rsidRDefault="004D2A02">
      <w:r>
        <w:t xml:space="preserve">The two fields hold the values of the unknowns </w:t>
      </w:r>
      <w:r>
        <w:rPr>
          <w:i/>
          <w:iCs/>
        </w:rPr>
        <w:t>x</w:t>
      </w:r>
      <w:r>
        <w:t xml:space="preserve"> and </w:t>
      </w:r>
      <w:r>
        <w:rPr>
          <w:i/>
          <w:iCs/>
        </w:rPr>
        <w:t>y</w:t>
      </w:r>
      <w:r>
        <w:t>:</w:t>
      </w:r>
    </w:p>
    <w:p w:rsidR="004D2A02" w:rsidRDefault="004D2A02">
      <w:pPr>
        <w:pStyle w:val="Footer"/>
        <w:tabs>
          <w:tab w:val="clear" w:pos="4320"/>
          <w:tab w:val="clear" w:pos="8640"/>
        </w:tabs>
      </w:pPr>
    </w:p>
    <w:p w:rsidR="004D2A02" w:rsidRDefault="004D2A02">
      <w:bookmarkStart w:id="306" w:name="INPUT_180"/>
      <w:r>
        <w:rPr>
          <w:rStyle w:val="Input"/>
        </w:rPr>
        <w:t xml:space="preserve">s.x </w:t>
      </w:r>
      <w:bookmarkEnd w:id="306"/>
      <w:r>
        <w:t xml:space="preserve"> </w:t>
      </w:r>
    </w:p>
    <w:p w:rsidR="009B118F" w:rsidRDefault="009B118F">
      <w:pPr>
        <w:rPr>
          <w:rStyle w:val="Output"/>
        </w:rPr>
      </w:pPr>
      <w:bookmarkStart w:id="307" w:name="OUTPUT_180"/>
      <w:r>
        <w:rPr>
          <w:rStyle w:val="Output"/>
        </w:rPr>
        <w:t>ans =</w:t>
      </w:r>
    </w:p>
    <w:p w:rsidR="004D2A02" w:rsidRDefault="009B118F">
      <w:r>
        <w:rPr>
          <w:rStyle w:val="Output"/>
        </w:rPr>
        <w:t>2/3</w:t>
      </w:r>
      <w:r w:rsidR="004D2A02">
        <w:rPr>
          <w:rStyle w:val="Output"/>
        </w:rPr>
        <w:t xml:space="preserve"> </w:t>
      </w:r>
      <w:bookmarkEnd w:id="307"/>
      <w:r w:rsidR="004D2A02">
        <w:t xml:space="preserve"> </w:t>
      </w:r>
    </w:p>
    <w:p w:rsidR="004D2A02" w:rsidRDefault="004D2A02">
      <w:bookmarkStart w:id="308" w:name="INPUT_181"/>
      <w:r>
        <w:rPr>
          <w:rStyle w:val="Input"/>
        </w:rPr>
        <w:t xml:space="preserve">s.y </w:t>
      </w:r>
      <w:bookmarkEnd w:id="308"/>
      <w:r>
        <w:t xml:space="preserve"> </w:t>
      </w:r>
    </w:p>
    <w:p w:rsidR="009B118F" w:rsidRDefault="009B118F">
      <w:pPr>
        <w:rPr>
          <w:rStyle w:val="Output"/>
        </w:rPr>
      </w:pPr>
      <w:bookmarkStart w:id="309" w:name="OUTPUT_181"/>
      <w:r>
        <w:rPr>
          <w:rStyle w:val="Output"/>
        </w:rPr>
        <w:t>ans =</w:t>
      </w:r>
    </w:p>
    <w:p w:rsidR="004D2A02" w:rsidRDefault="009B118F">
      <w:r>
        <w:rPr>
          <w:rStyle w:val="Output"/>
        </w:rPr>
        <w:t>1/3</w:t>
      </w:r>
      <w:r w:rsidR="004D2A02">
        <w:rPr>
          <w:rStyle w:val="Output"/>
        </w:rPr>
        <w:t xml:space="preserve"> </w:t>
      </w:r>
      <w:bookmarkEnd w:id="309"/>
      <w:r w:rsidR="004D2A02">
        <w:t xml:space="preserve"> </w:t>
      </w:r>
    </w:p>
    <w:p w:rsidR="004D2A02" w:rsidRDefault="004D2A02"/>
    <w:p w:rsidR="004D2A02" w:rsidRDefault="004D2A02">
      <w:r>
        <w:t xml:space="preserve">If the system has more than one solution, then the output of </w:t>
      </w:r>
      <w:r>
        <w:rPr>
          <w:b/>
          <w:bCs/>
        </w:rPr>
        <w:t>solve</w:t>
      </w:r>
      <w:r>
        <w:t xml:space="preserve"> will be a struct, each of whose fields is an array containing the values of the unknowns.  Here is an example:</w:t>
      </w:r>
    </w:p>
    <w:p w:rsidR="004D2A02" w:rsidRDefault="004D2A02">
      <w:bookmarkStart w:id="310" w:name="INPUT_182"/>
      <w:r>
        <w:rPr>
          <w:rStyle w:val="Input"/>
        </w:rPr>
        <w:t xml:space="preserve">s=solve(x^2+y^2-1,y-x^2,x,y) </w:t>
      </w:r>
      <w:bookmarkEnd w:id="310"/>
      <w:r>
        <w:t xml:space="preserve"> </w:t>
      </w:r>
    </w:p>
    <w:p w:rsidR="009B118F" w:rsidRDefault="009B118F">
      <w:pPr>
        <w:rPr>
          <w:rStyle w:val="Output"/>
        </w:rPr>
      </w:pPr>
      <w:bookmarkStart w:id="311" w:name="OUTPUT_182"/>
      <w:r>
        <w:rPr>
          <w:rStyle w:val="Output"/>
        </w:rPr>
        <w:t xml:space="preserve">s = </w:t>
      </w:r>
    </w:p>
    <w:p w:rsidR="009B118F" w:rsidRDefault="009B118F">
      <w:pPr>
        <w:rPr>
          <w:rStyle w:val="Output"/>
        </w:rPr>
      </w:pPr>
      <w:r>
        <w:rPr>
          <w:rStyle w:val="Output"/>
        </w:rPr>
        <w:t xml:space="preserve">    x: [4x1 sym]</w:t>
      </w:r>
    </w:p>
    <w:p w:rsidR="004D2A02" w:rsidRDefault="009B118F">
      <w:r>
        <w:rPr>
          <w:rStyle w:val="Output"/>
        </w:rPr>
        <w:t xml:space="preserve">    y: [4x1 sym]</w:t>
      </w:r>
      <w:r w:rsidR="004D2A02">
        <w:rPr>
          <w:rStyle w:val="Output"/>
        </w:rPr>
        <w:t xml:space="preserve"> </w:t>
      </w:r>
      <w:bookmarkEnd w:id="311"/>
      <w:r w:rsidR="004D2A02">
        <w:t xml:space="preserve"> </w:t>
      </w:r>
    </w:p>
    <w:p w:rsidR="004D2A02" w:rsidRDefault="004D2A02"/>
    <w:p w:rsidR="004D2A02" w:rsidRDefault="004D2A02">
      <w:r>
        <w:t>The first solution is</w:t>
      </w:r>
    </w:p>
    <w:p w:rsidR="004D2A02" w:rsidRDefault="004D2A02"/>
    <w:p w:rsidR="004D2A02" w:rsidRDefault="004D2A02">
      <w:bookmarkStart w:id="312" w:name="INPUT_184"/>
      <w:r>
        <w:rPr>
          <w:rStyle w:val="Input"/>
        </w:rPr>
        <w:t xml:space="preserve">pretty(s.x(1)) </w:t>
      </w:r>
      <w:bookmarkEnd w:id="312"/>
      <w:r>
        <w:t xml:space="preserve"> </w:t>
      </w:r>
    </w:p>
    <w:p w:rsidR="009B118F" w:rsidRDefault="009B118F">
      <w:pPr>
        <w:rPr>
          <w:rStyle w:val="Output"/>
        </w:rPr>
      </w:pPr>
      <w:bookmarkStart w:id="313" w:name="OUTPUT_184"/>
      <w:r>
        <w:rPr>
          <w:rStyle w:val="Output"/>
        </w:rPr>
        <w:t xml:space="preserve"> </w:t>
      </w:r>
    </w:p>
    <w:p w:rsidR="009B118F" w:rsidRDefault="009B118F">
      <w:pPr>
        <w:rPr>
          <w:rStyle w:val="Output"/>
        </w:rPr>
      </w:pPr>
      <w:r>
        <w:rPr>
          <w:rStyle w:val="Output"/>
        </w:rPr>
        <w:t xml:space="preserve">  /  1/2       \1/2 </w:t>
      </w:r>
    </w:p>
    <w:p w:rsidR="009B118F" w:rsidRDefault="009B118F">
      <w:pPr>
        <w:rPr>
          <w:rStyle w:val="Output"/>
        </w:rPr>
      </w:pPr>
      <w:r>
        <w:rPr>
          <w:rStyle w:val="Output"/>
        </w:rPr>
        <w:t xml:space="preserve">  | 5          | </w:t>
      </w:r>
    </w:p>
    <w:p w:rsidR="009B118F" w:rsidRDefault="009B118F">
      <w:pPr>
        <w:rPr>
          <w:rStyle w:val="Output"/>
        </w:rPr>
      </w:pPr>
      <w:r>
        <w:rPr>
          <w:rStyle w:val="Output"/>
        </w:rPr>
        <w:t xml:space="preserve">  | ---- - 1/2 | </w:t>
      </w:r>
    </w:p>
    <w:p w:rsidR="004D2A02" w:rsidRDefault="009B118F">
      <w:r>
        <w:rPr>
          <w:rStyle w:val="Output"/>
        </w:rPr>
        <w:t xml:space="preserve">  \  2         /</w:t>
      </w:r>
      <w:r w:rsidR="004D2A02">
        <w:rPr>
          <w:rStyle w:val="Output"/>
        </w:rPr>
        <w:t xml:space="preserve"> </w:t>
      </w:r>
      <w:bookmarkEnd w:id="313"/>
      <w:r w:rsidR="004D2A02">
        <w:t xml:space="preserve"> </w:t>
      </w:r>
    </w:p>
    <w:p w:rsidR="004D2A02" w:rsidRDefault="004D2A02"/>
    <w:p w:rsidR="004D2A02" w:rsidRDefault="004D2A02">
      <w:bookmarkStart w:id="314" w:name="INPUT_185"/>
      <w:r>
        <w:rPr>
          <w:rStyle w:val="Input"/>
        </w:rPr>
        <w:t xml:space="preserve">pretty(s.y(1)) </w:t>
      </w:r>
      <w:bookmarkEnd w:id="314"/>
      <w:r>
        <w:t xml:space="preserve"> </w:t>
      </w:r>
    </w:p>
    <w:p w:rsidR="009B118F" w:rsidRDefault="009B118F">
      <w:pPr>
        <w:rPr>
          <w:rStyle w:val="Output"/>
        </w:rPr>
      </w:pPr>
      <w:bookmarkStart w:id="315" w:name="OUTPUT_185"/>
      <w:r>
        <w:rPr>
          <w:rStyle w:val="Output"/>
        </w:rPr>
        <w:t xml:space="preserve"> </w:t>
      </w:r>
    </w:p>
    <w:p w:rsidR="009B118F" w:rsidRDefault="009B118F">
      <w:pPr>
        <w:rPr>
          <w:rStyle w:val="Output"/>
        </w:rPr>
      </w:pPr>
      <w:r>
        <w:rPr>
          <w:rStyle w:val="Output"/>
        </w:rPr>
        <w:t xml:space="preserve">   1/2 </w:t>
      </w:r>
    </w:p>
    <w:p w:rsidR="009B118F" w:rsidRDefault="009B118F">
      <w:pPr>
        <w:rPr>
          <w:rStyle w:val="Output"/>
        </w:rPr>
      </w:pPr>
      <w:r>
        <w:rPr>
          <w:rStyle w:val="Output"/>
        </w:rPr>
        <w:t xml:space="preserve">  5 </w:t>
      </w:r>
    </w:p>
    <w:p w:rsidR="009B118F" w:rsidRDefault="009B118F">
      <w:pPr>
        <w:rPr>
          <w:rStyle w:val="Output"/>
        </w:rPr>
      </w:pPr>
      <w:r>
        <w:rPr>
          <w:rStyle w:val="Output"/>
        </w:rPr>
        <w:t xml:space="preserve">  ---- - 1/2 </w:t>
      </w:r>
    </w:p>
    <w:p w:rsidR="004D2A02" w:rsidRDefault="009B118F">
      <w:r>
        <w:rPr>
          <w:rStyle w:val="Output"/>
        </w:rPr>
        <w:t xml:space="preserve">   2</w:t>
      </w:r>
      <w:r w:rsidR="004D2A02">
        <w:rPr>
          <w:rStyle w:val="Output"/>
        </w:rPr>
        <w:t xml:space="preserve"> </w:t>
      </w:r>
      <w:bookmarkEnd w:id="315"/>
      <w:r w:rsidR="004D2A02">
        <w:t xml:space="preserve"> </w:t>
      </w:r>
    </w:p>
    <w:p w:rsidR="004D2A02" w:rsidRDefault="004D2A02"/>
    <w:p w:rsidR="004D2A02" w:rsidRDefault="004D2A02">
      <w:r>
        <w:t>The second solution is</w:t>
      </w:r>
    </w:p>
    <w:p w:rsidR="004D2A02" w:rsidRDefault="004D2A02"/>
    <w:p w:rsidR="004D2A02" w:rsidRDefault="004D2A02">
      <w:bookmarkStart w:id="316" w:name="INPUT_186"/>
      <w:r>
        <w:rPr>
          <w:rStyle w:val="Input"/>
        </w:rPr>
        <w:t xml:space="preserve">pretty(s.x(2)) </w:t>
      </w:r>
      <w:bookmarkEnd w:id="316"/>
      <w:r>
        <w:t xml:space="preserve"> </w:t>
      </w:r>
    </w:p>
    <w:p w:rsidR="009B118F" w:rsidRDefault="009B118F">
      <w:pPr>
        <w:rPr>
          <w:rStyle w:val="Output"/>
        </w:rPr>
      </w:pPr>
      <w:bookmarkStart w:id="317" w:name="OUTPUT_186"/>
      <w:r>
        <w:rPr>
          <w:rStyle w:val="Output"/>
        </w:rPr>
        <w:t xml:space="preserve"> </w:t>
      </w:r>
    </w:p>
    <w:p w:rsidR="009B118F" w:rsidRDefault="009B118F">
      <w:pPr>
        <w:rPr>
          <w:rStyle w:val="Output"/>
        </w:rPr>
      </w:pPr>
      <w:r>
        <w:rPr>
          <w:rStyle w:val="Output"/>
        </w:rPr>
        <w:t xml:space="preserve">  /    1/2       \1/2 </w:t>
      </w:r>
    </w:p>
    <w:p w:rsidR="009B118F" w:rsidRDefault="009B118F">
      <w:pPr>
        <w:rPr>
          <w:rStyle w:val="Output"/>
        </w:rPr>
      </w:pPr>
      <w:r>
        <w:rPr>
          <w:rStyle w:val="Output"/>
        </w:rPr>
        <w:t xml:space="preserve">  |   5          | </w:t>
      </w:r>
    </w:p>
    <w:p w:rsidR="009B118F" w:rsidRDefault="009B118F">
      <w:pPr>
        <w:rPr>
          <w:rStyle w:val="Output"/>
        </w:rPr>
      </w:pPr>
      <w:r>
        <w:rPr>
          <w:rStyle w:val="Output"/>
        </w:rPr>
        <w:t xml:space="preserve">  | - ---- - 1/2 | </w:t>
      </w:r>
    </w:p>
    <w:p w:rsidR="004D2A02" w:rsidRDefault="009B118F">
      <w:r>
        <w:rPr>
          <w:rStyle w:val="Output"/>
        </w:rPr>
        <w:t xml:space="preserve">  \    2         /</w:t>
      </w:r>
      <w:r w:rsidR="004D2A02">
        <w:rPr>
          <w:rStyle w:val="Output"/>
        </w:rPr>
        <w:t xml:space="preserve"> </w:t>
      </w:r>
      <w:bookmarkEnd w:id="317"/>
      <w:r w:rsidR="004D2A02">
        <w:t xml:space="preserve"> </w:t>
      </w:r>
    </w:p>
    <w:p w:rsidR="004D2A02" w:rsidRDefault="004D2A02">
      <w:bookmarkStart w:id="318" w:name="INPUT_187"/>
      <w:r>
        <w:rPr>
          <w:rStyle w:val="Input"/>
        </w:rPr>
        <w:lastRenderedPageBreak/>
        <w:t xml:space="preserve">pretty(s.y(2)) </w:t>
      </w:r>
      <w:bookmarkEnd w:id="318"/>
      <w:r>
        <w:t xml:space="preserve"> </w:t>
      </w:r>
    </w:p>
    <w:p w:rsidR="009B118F" w:rsidRDefault="009B118F">
      <w:pPr>
        <w:rPr>
          <w:rStyle w:val="Output"/>
        </w:rPr>
      </w:pPr>
      <w:bookmarkStart w:id="319" w:name="OUTPUT_187"/>
      <w:r>
        <w:rPr>
          <w:rStyle w:val="Output"/>
        </w:rPr>
        <w:t xml:space="preserve"> </w:t>
      </w:r>
    </w:p>
    <w:p w:rsidR="009B118F" w:rsidRDefault="009B118F">
      <w:pPr>
        <w:rPr>
          <w:rStyle w:val="Output"/>
        </w:rPr>
      </w:pPr>
      <w:r>
        <w:rPr>
          <w:rStyle w:val="Output"/>
        </w:rPr>
        <w:t xml:space="preserve">     1/2 </w:t>
      </w:r>
    </w:p>
    <w:p w:rsidR="009B118F" w:rsidRDefault="009B118F">
      <w:pPr>
        <w:rPr>
          <w:rStyle w:val="Output"/>
        </w:rPr>
      </w:pPr>
      <w:r>
        <w:rPr>
          <w:rStyle w:val="Output"/>
        </w:rPr>
        <w:t xml:space="preserve">    5 </w:t>
      </w:r>
    </w:p>
    <w:p w:rsidR="009B118F" w:rsidRDefault="009B118F">
      <w:pPr>
        <w:rPr>
          <w:rStyle w:val="Output"/>
        </w:rPr>
      </w:pPr>
      <w:r>
        <w:rPr>
          <w:rStyle w:val="Output"/>
        </w:rPr>
        <w:t xml:space="preserve">  - ---- - 1/2 </w:t>
      </w:r>
    </w:p>
    <w:p w:rsidR="004D2A02" w:rsidRDefault="009B118F">
      <w:r>
        <w:rPr>
          <w:rStyle w:val="Output"/>
        </w:rPr>
        <w:t xml:space="preserve">     2</w:t>
      </w:r>
      <w:r w:rsidR="004D2A02">
        <w:rPr>
          <w:rStyle w:val="Output"/>
        </w:rPr>
        <w:t xml:space="preserve"> </w:t>
      </w:r>
      <w:bookmarkEnd w:id="319"/>
      <w:r w:rsidR="004D2A02">
        <w:t xml:space="preserve"> </w:t>
      </w:r>
    </w:p>
    <w:p w:rsidR="004D2A02" w:rsidRDefault="004D2A02"/>
    <w:p w:rsidR="00D10297" w:rsidRDefault="00D10297">
      <w:r>
        <w:t xml:space="preserve">You might notice that the second solution is complex (at least, the value of </w:t>
      </w:r>
      <w:r w:rsidRPr="00D10297">
        <w:rPr>
          <w:b/>
        </w:rPr>
        <w:t>x</w:t>
      </w:r>
      <w:r>
        <w:t xml:space="preserve"> is complex).   This might be easier to see from the numerical value of the expressions, which we can see with the </w:t>
      </w:r>
      <w:r w:rsidRPr="00D10297">
        <w:rPr>
          <w:b/>
        </w:rPr>
        <w:t>double</w:t>
      </w:r>
      <w:r>
        <w:t xml:space="preserve"> command </w:t>
      </w:r>
      <w:r w:rsidR="00503B3F">
        <w:t>(which converts a symbolic expression to a floating point value, if possible)</w:t>
      </w:r>
    </w:p>
    <w:p w:rsidR="00503B3F" w:rsidRDefault="00503B3F"/>
    <w:p w:rsidR="00503B3F" w:rsidRDefault="00503B3F" w:rsidP="00503B3F">
      <w:bookmarkStart w:id="320" w:name="INPUT_1091"/>
      <w:r w:rsidRPr="00503B3F">
        <w:rPr>
          <w:rStyle w:val="Input"/>
        </w:rPr>
        <w:t xml:space="preserve">double(s.x(2)) </w:t>
      </w:r>
      <w:bookmarkEnd w:id="320"/>
      <w:r w:rsidRPr="00503B3F">
        <w:t xml:space="preserve"> </w:t>
      </w:r>
    </w:p>
    <w:p w:rsidR="009B118F" w:rsidRDefault="009B118F" w:rsidP="00503B3F">
      <w:pPr>
        <w:rPr>
          <w:rStyle w:val="Output"/>
        </w:rPr>
      </w:pPr>
      <w:bookmarkStart w:id="321" w:name="OUTPUT_1091"/>
      <w:r>
        <w:rPr>
          <w:rStyle w:val="Output"/>
        </w:rPr>
        <w:t>ans =</w:t>
      </w:r>
    </w:p>
    <w:p w:rsidR="00503B3F" w:rsidRDefault="009B118F" w:rsidP="00503B3F">
      <w:r>
        <w:rPr>
          <w:rStyle w:val="Output"/>
        </w:rPr>
        <w:t xml:space="preserve">        0 + 1.2720i</w:t>
      </w:r>
      <w:r w:rsidR="00503B3F">
        <w:rPr>
          <w:rStyle w:val="Output"/>
        </w:rPr>
        <w:t xml:space="preserve"> </w:t>
      </w:r>
      <w:bookmarkEnd w:id="321"/>
      <w:r w:rsidR="00503B3F" w:rsidRPr="00503B3F">
        <w:t xml:space="preserve"> </w:t>
      </w:r>
    </w:p>
    <w:p w:rsidR="00503B3F" w:rsidRPr="00503B3F" w:rsidRDefault="00503B3F" w:rsidP="00503B3F">
      <w:bookmarkStart w:id="322" w:name="INPUT_1092"/>
      <w:r w:rsidRPr="00503B3F">
        <w:rPr>
          <w:rStyle w:val="Input"/>
        </w:rPr>
        <w:t xml:space="preserve">double(s.y(2)) </w:t>
      </w:r>
      <w:bookmarkEnd w:id="322"/>
      <w:r w:rsidRPr="00503B3F">
        <w:t xml:space="preserve"> </w:t>
      </w:r>
    </w:p>
    <w:p w:rsidR="009B118F" w:rsidRDefault="009B118F" w:rsidP="00503B3F">
      <w:pPr>
        <w:rPr>
          <w:rStyle w:val="Output"/>
        </w:rPr>
      </w:pPr>
      <w:bookmarkStart w:id="323" w:name="OUTPUT_1092"/>
      <w:r>
        <w:rPr>
          <w:rStyle w:val="Output"/>
        </w:rPr>
        <w:t>ans =</w:t>
      </w:r>
    </w:p>
    <w:p w:rsidR="00503B3F" w:rsidRDefault="009B118F" w:rsidP="00503B3F">
      <w:r>
        <w:rPr>
          <w:rStyle w:val="Output"/>
        </w:rPr>
        <w:t xml:space="preserve">   -1.6180</w:t>
      </w:r>
      <w:r w:rsidR="00503B3F">
        <w:rPr>
          <w:rStyle w:val="Output"/>
        </w:rPr>
        <w:t xml:space="preserve"> </w:t>
      </w:r>
      <w:bookmarkEnd w:id="323"/>
      <w:r w:rsidR="00503B3F" w:rsidRPr="00503B3F">
        <w:t xml:space="preserve"> </w:t>
      </w:r>
    </w:p>
    <w:p w:rsidR="00503B3F" w:rsidRDefault="00503B3F" w:rsidP="00503B3F"/>
    <w:p w:rsidR="00503B3F" w:rsidRDefault="00503B3F" w:rsidP="00503B3F">
      <w:r>
        <w:t>Here are the remaining solutions (given in floating point)</w:t>
      </w:r>
    </w:p>
    <w:p w:rsidR="00503B3F" w:rsidRDefault="00503B3F" w:rsidP="00503B3F"/>
    <w:p w:rsidR="00503B3F" w:rsidRDefault="00503B3F" w:rsidP="00503B3F">
      <w:bookmarkStart w:id="324" w:name="INPUT_1093"/>
      <w:r w:rsidRPr="00503B3F">
        <w:rPr>
          <w:rStyle w:val="Input"/>
        </w:rPr>
        <w:t xml:space="preserve">double(s.x(3)) </w:t>
      </w:r>
      <w:bookmarkEnd w:id="324"/>
      <w:r w:rsidRPr="00503B3F">
        <w:t xml:space="preserve"> </w:t>
      </w:r>
    </w:p>
    <w:p w:rsidR="009B118F" w:rsidRDefault="009B118F" w:rsidP="00503B3F">
      <w:pPr>
        <w:rPr>
          <w:rStyle w:val="Output"/>
        </w:rPr>
      </w:pPr>
      <w:bookmarkStart w:id="325" w:name="OUTPUT_1093"/>
      <w:r>
        <w:rPr>
          <w:rStyle w:val="Output"/>
        </w:rPr>
        <w:t>ans =</w:t>
      </w:r>
    </w:p>
    <w:p w:rsidR="00503B3F" w:rsidRPr="00503B3F" w:rsidRDefault="009B118F" w:rsidP="00503B3F">
      <w:r>
        <w:rPr>
          <w:rStyle w:val="Output"/>
        </w:rPr>
        <w:t xml:space="preserve">   -0.7862</w:t>
      </w:r>
      <w:r w:rsidR="00503B3F">
        <w:rPr>
          <w:rStyle w:val="Output"/>
        </w:rPr>
        <w:t xml:space="preserve"> </w:t>
      </w:r>
      <w:bookmarkEnd w:id="325"/>
      <w:r w:rsidR="00503B3F" w:rsidRPr="00503B3F">
        <w:t xml:space="preserve"> </w:t>
      </w:r>
    </w:p>
    <w:p w:rsidR="00503B3F" w:rsidRPr="00503B3F" w:rsidRDefault="00503B3F" w:rsidP="00503B3F">
      <w:bookmarkStart w:id="326" w:name="INPUT_1094"/>
      <w:r w:rsidRPr="00503B3F">
        <w:rPr>
          <w:rStyle w:val="Input"/>
        </w:rPr>
        <w:t xml:space="preserve">double(s.y(3)) </w:t>
      </w:r>
      <w:bookmarkEnd w:id="326"/>
      <w:r w:rsidRPr="00503B3F">
        <w:t xml:space="preserve"> </w:t>
      </w:r>
    </w:p>
    <w:p w:rsidR="009B118F" w:rsidRDefault="009B118F" w:rsidP="00503B3F">
      <w:pPr>
        <w:rPr>
          <w:rStyle w:val="Output"/>
        </w:rPr>
      </w:pPr>
      <w:bookmarkStart w:id="327" w:name="OUTPUT_1094"/>
      <w:r>
        <w:rPr>
          <w:rStyle w:val="Output"/>
        </w:rPr>
        <w:t>ans =</w:t>
      </w:r>
    </w:p>
    <w:p w:rsidR="00503B3F" w:rsidRDefault="009B118F" w:rsidP="00503B3F">
      <w:pPr>
        <w:rPr>
          <w:rStyle w:val="Output"/>
        </w:rPr>
      </w:pPr>
      <w:r>
        <w:rPr>
          <w:rStyle w:val="Output"/>
        </w:rPr>
        <w:t xml:space="preserve">    0.6180</w:t>
      </w:r>
      <w:r w:rsidR="00503B3F">
        <w:rPr>
          <w:rStyle w:val="Output"/>
        </w:rPr>
        <w:t xml:space="preserve"> </w:t>
      </w:r>
      <w:bookmarkEnd w:id="327"/>
    </w:p>
    <w:p w:rsidR="00503B3F" w:rsidRDefault="00503B3F" w:rsidP="00503B3F">
      <w:pPr>
        <w:rPr>
          <w:rStyle w:val="Output"/>
        </w:rPr>
      </w:pPr>
    </w:p>
    <w:p w:rsidR="00503B3F" w:rsidRPr="00503B3F" w:rsidRDefault="00503B3F" w:rsidP="00503B3F">
      <w:bookmarkStart w:id="328" w:name="INPUT_1095"/>
      <w:r w:rsidRPr="00503B3F">
        <w:rPr>
          <w:rStyle w:val="Input"/>
        </w:rPr>
        <w:t xml:space="preserve">double(s.x(4)) </w:t>
      </w:r>
      <w:bookmarkEnd w:id="328"/>
      <w:r w:rsidRPr="00503B3F">
        <w:rPr>
          <w:rStyle w:val="Output"/>
        </w:rPr>
        <w:t xml:space="preserve"> </w:t>
      </w:r>
    </w:p>
    <w:p w:rsidR="009B118F" w:rsidRDefault="009B118F" w:rsidP="00503B3F">
      <w:pPr>
        <w:rPr>
          <w:rStyle w:val="Output"/>
        </w:rPr>
      </w:pPr>
      <w:bookmarkStart w:id="329" w:name="OUTPUT_1095"/>
      <w:r>
        <w:rPr>
          <w:rStyle w:val="Output"/>
        </w:rPr>
        <w:t>ans =</w:t>
      </w:r>
    </w:p>
    <w:p w:rsidR="00503B3F" w:rsidRDefault="009B118F" w:rsidP="00503B3F">
      <w:r>
        <w:rPr>
          <w:rStyle w:val="Output"/>
        </w:rPr>
        <w:t xml:space="preserve">        0 - 1.2720i</w:t>
      </w:r>
      <w:r w:rsidR="00503B3F">
        <w:rPr>
          <w:rStyle w:val="Output"/>
        </w:rPr>
        <w:t xml:space="preserve"> </w:t>
      </w:r>
      <w:bookmarkEnd w:id="329"/>
      <w:r w:rsidR="00503B3F" w:rsidRPr="00503B3F">
        <w:t xml:space="preserve"> </w:t>
      </w:r>
    </w:p>
    <w:p w:rsidR="00503B3F" w:rsidRPr="00503B3F" w:rsidRDefault="00503B3F" w:rsidP="00503B3F">
      <w:bookmarkStart w:id="330" w:name="INPUT_1096"/>
      <w:r w:rsidRPr="00503B3F">
        <w:rPr>
          <w:rStyle w:val="Input"/>
        </w:rPr>
        <w:t xml:space="preserve">double(s.y(4)) </w:t>
      </w:r>
      <w:bookmarkEnd w:id="330"/>
      <w:r w:rsidRPr="00503B3F">
        <w:t xml:space="preserve"> </w:t>
      </w:r>
    </w:p>
    <w:p w:rsidR="009B118F" w:rsidRDefault="009B118F" w:rsidP="00503B3F">
      <w:pPr>
        <w:rPr>
          <w:rStyle w:val="Output"/>
        </w:rPr>
      </w:pPr>
      <w:bookmarkStart w:id="331" w:name="OUTPUT_1096"/>
      <w:r>
        <w:rPr>
          <w:rStyle w:val="Output"/>
        </w:rPr>
        <w:t>ans =</w:t>
      </w:r>
    </w:p>
    <w:p w:rsidR="00503B3F" w:rsidRDefault="009B118F" w:rsidP="00503B3F">
      <w:r>
        <w:rPr>
          <w:rStyle w:val="Output"/>
        </w:rPr>
        <w:t xml:space="preserve">   -1.6180</w:t>
      </w:r>
      <w:r w:rsidR="00503B3F">
        <w:rPr>
          <w:rStyle w:val="Output"/>
        </w:rPr>
        <w:t xml:space="preserve"> </w:t>
      </w:r>
      <w:bookmarkEnd w:id="331"/>
      <w:r w:rsidR="00503B3F" w:rsidRPr="00503B3F">
        <w:t xml:space="preserve"> </w:t>
      </w:r>
    </w:p>
    <w:p w:rsidR="003E459C" w:rsidRDefault="003E459C" w:rsidP="00503B3F"/>
    <w:p w:rsidR="003E459C" w:rsidRDefault="003E459C" w:rsidP="00503B3F">
      <w:r>
        <w:t xml:space="preserve">If the equation to be solved cannot be solved exactly, then </w:t>
      </w:r>
      <w:r w:rsidRPr="00E343F4">
        <w:rPr>
          <w:b/>
        </w:rPr>
        <w:t>solve</w:t>
      </w:r>
      <w:r>
        <w:t xml:space="preserve"> automatically tries to solve it numerically, using extended precision arithmetic (approximately 32 decimal digits):</w:t>
      </w:r>
    </w:p>
    <w:p w:rsidR="003E459C" w:rsidRDefault="003E459C" w:rsidP="00503B3F"/>
    <w:p w:rsidR="003E459C" w:rsidRDefault="003E459C" w:rsidP="003E459C">
      <w:bookmarkStart w:id="332" w:name="INPUT_1204"/>
      <w:r w:rsidRPr="003E459C">
        <w:rPr>
          <w:rStyle w:val="Input"/>
        </w:rPr>
        <w:t xml:space="preserve">syms x </w:t>
      </w:r>
      <w:bookmarkEnd w:id="332"/>
      <w:r w:rsidRPr="003E459C">
        <w:t xml:space="preserve"> </w:t>
      </w:r>
    </w:p>
    <w:p w:rsidR="003E459C" w:rsidRPr="00503B3F" w:rsidRDefault="003E459C" w:rsidP="003E459C">
      <w:bookmarkStart w:id="333" w:name="INPUT_1205"/>
      <w:r w:rsidRPr="003E459C">
        <w:rPr>
          <w:rStyle w:val="Input"/>
        </w:rPr>
        <w:t xml:space="preserve">solve(x^5+sym(4)*x^4-x^3+x^2-x+1,x) </w:t>
      </w:r>
      <w:bookmarkEnd w:id="333"/>
      <w:r w:rsidRPr="003E459C">
        <w:t xml:space="preserve"> </w:t>
      </w:r>
    </w:p>
    <w:p w:rsidR="009B118F" w:rsidRDefault="009B118F" w:rsidP="003E459C">
      <w:pPr>
        <w:rPr>
          <w:rStyle w:val="Output"/>
        </w:rPr>
      </w:pPr>
      <w:bookmarkStart w:id="334" w:name="OUTPUT_1205"/>
      <w:r>
        <w:rPr>
          <w:rStyle w:val="Output"/>
        </w:rPr>
        <w:t>ans =</w:t>
      </w:r>
    </w:p>
    <w:p w:rsidR="009B118F" w:rsidRDefault="009B118F" w:rsidP="003E459C">
      <w:pPr>
        <w:rPr>
          <w:rStyle w:val="Output"/>
        </w:rPr>
      </w:pPr>
      <w:r>
        <w:rPr>
          <w:rStyle w:val="Output"/>
        </w:rPr>
        <w:t xml:space="preserve">                                                 -4.3019656878883790704888463433324</w:t>
      </w:r>
    </w:p>
    <w:p w:rsidR="009B118F" w:rsidRDefault="009B118F" w:rsidP="003E459C">
      <w:pPr>
        <w:rPr>
          <w:rStyle w:val="Output"/>
        </w:rPr>
      </w:pPr>
      <w:r>
        <w:rPr>
          <w:rStyle w:val="Output"/>
        </w:rPr>
        <w:t xml:space="preserve">   0.40236742000277868343510597733001*sqrt(-1) + 0.49445817238673908475778249075192</w:t>
      </w:r>
    </w:p>
    <w:p w:rsidR="009B118F" w:rsidRDefault="009B118F" w:rsidP="003E459C">
      <w:pPr>
        <w:rPr>
          <w:rStyle w:val="Output"/>
        </w:rPr>
      </w:pPr>
      <w:r>
        <w:rPr>
          <w:rStyle w:val="Output"/>
        </w:rPr>
        <w:t xml:space="preserve"> - 0.67380934595293810995276180453239*sqrt(-1) - 0.34347532844254954951335931908572</w:t>
      </w:r>
    </w:p>
    <w:p w:rsidR="009B118F" w:rsidRDefault="009B118F" w:rsidP="003E459C">
      <w:pPr>
        <w:rPr>
          <w:rStyle w:val="Output"/>
        </w:rPr>
      </w:pPr>
      <w:r>
        <w:rPr>
          <w:rStyle w:val="Output"/>
        </w:rPr>
        <w:t xml:space="preserve">   0.67380934595293810995276180453239*sqrt(-1) - 0.34347532844254954951335931908572</w:t>
      </w:r>
    </w:p>
    <w:p w:rsidR="003E459C" w:rsidRPr="003E459C" w:rsidRDefault="009B118F" w:rsidP="003E459C">
      <w:r>
        <w:rPr>
          <w:rStyle w:val="Output"/>
        </w:rPr>
        <w:t xml:space="preserve">   0.49445817238673908475778249075192 - 0.40236742000277868343510597733001*sqrt(-1)</w:t>
      </w:r>
      <w:r w:rsidR="003E459C">
        <w:rPr>
          <w:rStyle w:val="Output"/>
        </w:rPr>
        <w:t xml:space="preserve"> </w:t>
      </w:r>
      <w:bookmarkEnd w:id="334"/>
      <w:r w:rsidR="003E459C" w:rsidRPr="003E459C">
        <w:t xml:space="preserve"> </w:t>
      </w:r>
    </w:p>
    <w:p w:rsidR="004D2A02" w:rsidRPr="003E459C" w:rsidRDefault="004D2A02" w:rsidP="003E459C"/>
    <w:p w:rsidR="00307AD4" w:rsidRDefault="00307AD4">
      <w:r>
        <w:t xml:space="preserve">Finally, there is another way to call </w:t>
      </w:r>
      <w:r w:rsidRPr="00307AD4">
        <w:rPr>
          <w:b/>
        </w:rPr>
        <w:t>solve</w:t>
      </w:r>
      <w:r>
        <w:t xml:space="preserve">.  The equation and unknowns can be given as strings, meaning that there is no need to define symbolic variables before calling </w:t>
      </w:r>
      <w:r w:rsidRPr="00307AD4">
        <w:rPr>
          <w:b/>
        </w:rPr>
        <w:t>solve</w:t>
      </w:r>
      <w:r>
        <w:t>:</w:t>
      </w:r>
    </w:p>
    <w:p w:rsidR="00307AD4" w:rsidRPr="00307AD4" w:rsidRDefault="00307AD4" w:rsidP="00307AD4"/>
    <w:p w:rsidR="00307AD4" w:rsidRDefault="00307AD4" w:rsidP="00307AD4">
      <w:bookmarkStart w:id="335" w:name="INPUT_1198"/>
      <w:r w:rsidRPr="00307AD4">
        <w:rPr>
          <w:rStyle w:val="Input"/>
        </w:rPr>
        <w:t>solve('x^2-2</w:t>
      </w:r>
      <w:r>
        <w:rPr>
          <w:rStyle w:val="Input"/>
        </w:rPr>
        <w:t>*</w:t>
      </w:r>
      <w:r w:rsidRPr="00307AD4">
        <w:rPr>
          <w:rStyle w:val="Input"/>
        </w:rPr>
        <w:t xml:space="preserve">x-1=0','x') </w:t>
      </w:r>
      <w:bookmarkEnd w:id="335"/>
      <w:r w:rsidRPr="00307AD4">
        <w:t xml:space="preserve"> </w:t>
      </w:r>
    </w:p>
    <w:p w:rsidR="009B118F" w:rsidRDefault="009B118F" w:rsidP="00307AD4">
      <w:pPr>
        <w:rPr>
          <w:rStyle w:val="Output"/>
        </w:rPr>
      </w:pPr>
      <w:bookmarkStart w:id="336" w:name="OUTPUT_1198"/>
      <w:r>
        <w:rPr>
          <w:rStyle w:val="Output"/>
        </w:rPr>
        <w:t>ans =</w:t>
      </w:r>
    </w:p>
    <w:p w:rsidR="009B118F" w:rsidRDefault="009B118F" w:rsidP="00307AD4">
      <w:pPr>
        <w:rPr>
          <w:rStyle w:val="Output"/>
        </w:rPr>
      </w:pPr>
      <w:r>
        <w:rPr>
          <w:rStyle w:val="Output"/>
        </w:rPr>
        <w:lastRenderedPageBreak/>
        <w:t xml:space="preserve"> 2^(1/2) + 1</w:t>
      </w:r>
    </w:p>
    <w:p w:rsidR="00307AD4" w:rsidRDefault="009B118F" w:rsidP="00307AD4">
      <w:r>
        <w:rPr>
          <w:rStyle w:val="Output"/>
        </w:rPr>
        <w:t xml:space="preserve"> 1 - 2^(1/2)</w:t>
      </w:r>
      <w:r w:rsidR="00307AD4">
        <w:rPr>
          <w:rStyle w:val="Error"/>
        </w:rPr>
        <w:t xml:space="preserve"> </w:t>
      </w:r>
      <w:bookmarkEnd w:id="336"/>
      <w:r w:rsidR="00307AD4" w:rsidRPr="00307AD4">
        <w:t xml:space="preserve"> </w:t>
      </w:r>
    </w:p>
    <w:p w:rsidR="003E459C" w:rsidRDefault="003E459C" w:rsidP="00307AD4"/>
    <w:p w:rsidR="003E459C" w:rsidRDefault="003E459C" w:rsidP="00307AD4">
      <w:r>
        <w:t>Notice that, when specifying the equation i</w:t>
      </w:r>
      <w:r w:rsidR="008B0CF1">
        <w:t>n symbolically form, it must be expressed with the right-hand side equal to 0, and only the left-hand side is passed to solve (that is, to solve</w:t>
      </w:r>
      <w:r w:rsidR="003218CF">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sidR="008B0CF1">
        <w:t xml:space="preserve"> for </w:t>
      </w:r>
      <m:oMath>
        <m:r>
          <w:rPr>
            <w:rFonts w:ascii="Cambria Math" w:hAnsi="Cambria Math"/>
          </w:rPr>
          <m:t>x</m:t>
        </m:r>
      </m:oMath>
      <w:r w:rsidR="008B0CF1">
        <w:t xml:space="preserve">, we call </w:t>
      </w:r>
      <w:r w:rsidR="008B0CF1" w:rsidRPr="008B0CF1">
        <w:rPr>
          <w:b/>
        </w:rPr>
        <w:t>solve</w:t>
      </w:r>
      <w:r w:rsidR="008B0CF1">
        <w:t xml:space="preserve"> as </w:t>
      </w:r>
      <w:r w:rsidR="008B0CF1" w:rsidRPr="008B0CF1">
        <w:rPr>
          <w:b/>
        </w:rPr>
        <w:t>solve(f(x),x)</w:t>
      </w:r>
      <w:r w:rsidR="008B0CF1">
        <w:t xml:space="preserve">.  However, when calling </w:t>
      </w:r>
      <w:r w:rsidR="008B0CF1" w:rsidRPr="008B0CF1">
        <w:rPr>
          <w:b/>
        </w:rPr>
        <w:t>solve</w:t>
      </w:r>
      <w:r w:rsidR="008B0CF1">
        <w:t xml:space="preserve"> using strings instead of symbolic expressions, we can use either form, </w:t>
      </w:r>
      <m:oMath>
        <m:r>
          <w:rPr>
            <w:rFonts w:ascii="Cambria Math" w:hAnsi="Cambria Math"/>
          </w:rPr>
          <m:t>f(x)=0</m:t>
        </m:r>
      </m:oMath>
      <w:r w:rsidR="008B0CF1">
        <w:t xml:space="preserve"> (as above) or </w:t>
      </w:r>
      <m:oMath>
        <m:r>
          <w:rPr>
            <w:rFonts w:ascii="Cambria Math" w:hAnsi="Cambria Math"/>
          </w:rPr>
          <m:t>f(x)</m:t>
        </m:r>
      </m:oMath>
      <w:r w:rsidR="00787E52">
        <w:t>:</w:t>
      </w:r>
    </w:p>
    <w:p w:rsidR="008B0CF1" w:rsidRDefault="008B0CF1" w:rsidP="00307AD4"/>
    <w:p w:rsidR="008B0CF1" w:rsidRDefault="008B0CF1" w:rsidP="008B0CF1">
      <w:bookmarkStart w:id="337" w:name="INPUT_1206"/>
      <w:r w:rsidRPr="008B0CF1">
        <w:rPr>
          <w:rStyle w:val="Input"/>
        </w:rPr>
        <w:t xml:space="preserve">solve('x^2-2*x-1','x') </w:t>
      </w:r>
      <w:bookmarkEnd w:id="337"/>
      <w:r w:rsidRPr="008B0CF1">
        <w:t xml:space="preserve"> </w:t>
      </w:r>
    </w:p>
    <w:p w:rsidR="009B118F" w:rsidRDefault="009B118F" w:rsidP="00307AD4">
      <w:pPr>
        <w:rPr>
          <w:rStyle w:val="Output"/>
        </w:rPr>
      </w:pPr>
      <w:bookmarkStart w:id="338" w:name="OUTPUT_1206"/>
      <w:r>
        <w:rPr>
          <w:rStyle w:val="Output"/>
        </w:rPr>
        <w:t>ans =</w:t>
      </w:r>
    </w:p>
    <w:p w:rsidR="009B118F" w:rsidRDefault="009B118F" w:rsidP="00307AD4">
      <w:pPr>
        <w:rPr>
          <w:rStyle w:val="Output"/>
        </w:rPr>
      </w:pPr>
      <w:r>
        <w:rPr>
          <w:rStyle w:val="Output"/>
        </w:rPr>
        <w:t xml:space="preserve"> 2^(1/2) + 1</w:t>
      </w:r>
    </w:p>
    <w:p w:rsidR="00307AD4" w:rsidRPr="00307AD4" w:rsidRDefault="009B118F" w:rsidP="00307AD4">
      <w:r>
        <w:rPr>
          <w:rStyle w:val="Output"/>
        </w:rPr>
        <w:t xml:space="preserve"> 1 - 2^(1/2)</w:t>
      </w:r>
      <w:r w:rsidR="008B0CF1">
        <w:rPr>
          <w:rStyle w:val="Output"/>
        </w:rPr>
        <w:t xml:space="preserve"> </w:t>
      </w:r>
      <w:bookmarkEnd w:id="338"/>
      <w:r w:rsidR="008B0CF1" w:rsidRPr="008B0CF1">
        <w:t xml:space="preserve"> </w:t>
      </w:r>
    </w:p>
    <w:p w:rsidR="004D2A02" w:rsidRPr="00780157" w:rsidRDefault="004D2A02" w:rsidP="00A14EE3">
      <w:pPr>
        <w:pStyle w:val="Heading4"/>
      </w:pPr>
      <w:r w:rsidRPr="00780157">
        <w:t>Back to the example</w:t>
      </w:r>
    </w:p>
    <w:p w:rsidR="004D2A02" w:rsidRDefault="004D2A02">
      <w:pPr>
        <w:pStyle w:val="TOC1"/>
      </w:pPr>
    </w:p>
    <w:p w:rsidR="004D2A02" w:rsidRDefault="004D2A02">
      <w:r>
        <w:t>We can now solve for the constants of integrations in the solution to the BVP</w:t>
      </w:r>
    </w:p>
    <w:p w:rsidR="004D2A02" w:rsidRDefault="004D2A02"/>
    <w:p w:rsidR="004D2A02" w:rsidRDefault="004D2A02">
      <w:pPr>
        <w:jc w:val="center"/>
      </w:pPr>
      <w:r w:rsidRPr="00CF596D">
        <w:rPr>
          <w:position w:val="-46"/>
        </w:rPr>
        <w:object w:dxaOrig="2340" w:dyaOrig="1040">
          <v:shape id="_x0000_i1029" type="#_x0000_t75" style="width:117pt;height:52.15pt" o:ole="">
            <v:imagedata r:id="rId24" o:title=""/>
          </v:shape>
          <o:OLEObject Type="Embed" ProgID="Equation.3" ShapeID="_x0000_i1029" DrawAspect="Content" ObjectID="_1373283602" r:id="rId26"/>
        </w:object>
      </w:r>
    </w:p>
    <w:p w:rsidR="004D2A02" w:rsidRDefault="004D2A02"/>
    <w:p w:rsidR="004D2A02" w:rsidRDefault="004D2A02">
      <w:r>
        <w:t>Recall that the solution is of the form</w:t>
      </w:r>
    </w:p>
    <w:p w:rsidR="004D2A02" w:rsidRDefault="004D2A02"/>
    <w:p w:rsidR="004D2A02" w:rsidRDefault="004D2A02">
      <w:bookmarkStart w:id="339" w:name="INPUT_192"/>
      <w:r>
        <w:rPr>
          <w:rStyle w:val="Input"/>
        </w:rPr>
        <w:t xml:space="preserve">u </w:t>
      </w:r>
      <w:bookmarkEnd w:id="339"/>
      <w:r>
        <w:t xml:space="preserve"> </w:t>
      </w:r>
    </w:p>
    <w:p w:rsidR="009B118F" w:rsidRDefault="009B118F">
      <w:pPr>
        <w:rPr>
          <w:rStyle w:val="Output"/>
        </w:rPr>
      </w:pPr>
      <w:bookmarkStart w:id="340" w:name="OUTPUT_192"/>
      <w:r>
        <w:rPr>
          <w:rStyle w:val="Output"/>
        </w:rPr>
        <w:t>u =</w:t>
      </w:r>
    </w:p>
    <w:p w:rsidR="004D2A02" w:rsidRDefault="009B118F">
      <w:r>
        <w:rPr>
          <w:rStyle w:val="Output"/>
        </w:rPr>
        <w:t>C2 + C1*x - (x + 1)^3/6</w:t>
      </w:r>
      <w:r w:rsidR="004D2A02">
        <w:rPr>
          <w:rStyle w:val="Output"/>
        </w:rPr>
        <w:t xml:space="preserve"> </w:t>
      </w:r>
      <w:bookmarkEnd w:id="340"/>
      <w:r w:rsidR="004D2A02">
        <w:t xml:space="preserve"> </w:t>
      </w:r>
    </w:p>
    <w:p w:rsidR="004D2A02" w:rsidRDefault="004D2A02"/>
    <w:p w:rsidR="004D2A02" w:rsidRDefault="004D2A02">
      <w:r>
        <w:t>We must use the bou</w:t>
      </w:r>
      <w:r w:rsidR="003218CF">
        <w:t xml:space="preserve">ndary conditions to compute </w:t>
      </w:r>
      <w:r>
        <w:rPr>
          <w:b/>
          <w:bCs/>
        </w:rPr>
        <w:t>C1</w:t>
      </w:r>
      <w:r>
        <w:t xml:space="preserve"> and </w:t>
      </w:r>
      <w:r>
        <w:rPr>
          <w:b/>
          <w:bCs/>
        </w:rPr>
        <w:t>C2</w:t>
      </w:r>
      <w:r>
        <w:t>.  The equations are</w:t>
      </w:r>
      <w:r w:rsidR="00787E52">
        <w:t xml:space="preserve"> </w:t>
      </w:r>
      <m:oMath>
        <m:r>
          <w:rPr>
            <w:rFonts w:ascii="Cambria Math" w:hAnsi="Cambria Math"/>
          </w:rPr>
          <m:t>u</m:t>
        </m:r>
        <m:d>
          <m:dPr>
            <m:ctrlPr>
              <w:rPr>
                <w:rFonts w:ascii="Cambria Math" w:hAnsi="Cambria Math"/>
                <w:i/>
              </w:rPr>
            </m:ctrlPr>
          </m:dPr>
          <m:e>
            <m:r>
              <w:rPr>
                <w:rFonts w:ascii="Cambria Math" w:hAnsi="Cambria Math"/>
              </w:rPr>
              <m:t>0</m:t>
            </m:r>
          </m:e>
        </m:d>
        <m:r>
          <w:rPr>
            <w:rFonts w:ascii="Cambria Math" w:hAnsi="Cambria Math"/>
          </w:rPr>
          <m:t>-2=0</m:t>
        </m:r>
      </m:oMath>
      <w:r w:rsidR="00787E52">
        <w:br/>
      </w:r>
      <w:r>
        <w:t xml:space="preserve">and </w:t>
      </w:r>
      <m:oMath>
        <m:r>
          <w:rPr>
            <w:rFonts w:ascii="Cambria Math" w:hAnsi="Cambria Math"/>
          </w:rPr>
          <m:t>u</m:t>
        </m:r>
        <m:d>
          <m:dPr>
            <m:ctrlPr>
              <w:rPr>
                <w:rFonts w:ascii="Cambria Math" w:hAnsi="Cambria Math"/>
                <w:i/>
              </w:rPr>
            </m:ctrlPr>
          </m:dPr>
          <m:e>
            <m:r>
              <w:rPr>
                <w:rFonts w:ascii="Cambria Math" w:hAnsi="Cambria Math"/>
              </w:rPr>
              <m:t>1</m:t>
            </m:r>
          </m:e>
        </m:d>
        <m:r>
          <w:rPr>
            <w:rFonts w:ascii="Cambria Math" w:hAnsi="Cambria Math"/>
          </w:rPr>
          <m:t>=0</m:t>
        </m:r>
      </m:oMath>
      <w:r>
        <w:t xml:space="preserve">.  Notice how I use the </w:t>
      </w:r>
      <w:r>
        <w:rPr>
          <w:b/>
          <w:bCs/>
        </w:rPr>
        <w:t>subs</w:t>
      </w:r>
      <w:r>
        <w:t xml:space="preserve"> command to form </w:t>
      </w:r>
      <m:oMath>
        <m:r>
          <w:rPr>
            <w:rFonts w:ascii="Cambria Math" w:hAnsi="Cambria Math"/>
          </w:rPr>
          <m:t>u(0)</m:t>
        </m:r>
      </m:oMath>
      <w:r>
        <w:t xml:space="preserve"> and </w:t>
      </w:r>
      <m:oMath>
        <m:r>
          <w:rPr>
            <w:rFonts w:ascii="Cambria Math" w:hAnsi="Cambria Math"/>
          </w:rPr>
          <m:t>u(1):</m:t>
        </m:r>
      </m:oMath>
    </w:p>
    <w:p w:rsidR="004D2A02" w:rsidRDefault="004D2A02"/>
    <w:p w:rsidR="004D2A02" w:rsidRDefault="004D2A02">
      <w:bookmarkStart w:id="341" w:name="INPUT_155"/>
      <w:r>
        <w:rPr>
          <w:rStyle w:val="Input"/>
        </w:rPr>
        <w:t xml:space="preserve">s=solve(subs(u,x,0)-2,subs(u,x,1),C1,C2) </w:t>
      </w:r>
      <w:bookmarkEnd w:id="341"/>
      <w:r>
        <w:t xml:space="preserve"> </w:t>
      </w:r>
    </w:p>
    <w:p w:rsidR="009B118F" w:rsidRDefault="009B118F">
      <w:pPr>
        <w:rPr>
          <w:rStyle w:val="Output"/>
        </w:rPr>
      </w:pPr>
      <w:bookmarkStart w:id="342" w:name="OUTPUT_155"/>
      <w:r>
        <w:rPr>
          <w:rStyle w:val="Output"/>
        </w:rPr>
        <w:t xml:space="preserve">s = </w:t>
      </w:r>
    </w:p>
    <w:p w:rsidR="009B118F" w:rsidRDefault="009B118F">
      <w:pPr>
        <w:rPr>
          <w:rStyle w:val="Output"/>
        </w:rPr>
      </w:pPr>
      <w:r>
        <w:rPr>
          <w:rStyle w:val="Output"/>
        </w:rPr>
        <w:t xml:space="preserve">    C1: [1x1 sym]</w:t>
      </w:r>
    </w:p>
    <w:p w:rsidR="004D2A02" w:rsidRDefault="009B118F">
      <w:r>
        <w:rPr>
          <w:rStyle w:val="Output"/>
        </w:rPr>
        <w:t xml:space="preserve">    C2: [1x1 sym]</w:t>
      </w:r>
      <w:r w:rsidR="004D2A02">
        <w:t xml:space="preserve"> </w:t>
      </w:r>
      <w:bookmarkEnd w:id="342"/>
      <w:r w:rsidR="004D2A02">
        <w:t xml:space="preserve"> </w:t>
      </w:r>
    </w:p>
    <w:p w:rsidR="004D2A02" w:rsidRDefault="004D2A02"/>
    <w:p w:rsidR="004D2A02" w:rsidRDefault="004D2A02">
      <w:r>
        <w:t xml:space="preserve">Here are the values of </w:t>
      </w:r>
      <w:r>
        <w:rPr>
          <w:b/>
          <w:bCs/>
        </w:rPr>
        <w:t>C1</w:t>
      </w:r>
      <w:r>
        <w:t xml:space="preserve"> and </w:t>
      </w:r>
      <w:r>
        <w:rPr>
          <w:b/>
          <w:bCs/>
        </w:rPr>
        <w:t>C2</w:t>
      </w:r>
      <w:r>
        <w:t>:</w:t>
      </w:r>
    </w:p>
    <w:p w:rsidR="004D2A02" w:rsidRDefault="004D2A02"/>
    <w:p w:rsidR="004D2A02" w:rsidRDefault="004D2A02">
      <w:bookmarkStart w:id="343" w:name="INPUT_193"/>
      <w:r>
        <w:rPr>
          <w:rStyle w:val="Input"/>
        </w:rPr>
        <w:t xml:space="preserve">s.C1 </w:t>
      </w:r>
      <w:bookmarkEnd w:id="343"/>
      <w:r>
        <w:t xml:space="preserve"> </w:t>
      </w:r>
    </w:p>
    <w:p w:rsidR="009B118F" w:rsidRDefault="009B118F">
      <w:pPr>
        <w:rPr>
          <w:rStyle w:val="Output"/>
        </w:rPr>
      </w:pPr>
      <w:bookmarkStart w:id="344" w:name="OUTPUT_193"/>
      <w:r>
        <w:rPr>
          <w:rStyle w:val="Output"/>
        </w:rPr>
        <w:t>ans =</w:t>
      </w:r>
    </w:p>
    <w:p w:rsidR="004D2A02" w:rsidRDefault="009B118F">
      <w:r>
        <w:rPr>
          <w:rStyle w:val="Output"/>
        </w:rPr>
        <w:t>-5/6</w:t>
      </w:r>
      <w:r w:rsidR="004D2A02">
        <w:t xml:space="preserve"> </w:t>
      </w:r>
      <w:bookmarkEnd w:id="344"/>
      <w:r w:rsidR="004D2A02">
        <w:t xml:space="preserve"> </w:t>
      </w:r>
    </w:p>
    <w:p w:rsidR="004D2A02" w:rsidRDefault="004D2A02"/>
    <w:p w:rsidR="004D2A02" w:rsidRDefault="004D2A02">
      <w:bookmarkStart w:id="345" w:name="INPUT_194"/>
      <w:r>
        <w:rPr>
          <w:rStyle w:val="Input"/>
        </w:rPr>
        <w:t xml:space="preserve">s.C2 </w:t>
      </w:r>
      <w:bookmarkEnd w:id="345"/>
      <w:r>
        <w:t xml:space="preserve"> </w:t>
      </w:r>
    </w:p>
    <w:p w:rsidR="009B118F" w:rsidRDefault="009B118F">
      <w:pPr>
        <w:rPr>
          <w:rStyle w:val="Output"/>
        </w:rPr>
      </w:pPr>
      <w:bookmarkStart w:id="346" w:name="OUTPUT_194"/>
      <w:r>
        <w:rPr>
          <w:rStyle w:val="Output"/>
        </w:rPr>
        <w:t>ans =</w:t>
      </w:r>
    </w:p>
    <w:p w:rsidR="004D2A02" w:rsidRDefault="009B118F">
      <w:r>
        <w:rPr>
          <w:rStyle w:val="Output"/>
        </w:rPr>
        <w:t>13/6</w:t>
      </w:r>
      <w:r w:rsidR="004D2A02">
        <w:t xml:space="preserve"> </w:t>
      </w:r>
      <w:bookmarkEnd w:id="346"/>
      <w:r w:rsidR="004D2A02">
        <w:t xml:space="preserve"> </w:t>
      </w:r>
    </w:p>
    <w:p w:rsidR="004D2A02" w:rsidRDefault="004D2A02"/>
    <w:p w:rsidR="004D2A02" w:rsidRDefault="004D2A02">
      <w:r>
        <w:t>Here is the solution:</w:t>
      </w:r>
    </w:p>
    <w:p w:rsidR="004D2A02" w:rsidRDefault="004D2A02"/>
    <w:p w:rsidR="004D2A02" w:rsidRDefault="004D2A02">
      <w:bookmarkStart w:id="347" w:name="INPUT_195"/>
      <w:r>
        <w:rPr>
          <w:rStyle w:val="Input"/>
        </w:rPr>
        <w:t xml:space="preserve">u=subs(u,{C1,C2},{s.C1,s.C2}) </w:t>
      </w:r>
      <w:bookmarkEnd w:id="347"/>
      <w:r>
        <w:t xml:space="preserve"> </w:t>
      </w:r>
    </w:p>
    <w:p w:rsidR="009B118F" w:rsidRDefault="009B118F">
      <w:pPr>
        <w:rPr>
          <w:rStyle w:val="Output"/>
        </w:rPr>
      </w:pPr>
      <w:bookmarkStart w:id="348" w:name="OUTPUT_195"/>
      <w:r>
        <w:rPr>
          <w:rStyle w:val="Output"/>
        </w:rPr>
        <w:t>u =</w:t>
      </w:r>
    </w:p>
    <w:p w:rsidR="004D2A02" w:rsidRDefault="009B118F">
      <w:r>
        <w:rPr>
          <w:rStyle w:val="Output"/>
        </w:rPr>
        <w:t>13/6 - (x + 1)^3/6 - (5*x)/6</w:t>
      </w:r>
      <w:r w:rsidR="004D2A02">
        <w:t xml:space="preserve"> </w:t>
      </w:r>
      <w:bookmarkEnd w:id="348"/>
      <w:r w:rsidR="004D2A02">
        <w:t xml:space="preserve"> </w:t>
      </w:r>
    </w:p>
    <w:p w:rsidR="004D2A02" w:rsidRDefault="004D2A02"/>
    <w:p w:rsidR="004D2A02" w:rsidRDefault="004D2A02">
      <w:r>
        <w:t>Notice how, when substituting for two or more variables, the variables and the values are enclosed in curly braces.</w:t>
      </w:r>
    </w:p>
    <w:p w:rsidR="004D2A02" w:rsidRDefault="004D2A02"/>
    <w:p w:rsidR="004D2A02" w:rsidRDefault="004D2A02">
      <w:r>
        <w:t>Let us check our solution:</w:t>
      </w:r>
    </w:p>
    <w:p w:rsidR="004D2A02" w:rsidRDefault="004D2A02"/>
    <w:p w:rsidR="004D2A02" w:rsidRDefault="004D2A02">
      <w:bookmarkStart w:id="349" w:name="INPUT_196"/>
      <w:r>
        <w:rPr>
          <w:rStyle w:val="Input"/>
        </w:rPr>
        <w:t xml:space="preserve">-diff(u,x,2) </w:t>
      </w:r>
      <w:bookmarkEnd w:id="349"/>
      <w:r>
        <w:t xml:space="preserve"> </w:t>
      </w:r>
    </w:p>
    <w:p w:rsidR="009B118F" w:rsidRDefault="009B118F">
      <w:pPr>
        <w:rPr>
          <w:rStyle w:val="Output"/>
        </w:rPr>
      </w:pPr>
      <w:bookmarkStart w:id="350" w:name="OUTPUT_196"/>
      <w:r>
        <w:rPr>
          <w:rStyle w:val="Output"/>
        </w:rPr>
        <w:t>ans =</w:t>
      </w:r>
    </w:p>
    <w:p w:rsidR="004D2A02" w:rsidRDefault="009B118F">
      <w:r>
        <w:rPr>
          <w:rStyle w:val="Output"/>
        </w:rPr>
        <w:t>x + 1</w:t>
      </w:r>
      <w:r w:rsidR="004D2A02">
        <w:t xml:space="preserve"> </w:t>
      </w:r>
      <w:bookmarkEnd w:id="350"/>
      <w:r w:rsidR="004D2A02">
        <w:t xml:space="preserve"> </w:t>
      </w:r>
    </w:p>
    <w:p w:rsidR="004D2A02" w:rsidRDefault="004D2A02" w:rsidP="000F55A4">
      <w:pPr>
        <w:spacing w:before="240"/>
      </w:pPr>
      <w:bookmarkStart w:id="351" w:name="INPUT_197"/>
      <w:r>
        <w:rPr>
          <w:rStyle w:val="Input"/>
        </w:rPr>
        <w:t>subs(u,x,</w:t>
      </w:r>
      <w:r w:rsidR="000F55A4">
        <w:rPr>
          <w:rStyle w:val="Input"/>
        </w:rPr>
        <w:t>sym(0)</w:t>
      </w:r>
      <w:r>
        <w:rPr>
          <w:rStyle w:val="Input"/>
        </w:rPr>
        <w:t xml:space="preserve">) </w:t>
      </w:r>
      <w:bookmarkEnd w:id="351"/>
      <w:r>
        <w:t xml:space="preserve"> </w:t>
      </w:r>
    </w:p>
    <w:p w:rsidR="009B118F" w:rsidRDefault="009B118F">
      <w:pPr>
        <w:rPr>
          <w:rStyle w:val="Output"/>
        </w:rPr>
      </w:pPr>
      <w:bookmarkStart w:id="352" w:name="OUTPUT_197"/>
      <w:r>
        <w:rPr>
          <w:rStyle w:val="Output"/>
        </w:rPr>
        <w:t>ans =</w:t>
      </w:r>
    </w:p>
    <w:p w:rsidR="004D2A02" w:rsidRDefault="009B118F">
      <w:r>
        <w:rPr>
          <w:rStyle w:val="Output"/>
        </w:rPr>
        <w:t>2</w:t>
      </w:r>
      <w:r w:rsidR="004D2A02">
        <w:t xml:space="preserve"> </w:t>
      </w:r>
      <w:bookmarkEnd w:id="352"/>
      <w:r w:rsidR="004D2A02">
        <w:t xml:space="preserve"> </w:t>
      </w:r>
    </w:p>
    <w:p w:rsidR="004D2A02" w:rsidRDefault="004D2A02">
      <w:bookmarkStart w:id="353" w:name="INPUT_198"/>
      <w:r>
        <w:rPr>
          <w:rStyle w:val="Input"/>
        </w:rPr>
        <w:t>subs(u,x,</w:t>
      </w:r>
      <w:r w:rsidR="000F55A4">
        <w:rPr>
          <w:rStyle w:val="Input"/>
        </w:rPr>
        <w:t>sym(</w:t>
      </w:r>
      <w:r>
        <w:rPr>
          <w:rStyle w:val="Input"/>
        </w:rPr>
        <w:t>1</w:t>
      </w:r>
      <w:r w:rsidR="000F55A4">
        <w:rPr>
          <w:rStyle w:val="Input"/>
        </w:rPr>
        <w:t>)</w:t>
      </w:r>
      <w:r>
        <w:rPr>
          <w:rStyle w:val="Input"/>
        </w:rPr>
        <w:t xml:space="preserve">) </w:t>
      </w:r>
      <w:bookmarkEnd w:id="353"/>
      <w:r>
        <w:t xml:space="preserve"> </w:t>
      </w:r>
    </w:p>
    <w:p w:rsidR="009B118F" w:rsidRDefault="009B118F">
      <w:pPr>
        <w:rPr>
          <w:rStyle w:val="Output"/>
        </w:rPr>
      </w:pPr>
      <w:bookmarkStart w:id="354" w:name="OUTPUT_198"/>
      <w:r>
        <w:rPr>
          <w:rStyle w:val="Output"/>
        </w:rPr>
        <w:t>ans =</w:t>
      </w:r>
    </w:p>
    <w:p w:rsidR="004D2A02" w:rsidRDefault="009B118F">
      <w:r>
        <w:rPr>
          <w:rStyle w:val="Output"/>
        </w:rPr>
        <w:t>0</w:t>
      </w:r>
      <w:r w:rsidR="004D2A02">
        <w:t xml:space="preserve"> </w:t>
      </w:r>
      <w:bookmarkEnd w:id="354"/>
      <w:r w:rsidR="004D2A02">
        <w:t xml:space="preserve"> </w:t>
      </w:r>
    </w:p>
    <w:p w:rsidR="004D2A02" w:rsidRDefault="004D2A02"/>
    <w:p w:rsidR="004D2A02" w:rsidRDefault="004D2A02">
      <w:r>
        <w:t>The differential equation and the boundary conditions are satisfied.</w:t>
      </w:r>
    </w:p>
    <w:p w:rsidR="004D2A02" w:rsidRDefault="004D2A02" w:rsidP="00A14EE3">
      <w:pPr>
        <w:pStyle w:val="Heading4"/>
      </w:pPr>
      <w:r>
        <w:t>Another example</w:t>
      </w:r>
    </w:p>
    <w:p w:rsidR="004D2A02" w:rsidRDefault="004D2A02"/>
    <w:p w:rsidR="004D2A02" w:rsidRDefault="004D2A02">
      <w:r>
        <w:t>Now consider the BVP with a nonconstant coefficient:</w:t>
      </w:r>
    </w:p>
    <w:p w:rsidR="004D2A02" w:rsidRDefault="004D2A02"/>
    <w:p w:rsidR="004D2A02" w:rsidRDefault="004D2A02">
      <w:pPr>
        <w:jc w:val="center"/>
      </w:pPr>
      <w:r w:rsidRPr="00CF596D">
        <w:rPr>
          <w:position w:val="-48"/>
        </w:rPr>
        <w:object w:dxaOrig="3140" w:dyaOrig="1080">
          <v:shape id="_x0000_i1030" type="#_x0000_t75" style="width:157.15pt;height:54pt" o:ole="">
            <v:imagedata r:id="rId27" o:title=""/>
          </v:shape>
          <o:OLEObject Type="Embed" ProgID="Equation.3" ShapeID="_x0000_i1030" DrawAspect="Content" ObjectID="_1373283603" r:id="rId28"/>
        </w:object>
      </w:r>
    </w:p>
    <w:p w:rsidR="004D2A02" w:rsidRDefault="004D2A02"/>
    <w:p w:rsidR="004D2A02" w:rsidRDefault="004D2A02">
      <w:r>
        <w:t>Integrating once yields</w:t>
      </w:r>
    </w:p>
    <w:p w:rsidR="004D2A02" w:rsidRDefault="004D2A02"/>
    <w:p w:rsidR="004D2A02" w:rsidRDefault="004D2A02">
      <w:pPr>
        <w:jc w:val="center"/>
      </w:pPr>
      <w:r w:rsidRPr="00CF596D">
        <w:rPr>
          <w:position w:val="-30"/>
        </w:rPr>
        <w:object w:dxaOrig="1680" w:dyaOrig="680">
          <v:shape id="_x0000_i1031" type="#_x0000_t75" style="width:84pt;height:34.15pt" o:ole="">
            <v:imagedata r:id="rId29" o:title=""/>
          </v:shape>
          <o:OLEObject Type="Embed" ProgID="Equation.3" ShapeID="_x0000_i1031" DrawAspect="Content" ObjectID="_1373283604" r:id="rId30"/>
        </w:object>
      </w:r>
    </w:p>
    <w:p w:rsidR="004D2A02" w:rsidRDefault="004D2A02"/>
    <w:p w:rsidR="004D2A02" w:rsidRDefault="004D2A02">
      <w:r>
        <w:t>(It is easier to perform this calculation in my head than to ask MATLAB to integrate 0.)  I now perform the second integration:</w:t>
      </w:r>
    </w:p>
    <w:p w:rsidR="004D2A02" w:rsidRDefault="004D2A02"/>
    <w:p w:rsidR="00AB57C9" w:rsidRDefault="00CB36A2" w:rsidP="00AB57C9">
      <w:bookmarkStart w:id="355" w:name="INPUT_1102"/>
      <w:r>
        <w:rPr>
          <w:rStyle w:val="Input"/>
        </w:rPr>
        <w:t>clear</w:t>
      </w:r>
      <w:r w:rsidR="00AB57C9" w:rsidRPr="00AB57C9">
        <w:rPr>
          <w:rStyle w:val="Input"/>
        </w:rPr>
        <w:t xml:space="preserve"> </w:t>
      </w:r>
      <w:bookmarkEnd w:id="355"/>
      <w:r w:rsidR="00AB57C9" w:rsidRPr="00AB57C9">
        <w:t xml:space="preserve"> </w:t>
      </w:r>
    </w:p>
    <w:p w:rsidR="00AB57C9" w:rsidRDefault="00AB57C9" w:rsidP="00AB57C9">
      <w:bookmarkStart w:id="356" w:name="INPUT_1103"/>
      <w:r w:rsidRPr="00AB57C9">
        <w:rPr>
          <w:rStyle w:val="Input"/>
        </w:rPr>
        <w:t xml:space="preserve">syms C1 C2 x </w:t>
      </w:r>
      <w:bookmarkEnd w:id="356"/>
      <w:r w:rsidRPr="00AB57C9">
        <w:t xml:space="preserve"> </w:t>
      </w:r>
    </w:p>
    <w:p w:rsidR="004D2A02" w:rsidRDefault="004D2A02">
      <w:bookmarkStart w:id="357" w:name="INPUT_199"/>
      <w:r>
        <w:rPr>
          <w:rStyle w:val="Input"/>
        </w:rPr>
        <w:t xml:space="preserve">u=int(C1/(1+x/2),x)+C2 </w:t>
      </w:r>
      <w:bookmarkEnd w:id="357"/>
      <w:r>
        <w:t xml:space="preserve"> </w:t>
      </w:r>
    </w:p>
    <w:p w:rsidR="009B118F" w:rsidRDefault="009B118F">
      <w:pPr>
        <w:rPr>
          <w:rStyle w:val="Output"/>
        </w:rPr>
      </w:pPr>
      <w:bookmarkStart w:id="358" w:name="OUTPUT_199"/>
      <w:r>
        <w:rPr>
          <w:rStyle w:val="Output"/>
        </w:rPr>
        <w:t>u =</w:t>
      </w:r>
    </w:p>
    <w:p w:rsidR="004D2A02" w:rsidRDefault="009B118F">
      <w:r>
        <w:rPr>
          <w:rStyle w:val="Output"/>
        </w:rPr>
        <w:t>C2 + 2*C1*log(x + 2)</w:t>
      </w:r>
      <w:r w:rsidR="004D2A02">
        <w:t xml:space="preserve"> </w:t>
      </w:r>
      <w:bookmarkEnd w:id="358"/>
      <w:r w:rsidR="004D2A02">
        <w:t xml:space="preserve"> </w:t>
      </w:r>
    </w:p>
    <w:p w:rsidR="004D2A02" w:rsidRDefault="004D2A02"/>
    <w:p w:rsidR="004D2A02" w:rsidRDefault="004D2A02" w:rsidP="00AB57C9">
      <w:r w:rsidRPr="00AB57C9">
        <w:t>N</w:t>
      </w:r>
      <w:r>
        <w:t xml:space="preserve">ow I use </w:t>
      </w:r>
      <w:r>
        <w:rPr>
          <w:b/>
          <w:bCs/>
        </w:rPr>
        <w:t>solve</w:t>
      </w:r>
      <w:r>
        <w:t xml:space="preserve"> to find C1 and C2:</w:t>
      </w:r>
    </w:p>
    <w:p w:rsidR="00AB57C9" w:rsidRPr="00AB57C9" w:rsidRDefault="00AB57C9" w:rsidP="00AB57C9"/>
    <w:p w:rsidR="004D2A02" w:rsidRDefault="00AB57C9">
      <w:bookmarkStart w:id="359" w:name="INPUT_200"/>
      <w:r>
        <w:rPr>
          <w:rStyle w:val="Input"/>
        </w:rPr>
        <w:t>s=</w:t>
      </w:r>
      <w:r w:rsidR="004D2A02">
        <w:rPr>
          <w:rStyle w:val="Input"/>
        </w:rPr>
        <w:t xml:space="preserve">solve(subs(u,x,0)-20,subs(u,x,1)-25,C1,C2) </w:t>
      </w:r>
      <w:bookmarkEnd w:id="359"/>
      <w:r w:rsidR="004D2A02">
        <w:t xml:space="preserve"> </w:t>
      </w:r>
    </w:p>
    <w:p w:rsidR="009B118F" w:rsidRDefault="009B118F">
      <w:pPr>
        <w:rPr>
          <w:rStyle w:val="Output"/>
        </w:rPr>
      </w:pPr>
      <w:bookmarkStart w:id="360" w:name="OUTPUT_200"/>
      <w:r>
        <w:rPr>
          <w:rStyle w:val="Output"/>
        </w:rPr>
        <w:t xml:space="preserve">s = </w:t>
      </w:r>
    </w:p>
    <w:p w:rsidR="009B118F" w:rsidRDefault="009B118F">
      <w:pPr>
        <w:rPr>
          <w:rStyle w:val="Output"/>
        </w:rPr>
      </w:pPr>
      <w:r>
        <w:rPr>
          <w:rStyle w:val="Output"/>
        </w:rPr>
        <w:t xml:space="preserve">    C1: [1x1 sym]</w:t>
      </w:r>
    </w:p>
    <w:p w:rsidR="004D2A02" w:rsidRDefault="009B118F">
      <w:r>
        <w:rPr>
          <w:rStyle w:val="Output"/>
        </w:rPr>
        <w:t xml:space="preserve">    C2: [1x1 sym]</w:t>
      </w:r>
      <w:r w:rsidR="004D2A02">
        <w:rPr>
          <w:rStyle w:val="Output"/>
        </w:rPr>
        <w:t xml:space="preserve"> </w:t>
      </w:r>
      <w:bookmarkEnd w:id="360"/>
      <w:r w:rsidR="004D2A02">
        <w:t xml:space="preserve"> </w:t>
      </w:r>
    </w:p>
    <w:p w:rsidR="00A322F6" w:rsidRDefault="00A322F6" w:rsidP="00605025">
      <w:pPr>
        <w:rPr>
          <w:rStyle w:val="Input"/>
        </w:rPr>
      </w:pPr>
    </w:p>
    <w:p w:rsidR="004D2A02" w:rsidRDefault="004D2A02" w:rsidP="00605025">
      <w:r w:rsidRPr="00605025">
        <w:t>H</w:t>
      </w:r>
      <w:r>
        <w:t>ere is the solution:</w:t>
      </w:r>
    </w:p>
    <w:p w:rsidR="004D2A02" w:rsidRDefault="004D2A02"/>
    <w:p w:rsidR="004D2A02" w:rsidRDefault="00A322F6">
      <w:bookmarkStart w:id="361" w:name="INPUT_201"/>
      <w:r>
        <w:rPr>
          <w:rStyle w:val="Input"/>
        </w:rPr>
        <w:t>u=subs(u,{C1,C2},{s.C1,</w:t>
      </w:r>
      <w:r w:rsidR="004D2A02">
        <w:rPr>
          <w:rStyle w:val="Input"/>
        </w:rPr>
        <w:t xml:space="preserve">s.C2}) </w:t>
      </w:r>
      <w:bookmarkEnd w:id="361"/>
      <w:r w:rsidR="004D2A02">
        <w:t xml:space="preserve"> </w:t>
      </w:r>
    </w:p>
    <w:p w:rsidR="009B118F" w:rsidRDefault="009B118F">
      <w:pPr>
        <w:rPr>
          <w:rStyle w:val="Output"/>
        </w:rPr>
      </w:pPr>
      <w:bookmarkStart w:id="362" w:name="OUTPUT_201"/>
      <w:r>
        <w:rPr>
          <w:rStyle w:val="Output"/>
        </w:rPr>
        <w:t>u =</w:t>
      </w:r>
    </w:p>
    <w:p w:rsidR="004D2A02" w:rsidRDefault="009B118F">
      <w:r>
        <w:rPr>
          <w:rStyle w:val="Output"/>
        </w:rPr>
        <w:t>(45035996273704960*log(x + 2))/3652105019575333 + 41825526550679865/3652105019575333</w:t>
      </w:r>
      <w:r w:rsidR="004D2A02">
        <w:t xml:space="preserve"> </w:t>
      </w:r>
      <w:bookmarkEnd w:id="362"/>
      <w:r w:rsidR="004D2A02">
        <w:t xml:space="preserve"> </w:t>
      </w:r>
    </w:p>
    <w:p w:rsidR="004D2A02" w:rsidRDefault="004D2A02"/>
    <w:p w:rsidR="00780157" w:rsidRDefault="00780157">
      <w:r>
        <w:t xml:space="preserve">Notice the unexpected answer; the problem is that MATLAB did not interpret </w:t>
      </w:r>
      <w:r w:rsidR="003D1A0C">
        <w:t>the constants in the equations (0, 1, 20, 25)</w:t>
      </w:r>
      <w:r w:rsidR="00AF72FD">
        <w:t xml:space="preserve"> as</w:t>
      </w:r>
      <w:r w:rsidR="00965253">
        <w:t xml:space="preserve"> symbolic quantities, but rather as numerical (floating point) values.  As a result, it used extended precision arithmetic </w:t>
      </w:r>
      <w:r w:rsidR="00AF44ED">
        <w:t>while finding a solution.   The desired solution can be found by specifying that the various numbers be treated as symbolic:</w:t>
      </w:r>
    </w:p>
    <w:p w:rsidR="00AF44ED" w:rsidRDefault="00AF44ED"/>
    <w:p w:rsidR="00AF44ED" w:rsidRDefault="00AF44ED" w:rsidP="00AF44ED">
      <w:bookmarkStart w:id="363" w:name="INPUT_1199"/>
      <w:r w:rsidRPr="00AF44ED">
        <w:rPr>
          <w:rStyle w:val="Input"/>
        </w:rPr>
        <w:t xml:space="preserve">clear u </w:t>
      </w:r>
      <w:bookmarkEnd w:id="363"/>
      <w:r w:rsidRPr="00AF44ED">
        <w:t xml:space="preserve"> </w:t>
      </w:r>
    </w:p>
    <w:p w:rsidR="00AF44ED" w:rsidRDefault="00AF44ED" w:rsidP="00AF44ED">
      <w:bookmarkStart w:id="364" w:name="INPUT_1201"/>
      <w:r w:rsidRPr="00AF44ED">
        <w:rPr>
          <w:rStyle w:val="Input"/>
        </w:rPr>
        <w:t xml:space="preserve">syms C1 C2 x  </w:t>
      </w:r>
      <w:bookmarkEnd w:id="364"/>
    </w:p>
    <w:p w:rsidR="00AF44ED" w:rsidRDefault="00AF44ED" w:rsidP="00AF44ED">
      <w:pPr>
        <w:rPr>
          <w:rStyle w:val="Input"/>
        </w:rPr>
      </w:pPr>
      <w:bookmarkStart w:id="365" w:name="INPUT_1202"/>
      <w:r w:rsidRPr="00AF44ED">
        <w:rPr>
          <w:rStyle w:val="Input"/>
        </w:rPr>
        <w:t xml:space="preserve">u=int(C1/(1+x/2),x)+C2  </w:t>
      </w:r>
      <w:bookmarkEnd w:id="365"/>
    </w:p>
    <w:p w:rsidR="009B118F" w:rsidRDefault="009B118F" w:rsidP="00AF44ED">
      <w:pPr>
        <w:rPr>
          <w:rStyle w:val="Output"/>
        </w:rPr>
      </w:pPr>
      <w:bookmarkStart w:id="366" w:name="OUTPUT_1202"/>
      <w:r>
        <w:rPr>
          <w:rStyle w:val="Output"/>
        </w:rPr>
        <w:t>u =</w:t>
      </w:r>
    </w:p>
    <w:p w:rsidR="00AF44ED" w:rsidRDefault="009B118F" w:rsidP="00AF44ED">
      <w:r>
        <w:rPr>
          <w:rStyle w:val="Output"/>
        </w:rPr>
        <w:t>C2 + 2*C1*log(x + 2)</w:t>
      </w:r>
      <w:r w:rsidR="00AF44ED">
        <w:rPr>
          <w:rStyle w:val="Output"/>
        </w:rPr>
        <w:t xml:space="preserve"> </w:t>
      </w:r>
      <w:bookmarkEnd w:id="366"/>
      <w:r w:rsidR="00AF44ED" w:rsidRPr="00AF44ED">
        <w:t xml:space="preserve"> </w:t>
      </w:r>
    </w:p>
    <w:p w:rsidR="00AF44ED" w:rsidRPr="00AF44ED" w:rsidRDefault="00AF44ED" w:rsidP="00AF44ED"/>
    <w:p w:rsidR="00AF44ED" w:rsidRDefault="00AF44ED">
      <w:bookmarkStart w:id="367" w:name="INPUT_1200"/>
      <w:r>
        <w:rPr>
          <w:rStyle w:val="Input"/>
        </w:rPr>
        <w:t>s=</w:t>
      </w:r>
      <w:r w:rsidRPr="00AF44ED">
        <w:rPr>
          <w:rStyle w:val="Input"/>
        </w:rPr>
        <w:t>solve(subs(u,x,</w:t>
      </w:r>
      <w:r>
        <w:rPr>
          <w:rStyle w:val="Input"/>
        </w:rPr>
        <w:t>sym(</w:t>
      </w:r>
      <w:r w:rsidRPr="00AF44ED">
        <w:rPr>
          <w:rStyle w:val="Input"/>
        </w:rPr>
        <w:t>0</w:t>
      </w:r>
      <w:r>
        <w:rPr>
          <w:rStyle w:val="Input"/>
        </w:rPr>
        <w:t>)</w:t>
      </w:r>
      <w:r w:rsidRPr="00AF44ED">
        <w:rPr>
          <w:rStyle w:val="Input"/>
        </w:rPr>
        <w:t>)-</w:t>
      </w:r>
      <w:r>
        <w:rPr>
          <w:rStyle w:val="Input"/>
        </w:rPr>
        <w:t>sym(</w:t>
      </w:r>
      <w:r w:rsidRPr="00AF44ED">
        <w:rPr>
          <w:rStyle w:val="Input"/>
        </w:rPr>
        <w:t>20</w:t>
      </w:r>
      <w:r>
        <w:rPr>
          <w:rStyle w:val="Input"/>
        </w:rPr>
        <w:t>)</w:t>
      </w:r>
      <w:r w:rsidRPr="00AF44ED">
        <w:rPr>
          <w:rStyle w:val="Input"/>
        </w:rPr>
        <w:t>,subs(u,x,</w:t>
      </w:r>
      <w:r>
        <w:rPr>
          <w:rStyle w:val="Input"/>
        </w:rPr>
        <w:t>sym(</w:t>
      </w:r>
      <w:r w:rsidRPr="00AF44ED">
        <w:rPr>
          <w:rStyle w:val="Input"/>
        </w:rPr>
        <w:t>1</w:t>
      </w:r>
      <w:r>
        <w:rPr>
          <w:rStyle w:val="Input"/>
        </w:rPr>
        <w:t>)</w:t>
      </w:r>
      <w:r w:rsidRPr="00AF44ED">
        <w:rPr>
          <w:rStyle w:val="Input"/>
        </w:rPr>
        <w:t>)-</w:t>
      </w:r>
      <w:r>
        <w:rPr>
          <w:rStyle w:val="Input"/>
        </w:rPr>
        <w:t>sym(</w:t>
      </w:r>
      <w:r w:rsidRPr="00AF44ED">
        <w:rPr>
          <w:rStyle w:val="Input"/>
        </w:rPr>
        <w:t>25</w:t>
      </w:r>
      <w:r>
        <w:rPr>
          <w:rStyle w:val="Input"/>
        </w:rPr>
        <w:t>)</w:t>
      </w:r>
      <w:r w:rsidRPr="00AF44ED">
        <w:rPr>
          <w:rStyle w:val="Input"/>
        </w:rPr>
        <w:t xml:space="preserve">,C1,C2) </w:t>
      </w:r>
      <w:bookmarkEnd w:id="367"/>
      <w:r w:rsidRPr="00AF44ED">
        <w:rPr>
          <w:rStyle w:val="Input"/>
        </w:rPr>
        <w:t xml:space="preserve"> </w:t>
      </w:r>
    </w:p>
    <w:p w:rsidR="009B118F" w:rsidRDefault="009B118F" w:rsidP="00AF44ED">
      <w:pPr>
        <w:rPr>
          <w:rStyle w:val="Output"/>
        </w:rPr>
      </w:pPr>
      <w:bookmarkStart w:id="368" w:name="OUTPUT_1200"/>
      <w:r>
        <w:rPr>
          <w:rStyle w:val="Output"/>
        </w:rPr>
        <w:t xml:space="preserve">s = </w:t>
      </w:r>
    </w:p>
    <w:p w:rsidR="009B118F" w:rsidRDefault="009B118F" w:rsidP="00AF44ED">
      <w:pPr>
        <w:rPr>
          <w:rStyle w:val="Output"/>
        </w:rPr>
      </w:pPr>
      <w:r>
        <w:rPr>
          <w:rStyle w:val="Output"/>
        </w:rPr>
        <w:t xml:space="preserve">    C1: [1x1 sym]</w:t>
      </w:r>
    </w:p>
    <w:p w:rsidR="00AF44ED" w:rsidRDefault="009B118F" w:rsidP="00AF44ED">
      <w:r>
        <w:rPr>
          <w:rStyle w:val="Output"/>
        </w:rPr>
        <w:t xml:space="preserve">    C2: [1x1 sym]</w:t>
      </w:r>
      <w:r w:rsidR="00AF44ED">
        <w:rPr>
          <w:rStyle w:val="Error"/>
        </w:rPr>
        <w:t xml:space="preserve"> </w:t>
      </w:r>
      <w:bookmarkEnd w:id="368"/>
      <w:r w:rsidR="00AF44ED" w:rsidRPr="00AF44ED">
        <w:t xml:space="preserve"> </w:t>
      </w:r>
    </w:p>
    <w:p w:rsidR="00AF44ED" w:rsidRPr="00AF44ED" w:rsidRDefault="00AF44ED" w:rsidP="00AF44ED"/>
    <w:p w:rsidR="00AF44ED" w:rsidRPr="00AF44ED" w:rsidRDefault="00AF44ED" w:rsidP="00AF44ED">
      <w:bookmarkStart w:id="369" w:name="INPUT_1203"/>
      <w:r w:rsidRPr="00AF44ED">
        <w:rPr>
          <w:rStyle w:val="Input"/>
        </w:rPr>
        <w:t xml:space="preserve">u=subs(u,{C1,C2},{s.C1,s.C2}) </w:t>
      </w:r>
      <w:bookmarkEnd w:id="369"/>
      <w:r w:rsidRPr="00AF44ED">
        <w:rPr>
          <w:rStyle w:val="Input"/>
        </w:rPr>
        <w:t xml:space="preserve"> </w:t>
      </w:r>
    </w:p>
    <w:p w:rsidR="009B118F" w:rsidRDefault="009B118F" w:rsidP="00AF44ED">
      <w:pPr>
        <w:rPr>
          <w:rStyle w:val="Output"/>
        </w:rPr>
      </w:pPr>
      <w:bookmarkStart w:id="370" w:name="OUTPUT_1203"/>
      <w:r>
        <w:rPr>
          <w:rStyle w:val="Output"/>
        </w:rPr>
        <w:t>u =</w:t>
      </w:r>
    </w:p>
    <w:p w:rsidR="00AF44ED" w:rsidRPr="00AF44ED" w:rsidRDefault="009B118F" w:rsidP="00AF44ED">
      <w:r>
        <w:rPr>
          <w:rStyle w:val="Output"/>
        </w:rPr>
        <w:t>(5*(5*log(2) - 4*log(3)))/(log(2) - log(3)) - (5*log(x + 2))/(log(2) - log(3))</w:t>
      </w:r>
      <w:r w:rsidR="00AF44ED">
        <w:rPr>
          <w:rStyle w:val="Output"/>
        </w:rPr>
        <w:t xml:space="preserve"> </w:t>
      </w:r>
      <w:bookmarkEnd w:id="370"/>
      <w:r w:rsidR="00AF44ED" w:rsidRPr="00AF44ED">
        <w:t xml:space="preserve"> </w:t>
      </w:r>
    </w:p>
    <w:p w:rsidR="00AF44ED" w:rsidRDefault="00AF44ED" w:rsidP="00AF44ED"/>
    <w:p w:rsidR="004D2A02" w:rsidRDefault="00AF44ED" w:rsidP="00AF44ED">
      <w:r>
        <w:t xml:space="preserve">Now </w:t>
      </w:r>
      <w:r w:rsidR="004D2A02" w:rsidRPr="00AF44ED">
        <w:t>I</w:t>
      </w:r>
      <w:r w:rsidR="004D2A02">
        <w:t xml:space="preserve"> will check the answer:</w:t>
      </w:r>
    </w:p>
    <w:p w:rsidR="004D2A02" w:rsidRDefault="004D2A02"/>
    <w:p w:rsidR="004D2A02" w:rsidRDefault="00AB57C9">
      <w:bookmarkStart w:id="371" w:name="INPUT_202"/>
      <w:r>
        <w:rPr>
          <w:rStyle w:val="Input"/>
        </w:rPr>
        <w:t>simplify(</w:t>
      </w:r>
      <w:r w:rsidR="004D2A02">
        <w:rPr>
          <w:rStyle w:val="Input"/>
        </w:rPr>
        <w:t>-diff((1+x/2)*diff(u,x),x)</w:t>
      </w:r>
      <w:r>
        <w:rPr>
          <w:rStyle w:val="Input"/>
        </w:rPr>
        <w:t>)</w:t>
      </w:r>
      <w:r w:rsidR="004D2A02">
        <w:rPr>
          <w:rStyle w:val="Input"/>
        </w:rPr>
        <w:t xml:space="preserve"> </w:t>
      </w:r>
      <w:bookmarkEnd w:id="371"/>
      <w:r w:rsidR="004D2A02">
        <w:t xml:space="preserve"> </w:t>
      </w:r>
    </w:p>
    <w:p w:rsidR="009B118F" w:rsidRDefault="009B118F">
      <w:pPr>
        <w:rPr>
          <w:rStyle w:val="Output"/>
        </w:rPr>
      </w:pPr>
      <w:bookmarkStart w:id="372" w:name="OUTPUT_202"/>
      <w:r>
        <w:rPr>
          <w:rStyle w:val="Output"/>
        </w:rPr>
        <w:t>ans =</w:t>
      </w:r>
    </w:p>
    <w:p w:rsidR="004D2A02" w:rsidRDefault="009B118F">
      <w:r>
        <w:rPr>
          <w:rStyle w:val="Output"/>
        </w:rPr>
        <w:t>0</w:t>
      </w:r>
      <w:r w:rsidR="004D2A02">
        <w:t xml:space="preserve"> </w:t>
      </w:r>
      <w:bookmarkEnd w:id="372"/>
      <w:r w:rsidR="004D2A02">
        <w:t xml:space="preserve"> </w:t>
      </w:r>
    </w:p>
    <w:p w:rsidR="00AB57C9" w:rsidRPr="00AB57C9" w:rsidRDefault="00AB57C9" w:rsidP="00AB57C9"/>
    <w:p w:rsidR="004D2A02" w:rsidRDefault="00A322F6">
      <w:bookmarkStart w:id="373" w:name="INPUT_203"/>
      <w:r>
        <w:rPr>
          <w:rStyle w:val="Input"/>
        </w:rPr>
        <w:t>s</w:t>
      </w:r>
      <w:r w:rsidR="004D2A02">
        <w:rPr>
          <w:rStyle w:val="Input"/>
        </w:rPr>
        <w:t xml:space="preserve">ubs(u,x,0) </w:t>
      </w:r>
      <w:bookmarkEnd w:id="373"/>
      <w:r w:rsidR="004D2A02">
        <w:t xml:space="preserve"> </w:t>
      </w:r>
    </w:p>
    <w:p w:rsidR="009B118F" w:rsidRDefault="009B118F">
      <w:pPr>
        <w:rPr>
          <w:rStyle w:val="Output"/>
        </w:rPr>
      </w:pPr>
      <w:bookmarkStart w:id="374" w:name="OUTPUT_203"/>
      <w:r>
        <w:rPr>
          <w:rStyle w:val="Output"/>
        </w:rPr>
        <w:t>ans =</w:t>
      </w:r>
    </w:p>
    <w:p w:rsidR="004D2A02" w:rsidRDefault="009B118F">
      <w:r>
        <w:rPr>
          <w:rStyle w:val="Output"/>
        </w:rPr>
        <w:t xml:space="preserve">    20</w:t>
      </w:r>
      <w:r w:rsidR="004D2A02">
        <w:t xml:space="preserve"> </w:t>
      </w:r>
      <w:bookmarkEnd w:id="374"/>
      <w:r w:rsidR="004D2A02">
        <w:t xml:space="preserve"> </w:t>
      </w:r>
    </w:p>
    <w:p w:rsidR="004D2A02" w:rsidRDefault="004D2A02">
      <w:bookmarkStart w:id="375" w:name="INPUT_204"/>
      <w:r>
        <w:rPr>
          <w:rStyle w:val="Input"/>
        </w:rPr>
        <w:t xml:space="preserve">subs(u,x,1) </w:t>
      </w:r>
      <w:bookmarkEnd w:id="375"/>
      <w:r>
        <w:t xml:space="preserve"> </w:t>
      </w:r>
    </w:p>
    <w:p w:rsidR="009B118F" w:rsidRDefault="009B118F">
      <w:pPr>
        <w:rPr>
          <w:rStyle w:val="Output"/>
        </w:rPr>
      </w:pPr>
      <w:bookmarkStart w:id="376" w:name="OUTPUT_204"/>
      <w:r>
        <w:rPr>
          <w:rStyle w:val="Output"/>
        </w:rPr>
        <w:t>ans =</w:t>
      </w:r>
    </w:p>
    <w:p w:rsidR="004D2A02" w:rsidRDefault="009B118F">
      <w:r>
        <w:rPr>
          <w:rStyle w:val="Output"/>
        </w:rPr>
        <w:t xml:space="preserve">   25.0000</w:t>
      </w:r>
      <w:r w:rsidR="004D2A02">
        <w:t xml:space="preserve"> </w:t>
      </w:r>
      <w:bookmarkEnd w:id="376"/>
      <w:r w:rsidR="004D2A02">
        <w:t xml:space="preserve"> </w:t>
      </w:r>
    </w:p>
    <w:p w:rsidR="004D2A02" w:rsidRDefault="004D2A02"/>
    <w:p w:rsidR="004D2A02" w:rsidRDefault="004D2A02" w:rsidP="0055429B">
      <w:pPr>
        <w:pStyle w:val="Heading1"/>
      </w:pPr>
      <w:bookmarkStart w:id="377" w:name="_Toc299541529"/>
      <w:r>
        <w:t>Chapter 3: Essential linear algebra</w:t>
      </w:r>
      <w:bookmarkEnd w:id="377"/>
    </w:p>
    <w:p w:rsidR="004D2A02" w:rsidRDefault="004D2A02"/>
    <w:p w:rsidR="004D2A02" w:rsidRDefault="004D2A02" w:rsidP="0055429B">
      <w:pPr>
        <w:pStyle w:val="Heading2"/>
      </w:pPr>
      <w:bookmarkStart w:id="378" w:name="_Toc299541530"/>
      <w:r>
        <w:t>Section 3.1 Linear systems as linear operator equations</w:t>
      </w:r>
      <w:bookmarkEnd w:id="378"/>
    </w:p>
    <w:p w:rsidR="004D2A02" w:rsidRDefault="004D2A02"/>
    <w:p w:rsidR="004D2A02" w:rsidRDefault="004D2A02">
      <w:r>
        <w:t>I have already showed you how to enter matrices and vectors in MATLAB.  I will now introduce a few more elementary operations on matrices and vectors, and explain how to extract components from a vector and entries, rows, or columns from a matrix.  At the end of this section, I will describe how MATLAB can  perform symbolic linear algebra; until then, the examples will use floating point arithmetic.</w:t>
      </w:r>
    </w:p>
    <w:p w:rsidR="004D2A02" w:rsidRDefault="004D2A02"/>
    <w:p w:rsidR="004D2A02" w:rsidRDefault="004D2A02">
      <w:bookmarkStart w:id="379" w:name="INPUT_211"/>
      <w:r>
        <w:rPr>
          <w:rStyle w:val="Input"/>
        </w:rPr>
        <w:t xml:space="preserve">clear </w:t>
      </w:r>
      <w:bookmarkEnd w:id="379"/>
      <w:r>
        <w:t xml:space="preserve"> </w:t>
      </w:r>
    </w:p>
    <w:p w:rsidR="004D2A02" w:rsidRDefault="004D2A02"/>
    <w:p w:rsidR="004D2A02" w:rsidRDefault="004D2A02">
      <w:r>
        <w:t>Consider the matrix</w:t>
      </w:r>
    </w:p>
    <w:p w:rsidR="004D2A02" w:rsidRDefault="004D2A02"/>
    <w:p w:rsidR="004D2A02" w:rsidRDefault="004D2A02">
      <w:bookmarkStart w:id="380" w:name="INPUT_215"/>
      <w:r>
        <w:rPr>
          <w:rStyle w:val="Input"/>
        </w:rPr>
        <w:t xml:space="preserve">A=[1 2 3;4 5 6;7 8 9] </w:t>
      </w:r>
      <w:bookmarkEnd w:id="380"/>
      <w:r>
        <w:t xml:space="preserve"> </w:t>
      </w:r>
    </w:p>
    <w:p w:rsidR="009B118F" w:rsidRDefault="009B118F">
      <w:pPr>
        <w:rPr>
          <w:rStyle w:val="Output"/>
        </w:rPr>
      </w:pPr>
      <w:bookmarkStart w:id="381" w:name="OUTPUT_215"/>
      <w:r>
        <w:rPr>
          <w:rStyle w:val="Output"/>
        </w:rPr>
        <w:t>A =</w:t>
      </w:r>
    </w:p>
    <w:p w:rsidR="009B118F" w:rsidRDefault="009B118F">
      <w:pPr>
        <w:rPr>
          <w:rStyle w:val="Output"/>
        </w:rPr>
      </w:pPr>
      <w:r>
        <w:rPr>
          <w:rStyle w:val="Output"/>
        </w:rPr>
        <w:t xml:space="preserve">     1     2     3</w:t>
      </w:r>
    </w:p>
    <w:p w:rsidR="009B118F" w:rsidRDefault="009B118F">
      <w:pPr>
        <w:rPr>
          <w:rStyle w:val="Output"/>
        </w:rPr>
      </w:pPr>
      <w:r>
        <w:rPr>
          <w:rStyle w:val="Output"/>
        </w:rPr>
        <w:t xml:space="preserve">     4     5     6</w:t>
      </w:r>
    </w:p>
    <w:p w:rsidR="004D2A02" w:rsidRDefault="009B118F">
      <w:r>
        <w:rPr>
          <w:rStyle w:val="Output"/>
        </w:rPr>
        <w:t xml:space="preserve">     7     8     9</w:t>
      </w:r>
      <w:r w:rsidR="004D2A02">
        <w:rPr>
          <w:rStyle w:val="Output"/>
        </w:rPr>
        <w:t xml:space="preserve"> </w:t>
      </w:r>
      <w:bookmarkEnd w:id="381"/>
      <w:r w:rsidR="004D2A02">
        <w:t xml:space="preserve"> </w:t>
      </w:r>
    </w:p>
    <w:p w:rsidR="004D2A02" w:rsidRDefault="004D2A02"/>
    <w:p w:rsidR="004D2A02" w:rsidRDefault="004D2A02">
      <w:r>
        <w:t>The transpose is indicated by a single quote following the matrix name:</w:t>
      </w:r>
    </w:p>
    <w:p w:rsidR="004D2A02" w:rsidRDefault="004D2A02"/>
    <w:p w:rsidR="004D2A02" w:rsidRDefault="004D2A02">
      <w:bookmarkStart w:id="382" w:name="INPUT_216"/>
      <w:r>
        <w:rPr>
          <w:rStyle w:val="Input"/>
        </w:rPr>
        <w:t xml:space="preserve">A' </w:t>
      </w:r>
      <w:bookmarkEnd w:id="382"/>
      <w:r>
        <w:t xml:space="preserve"> </w:t>
      </w:r>
    </w:p>
    <w:p w:rsidR="009B118F" w:rsidRDefault="009B118F">
      <w:pPr>
        <w:rPr>
          <w:rStyle w:val="Output"/>
        </w:rPr>
      </w:pPr>
      <w:bookmarkStart w:id="383" w:name="OUTPUT_216"/>
      <w:r>
        <w:rPr>
          <w:rStyle w:val="Output"/>
        </w:rPr>
        <w:t>ans =</w:t>
      </w:r>
    </w:p>
    <w:p w:rsidR="009B118F" w:rsidRDefault="009B118F">
      <w:pPr>
        <w:rPr>
          <w:rStyle w:val="Output"/>
        </w:rPr>
      </w:pPr>
      <w:r>
        <w:rPr>
          <w:rStyle w:val="Output"/>
        </w:rPr>
        <w:t xml:space="preserve">     1     4     7</w:t>
      </w:r>
    </w:p>
    <w:p w:rsidR="009B118F" w:rsidRDefault="009B118F">
      <w:pPr>
        <w:rPr>
          <w:rStyle w:val="Output"/>
        </w:rPr>
      </w:pPr>
      <w:r>
        <w:rPr>
          <w:rStyle w:val="Output"/>
        </w:rPr>
        <w:t xml:space="preserve">     2     5     8</w:t>
      </w:r>
    </w:p>
    <w:p w:rsidR="004D2A02" w:rsidRDefault="009B118F">
      <w:r>
        <w:rPr>
          <w:rStyle w:val="Output"/>
        </w:rPr>
        <w:lastRenderedPageBreak/>
        <w:t xml:space="preserve">     3     6     9</w:t>
      </w:r>
      <w:r w:rsidR="004D2A02">
        <w:t xml:space="preserve"> </w:t>
      </w:r>
      <w:bookmarkEnd w:id="383"/>
      <w:r w:rsidR="004D2A02">
        <w:t xml:space="preserve"> </w:t>
      </w:r>
    </w:p>
    <w:p w:rsidR="004D2A02" w:rsidRDefault="004D2A02"/>
    <w:p w:rsidR="004D2A02" w:rsidRDefault="004D2A02">
      <w:r>
        <w:t xml:space="preserve">Recall that, if </w:t>
      </w:r>
      <w:r>
        <w:rPr>
          <w:i/>
          <w:iCs/>
        </w:rPr>
        <w:t>x</w:t>
      </w:r>
      <w:r>
        <w:t xml:space="preserve"> and </w:t>
      </w:r>
      <w:r>
        <w:rPr>
          <w:i/>
          <w:iCs/>
        </w:rPr>
        <w:t>y</w:t>
      </w:r>
      <w:r>
        <w:t xml:space="preserve"> are column vectors, then the dot product of </w:t>
      </w:r>
      <w:r>
        <w:rPr>
          <w:i/>
          <w:iCs/>
        </w:rPr>
        <w:t>x</w:t>
      </w:r>
      <w:r>
        <w:t xml:space="preserve"> and </w:t>
      </w:r>
      <w:r>
        <w:rPr>
          <w:i/>
          <w:iCs/>
        </w:rPr>
        <w:t>y</w:t>
      </w:r>
      <w:r>
        <w:t xml:space="preserve"> can be computed as </w:t>
      </w:r>
      <w:r>
        <w:rPr>
          <w:i/>
          <w:iCs/>
        </w:rPr>
        <w:t>x</w:t>
      </w:r>
      <w:r>
        <w:rPr>
          <w:vertAlign w:val="superscript"/>
        </w:rPr>
        <w:t>T</w:t>
      </w:r>
      <w:r>
        <w:rPr>
          <w:i/>
          <w:iCs/>
        </w:rPr>
        <w:t>y</w:t>
      </w:r>
      <w:r>
        <w:t>:</w:t>
      </w:r>
    </w:p>
    <w:p w:rsidR="004D2A02" w:rsidRDefault="004D2A02"/>
    <w:p w:rsidR="004D2A02" w:rsidRDefault="004D2A02">
      <w:bookmarkStart w:id="384" w:name="INPUT_217"/>
      <w:r>
        <w:rPr>
          <w:rStyle w:val="Input"/>
        </w:rPr>
        <w:t xml:space="preserve">x=[1;0;-1] </w:t>
      </w:r>
      <w:bookmarkEnd w:id="384"/>
      <w:r>
        <w:t xml:space="preserve"> </w:t>
      </w:r>
    </w:p>
    <w:p w:rsidR="009B118F" w:rsidRDefault="009B118F">
      <w:pPr>
        <w:rPr>
          <w:rStyle w:val="Output"/>
        </w:rPr>
      </w:pPr>
      <w:bookmarkStart w:id="385" w:name="OUTPUT_217"/>
      <w:r>
        <w:rPr>
          <w:rStyle w:val="Output"/>
        </w:rPr>
        <w:t>x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0</w:t>
      </w:r>
    </w:p>
    <w:p w:rsidR="004D2A02" w:rsidRDefault="009B118F">
      <w:r>
        <w:rPr>
          <w:rStyle w:val="Output"/>
        </w:rPr>
        <w:t xml:space="preserve">    -1</w:t>
      </w:r>
      <w:r w:rsidR="004D2A02">
        <w:t xml:space="preserve"> </w:t>
      </w:r>
      <w:bookmarkEnd w:id="385"/>
      <w:r w:rsidR="004D2A02">
        <w:t xml:space="preserve"> </w:t>
      </w:r>
    </w:p>
    <w:p w:rsidR="004D2A02" w:rsidRDefault="004D2A02"/>
    <w:p w:rsidR="004D2A02" w:rsidRDefault="004D2A02">
      <w:bookmarkStart w:id="386" w:name="INPUT_218"/>
      <w:r>
        <w:rPr>
          <w:rStyle w:val="Input"/>
        </w:rPr>
        <w:t xml:space="preserve">y=[1;2;3] </w:t>
      </w:r>
      <w:bookmarkEnd w:id="386"/>
      <w:r>
        <w:t xml:space="preserve"> </w:t>
      </w:r>
    </w:p>
    <w:p w:rsidR="009B118F" w:rsidRDefault="009B118F">
      <w:pPr>
        <w:rPr>
          <w:rStyle w:val="Output"/>
        </w:rPr>
      </w:pPr>
      <w:bookmarkStart w:id="387" w:name="OUTPUT_218"/>
      <w:r>
        <w:rPr>
          <w:rStyle w:val="Output"/>
        </w:rPr>
        <w:t>y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2</w:t>
      </w:r>
    </w:p>
    <w:p w:rsidR="004D2A02" w:rsidRDefault="009B118F">
      <w:r>
        <w:rPr>
          <w:rStyle w:val="Output"/>
        </w:rPr>
        <w:t xml:space="preserve">     3</w:t>
      </w:r>
      <w:r w:rsidR="004D2A02">
        <w:t xml:space="preserve"> </w:t>
      </w:r>
      <w:bookmarkEnd w:id="387"/>
      <w:r w:rsidR="004D2A02">
        <w:t xml:space="preserve"> </w:t>
      </w:r>
    </w:p>
    <w:p w:rsidR="004D2A02" w:rsidRDefault="004D2A02"/>
    <w:p w:rsidR="004D2A02" w:rsidRDefault="004D2A02">
      <w:bookmarkStart w:id="388" w:name="INPUT_219"/>
      <w:r>
        <w:rPr>
          <w:rStyle w:val="Input"/>
        </w:rPr>
        <w:t xml:space="preserve">x'*y </w:t>
      </w:r>
      <w:bookmarkEnd w:id="388"/>
      <w:r>
        <w:t xml:space="preserve"> </w:t>
      </w:r>
    </w:p>
    <w:p w:rsidR="009B118F" w:rsidRDefault="009B118F">
      <w:pPr>
        <w:rPr>
          <w:rStyle w:val="Output"/>
        </w:rPr>
      </w:pPr>
      <w:bookmarkStart w:id="389" w:name="OUTPUT_219"/>
      <w:r>
        <w:rPr>
          <w:rStyle w:val="Output"/>
        </w:rPr>
        <w:t>ans =</w:t>
      </w:r>
    </w:p>
    <w:p w:rsidR="004D2A02" w:rsidRDefault="009B118F">
      <w:r>
        <w:rPr>
          <w:rStyle w:val="Output"/>
        </w:rPr>
        <w:t xml:space="preserve">    -2</w:t>
      </w:r>
      <w:r w:rsidR="004D2A02">
        <w:t xml:space="preserve"> </w:t>
      </w:r>
      <w:bookmarkEnd w:id="389"/>
      <w:r w:rsidR="004D2A02">
        <w:t xml:space="preserve"> </w:t>
      </w:r>
    </w:p>
    <w:p w:rsidR="004D2A02" w:rsidRDefault="004D2A02"/>
    <w:p w:rsidR="004D2A02" w:rsidRDefault="004D2A02">
      <w:r>
        <w:t xml:space="preserve">Alternatively, I can use the </w:t>
      </w:r>
      <w:r>
        <w:rPr>
          <w:b/>
          <w:bCs/>
        </w:rPr>
        <w:t>dot</w:t>
      </w:r>
      <w:r>
        <w:t xml:space="preserve"> function:</w:t>
      </w:r>
    </w:p>
    <w:p w:rsidR="004D2A02" w:rsidRDefault="004D2A02"/>
    <w:p w:rsidR="004D2A02" w:rsidRDefault="004D2A02">
      <w:bookmarkStart w:id="390" w:name="INPUT_220"/>
      <w:r>
        <w:rPr>
          <w:rStyle w:val="Input"/>
        </w:rPr>
        <w:t xml:space="preserve">dot(x,y) </w:t>
      </w:r>
      <w:bookmarkEnd w:id="390"/>
      <w:r>
        <w:t xml:space="preserve"> </w:t>
      </w:r>
    </w:p>
    <w:p w:rsidR="009B118F" w:rsidRDefault="009B118F">
      <w:pPr>
        <w:rPr>
          <w:rStyle w:val="Output"/>
        </w:rPr>
      </w:pPr>
      <w:bookmarkStart w:id="391" w:name="OUTPUT_220"/>
      <w:r>
        <w:rPr>
          <w:rStyle w:val="Output"/>
        </w:rPr>
        <w:t>ans =</w:t>
      </w:r>
    </w:p>
    <w:p w:rsidR="004D2A02" w:rsidRDefault="009B118F">
      <w:r>
        <w:rPr>
          <w:rStyle w:val="Output"/>
        </w:rPr>
        <w:t xml:space="preserve">    -2</w:t>
      </w:r>
      <w:r w:rsidR="004D2A02">
        <w:t xml:space="preserve"> </w:t>
      </w:r>
      <w:bookmarkEnd w:id="391"/>
      <w:r w:rsidR="004D2A02">
        <w:t xml:space="preserve"> </w:t>
      </w:r>
    </w:p>
    <w:p w:rsidR="004D2A02" w:rsidRDefault="004D2A02"/>
    <w:p w:rsidR="004D2A02" w:rsidRDefault="004D2A02">
      <w:r>
        <w:t>I can extract a component of a vector,</w:t>
      </w:r>
    </w:p>
    <w:p w:rsidR="004D2A02" w:rsidRDefault="004D2A02"/>
    <w:p w:rsidR="004D2A02" w:rsidRDefault="004D2A02">
      <w:bookmarkStart w:id="392" w:name="INPUT_221"/>
      <w:r>
        <w:rPr>
          <w:rStyle w:val="Input"/>
        </w:rPr>
        <w:t xml:space="preserve">x(1) </w:t>
      </w:r>
      <w:bookmarkEnd w:id="392"/>
      <w:r>
        <w:t xml:space="preserve"> </w:t>
      </w:r>
    </w:p>
    <w:p w:rsidR="009B118F" w:rsidRDefault="009B118F">
      <w:pPr>
        <w:rPr>
          <w:rStyle w:val="Output"/>
        </w:rPr>
      </w:pPr>
      <w:bookmarkStart w:id="393" w:name="OUTPUT_221"/>
      <w:r>
        <w:rPr>
          <w:rStyle w:val="Output"/>
        </w:rPr>
        <w:t>ans =</w:t>
      </w:r>
    </w:p>
    <w:p w:rsidR="004D2A02" w:rsidRDefault="009B118F">
      <w:r>
        <w:rPr>
          <w:rStyle w:val="Output"/>
        </w:rPr>
        <w:t xml:space="preserve">     1</w:t>
      </w:r>
      <w:r w:rsidR="004D2A02">
        <w:t xml:space="preserve"> </w:t>
      </w:r>
      <w:bookmarkEnd w:id="393"/>
      <w:r w:rsidR="004D2A02">
        <w:t xml:space="preserve"> </w:t>
      </w:r>
    </w:p>
    <w:p w:rsidR="004D2A02" w:rsidRDefault="004D2A02"/>
    <w:p w:rsidR="004D2A02" w:rsidRDefault="004D2A02">
      <w:r>
        <w:t>or an entry of a matrix:</w:t>
      </w:r>
    </w:p>
    <w:p w:rsidR="004D2A02" w:rsidRDefault="004D2A02"/>
    <w:p w:rsidR="004D2A02" w:rsidRDefault="004D2A02">
      <w:bookmarkStart w:id="394" w:name="INPUT_222"/>
      <w:r>
        <w:rPr>
          <w:rStyle w:val="Input"/>
        </w:rPr>
        <w:t xml:space="preserve">A(2,3) </w:t>
      </w:r>
      <w:bookmarkEnd w:id="394"/>
      <w:r>
        <w:t xml:space="preserve"> </w:t>
      </w:r>
    </w:p>
    <w:p w:rsidR="009B118F" w:rsidRDefault="009B118F">
      <w:pPr>
        <w:rPr>
          <w:rStyle w:val="Output"/>
        </w:rPr>
      </w:pPr>
      <w:bookmarkStart w:id="395" w:name="OUTPUT_222"/>
      <w:r>
        <w:rPr>
          <w:rStyle w:val="Output"/>
        </w:rPr>
        <w:t>ans =</w:t>
      </w:r>
    </w:p>
    <w:p w:rsidR="004D2A02" w:rsidRDefault="009B118F">
      <w:r>
        <w:rPr>
          <w:rStyle w:val="Output"/>
        </w:rPr>
        <w:t xml:space="preserve">     6</w:t>
      </w:r>
      <w:r w:rsidR="004D2A02">
        <w:rPr>
          <w:rStyle w:val="Output"/>
        </w:rPr>
        <w:t xml:space="preserve"> </w:t>
      </w:r>
      <w:bookmarkEnd w:id="395"/>
      <w:r w:rsidR="004D2A02">
        <w:t xml:space="preserve"> </w:t>
      </w:r>
    </w:p>
    <w:p w:rsidR="004D2A02" w:rsidRDefault="004D2A02"/>
    <w:p w:rsidR="004D2A02" w:rsidRDefault="004D2A02">
      <w:r>
        <w:t xml:space="preserve">In place of an index, I can use a colon, which represents the entire  range.  For example, </w:t>
      </w:r>
      <w:r>
        <w:rPr>
          <w:b/>
          <w:bCs/>
        </w:rPr>
        <w:t>A</w:t>
      </w:r>
      <w:r>
        <w:t xml:space="preserve">(:,1) indicates all of the rows in the first column of </w:t>
      </w:r>
      <w:r>
        <w:rPr>
          <w:b/>
          <w:bCs/>
        </w:rPr>
        <w:t>A</w:t>
      </w:r>
      <w:r>
        <w:t>.  This yields a column vector:</w:t>
      </w:r>
    </w:p>
    <w:p w:rsidR="004D2A02" w:rsidRDefault="004D2A02">
      <w:pPr>
        <w:pStyle w:val="Footer"/>
        <w:tabs>
          <w:tab w:val="clear" w:pos="4320"/>
          <w:tab w:val="clear" w:pos="8640"/>
        </w:tabs>
      </w:pPr>
    </w:p>
    <w:p w:rsidR="004D2A02" w:rsidRDefault="004D2A02">
      <w:bookmarkStart w:id="396" w:name="INPUT_223"/>
      <w:r>
        <w:rPr>
          <w:rStyle w:val="Input"/>
        </w:rPr>
        <w:t xml:space="preserve">A(:,1) </w:t>
      </w:r>
      <w:bookmarkEnd w:id="396"/>
      <w:r>
        <w:t xml:space="preserve"> </w:t>
      </w:r>
    </w:p>
    <w:p w:rsidR="009B118F" w:rsidRDefault="009B118F">
      <w:pPr>
        <w:rPr>
          <w:rStyle w:val="Output"/>
        </w:rPr>
      </w:pPr>
      <w:bookmarkStart w:id="397" w:name="OUTPUT_223"/>
      <w:r>
        <w:rPr>
          <w:rStyle w:val="Output"/>
        </w:rPr>
        <w:t>ans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4</w:t>
      </w:r>
    </w:p>
    <w:p w:rsidR="004D2A02" w:rsidRDefault="009B118F">
      <w:r>
        <w:rPr>
          <w:rStyle w:val="Output"/>
        </w:rPr>
        <w:t xml:space="preserve">     7</w:t>
      </w:r>
      <w:r w:rsidR="004D2A02">
        <w:t xml:space="preserve"> </w:t>
      </w:r>
      <w:bookmarkEnd w:id="397"/>
      <w:r w:rsidR="004D2A02">
        <w:t xml:space="preserve"> </w:t>
      </w:r>
    </w:p>
    <w:p w:rsidR="004D2A02" w:rsidRDefault="004D2A02"/>
    <w:p w:rsidR="004D2A02" w:rsidRDefault="004D2A02">
      <w:r>
        <w:t>Similarly, I can extract a row:</w:t>
      </w:r>
    </w:p>
    <w:p w:rsidR="004D2A02" w:rsidRDefault="004D2A02"/>
    <w:p w:rsidR="004D2A02" w:rsidRDefault="004D2A02">
      <w:bookmarkStart w:id="398" w:name="INPUT_224"/>
      <w:r>
        <w:rPr>
          <w:rStyle w:val="Input"/>
        </w:rPr>
        <w:t xml:space="preserve">A(2,:) </w:t>
      </w:r>
      <w:bookmarkEnd w:id="398"/>
      <w:r>
        <w:t xml:space="preserve"> </w:t>
      </w:r>
    </w:p>
    <w:p w:rsidR="009B118F" w:rsidRDefault="009B118F">
      <w:pPr>
        <w:rPr>
          <w:rStyle w:val="Output"/>
        </w:rPr>
      </w:pPr>
      <w:bookmarkStart w:id="399" w:name="OUTPUT_224"/>
      <w:r>
        <w:rPr>
          <w:rStyle w:val="Output"/>
        </w:rPr>
        <w:t>ans =</w:t>
      </w:r>
    </w:p>
    <w:p w:rsidR="004D2A02" w:rsidRDefault="009B118F">
      <w:r>
        <w:rPr>
          <w:rStyle w:val="Output"/>
        </w:rPr>
        <w:t xml:space="preserve">     4     5     6</w:t>
      </w:r>
      <w:r w:rsidR="004D2A02">
        <w:t xml:space="preserve"> </w:t>
      </w:r>
      <w:bookmarkEnd w:id="399"/>
      <w:r w:rsidR="004D2A02">
        <w:t xml:space="preserve"> </w:t>
      </w:r>
    </w:p>
    <w:p w:rsidR="004D2A02" w:rsidRDefault="004D2A02"/>
    <w:p w:rsidR="004D2A02" w:rsidRDefault="004D2A02" w:rsidP="00D71D1A">
      <w:pPr>
        <w:pStyle w:val="Heading2"/>
      </w:pPr>
      <w:bookmarkStart w:id="400" w:name="_Toc299541531"/>
      <w:r>
        <w:t>Section 3.2: Existence and uniqueness of solutions to Ax=b</w:t>
      </w:r>
      <w:bookmarkEnd w:id="400"/>
    </w:p>
    <w:p w:rsidR="004D2A02" w:rsidRDefault="004D2A02"/>
    <w:p w:rsidR="004D2A02" w:rsidRDefault="004D2A02">
      <w:r>
        <w:t>MATLAB can find a basis for the null space of a matrix.  Consider the matrix</w:t>
      </w:r>
    </w:p>
    <w:p w:rsidR="004D2A02" w:rsidRDefault="004D2A02"/>
    <w:p w:rsidR="004D2A02" w:rsidRDefault="004D2A02">
      <w:bookmarkStart w:id="401" w:name="INPUT_225"/>
      <w:r>
        <w:rPr>
          <w:rStyle w:val="Input"/>
        </w:rPr>
        <w:t xml:space="preserve">B=[1 2 3;4 5 6;7 8 9] </w:t>
      </w:r>
      <w:bookmarkEnd w:id="401"/>
      <w:r>
        <w:t xml:space="preserve"> </w:t>
      </w:r>
    </w:p>
    <w:p w:rsidR="009B118F" w:rsidRDefault="009B118F">
      <w:pPr>
        <w:rPr>
          <w:rStyle w:val="Output"/>
        </w:rPr>
      </w:pPr>
      <w:bookmarkStart w:id="402" w:name="OUTPUT_225"/>
      <w:r>
        <w:rPr>
          <w:rStyle w:val="Output"/>
        </w:rPr>
        <w:t>B =</w:t>
      </w:r>
    </w:p>
    <w:p w:rsidR="009B118F" w:rsidRDefault="009B118F">
      <w:pPr>
        <w:rPr>
          <w:rStyle w:val="Output"/>
        </w:rPr>
      </w:pPr>
      <w:r>
        <w:rPr>
          <w:rStyle w:val="Output"/>
        </w:rPr>
        <w:t xml:space="preserve">     1     2     3</w:t>
      </w:r>
    </w:p>
    <w:p w:rsidR="009B118F" w:rsidRDefault="009B118F">
      <w:pPr>
        <w:rPr>
          <w:rStyle w:val="Output"/>
        </w:rPr>
      </w:pPr>
      <w:r>
        <w:rPr>
          <w:rStyle w:val="Output"/>
        </w:rPr>
        <w:t xml:space="preserve">     4     5     6</w:t>
      </w:r>
    </w:p>
    <w:p w:rsidR="004D2A02" w:rsidRDefault="009B118F">
      <w:r>
        <w:rPr>
          <w:rStyle w:val="Output"/>
        </w:rPr>
        <w:t xml:space="preserve">     7     8     9</w:t>
      </w:r>
      <w:r w:rsidR="004D2A02">
        <w:t xml:space="preserve"> </w:t>
      </w:r>
      <w:bookmarkEnd w:id="402"/>
      <w:r w:rsidR="004D2A02">
        <w:t xml:space="preserve"> </w:t>
      </w:r>
    </w:p>
    <w:p w:rsidR="004D2A02" w:rsidRDefault="004D2A02"/>
    <w:p w:rsidR="004D2A02" w:rsidRDefault="004D2A02">
      <w:r>
        <w:t>Here is a basis for the null space:</w:t>
      </w:r>
    </w:p>
    <w:p w:rsidR="004D2A02" w:rsidRDefault="004D2A02"/>
    <w:p w:rsidR="004D2A02" w:rsidRDefault="004D2A02">
      <w:bookmarkStart w:id="403" w:name="INPUT_226"/>
      <w:r>
        <w:rPr>
          <w:rStyle w:val="Input"/>
        </w:rPr>
        <w:t xml:space="preserve">x=null(B) </w:t>
      </w:r>
      <w:bookmarkEnd w:id="403"/>
      <w:r>
        <w:t xml:space="preserve"> </w:t>
      </w:r>
    </w:p>
    <w:p w:rsidR="009B118F" w:rsidRDefault="009B118F">
      <w:pPr>
        <w:rPr>
          <w:rStyle w:val="Output"/>
        </w:rPr>
      </w:pPr>
      <w:bookmarkStart w:id="404" w:name="OUTPUT_226"/>
      <w:r>
        <w:rPr>
          <w:rStyle w:val="Output"/>
        </w:rPr>
        <w:t>x =</w:t>
      </w:r>
    </w:p>
    <w:p w:rsidR="009B118F" w:rsidRDefault="009B118F">
      <w:pPr>
        <w:rPr>
          <w:rStyle w:val="Output"/>
        </w:rPr>
      </w:pPr>
      <w:r>
        <w:rPr>
          <w:rStyle w:val="Output"/>
        </w:rPr>
        <w:t xml:space="preserve">   -0.4082</w:t>
      </w:r>
    </w:p>
    <w:p w:rsidR="009B118F" w:rsidRDefault="009B118F">
      <w:pPr>
        <w:rPr>
          <w:rStyle w:val="Output"/>
        </w:rPr>
      </w:pPr>
      <w:r>
        <w:rPr>
          <w:rStyle w:val="Output"/>
        </w:rPr>
        <w:t xml:space="preserve">    0.8165</w:t>
      </w:r>
    </w:p>
    <w:p w:rsidR="004D2A02" w:rsidRDefault="009B118F">
      <w:r>
        <w:rPr>
          <w:rStyle w:val="Output"/>
        </w:rPr>
        <w:t xml:space="preserve">   -0.4082</w:t>
      </w:r>
      <w:r w:rsidR="004D2A02">
        <w:t xml:space="preserve"> </w:t>
      </w:r>
      <w:bookmarkEnd w:id="404"/>
      <w:r w:rsidR="004D2A02">
        <w:t xml:space="preserve"> </w:t>
      </w:r>
    </w:p>
    <w:p w:rsidR="004D2A02" w:rsidRDefault="004D2A02"/>
    <w:p w:rsidR="004D2A02" w:rsidRDefault="004D2A02">
      <w:r>
        <w:t>Since MATLAB returned a single vector, this indicates that the null space is one-dimensional.  Here is a check of the result:</w:t>
      </w:r>
    </w:p>
    <w:p w:rsidR="004D2A02" w:rsidRDefault="004D2A02"/>
    <w:p w:rsidR="004D2A02" w:rsidRDefault="004D2A02">
      <w:pPr>
        <w:rPr>
          <w:rStyle w:val="Input"/>
        </w:rPr>
      </w:pPr>
      <w:bookmarkStart w:id="405" w:name="INPUT_228"/>
      <w:r>
        <w:rPr>
          <w:rStyle w:val="Input"/>
        </w:rPr>
        <w:t xml:space="preserve">B*x </w:t>
      </w:r>
      <w:bookmarkEnd w:id="405"/>
      <w:r>
        <w:rPr>
          <w:rStyle w:val="Input"/>
        </w:rPr>
        <w:t xml:space="preserve"> </w:t>
      </w:r>
    </w:p>
    <w:p w:rsidR="009B118F" w:rsidRDefault="009B118F">
      <w:pPr>
        <w:rPr>
          <w:rStyle w:val="Output"/>
        </w:rPr>
      </w:pPr>
      <w:bookmarkStart w:id="406" w:name="OUTPUT_228"/>
      <w:r>
        <w:rPr>
          <w:rStyle w:val="Output"/>
        </w:rPr>
        <w:t>ans =</w:t>
      </w:r>
    </w:p>
    <w:p w:rsidR="009B118F" w:rsidRDefault="009B118F">
      <w:pPr>
        <w:rPr>
          <w:rStyle w:val="Output"/>
        </w:rPr>
      </w:pPr>
      <w:r>
        <w:rPr>
          <w:rStyle w:val="Output"/>
        </w:rPr>
        <w:t xml:space="preserve">  1.0e-015 *</w:t>
      </w:r>
    </w:p>
    <w:p w:rsidR="009B118F" w:rsidRDefault="009B118F">
      <w:pPr>
        <w:rPr>
          <w:rStyle w:val="Output"/>
        </w:rPr>
      </w:pPr>
      <w:r>
        <w:rPr>
          <w:rStyle w:val="Output"/>
        </w:rPr>
        <w:t xml:space="preserve">   -0.2220</w:t>
      </w:r>
    </w:p>
    <w:p w:rsidR="009B118F" w:rsidRDefault="009B118F">
      <w:pPr>
        <w:rPr>
          <w:rStyle w:val="Output"/>
        </w:rPr>
      </w:pPr>
      <w:r>
        <w:rPr>
          <w:rStyle w:val="Output"/>
        </w:rPr>
        <w:t xml:space="preserve">   -0.4441</w:t>
      </w:r>
    </w:p>
    <w:p w:rsidR="004D2A02" w:rsidRDefault="009B118F">
      <w:r>
        <w:rPr>
          <w:rStyle w:val="Output"/>
        </w:rPr>
        <w:t xml:space="preserve">         0</w:t>
      </w:r>
      <w:r w:rsidR="004D2A02">
        <w:rPr>
          <w:rStyle w:val="Output"/>
        </w:rPr>
        <w:t xml:space="preserve"> </w:t>
      </w:r>
      <w:bookmarkEnd w:id="406"/>
      <w:r w:rsidR="004D2A02">
        <w:t xml:space="preserve"> </w:t>
      </w:r>
    </w:p>
    <w:p w:rsidR="004D2A02" w:rsidRDefault="004D2A02"/>
    <w:p w:rsidR="004D2A02" w:rsidRDefault="004D2A02">
      <w:r>
        <w:t xml:space="preserve">Notice that, since the computation was done in floating point, the product </w:t>
      </w:r>
      <m:oMath>
        <m:r>
          <m:rPr>
            <m:sty m:val="bi"/>
          </m:rPr>
          <w:rPr>
            <w:rFonts w:ascii="Cambria Math" w:hAnsi="Cambria Math"/>
          </w:rPr>
          <m:t>Bx</m:t>
        </m:r>
      </m:oMath>
      <w:r>
        <w:t xml:space="preserve"> is not exactly zero, but just very close.</w:t>
      </w:r>
    </w:p>
    <w:p w:rsidR="004D2A02" w:rsidRDefault="004D2A02"/>
    <w:p w:rsidR="004D2A02" w:rsidRDefault="004D2A02">
      <w:r>
        <w:t>If a matrix is nonsingular, its null space is trivial:</w:t>
      </w:r>
    </w:p>
    <w:p w:rsidR="004D2A02" w:rsidRDefault="004D2A02"/>
    <w:p w:rsidR="004D2A02" w:rsidRDefault="004D2A02">
      <w:bookmarkStart w:id="407" w:name="INPUT_1045"/>
      <w:r>
        <w:rPr>
          <w:rStyle w:val="Input"/>
        </w:rPr>
        <w:t xml:space="preserve">A=[1,2;2,1] </w:t>
      </w:r>
      <w:bookmarkEnd w:id="407"/>
      <w:r>
        <w:t xml:space="preserve"> </w:t>
      </w:r>
    </w:p>
    <w:p w:rsidR="009B118F" w:rsidRDefault="009B118F">
      <w:pPr>
        <w:rPr>
          <w:rStyle w:val="Output"/>
        </w:rPr>
      </w:pPr>
      <w:bookmarkStart w:id="408" w:name="OUTPUT_1045"/>
      <w:r>
        <w:rPr>
          <w:rStyle w:val="Output"/>
        </w:rPr>
        <w:t>A =</w:t>
      </w:r>
    </w:p>
    <w:p w:rsidR="009B118F" w:rsidRDefault="009B118F">
      <w:pPr>
        <w:rPr>
          <w:rStyle w:val="Output"/>
        </w:rPr>
      </w:pPr>
      <w:r>
        <w:rPr>
          <w:rStyle w:val="Output"/>
        </w:rPr>
        <w:t xml:space="preserve">     1     2</w:t>
      </w:r>
    </w:p>
    <w:p w:rsidR="004D2A02" w:rsidRDefault="009B118F">
      <w:r>
        <w:rPr>
          <w:rStyle w:val="Output"/>
        </w:rPr>
        <w:t xml:space="preserve">     2     1</w:t>
      </w:r>
      <w:r w:rsidR="004D2A02">
        <w:rPr>
          <w:rStyle w:val="Output"/>
        </w:rPr>
        <w:t xml:space="preserve"> </w:t>
      </w:r>
      <w:bookmarkEnd w:id="408"/>
      <w:r w:rsidR="004D2A02">
        <w:t xml:space="preserve"> </w:t>
      </w:r>
    </w:p>
    <w:p w:rsidR="004D2A02" w:rsidRDefault="004D2A02"/>
    <w:p w:rsidR="004D2A02" w:rsidRDefault="004D2A02">
      <w:bookmarkStart w:id="409" w:name="INPUT_230"/>
      <w:r>
        <w:rPr>
          <w:rStyle w:val="Input"/>
        </w:rPr>
        <w:t xml:space="preserve">null(A) </w:t>
      </w:r>
      <w:bookmarkEnd w:id="409"/>
      <w:r>
        <w:t xml:space="preserve"> </w:t>
      </w:r>
    </w:p>
    <w:p w:rsidR="009B118F" w:rsidRDefault="009B118F">
      <w:pPr>
        <w:rPr>
          <w:rStyle w:val="Output"/>
        </w:rPr>
      </w:pPr>
      <w:bookmarkStart w:id="410" w:name="OUTPUT_230"/>
      <w:r>
        <w:rPr>
          <w:rStyle w:val="Output"/>
        </w:rPr>
        <w:t>ans =</w:t>
      </w:r>
    </w:p>
    <w:p w:rsidR="004D2A02" w:rsidRDefault="009B118F">
      <w:r>
        <w:rPr>
          <w:rStyle w:val="Output"/>
        </w:rPr>
        <w:t xml:space="preserve">   Empty matrix: 2-by-0</w:t>
      </w:r>
      <w:r w:rsidR="004D2A02">
        <w:t xml:space="preserve"> </w:t>
      </w:r>
      <w:bookmarkEnd w:id="410"/>
      <w:r w:rsidR="004D2A02">
        <w:t xml:space="preserve"> </w:t>
      </w:r>
    </w:p>
    <w:p w:rsidR="004D2A02" w:rsidRDefault="004D2A02"/>
    <w:p w:rsidR="004D2A02" w:rsidRDefault="004D2A02">
      <w:r>
        <w:t>On the other hand, the null space can have dimension greater than one:</w:t>
      </w:r>
    </w:p>
    <w:p w:rsidR="004D2A02" w:rsidRDefault="004D2A02"/>
    <w:p w:rsidR="004D2A02" w:rsidRDefault="004D2A02">
      <w:bookmarkStart w:id="411" w:name="INPUT_231"/>
      <w:r>
        <w:rPr>
          <w:rStyle w:val="Input"/>
        </w:rPr>
        <w:t xml:space="preserve">A=[1 1 1;2 2 2;3 3 3;] </w:t>
      </w:r>
      <w:bookmarkEnd w:id="411"/>
      <w:r>
        <w:t xml:space="preserve"> </w:t>
      </w:r>
    </w:p>
    <w:p w:rsidR="009B118F" w:rsidRDefault="009B118F">
      <w:pPr>
        <w:rPr>
          <w:rStyle w:val="Output"/>
        </w:rPr>
      </w:pPr>
      <w:bookmarkStart w:id="412" w:name="OUTPUT_231"/>
      <w:r>
        <w:rPr>
          <w:rStyle w:val="Output"/>
        </w:rPr>
        <w:t>A =</w:t>
      </w:r>
    </w:p>
    <w:p w:rsidR="009B118F" w:rsidRDefault="009B118F">
      <w:pPr>
        <w:rPr>
          <w:rStyle w:val="Output"/>
        </w:rPr>
      </w:pPr>
      <w:r>
        <w:rPr>
          <w:rStyle w:val="Output"/>
        </w:rPr>
        <w:t xml:space="preserve">     1     1     1</w:t>
      </w:r>
    </w:p>
    <w:p w:rsidR="009B118F" w:rsidRDefault="009B118F">
      <w:pPr>
        <w:rPr>
          <w:rStyle w:val="Output"/>
        </w:rPr>
      </w:pPr>
      <w:r>
        <w:rPr>
          <w:rStyle w:val="Output"/>
        </w:rPr>
        <w:t xml:space="preserve">     2     2     2</w:t>
      </w:r>
    </w:p>
    <w:p w:rsidR="004D2A02" w:rsidRDefault="009B118F">
      <w:r>
        <w:rPr>
          <w:rStyle w:val="Output"/>
        </w:rPr>
        <w:t xml:space="preserve">     3     3     3</w:t>
      </w:r>
      <w:r w:rsidR="004D2A02">
        <w:t xml:space="preserve"> </w:t>
      </w:r>
      <w:bookmarkEnd w:id="412"/>
      <w:r w:rsidR="004D2A02">
        <w:t xml:space="preserve"> </w:t>
      </w:r>
    </w:p>
    <w:p w:rsidR="004D2A02" w:rsidRDefault="004D2A02"/>
    <w:p w:rsidR="004D2A02" w:rsidRDefault="004D2A02">
      <w:bookmarkStart w:id="413" w:name="INPUT_232"/>
      <w:r>
        <w:rPr>
          <w:rStyle w:val="Input"/>
        </w:rPr>
        <w:t xml:space="preserve">null(A) </w:t>
      </w:r>
      <w:bookmarkEnd w:id="413"/>
      <w:r>
        <w:t xml:space="preserve"> </w:t>
      </w:r>
    </w:p>
    <w:p w:rsidR="009B118F" w:rsidRDefault="009B118F">
      <w:pPr>
        <w:rPr>
          <w:rStyle w:val="Output"/>
        </w:rPr>
      </w:pPr>
      <w:bookmarkStart w:id="414" w:name="OUTPUT_232"/>
      <w:r>
        <w:rPr>
          <w:rStyle w:val="Output"/>
        </w:rPr>
        <w:t>ans =</w:t>
      </w:r>
    </w:p>
    <w:p w:rsidR="009B118F" w:rsidRDefault="009B118F">
      <w:pPr>
        <w:rPr>
          <w:rStyle w:val="Output"/>
        </w:rPr>
      </w:pPr>
      <w:r>
        <w:rPr>
          <w:rStyle w:val="Output"/>
        </w:rPr>
        <w:t xml:space="preserve">   -0.8165         0</w:t>
      </w:r>
    </w:p>
    <w:p w:rsidR="009B118F" w:rsidRDefault="009B118F">
      <w:pPr>
        <w:rPr>
          <w:rStyle w:val="Output"/>
        </w:rPr>
      </w:pPr>
      <w:r>
        <w:rPr>
          <w:rStyle w:val="Output"/>
        </w:rPr>
        <w:t xml:space="preserve">    0.4082    0.7071</w:t>
      </w:r>
    </w:p>
    <w:p w:rsidR="004D2A02" w:rsidRDefault="009B118F">
      <w:r>
        <w:rPr>
          <w:rStyle w:val="Output"/>
        </w:rPr>
        <w:t xml:space="preserve">    0.4082   -0.7071</w:t>
      </w:r>
      <w:r w:rsidR="004D2A02">
        <w:t xml:space="preserve"> </w:t>
      </w:r>
      <w:bookmarkEnd w:id="414"/>
      <w:r w:rsidR="004D2A02">
        <w:t xml:space="preserve"> </w:t>
      </w:r>
    </w:p>
    <w:p w:rsidR="004D2A02" w:rsidRDefault="004D2A02"/>
    <w:p w:rsidR="004D2A02" w:rsidRDefault="004D2A02">
      <w:r>
        <w:t xml:space="preserve">The matrix </w:t>
      </w:r>
      <w:r>
        <w:rPr>
          <w:b/>
          <w:bCs/>
        </w:rPr>
        <w:t>A</w:t>
      </w:r>
      <w:r>
        <w:t xml:space="preserve"> has a two-dimensional null space.</w:t>
      </w:r>
    </w:p>
    <w:p w:rsidR="004D2A02" w:rsidRDefault="004D2A02"/>
    <w:p w:rsidR="004D2A02" w:rsidRDefault="004D2A02">
      <w:r>
        <w:t>MATLAB can compute the inverse of a nonsingular matrix:</w:t>
      </w:r>
    </w:p>
    <w:p w:rsidR="004D2A02" w:rsidRDefault="004D2A02"/>
    <w:p w:rsidR="004D2A02" w:rsidRDefault="004D2A02">
      <w:bookmarkStart w:id="415" w:name="INPUT_233"/>
      <w:r>
        <w:rPr>
          <w:rStyle w:val="Input"/>
        </w:rPr>
        <w:t xml:space="preserve">A=[1 0 -1;3 2 1;2 -1 1] </w:t>
      </w:r>
      <w:bookmarkEnd w:id="415"/>
      <w:r>
        <w:t xml:space="preserve"> </w:t>
      </w:r>
    </w:p>
    <w:p w:rsidR="009B118F" w:rsidRDefault="009B118F">
      <w:pPr>
        <w:rPr>
          <w:rStyle w:val="Output"/>
        </w:rPr>
      </w:pPr>
      <w:bookmarkStart w:id="416" w:name="OUTPUT_233"/>
      <w:r>
        <w:rPr>
          <w:rStyle w:val="Output"/>
        </w:rPr>
        <w:t>A =</w:t>
      </w:r>
    </w:p>
    <w:p w:rsidR="009B118F" w:rsidRDefault="009B118F">
      <w:pPr>
        <w:rPr>
          <w:rStyle w:val="Output"/>
        </w:rPr>
      </w:pPr>
      <w:r>
        <w:rPr>
          <w:rStyle w:val="Output"/>
        </w:rPr>
        <w:t xml:space="preserve">     1     0    -1</w:t>
      </w:r>
    </w:p>
    <w:p w:rsidR="009B118F" w:rsidRDefault="009B118F">
      <w:pPr>
        <w:rPr>
          <w:rStyle w:val="Output"/>
        </w:rPr>
      </w:pPr>
      <w:r>
        <w:rPr>
          <w:rStyle w:val="Output"/>
        </w:rPr>
        <w:t xml:space="preserve">     3     2     1</w:t>
      </w:r>
    </w:p>
    <w:p w:rsidR="004D2A02" w:rsidRDefault="009B118F">
      <w:r>
        <w:rPr>
          <w:rStyle w:val="Output"/>
        </w:rPr>
        <w:t xml:space="preserve">     2    -1     1</w:t>
      </w:r>
      <w:r w:rsidR="004D2A02">
        <w:t xml:space="preserve"> </w:t>
      </w:r>
      <w:bookmarkEnd w:id="416"/>
      <w:r w:rsidR="004D2A02">
        <w:t xml:space="preserve"> </w:t>
      </w:r>
    </w:p>
    <w:p w:rsidR="004D2A02" w:rsidRDefault="004D2A02"/>
    <w:p w:rsidR="004D2A02" w:rsidRDefault="004D2A02">
      <w:r>
        <w:t xml:space="preserve">The command is called </w:t>
      </w:r>
      <w:r>
        <w:rPr>
          <w:b/>
          <w:bCs/>
        </w:rPr>
        <w:t>inv</w:t>
      </w:r>
      <w:r>
        <w:t>:</w:t>
      </w:r>
    </w:p>
    <w:p w:rsidR="004D2A02" w:rsidRDefault="004D2A02"/>
    <w:p w:rsidR="004D2A02" w:rsidRDefault="004D2A02">
      <w:bookmarkStart w:id="417" w:name="INPUT_234"/>
      <w:r>
        <w:rPr>
          <w:rStyle w:val="Input"/>
        </w:rPr>
        <w:t xml:space="preserve">Ainv=inv(A) </w:t>
      </w:r>
      <w:bookmarkEnd w:id="417"/>
      <w:r>
        <w:t xml:space="preserve"> </w:t>
      </w:r>
    </w:p>
    <w:p w:rsidR="009B118F" w:rsidRDefault="009B118F">
      <w:pPr>
        <w:rPr>
          <w:rStyle w:val="Output"/>
        </w:rPr>
      </w:pPr>
      <w:bookmarkStart w:id="418" w:name="OUTPUT_234"/>
      <w:r>
        <w:rPr>
          <w:rStyle w:val="Output"/>
        </w:rPr>
        <w:t>Ainv =</w:t>
      </w:r>
    </w:p>
    <w:p w:rsidR="009B118F" w:rsidRDefault="009B118F">
      <w:pPr>
        <w:rPr>
          <w:rStyle w:val="Output"/>
        </w:rPr>
      </w:pPr>
      <w:r>
        <w:rPr>
          <w:rStyle w:val="Output"/>
        </w:rPr>
        <w:t xml:space="preserve">    0.3000    0.1000    0.2000</w:t>
      </w:r>
    </w:p>
    <w:p w:rsidR="009B118F" w:rsidRDefault="009B118F">
      <w:pPr>
        <w:rPr>
          <w:rStyle w:val="Output"/>
        </w:rPr>
      </w:pPr>
      <w:r>
        <w:rPr>
          <w:rStyle w:val="Output"/>
        </w:rPr>
        <w:t xml:space="preserve">   -0.1000    0.3000   -0.4000</w:t>
      </w:r>
    </w:p>
    <w:p w:rsidR="004D2A02" w:rsidRDefault="009B118F">
      <w:r>
        <w:rPr>
          <w:rStyle w:val="Output"/>
        </w:rPr>
        <w:t xml:space="preserve">   -0.7000    0.1000    0.2000</w:t>
      </w:r>
      <w:r w:rsidR="004D2A02">
        <w:t xml:space="preserve"> </w:t>
      </w:r>
      <w:bookmarkEnd w:id="418"/>
      <w:r w:rsidR="004D2A02">
        <w:t xml:space="preserve"> </w:t>
      </w:r>
    </w:p>
    <w:p w:rsidR="004D2A02" w:rsidRDefault="004D2A02"/>
    <w:p w:rsidR="004D2A02" w:rsidRDefault="004D2A02">
      <w:bookmarkStart w:id="419" w:name="INPUT_235"/>
      <w:r>
        <w:rPr>
          <w:rStyle w:val="Input"/>
        </w:rPr>
        <w:t xml:space="preserve">A*Ainv </w:t>
      </w:r>
      <w:bookmarkEnd w:id="419"/>
      <w:r>
        <w:t xml:space="preserve"> </w:t>
      </w:r>
    </w:p>
    <w:p w:rsidR="009B118F" w:rsidRDefault="009B118F">
      <w:pPr>
        <w:rPr>
          <w:rStyle w:val="Output"/>
        </w:rPr>
      </w:pPr>
      <w:bookmarkStart w:id="420" w:name="OUTPUT_235"/>
      <w:r>
        <w:rPr>
          <w:rStyle w:val="Output"/>
        </w:rPr>
        <w:t>ans =</w:t>
      </w:r>
    </w:p>
    <w:p w:rsidR="009B118F" w:rsidRDefault="009B118F">
      <w:pPr>
        <w:rPr>
          <w:rStyle w:val="Output"/>
        </w:rPr>
      </w:pPr>
      <w:r>
        <w:rPr>
          <w:rStyle w:val="Output"/>
        </w:rPr>
        <w:t xml:space="preserve">    1.0000   -0.0000    0.0000</w:t>
      </w:r>
    </w:p>
    <w:p w:rsidR="009B118F" w:rsidRDefault="009B118F">
      <w:pPr>
        <w:rPr>
          <w:rStyle w:val="Output"/>
        </w:rPr>
      </w:pPr>
      <w:r>
        <w:rPr>
          <w:rStyle w:val="Output"/>
        </w:rPr>
        <w:t xml:space="preserve">         0    1.0000    0.0000</w:t>
      </w:r>
    </w:p>
    <w:p w:rsidR="004D2A02" w:rsidRDefault="009B118F">
      <w:r>
        <w:rPr>
          <w:rStyle w:val="Output"/>
        </w:rPr>
        <w:t xml:space="preserve">         0         0    1.0000</w:t>
      </w:r>
      <w:r w:rsidR="004D2A02">
        <w:t xml:space="preserve"> </w:t>
      </w:r>
      <w:bookmarkEnd w:id="420"/>
      <w:r w:rsidR="004D2A02">
        <w:t xml:space="preserve"> </w:t>
      </w:r>
    </w:p>
    <w:p w:rsidR="004D2A02" w:rsidRDefault="004D2A02"/>
    <w:p w:rsidR="004D2A02" w:rsidRDefault="004D2A02">
      <w:r>
        <w:t>Using the inverse, you can solve a linear system</w:t>
      </w:r>
    </w:p>
    <w:p w:rsidR="004D2A02" w:rsidRDefault="004D2A02"/>
    <w:p w:rsidR="004D2A02" w:rsidRDefault="004D2A02">
      <w:bookmarkStart w:id="421" w:name="INPUT_236"/>
      <w:r>
        <w:rPr>
          <w:rStyle w:val="Input"/>
        </w:rPr>
        <w:t xml:space="preserve">b=[1;1;1] </w:t>
      </w:r>
      <w:bookmarkEnd w:id="421"/>
      <w:r>
        <w:t xml:space="preserve"> </w:t>
      </w:r>
    </w:p>
    <w:p w:rsidR="009B118F" w:rsidRDefault="009B118F">
      <w:pPr>
        <w:rPr>
          <w:rStyle w:val="Output"/>
        </w:rPr>
      </w:pPr>
      <w:bookmarkStart w:id="422" w:name="OUTPUT_236"/>
      <w:r>
        <w:rPr>
          <w:rStyle w:val="Output"/>
        </w:rPr>
        <w:t>b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1</w:t>
      </w:r>
    </w:p>
    <w:p w:rsidR="004D2A02" w:rsidRDefault="009B118F">
      <w:r>
        <w:rPr>
          <w:rStyle w:val="Output"/>
        </w:rPr>
        <w:t xml:space="preserve">     1</w:t>
      </w:r>
      <w:r w:rsidR="004D2A02">
        <w:t xml:space="preserve"> </w:t>
      </w:r>
      <w:bookmarkEnd w:id="422"/>
      <w:r w:rsidR="004D2A02">
        <w:t xml:space="preserve"> </w:t>
      </w:r>
    </w:p>
    <w:p w:rsidR="004D2A02" w:rsidRDefault="004D2A02"/>
    <w:p w:rsidR="004D2A02" w:rsidRDefault="004D2A02">
      <w:bookmarkStart w:id="423" w:name="INPUT_237"/>
      <w:r>
        <w:rPr>
          <w:rStyle w:val="Input"/>
        </w:rPr>
        <w:t xml:space="preserve">x=Ainv*b </w:t>
      </w:r>
      <w:bookmarkEnd w:id="423"/>
      <w:r>
        <w:t xml:space="preserve"> </w:t>
      </w:r>
    </w:p>
    <w:p w:rsidR="009B118F" w:rsidRDefault="009B118F">
      <w:pPr>
        <w:rPr>
          <w:rStyle w:val="Output"/>
        </w:rPr>
      </w:pPr>
      <w:bookmarkStart w:id="424" w:name="OUTPUT_237"/>
      <w:r>
        <w:rPr>
          <w:rStyle w:val="Output"/>
        </w:rPr>
        <w:t>x =</w:t>
      </w:r>
    </w:p>
    <w:p w:rsidR="009B118F" w:rsidRDefault="009B118F">
      <w:pPr>
        <w:rPr>
          <w:rStyle w:val="Output"/>
        </w:rPr>
      </w:pPr>
      <w:r>
        <w:rPr>
          <w:rStyle w:val="Output"/>
        </w:rPr>
        <w:t xml:space="preserve">    0.6000</w:t>
      </w:r>
    </w:p>
    <w:p w:rsidR="009B118F" w:rsidRDefault="009B118F">
      <w:pPr>
        <w:rPr>
          <w:rStyle w:val="Output"/>
        </w:rPr>
      </w:pPr>
      <w:r>
        <w:rPr>
          <w:rStyle w:val="Output"/>
        </w:rPr>
        <w:t xml:space="preserve">   -0.2000</w:t>
      </w:r>
    </w:p>
    <w:p w:rsidR="004D2A02" w:rsidRDefault="009B118F">
      <w:r>
        <w:rPr>
          <w:rStyle w:val="Output"/>
        </w:rPr>
        <w:t xml:space="preserve">   -0.4000</w:t>
      </w:r>
      <w:r w:rsidR="004D2A02">
        <w:t xml:space="preserve"> </w:t>
      </w:r>
      <w:bookmarkEnd w:id="424"/>
      <w:r w:rsidR="004D2A02">
        <w:t xml:space="preserve"> </w:t>
      </w:r>
    </w:p>
    <w:p w:rsidR="004D2A02" w:rsidRDefault="004D2A02"/>
    <w:p w:rsidR="004D2A02" w:rsidRDefault="004D2A02">
      <w:bookmarkStart w:id="425" w:name="INPUT_238"/>
      <w:r>
        <w:rPr>
          <w:rStyle w:val="Input"/>
        </w:rPr>
        <w:t xml:space="preserve">A*x </w:t>
      </w:r>
      <w:bookmarkEnd w:id="425"/>
      <w:r>
        <w:t xml:space="preserve"> </w:t>
      </w:r>
    </w:p>
    <w:p w:rsidR="009B118F" w:rsidRDefault="009B118F">
      <w:pPr>
        <w:rPr>
          <w:rStyle w:val="Output"/>
        </w:rPr>
      </w:pPr>
      <w:bookmarkStart w:id="426" w:name="OUTPUT_238"/>
      <w:r>
        <w:rPr>
          <w:rStyle w:val="Output"/>
        </w:rPr>
        <w:t>ans =</w:t>
      </w:r>
    </w:p>
    <w:p w:rsidR="009B118F" w:rsidRDefault="009B118F">
      <w:pPr>
        <w:rPr>
          <w:rStyle w:val="Output"/>
        </w:rPr>
      </w:pPr>
      <w:r>
        <w:rPr>
          <w:rStyle w:val="Output"/>
        </w:rPr>
        <w:t xml:space="preserve">    1.0000</w:t>
      </w:r>
    </w:p>
    <w:p w:rsidR="009B118F" w:rsidRDefault="009B118F">
      <w:pPr>
        <w:rPr>
          <w:rStyle w:val="Output"/>
        </w:rPr>
      </w:pPr>
      <w:r>
        <w:rPr>
          <w:rStyle w:val="Output"/>
        </w:rPr>
        <w:t xml:space="preserve">    1.0000</w:t>
      </w:r>
    </w:p>
    <w:p w:rsidR="004D2A02" w:rsidRDefault="009B118F">
      <w:r>
        <w:rPr>
          <w:rStyle w:val="Output"/>
        </w:rPr>
        <w:t xml:space="preserve">    1.0000</w:t>
      </w:r>
      <w:r w:rsidR="004D2A02">
        <w:t xml:space="preserve"> </w:t>
      </w:r>
      <w:bookmarkEnd w:id="426"/>
      <w:r w:rsidR="004D2A02">
        <w:t xml:space="preserve"> </w:t>
      </w:r>
    </w:p>
    <w:p w:rsidR="004D2A02" w:rsidRDefault="004D2A02"/>
    <w:p w:rsidR="004D2A02" w:rsidRDefault="004D2A02">
      <w:r>
        <w:t xml:space="preserve">On the other hand, computing and using the inverse of a matrix </w:t>
      </w:r>
      <w:r>
        <w:rPr>
          <w:i/>
          <w:iCs/>
        </w:rPr>
        <w:t>A</w:t>
      </w:r>
      <w:r>
        <w:t xml:space="preserve"> is not the most efficient way to solve </w:t>
      </w:r>
      <w:r>
        <w:rPr>
          <w:i/>
          <w:iCs/>
        </w:rPr>
        <w:t>Ax</w:t>
      </w:r>
      <w:r>
        <w:t>=</w:t>
      </w:r>
      <w:r>
        <w:rPr>
          <w:i/>
          <w:iCs/>
        </w:rPr>
        <w:t>b</w:t>
      </w:r>
      <w:r>
        <w:t>.  It is preferable to solve the system directly using some variant of Gaussian elimination.  The backslash operator indicates to MATLAB that a linear system is to be solved:</w:t>
      </w:r>
    </w:p>
    <w:p w:rsidR="004D2A02" w:rsidRDefault="004D2A02"/>
    <w:p w:rsidR="004D2A02" w:rsidRDefault="004D2A02">
      <w:bookmarkStart w:id="427" w:name="INPUT_239"/>
      <w:r>
        <w:rPr>
          <w:rStyle w:val="Input"/>
        </w:rPr>
        <w:t xml:space="preserve">x1=A\b </w:t>
      </w:r>
      <w:bookmarkEnd w:id="427"/>
      <w:r>
        <w:t xml:space="preserve"> </w:t>
      </w:r>
    </w:p>
    <w:p w:rsidR="009B118F" w:rsidRDefault="009B118F">
      <w:pPr>
        <w:rPr>
          <w:rStyle w:val="Output"/>
        </w:rPr>
      </w:pPr>
      <w:bookmarkStart w:id="428" w:name="OUTPUT_239"/>
      <w:r>
        <w:rPr>
          <w:rStyle w:val="Output"/>
        </w:rPr>
        <w:t>x1 =</w:t>
      </w:r>
    </w:p>
    <w:p w:rsidR="009B118F" w:rsidRDefault="009B118F">
      <w:pPr>
        <w:rPr>
          <w:rStyle w:val="Output"/>
        </w:rPr>
      </w:pPr>
      <w:r>
        <w:rPr>
          <w:rStyle w:val="Output"/>
        </w:rPr>
        <w:t xml:space="preserve">    0.6000</w:t>
      </w:r>
    </w:p>
    <w:p w:rsidR="009B118F" w:rsidRDefault="009B118F">
      <w:pPr>
        <w:rPr>
          <w:rStyle w:val="Output"/>
        </w:rPr>
      </w:pPr>
      <w:r>
        <w:rPr>
          <w:rStyle w:val="Output"/>
        </w:rPr>
        <w:t xml:space="preserve">   -0.2000</w:t>
      </w:r>
    </w:p>
    <w:p w:rsidR="004D2A02" w:rsidRDefault="009B118F">
      <w:r>
        <w:rPr>
          <w:rStyle w:val="Output"/>
        </w:rPr>
        <w:t xml:space="preserve">   -0.4000</w:t>
      </w:r>
      <w:r w:rsidR="004D2A02">
        <w:t xml:space="preserve"> </w:t>
      </w:r>
      <w:bookmarkEnd w:id="428"/>
      <w:r w:rsidR="004D2A02">
        <w:t xml:space="preserve"> </w:t>
      </w:r>
    </w:p>
    <w:p w:rsidR="004D2A02" w:rsidRDefault="004D2A02">
      <w:bookmarkStart w:id="429" w:name="INPUT_240"/>
      <w:r>
        <w:rPr>
          <w:rStyle w:val="Input"/>
        </w:rPr>
        <w:t xml:space="preserve">x-x1 </w:t>
      </w:r>
      <w:bookmarkEnd w:id="429"/>
      <w:r>
        <w:t xml:space="preserve"> </w:t>
      </w:r>
    </w:p>
    <w:p w:rsidR="009B118F" w:rsidRDefault="009B118F">
      <w:pPr>
        <w:rPr>
          <w:rStyle w:val="Output"/>
        </w:rPr>
      </w:pPr>
      <w:bookmarkStart w:id="430" w:name="OUTPUT_240"/>
      <w:r>
        <w:rPr>
          <w:rStyle w:val="Output"/>
        </w:rPr>
        <w:t>ans =</w:t>
      </w:r>
    </w:p>
    <w:p w:rsidR="009B118F" w:rsidRDefault="009B118F">
      <w:pPr>
        <w:rPr>
          <w:rStyle w:val="Output"/>
        </w:rPr>
      </w:pPr>
      <w:r>
        <w:rPr>
          <w:rStyle w:val="Output"/>
        </w:rPr>
        <w:t xml:space="preserve">     0</w:t>
      </w:r>
    </w:p>
    <w:p w:rsidR="009B118F" w:rsidRDefault="009B118F">
      <w:pPr>
        <w:rPr>
          <w:rStyle w:val="Output"/>
        </w:rPr>
      </w:pPr>
      <w:r>
        <w:rPr>
          <w:rStyle w:val="Output"/>
        </w:rPr>
        <w:t xml:space="preserve">     0</w:t>
      </w:r>
    </w:p>
    <w:p w:rsidR="004D2A02" w:rsidRDefault="009B118F">
      <w:r>
        <w:rPr>
          <w:rStyle w:val="Output"/>
        </w:rPr>
        <w:t xml:space="preserve">     0</w:t>
      </w:r>
      <w:r w:rsidR="004D2A02">
        <w:t xml:space="preserve"> </w:t>
      </w:r>
      <w:bookmarkEnd w:id="430"/>
      <w:r w:rsidR="004D2A02">
        <w:t xml:space="preserve"> </w:t>
      </w:r>
    </w:p>
    <w:p w:rsidR="00D71D1A" w:rsidRPr="00D71D1A" w:rsidRDefault="00D71D1A"/>
    <w:p w:rsidR="004D2A02" w:rsidRDefault="004D2A02">
      <w:r>
        <w:lastRenderedPageBreak/>
        <w:t xml:space="preserve">(To remember how the backslash operator works, just think of </w:t>
      </w:r>
      <w:r>
        <w:rPr>
          <w:b/>
          <w:bCs/>
        </w:rPr>
        <w:t>A\b</w:t>
      </w:r>
      <w:r>
        <w:t xml:space="preserve"> as "dividing </w:t>
      </w:r>
      <m:oMath>
        <m:r>
          <m:rPr>
            <m:sty m:val="bi"/>
          </m:rPr>
          <w:rPr>
            <w:rFonts w:ascii="Cambria Math" w:hAnsi="Cambria Math"/>
          </w:rPr>
          <m:t>b</m:t>
        </m:r>
      </m:oMath>
      <w:r>
        <w:t xml:space="preserve"> on the left by </w:t>
      </w:r>
      <m:oMath>
        <m:r>
          <m:rPr>
            <m:sty m:val="bi"/>
          </m:rPr>
          <w:rPr>
            <w:rFonts w:ascii="Cambria Math" w:hAnsi="Cambria Math"/>
          </w:rPr>
          <m:t>A</m:t>
        </m:r>
      </m:oMath>
      <w:r>
        <w:t xml:space="preserve">", or multiplying </w:t>
      </w:r>
      <m:oMath>
        <m:r>
          <m:rPr>
            <m:sty m:val="bi"/>
          </m:rPr>
          <w:rPr>
            <w:rFonts w:ascii="Cambria Math" w:hAnsi="Cambria Math"/>
          </w:rPr>
          <m:t>b</m:t>
        </m:r>
      </m:oMath>
      <w:r>
        <w:t xml:space="preserve"> on the left by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t>.  However, MATLAB does not compute the inverse.)</w:t>
      </w:r>
    </w:p>
    <w:p w:rsidR="004D2A02" w:rsidRDefault="004D2A02"/>
    <w:p w:rsidR="004D2A02" w:rsidRDefault="004D2A02" w:rsidP="00083242">
      <w:pPr>
        <w:pStyle w:val="Heading2"/>
      </w:pPr>
      <w:bookmarkStart w:id="431" w:name="_Toc299541532"/>
      <w:r>
        <w:t>Section 3.3: Basis and dimension</w:t>
      </w:r>
      <w:bookmarkEnd w:id="431"/>
    </w:p>
    <w:p w:rsidR="004D2A02" w:rsidRDefault="004D2A02"/>
    <w:p w:rsidR="004D2A02" w:rsidRDefault="004D2A02">
      <w:r>
        <w:t>In this section, I will further demonstrate some of the capabilities of MATLAB by repeating some of the examples from Section 3.3 of the text.</w:t>
      </w:r>
    </w:p>
    <w:p w:rsidR="004D2A02" w:rsidRDefault="004D2A02" w:rsidP="00C81BD4">
      <w:pPr>
        <w:pStyle w:val="Heading4"/>
      </w:pPr>
      <w:r>
        <w:t>Example 3.25</w:t>
      </w:r>
    </w:p>
    <w:p w:rsidR="004D2A02" w:rsidRDefault="004D2A02"/>
    <w:p w:rsidR="004D2A02" w:rsidRDefault="004D2A02">
      <w:r>
        <w:t xml:space="preserve">Consider the three vectors </w:t>
      </w:r>
      <w:r w:rsidRPr="00F2413B">
        <w:rPr>
          <w:b/>
        </w:rPr>
        <w:t>v1</w:t>
      </w:r>
      <w:r>
        <w:t xml:space="preserve">, </w:t>
      </w:r>
      <w:r w:rsidRPr="00F2413B">
        <w:rPr>
          <w:b/>
        </w:rPr>
        <w:t>v2</w:t>
      </w:r>
      <w:r>
        <w:t xml:space="preserve">, </w:t>
      </w:r>
      <w:r w:rsidRPr="00F2413B">
        <w:rPr>
          <w:b/>
        </w:rPr>
        <w:t>v3</w:t>
      </w:r>
      <w:r>
        <w:t xml:space="preserve"> defined as follows:</w:t>
      </w:r>
    </w:p>
    <w:p w:rsidR="004D2A02" w:rsidRDefault="004D2A02"/>
    <w:p w:rsidR="004D2A02" w:rsidRDefault="004D2A02">
      <w:bookmarkStart w:id="432" w:name="INPUT_241"/>
      <w:r>
        <w:rPr>
          <w:rStyle w:val="Input"/>
        </w:rPr>
        <w:t xml:space="preserve">v1=[1/sqrt(3);1/sqrt(3);1/sqrt(3)] </w:t>
      </w:r>
      <w:bookmarkEnd w:id="432"/>
      <w:r>
        <w:t xml:space="preserve"> </w:t>
      </w:r>
    </w:p>
    <w:p w:rsidR="009B118F" w:rsidRDefault="009B118F">
      <w:pPr>
        <w:rPr>
          <w:rStyle w:val="Output"/>
        </w:rPr>
      </w:pPr>
      <w:bookmarkStart w:id="433" w:name="OUTPUT_241"/>
      <w:r>
        <w:rPr>
          <w:rStyle w:val="Output"/>
        </w:rPr>
        <w:t>v1 =</w:t>
      </w:r>
    </w:p>
    <w:p w:rsidR="009B118F" w:rsidRDefault="009B118F">
      <w:pPr>
        <w:rPr>
          <w:rStyle w:val="Output"/>
        </w:rPr>
      </w:pPr>
      <w:r>
        <w:rPr>
          <w:rStyle w:val="Output"/>
        </w:rPr>
        <w:t xml:space="preserve">    0.5774</w:t>
      </w:r>
    </w:p>
    <w:p w:rsidR="009B118F" w:rsidRDefault="009B118F">
      <w:pPr>
        <w:rPr>
          <w:rStyle w:val="Output"/>
        </w:rPr>
      </w:pPr>
      <w:r>
        <w:rPr>
          <w:rStyle w:val="Output"/>
        </w:rPr>
        <w:t xml:space="preserve">    0.5774</w:t>
      </w:r>
    </w:p>
    <w:p w:rsidR="004D2A02" w:rsidRDefault="009B118F">
      <w:r>
        <w:rPr>
          <w:rStyle w:val="Output"/>
        </w:rPr>
        <w:t xml:space="preserve">    0.5774</w:t>
      </w:r>
      <w:r w:rsidR="004D2A02">
        <w:t xml:space="preserve"> </w:t>
      </w:r>
      <w:bookmarkEnd w:id="433"/>
      <w:r w:rsidR="004D2A02">
        <w:t xml:space="preserve"> </w:t>
      </w:r>
    </w:p>
    <w:p w:rsidR="004D2A02" w:rsidRDefault="004D2A02">
      <w:bookmarkStart w:id="434" w:name="INPUT_242"/>
      <w:r>
        <w:rPr>
          <w:rStyle w:val="Input"/>
        </w:rPr>
        <w:t xml:space="preserve">v2=[1/sqrt(2);0;-1/sqrt(2)] </w:t>
      </w:r>
      <w:bookmarkEnd w:id="434"/>
      <w:r>
        <w:t xml:space="preserve"> </w:t>
      </w:r>
    </w:p>
    <w:p w:rsidR="009B118F" w:rsidRDefault="009B118F">
      <w:pPr>
        <w:rPr>
          <w:rStyle w:val="Output"/>
        </w:rPr>
      </w:pPr>
      <w:bookmarkStart w:id="435" w:name="OUTPUT_242"/>
      <w:r>
        <w:rPr>
          <w:rStyle w:val="Output"/>
        </w:rPr>
        <w:t>v2 =</w:t>
      </w:r>
    </w:p>
    <w:p w:rsidR="009B118F" w:rsidRDefault="009B118F">
      <w:pPr>
        <w:rPr>
          <w:rStyle w:val="Output"/>
        </w:rPr>
      </w:pPr>
      <w:r>
        <w:rPr>
          <w:rStyle w:val="Output"/>
        </w:rPr>
        <w:t xml:space="preserve">    0.7071</w:t>
      </w:r>
    </w:p>
    <w:p w:rsidR="009B118F" w:rsidRDefault="009B118F">
      <w:pPr>
        <w:rPr>
          <w:rStyle w:val="Output"/>
        </w:rPr>
      </w:pPr>
      <w:r>
        <w:rPr>
          <w:rStyle w:val="Output"/>
        </w:rPr>
        <w:t xml:space="preserve">         0</w:t>
      </w:r>
    </w:p>
    <w:p w:rsidR="004D2A02" w:rsidRDefault="009B118F">
      <w:r>
        <w:rPr>
          <w:rStyle w:val="Output"/>
        </w:rPr>
        <w:t xml:space="preserve">   -0.7071</w:t>
      </w:r>
      <w:r w:rsidR="004D2A02">
        <w:t xml:space="preserve"> </w:t>
      </w:r>
      <w:bookmarkEnd w:id="435"/>
      <w:r w:rsidR="004D2A02">
        <w:t xml:space="preserve"> </w:t>
      </w:r>
    </w:p>
    <w:p w:rsidR="004D2A02" w:rsidRDefault="004D2A02">
      <w:bookmarkStart w:id="436" w:name="INPUT_243"/>
      <w:r>
        <w:rPr>
          <w:rStyle w:val="Input"/>
        </w:rPr>
        <w:t xml:space="preserve">v3=[1/sqrt(6);-2/sqrt(6);1/sqrt(6)] </w:t>
      </w:r>
      <w:bookmarkEnd w:id="436"/>
      <w:r>
        <w:t xml:space="preserve"> </w:t>
      </w:r>
    </w:p>
    <w:p w:rsidR="009B118F" w:rsidRDefault="009B118F">
      <w:pPr>
        <w:rPr>
          <w:rStyle w:val="Output"/>
        </w:rPr>
      </w:pPr>
      <w:bookmarkStart w:id="437" w:name="OUTPUT_243"/>
      <w:r>
        <w:rPr>
          <w:rStyle w:val="Output"/>
        </w:rPr>
        <w:t>v3 =</w:t>
      </w:r>
    </w:p>
    <w:p w:rsidR="009B118F" w:rsidRDefault="009B118F">
      <w:pPr>
        <w:rPr>
          <w:rStyle w:val="Output"/>
        </w:rPr>
      </w:pPr>
      <w:r>
        <w:rPr>
          <w:rStyle w:val="Output"/>
        </w:rPr>
        <w:t xml:space="preserve">    0.4082</w:t>
      </w:r>
    </w:p>
    <w:p w:rsidR="009B118F" w:rsidRDefault="009B118F">
      <w:pPr>
        <w:rPr>
          <w:rStyle w:val="Output"/>
        </w:rPr>
      </w:pPr>
      <w:r>
        <w:rPr>
          <w:rStyle w:val="Output"/>
        </w:rPr>
        <w:t xml:space="preserve">   -0.8165</w:t>
      </w:r>
    </w:p>
    <w:p w:rsidR="004D2A02" w:rsidRDefault="009B118F">
      <w:r>
        <w:rPr>
          <w:rStyle w:val="Output"/>
        </w:rPr>
        <w:t xml:space="preserve">    0.4082</w:t>
      </w:r>
      <w:r w:rsidR="004D2A02">
        <w:t xml:space="preserve"> </w:t>
      </w:r>
      <w:bookmarkEnd w:id="437"/>
      <w:r w:rsidR="004D2A02">
        <w:t xml:space="preserve"> </w:t>
      </w:r>
    </w:p>
    <w:p w:rsidR="004D2A02" w:rsidRDefault="004D2A02"/>
    <w:p w:rsidR="004D2A02" w:rsidRDefault="004D2A02">
      <w:r>
        <w:t>I will verify that these vectors are orthogonal:</w:t>
      </w:r>
    </w:p>
    <w:p w:rsidR="004D2A02" w:rsidRDefault="004D2A02"/>
    <w:p w:rsidR="004D2A02" w:rsidRDefault="004D2A02">
      <w:bookmarkStart w:id="438" w:name="INPUT_244"/>
      <w:r>
        <w:rPr>
          <w:rStyle w:val="Input"/>
        </w:rPr>
        <w:t xml:space="preserve">v1'*v2 </w:t>
      </w:r>
      <w:bookmarkEnd w:id="438"/>
      <w:r>
        <w:t xml:space="preserve"> </w:t>
      </w:r>
    </w:p>
    <w:p w:rsidR="009B118F" w:rsidRDefault="009B118F">
      <w:pPr>
        <w:rPr>
          <w:rStyle w:val="Output"/>
        </w:rPr>
      </w:pPr>
      <w:bookmarkStart w:id="439" w:name="OUTPUT_244"/>
      <w:r>
        <w:rPr>
          <w:rStyle w:val="Output"/>
        </w:rPr>
        <w:t>ans =</w:t>
      </w:r>
    </w:p>
    <w:p w:rsidR="004D2A02" w:rsidRDefault="009B118F">
      <w:r>
        <w:rPr>
          <w:rStyle w:val="Output"/>
        </w:rPr>
        <w:t xml:space="preserve">     0</w:t>
      </w:r>
      <w:r w:rsidR="004D2A02">
        <w:t xml:space="preserve"> </w:t>
      </w:r>
      <w:bookmarkEnd w:id="439"/>
      <w:r w:rsidR="004D2A02">
        <w:t xml:space="preserve"> </w:t>
      </w:r>
    </w:p>
    <w:p w:rsidR="004D2A02" w:rsidRDefault="004D2A02">
      <w:bookmarkStart w:id="440" w:name="INPUT_245"/>
      <w:r>
        <w:rPr>
          <w:rStyle w:val="Input"/>
        </w:rPr>
        <w:t xml:space="preserve">v1'*v3 </w:t>
      </w:r>
      <w:bookmarkEnd w:id="440"/>
      <w:r>
        <w:t xml:space="preserve"> </w:t>
      </w:r>
    </w:p>
    <w:p w:rsidR="009B118F" w:rsidRDefault="009B118F">
      <w:pPr>
        <w:rPr>
          <w:rStyle w:val="Output"/>
        </w:rPr>
      </w:pPr>
      <w:bookmarkStart w:id="441" w:name="OUTPUT_245"/>
      <w:r>
        <w:rPr>
          <w:rStyle w:val="Output"/>
        </w:rPr>
        <w:t>ans =</w:t>
      </w:r>
    </w:p>
    <w:p w:rsidR="004D2A02" w:rsidRDefault="009B118F">
      <w:r>
        <w:rPr>
          <w:rStyle w:val="Output"/>
        </w:rPr>
        <w:t xml:space="preserve">     0</w:t>
      </w:r>
      <w:r w:rsidR="004D2A02">
        <w:t xml:space="preserve"> </w:t>
      </w:r>
      <w:bookmarkEnd w:id="441"/>
      <w:r w:rsidR="004D2A02">
        <w:t xml:space="preserve"> </w:t>
      </w:r>
    </w:p>
    <w:p w:rsidR="004D2A02" w:rsidRDefault="004D2A02">
      <w:bookmarkStart w:id="442" w:name="INPUT_246"/>
      <w:r>
        <w:rPr>
          <w:rStyle w:val="Input"/>
        </w:rPr>
        <w:t xml:space="preserve">v2'*v3 </w:t>
      </w:r>
      <w:bookmarkEnd w:id="442"/>
      <w:r>
        <w:t xml:space="preserve"> </w:t>
      </w:r>
    </w:p>
    <w:p w:rsidR="009B118F" w:rsidRDefault="009B118F">
      <w:pPr>
        <w:rPr>
          <w:rStyle w:val="Output"/>
        </w:rPr>
      </w:pPr>
      <w:bookmarkStart w:id="443" w:name="OUTPUT_246"/>
      <w:r>
        <w:rPr>
          <w:rStyle w:val="Output"/>
        </w:rPr>
        <w:t>ans =</w:t>
      </w:r>
    </w:p>
    <w:p w:rsidR="004D2A02" w:rsidRDefault="009B118F">
      <w:r>
        <w:rPr>
          <w:rStyle w:val="Output"/>
        </w:rPr>
        <w:t xml:space="preserve">     0</w:t>
      </w:r>
      <w:r w:rsidR="004D2A02">
        <w:t xml:space="preserve"> </w:t>
      </w:r>
      <w:bookmarkEnd w:id="443"/>
      <w:r w:rsidR="004D2A02">
        <w:t xml:space="preserve"> </w:t>
      </w:r>
    </w:p>
    <w:p w:rsidR="004D2A02" w:rsidRDefault="00971816" w:rsidP="00C81BD4">
      <w:pPr>
        <w:pStyle w:val="Heading4"/>
      </w:pPr>
      <w:r>
        <w:t>Example 3.27</w:t>
      </w:r>
    </w:p>
    <w:p w:rsidR="004D2A02" w:rsidRDefault="004D2A02"/>
    <w:p w:rsidR="004D2A02" w:rsidRDefault="004D2A02">
      <w:r>
        <w:t>I will verify that the following three quadratic polynomials for a basis for P</w:t>
      </w:r>
      <w:r>
        <w:rPr>
          <w:vertAlign w:val="subscript"/>
        </w:rPr>
        <w:t>2</w:t>
      </w:r>
      <w:r>
        <w:t>.  Note that while I did the previous example in floating point arithmetic, this examples requires symbolic computation.</w:t>
      </w:r>
    </w:p>
    <w:p w:rsidR="004D2A02" w:rsidRDefault="004D2A02"/>
    <w:p w:rsidR="004D2A02" w:rsidRDefault="004D2A02">
      <w:bookmarkStart w:id="444" w:name="INPUT_247"/>
      <w:r>
        <w:rPr>
          <w:rStyle w:val="Input"/>
        </w:rPr>
        <w:t xml:space="preserve">clear </w:t>
      </w:r>
      <w:bookmarkEnd w:id="444"/>
      <w:r>
        <w:t xml:space="preserve"> </w:t>
      </w:r>
    </w:p>
    <w:p w:rsidR="004D2A02" w:rsidRDefault="004D2A02">
      <w:bookmarkStart w:id="445" w:name="INPUT_248"/>
      <w:r>
        <w:rPr>
          <w:rStyle w:val="Input"/>
        </w:rPr>
        <w:t xml:space="preserve">syms p1 p2 p3 x </w:t>
      </w:r>
      <w:bookmarkEnd w:id="445"/>
      <w:r>
        <w:t xml:space="preserve"> </w:t>
      </w:r>
    </w:p>
    <w:p w:rsidR="004D2A02" w:rsidRDefault="004D2A02">
      <w:bookmarkStart w:id="446" w:name="INPUT_249"/>
      <w:r>
        <w:rPr>
          <w:rStyle w:val="Input"/>
        </w:rPr>
        <w:t xml:space="preserve">p1=1 </w:t>
      </w:r>
      <w:bookmarkEnd w:id="446"/>
      <w:r>
        <w:t xml:space="preserve"> </w:t>
      </w:r>
    </w:p>
    <w:p w:rsidR="009B118F" w:rsidRDefault="009B118F">
      <w:pPr>
        <w:rPr>
          <w:rStyle w:val="Output"/>
        </w:rPr>
      </w:pPr>
      <w:bookmarkStart w:id="447" w:name="OUTPUT_249"/>
      <w:r>
        <w:rPr>
          <w:rStyle w:val="Output"/>
        </w:rPr>
        <w:t>p1 =</w:t>
      </w:r>
    </w:p>
    <w:p w:rsidR="004D2A02" w:rsidRDefault="009B118F">
      <w:r>
        <w:rPr>
          <w:rStyle w:val="Output"/>
        </w:rPr>
        <w:t xml:space="preserve">     1</w:t>
      </w:r>
      <w:r w:rsidR="004D2A02">
        <w:t xml:space="preserve"> </w:t>
      </w:r>
      <w:bookmarkEnd w:id="447"/>
      <w:r w:rsidR="004D2A02">
        <w:t xml:space="preserve"> </w:t>
      </w:r>
    </w:p>
    <w:p w:rsidR="004D2A02" w:rsidRDefault="004D2A02">
      <w:bookmarkStart w:id="448" w:name="INPUT_250"/>
      <w:r>
        <w:rPr>
          <w:rStyle w:val="Input"/>
        </w:rPr>
        <w:t xml:space="preserve">p2=x-1/2 </w:t>
      </w:r>
      <w:bookmarkEnd w:id="448"/>
      <w:r>
        <w:t xml:space="preserve"> </w:t>
      </w:r>
    </w:p>
    <w:p w:rsidR="009B118F" w:rsidRDefault="009B118F">
      <w:pPr>
        <w:rPr>
          <w:rStyle w:val="Output"/>
        </w:rPr>
      </w:pPr>
      <w:bookmarkStart w:id="449" w:name="OUTPUT_250"/>
      <w:r>
        <w:rPr>
          <w:rStyle w:val="Output"/>
        </w:rPr>
        <w:t>p2 =</w:t>
      </w:r>
    </w:p>
    <w:p w:rsidR="004D2A02" w:rsidRDefault="009B118F">
      <w:r>
        <w:rPr>
          <w:rStyle w:val="Output"/>
        </w:rPr>
        <w:t>x - 1/2</w:t>
      </w:r>
      <w:r w:rsidR="004D2A02">
        <w:t xml:space="preserve"> </w:t>
      </w:r>
      <w:bookmarkEnd w:id="449"/>
      <w:r w:rsidR="004D2A02">
        <w:t xml:space="preserve"> </w:t>
      </w:r>
    </w:p>
    <w:p w:rsidR="004D2A02" w:rsidRDefault="00CB4A42">
      <w:bookmarkStart w:id="450" w:name="INPUT_251"/>
      <w:r>
        <w:rPr>
          <w:rStyle w:val="Input"/>
        </w:rPr>
        <w:t>p3=x^2-x+1/6</w:t>
      </w:r>
      <w:r w:rsidR="004D2A02">
        <w:rPr>
          <w:rStyle w:val="Input"/>
        </w:rPr>
        <w:t xml:space="preserve"> </w:t>
      </w:r>
      <w:bookmarkEnd w:id="450"/>
      <w:r w:rsidR="004D2A02">
        <w:t xml:space="preserve"> </w:t>
      </w:r>
    </w:p>
    <w:p w:rsidR="009B118F" w:rsidRDefault="009B118F">
      <w:pPr>
        <w:rPr>
          <w:rStyle w:val="Output"/>
        </w:rPr>
      </w:pPr>
      <w:bookmarkStart w:id="451" w:name="OUTPUT_251"/>
      <w:r>
        <w:rPr>
          <w:rStyle w:val="Output"/>
        </w:rPr>
        <w:t>p3 =</w:t>
      </w:r>
    </w:p>
    <w:p w:rsidR="004D2A02" w:rsidRDefault="009B118F">
      <w:r>
        <w:rPr>
          <w:rStyle w:val="Output"/>
        </w:rPr>
        <w:t>x^2 - x + 1/6</w:t>
      </w:r>
      <w:r w:rsidR="004D2A02">
        <w:t xml:space="preserve"> </w:t>
      </w:r>
      <w:bookmarkEnd w:id="451"/>
      <w:r w:rsidR="004D2A02">
        <w:t xml:space="preserve"> </w:t>
      </w:r>
    </w:p>
    <w:p w:rsidR="004D2A02" w:rsidRDefault="004D2A02"/>
    <w:p w:rsidR="004D2A02" w:rsidRDefault="004D2A02">
      <w:r>
        <w:t xml:space="preserve">Now suppose that </w:t>
      </w:r>
      <w:r>
        <w:rPr>
          <w:i/>
          <w:iCs/>
        </w:rPr>
        <w:t>q</w:t>
      </w:r>
      <w:r>
        <w:t>(</w:t>
      </w:r>
      <w:r>
        <w:rPr>
          <w:i/>
          <w:iCs/>
        </w:rPr>
        <w:t>x</w:t>
      </w:r>
      <w:r>
        <w:t>) is an arbitrary quadratic polynomial:</w:t>
      </w:r>
    </w:p>
    <w:p w:rsidR="004D2A02" w:rsidRDefault="004D2A02"/>
    <w:p w:rsidR="004D2A02" w:rsidRDefault="004D2A02">
      <w:bookmarkStart w:id="452" w:name="INPUT_252"/>
      <w:r>
        <w:rPr>
          <w:rStyle w:val="Input"/>
        </w:rPr>
        <w:t xml:space="preserve">syms q a b c </w:t>
      </w:r>
      <w:bookmarkEnd w:id="452"/>
      <w:r>
        <w:t xml:space="preserve"> </w:t>
      </w:r>
    </w:p>
    <w:p w:rsidR="004D2A02" w:rsidRDefault="004D2A02">
      <w:bookmarkStart w:id="453" w:name="INPUT_253"/>
      <w:r>
        <w:rPr>
          <w:rStyle w:val="Input"/>
        </w:rPr>
        <w:t xml:space="preserve">q=a*x^2+b*x+c </w:t>
      </w:r>
      <w:bookmarkEnd w:id="453"/>
      <w:r>
        <w:t xml:space="preserve"> </w:t>
      </w:r>
    </w:p>
    <w:p w:rsidR="009B118F" w:rsidRDefault="009B118F">
      <w:pPr>
        <w:rPr>
          <w:rStyle w:val="Output"/>
        </w:rPr>
      </w:pPr>
      <w:bookmarkStart w:id="454" w:name="OUTPUT_253"/>
      <w:r>
        <w:rPr>
          <w:rStyle w:val="Output"/>
        </w:rPr>
        <w:t>q =</w:t>
      </w:r>
    </w:p>
    <w:p w:rsidR="004D2A02" w:rsidRDefault="009B118F">
      <w:r>
        <w:rPr>
          <w:rStyle w:val="Output"/>
        </w:rPr>
        <w:t>a*x^2 + b*x + c</w:t>
      </w:r>
      <w:r w:rsidR="004D2A02">
        <w:t xml:space="preserve"> </w:t>
      </w:r>
      <w:bookmarkEnd w:id="454"/>
      <w:r w:rsidR="004D2A02">
        <w:t xml:space="preserve"> </w:t>
      </w:r>
    </w:p>
    <w:p w:rsidR="004D2A02" w:rsidRDefault="004D2A02"/>
    <w:p w:rsidR="004D2A02" w:rsidRDefault="004D2A02">
      <w:r>
        <w:t xml:space="preserve">I want to show that </w:t>
      </w:r>
      <w:r>
        <w:rPr>
          <w:b/>
          <w:bCs/>
        </w:rPr>
        <w:t>q</w:t>
      </w:r>
      <w:r>
        <w:t xml:space="preserve"> can be written in terms of </w:t>
      </w:r>
      <w:r>
        <w:rPr>
          <w:b/>
          <w:bCs/>
        </w:rPr>
        <w:t>p1</w:t>
      </w:r>
      <w:r>
        <w:t xml:space="preserve">, </w:t>
      </w:r>
      <w:r>
        <w:rPr>
          <w:b/>
          <w:bCs/>
        </w:rPr>
        <w:t>p2</w:t>
      </w:r>
      <w:r>
        <w:t xml:space="preserve">, and </w:t>
      </w:r>
      <w:r>
        <w:rPr>
          <w:b/>
          <w:bCs/>
        </w:rPr>
        <w:t>p3</w:t>
      </w:r>
      <w:r>
        <w:t>:</w:t>
      </w:r>
    </w:p>
    <w:p w:rsidR="004D2A02" w:rsidRDefault="004D2A02"/>
    <w:p w:rsidR="004D2A02" w:rsidRDefault="004D2A02">
      <w:bookmarkStart w:id="455" w:name="INPUT_254"/>
      <w:r>
        <w:rPr>
          <w:rStyle w:val="Input"/>
        </w:rPr>
        <w:t xml:space="preserve">syms c1 c2 c3 </w:t>
      </w:r>
      <w:bookmarkEnd w:id="455"/>
      <w:r>
        <w:t xml:space="preserve"> </w:t>
      </w:r>
    </w:p>
    <w:p w:rsidR="004D2A02" w:rsidRDefault="004D2A02"/>
    <w:p w:rsidR="004D2A02" w:rsidRDefault="004D2A02">
      <w:bookmarkStart w:id="456" w:name="INPUT_255"/>
      <w:r>
        <w:rPr>
          <w:rStyle w:val="Input"/>
        </w:rPr>
        <w:t xml:space="preserve">q-(c1*p1+c2*p2+c3*p3) </w:t>
      </w:r>
      <w:bookmarkEnd w:id="456"/>
      <w:r>
        <w:t xml:space="preserve"> </w:t>
      </w:r>
    </w:p>
    <w:p w:rsidR="009B118F" w:rsidRDefault="009B118F">
      <w:pPr>
        <w:rPr>
          <w:rStyle w:val="Output"/>
        </w:rPr>
      </w:pPr>
      <w:bookmarkStart w:id="457" w:name="OUTPUT_255"/>
      <w:r>
        <w:rPr>
          <w:rStyle w:val="Output"/>
        </w:rPr>
        <w:t>ans =</w:t>
      </w:r>
    </w:p>
    <w:p w:rsidR="004D2A02" w:rsidRDefault="009B118F">
      <w:r>
        <w:rPr>
          <w:rStyle w:val="Output"/>
        </w:rPr>
        <w:t>c - c1 + b*x + a*x^2 - c2*(x - 1/2) - c3*(x^2 - x + 1/6)</w:t>
      </w:r>
      <w:r w:rsidR="004D2A02">
        <w:t xml:space="preserve"> </w:t>
      </w:r>
      <w:bookmarkEnd w:id="457"/>
      <w:r w:rsidR="004D2A02">
        <w:t xml:space="preserve"> </w:t>
      </w:r>
    </w:p>
    <w:p w:rsidR="004D2A02" w:rsidRDefault="004D2A02">
      <w:pPr>
        <w:rPr>
          <w:rStyle w:val="Input"/>
        </w:rPr>
      </w:pPr>
    </w:p>
    <w:p w:rsidR="004D2A02" w:rsidRDefault="004D2A02">
      <w:r>
        <w:t xml:space="preserve">I need to gather like terms in this expression, which is accomplished with the </w:t>
      </w:r>
      <w:r>
        <w:rPr>
          <w:b/>
          <w:bCs/>
        </w:rPr>
        <w:t>collect</w:t>
      </w:r>
      <w:r>
        <w:t xml:space="preserve"> command:</w:t>
      </w:r>
    </w:p>
    <w:p w:rsidR="004D2A02" w:rsidRDefault="004D2A02"/>
    <w:p w:rsidR="004D2A02" w:rsidRDefault="004D2A02">
      <w:bookmarkStart w:id="458" w:name="INPUT_257"/>
      <w:r>
        <w:rPr>
          <w:rStyle w:val="Input"/>
        </w:rPr>
        <w:t xml:space="preserve">collect(ans,x) </w:t>
      </w:r>
      <w:bookmarkEnd w:id="458"/>
      <w:r>
        <w:t xml:space="preserve"> </w:t>
      </w:r>
    </w:p>
    <w:p w:rsidR="009B118F" w:rsidRDefault="009B118F">
      <w:pPr>
        <w:rPr>
          <w:rStyle w:val="Output"/>
        </w:rPr>
      </w:pPr>
      <w:bookmarkStart w:id="459" w:name="OUTPUT_257"/>
      <w:r>
        <w:rPr>
          <w:rStyle w:val="Output"/>
        </w:rPr>
        <w:t>ans =</w:t>
      </w:r>
    </w:p>
    <w:p w:rsidR="004D2A02" w:rsidRDefault="009B118F">
      <w:r>
        <w:rPr>
          <w:rStyle w:val="Output"/>
        </w:rPr>
        <w:t>(a - c3)*x^2 + (b - c2 + c3)*x + c - c1 + c2/2 - c3/6</w:t>
      </w:r>
      <w:r w:rsidR="004D2A02">
        <w:t xml:space="preserve"> </w:t>
      </w:r>
      <w:bookmarkEnd w:id="459"/>
      <w:r w:rsidR="004D2A02">
        <w:t xml:space="preserve"> </w:t>
      </w:r>
    </w:p>
    <w:p w:rsidR="004D2A02" w:rsidRDefault="004D2A02"/>
    <w:p w:rsidR="004D2A02" w:rsidRDefault="004D2A02">
      <w:r>
        <w:t>I can now set each coefficient equal to zero and solve for the coefficients:</w:t>
      </w:r>
    </w:p>
    <w:p w:rsidR="004D2A02" w:rsidRDefault="004D2A02"/>
    <w:p w:rsidR="004D2A02" w:rsidRDefault="004D2A02">
      <w:bookmarkStart w:id="460" w:name="INPUT_259"/>
      <w:r>
        <w:rPr>
          <w:rStyle w:val="Input"/>
        </w:rPr>
        <w:t>r=solve(a-c3,b-c2+c3,</w:t>
      </w:r>
      <w:r w:rsidR="006437DD">
        <w:rPr>
          <w:rStyle w:val="Input"/>
        </w:rPr>
        <w:t>c-c1+c2/2-c3/6</w:t>
      </w:r>
      <w:r>
        <w:rPr>
          <w:rStyle w:val="Input"/>
        </w:rPr>
        <w:t xml:space="preserve">,c1,c2,c3) </w:t>
      </w:r>
      <w:bookmarkEnd w:id="460"/>
      <w:r>
        <w:t xml:space="preserve"> </w:t>
      </w:r>
    </w:p>
    <w:p w:rsidR="009B118F" w:rsidRDefault="009B118F">
      <w:pPr>
        <w:rPr>
          <w:rStyle w:val="Output"/>
        </w:rPr>
      </w:pPr>
      <w:bookmarkStart w:id="461" w:name="OUTPUT_259"/>
      <w:r>
        <w:rPr>
          <w:rStyle w:val="Output"/>
        </w:rPr>
        <w:t xml:space="preserve">r = </w:t>
      </w:r>
    </w:p>
    <w:p w:rsidR="009B118F" w:rsidRDefault="009B118F">
      <w:pPr>
        <w:rPr>
          <w:rStyle w:val="Output"/>
        </w:rPr>
      </w:pPr>
      <w:r>
        <w:rPr>
          <w:rStyle w:val="Output"/>
        </w:rPr>
        <w:t xml:space="preserve">    c1: [1x1 sym]</w:t>
      </w:r>
    </w:p>
    <w:p w:rsidR="009B118F" w:rsidRDefault="009B118F">
      <w:pPr>
        <w:rPr>
          <w:rStyle w:val="Output"/>
        </w:rPr>
      </w:pPr>
      <w:r>
        <w:rPr>
          <w:rStyle w:val="Output"/>
        </w:rPr>
        <w:t xml:space="preserve">    c2: [1x1 sym]</w:t>
      </w:r>
    </w:p>
    <w:p w:rsidR="004D2A02" w:rsidRDefault="009B118F">
      <w:r>
        <w:rPr>
          <w:rStyle w:val="Output"/>
        </w:rPr>
        <w:t xml:space="preserve">    c3: [1x1 sym]</w:t>
      </w:r>
      <w:r w:rsidR="004D2A02">
        <w:t xml:space="preserve"> </w:t>
      </w:r>
      <w:bookmarkEnd w:id="461"/>
      <w:r w:rsidR="004D2A02">
        <w:t xml:space="preserve"> </w:t>
      </w:r>
    </w:p>
    <w:p w:rsidR="004D2A02" w:rsidRDefault="004D2A02">
      <w:bookmarkStart w:id="462" w:name="INPUT_262"/>
      <w:r>
        <w:rPr>
          <w:rStyle w:val="Input"/>
        </w:rPr>
        <w:t xml:space="preserve">r.c1 </w:t>
      </w:r>
      <w:bookmarkEnd w:id="462"/>
      <w:r>
        <w:t xml:space="preserve"> </w:t>
      </w:r>
    </w:p>
    <w:p w:rsidR="009B118F" w:rsidRDefault="009B118F">
      <w:pPr>
        <w:rPr>
          <w:rStyle w:val="Output"/>
        </w:rPr>
      </w:pPr>
      <w:bookmarkStart w:id="463" w:name="OUTPUT_262"/>
      <w:r>
        <w:rPr>
          <w:rStyle w:val="Output"/>
        </w:rPr>
        <w:t>ans =</w:t>
      </w:r>
    </w:p>
    <w:p w:rsidR="004D2A02" w:rsidRDefault="009B118F">
      <w:r>
        <w:rPr>
          <w:rStyle w:val="Output"/>
        </w:rPr>
        <w:t>a/3 + b/2 + c</w:t>
      </w:r>
      <w:r w:rsidR="004D2A02">
        <w:rPr>
          <w:rStyle w:val="Output"/>
        </w:rPr>
        <w:t xml:space="preserve"> </w:t>
      </w:r>
      <w:bookmarkEnd w:id="463"/>
      <w:r w:rsidR="004D2A02">
        <w:t xml:space="preserve"> </w:t>
      </w:r>
    </w:p>
    <w:p w:rsidR="004D2A02" w:rsidRDefault="004D2A02"/>
    <w:p w:rsidR="004D2A02" w:rsidRDefault="004D2A02">
      <w:pPr>
        <w:rPr>
          <w:rStyle w:val="Input"/>
        </w:rPr>
      </w:pPr>
      <w:bookmarkStart w:id="464" w:name="INPUT_263"/>
      <w:r>
        <w:rPr>
          <w:rStyle w:val="Input"/>
        </w:rPr>
        <w:t xml:space="preserve">r.c2 </w:t>
      </w:r>
      <w:bookmarkEnd w:id="464"/>
      <w:r>
        <w:rPr>
          <w:rStyle w:val="Input"/>
        </w:rPr>
        <w:t xml:space="preserve"> </w:t>
      </w:r>
    </w:p>
    <w:p w:rsidR="009B118F" w:rsidRDefault="009B118F">
      <w:pPr>
        <w:rPr>
          <w:rStyle w:val="Output"/>
        </w:rPr>
      </w:pPr>
      <w:bookmarkStart w:id="465" w:name="OUTPUT_263"/>
      <w:r>
        <w:rPr>
          <w:rStyle w:val="Output"/>
        </w:rPr>
        <w:t>ans =</w:t>
      </w:r>
    </w:p>
    <w:p w:rsidR="004D2A02" w:rsidRDefault="009B118F">
      <w:r>
        <w:rPr>
          <w:rStyle w:val="Output"/>
        </w:rPr>
        <w:t>a + b</w:t>
      </w:r>
      <w:r w:rsidR="004D2A02">
        <w:t xml:space="preserve"> </w:t>
      </w:r>
      <w:bookmarkEnd w:id="465"/>
      <w:r w:rsidR="004D2A02">
        <w:t xml:space="preserve"> </w:t>
      </w:r>
    </w:p>
    <w:p w:rsidR="004D2A02" w:rsidRDefault="004D2A02">
      <w:bookmarkStart w:id="466" w:name="INPUT_264"/>
      <w:r>
        <w:rPr>
          <w:rStyle w:val="Input"/>
        </w:rPr>
        <w:t xml:space="preserve">r.c3 </w:t>
      </w:r>
      <w:bookmarkEnd w:id="466"/>
      <w:r>
        <w:t xml:space="preserve"> </w:t>
      </w:r>
    </w:p>
    <w:p w:rsidR="009B118F" w:rsidRDefault="009B118F">
      <w:pPr>
        <w:rPr>
          <w:rStyle w:val="Output"/>
        </w:rPr>
      </w:pPr>
      <w:bookmarkStart w:id="467" w:name="OUTPUT_264"/>
      <w:r>
        <w:rPr>
          <w:rStyle w:val="Output"/>
        </w:rPr>
        <w:t>ans =</w:t>
      </w:r>
    </w:p>
    <w:p w:rsidR="004D2A02" w:rsidRDefault="009B118F">
      <w:r>
        <w:rPr>
          <w:rStyle w:val="Output"/>
        </w:rPr>
        <w:t>a</w:t>
      </w:r>
      <w:r w:rsidR="004D2A02">
        <w:t xml:space="preserve"> </w:t>
      </w:r>
      <w:bookmarkEnd w:id="467"/>
      <w:r w:rsidR="004D2A02">
        <w:t xml:space="preserve"> </w:t>
      </w:r>
    </w:p>
    <w:p w:rsidR="004D2A02" w:rsidRDefault="004D2A02"/>
    <w:p w:rsidR="006437DD" w:rsidRDefault="006437DD">
      <w:r>
        <w:t>Check:</w:t>
      </w:r>
    </w:p>
    <w:p w:rsidR="006437DD" w:rsidRDefault="006437DD"/>
    <w:p w:rsidR="006437DD" w:rsidRDefault="006437DD" w:rsidP="006437DD">
      <w:bookmarkStart w:id="468" w:name="INPUT_1108"/>
      <w:r w:rsidRPr="006437DD">
        <w:rPr>
          <w:rStyle w:val="Input"/>
        </w:rPr>
        <w:t xml:space="preserve">q-(r.c1*p1+r.c2*p2+r.c3*p3) </w:t>
      </w:r>
      <w:bookmarkEnd w:id="468"/>
      <w:r w:rsidRPr="006437DD">
        <w:t xml:space="preserve"> </w:t>
      </w:r>
    </w:p>
    <w:p w:rsidR="009B118F" w:rsidRDefault="009B118F" w:rsidP="006437DD">
      <w:pPr>
        <w:rPr>
          <w:rStyle w:val="Output"/>
        </w:rPr>
      </w:pPr>
      <w:bookmarkStart w:id="469" w:name="OUTPUT_1108"/>
      <w:r>
        <w:rPr>
          <w:rStyle w:val="Output"/>
        </w:rPr>
        <w:t>ans =</w:t>
      </w:r>
    </w:p>
    <w:p w:rsidR="006437DD" w:rsidRDefault="009B118F" w:rsidP="006437DD">
      <w:r>
        <w:rPr>
          <w:rStyle w:val="Output"/>
        </w:rPr>
        <w:t>b*x - b/2 - a/3 - (a + b)*(x - 1/2) + a*x^2 - a*(x^2 - x + 1/6)</w:t>
      </w:r>
      <w:r w:rsidR="006437DD">
        <w:rPr>
          <w:rStyle w:val="Output"/>
        </w:rPr>
        <w:t xml:space="preserve"> </w:t>
      </w:r>
      <w:bookmarkEnd w:id="469"/>
      <w:r w:rsidR="006437DD" w:rsidRPr="006437DD">
        <w:t xml:space="preserve"> </w:t>
      </w:r>
    </w:p>
    <w:p w:rsidR="006437DD" w:rsidRPr="006437DD" w:rsidRDefault="006437DD" w:rsidP="006437DD">
      <w:bookmarkStart w:id="470" w:name="INPUT_1109"/>
      <w:r w:rsidRPr="006437DD">
        <w:rPr>
          <w:rStyle w:val="Input"/>
        </w:rPr>
        <w:t xml:space="preserve">simplify(ans) </w:t>
      </w:r>
      <w:bookmarkEnd w:id="470"/>
      <w:r w:rsidRPr="006437DD">
        <w:t xml:space="preserve"> </w:t>
      </w:r>
    </w:p>
    <w:p w:rsidR="009B118F" w:rsidRDefault="009B118F" w:rsidP="006437DD">
      <w:pPr>
        <w:rPr>
          <w:rStyle w:val="Output"/>
        </w:rPr>
      </w:pPr>
      <w:bookmarkStart w:id="471" w:name="OUTPUT_1109"/>
      <w:r>
        <w:rPr>
          <w:rStyle w:val="Output"/>
        </w:rPr>
        <w:t>ans =</w:t>
      </w:r>
    </w:p>
    <w:p w:rsidR="006437DD" w:rsidRPr="006437DD" w:rsidRDefault="009B118F" w:rsidP="006437DD">
      <w:r>
        <w:rPr>
          <w:rStyle w:val="Output"/>
        </w:rPr>
        <w:t>0</w:t>
      </w:r>
      <w:r w:rsidR="006437DD">
        <w:rPr>
          <w:rStyle w:val="Output"/>
        </w:rPr>
        <w:t xml:space="preserve"> </w:t>
      </w:r>
      <w:bookmarkEnd w:id="471"/>
      <w:r w:rsidR="006437DD" w:rsidRPr="006437DD">
        <w:t xml:space="preserve"> </w:t>
      </w:r>
    </w:p>
    <w:p w:rsidR="006437DD" w:rsidRDefault="006437DD" w:rsidP="006437DD"/>
    <w:p w:rsidR="004D2A02" w:rsidRDefault="004D2A02">
      <w:r w:rsidRPr="006437DD">
        <w:t>T</w:t>
      </w:r>
      <w:r>
        <w:t xml:space="preserve">he fact that there is a unique solution to this system, regardless of the values of </w:t>
      </w:r>
      <w:r>
        <w:rPr>
          <w:b/>
          <w:bCs/>
        </w:rPr>
        <w:t>a</w:t>
      </w:r>
      <w:r>
        <w:t xml:space="preserve">, </w:t>
      </w:r>
      <w:r>
        <w:rPr>
          <w:b/>
          <w:bCs/>
        </w:rPr>
        <w:t>b</w:t>
      </w:r>
      <w:r>
        <w:t xml:space="preserve">, </w:t>
      </w:r>
      <w:r>
        <w:rPr>
          <w:b/>
          <w:bCs/>
        </w:rPr>
        <w:t>c</w:t>
      </w:r>
      <w:r>
        <w:t xml:space="preserve">, shows that every quadratic polynomial can be uniquely written as a linear combination of </w:t>
      </w:r>
      <w:r>
        <w:rPr>
          <w:b/>
          <w:bCs/>
        </w:rPr>
        <w:t>p1</w:t>
      </w:r>
      <w:r>
        <w:t xml:space="preserve">, </w:t>
      </w:r>
      <w:r>
        <w:rPr>
          <w:b/>
          <w:bCs/>
        </w:rPr>
        <w:t>p2</w:t>
      </w:r>
      <w:r>
        <w:t xml:space="preserve">, </w:t>
      </w:r>
      <w:r>
        <w:rPr>
          <w:b/>
          <w:bCs/>
        </w:rPr>
        <w:t>p3</w:t>
      </w:r>
      <w:r>
        <w:t>, and hence that these three polynomials form a basis for P</w:t>
      </w:r>
      <w:r>
        <w:rPr>
          <w:vertAlign w:val="subscript"/>
        </w:rPr>
        <w:t>2</w:t>
      </w:r>
      <w:r>
        <w:t>.</w:t>
      </w:r>
    </w:p>
    <w:p w:rsidR="004D2A02" w:rsidRDefault="004D2A02" w:rsidP="008D6C92">
      <w:pPr>
        <w:pStyle w:val="Heading4"/>
      </w:pPr>
      <w:r>
        <w:t>Example</w:t>
      </w:r>
    </w:p>
    <w:p w:rsidR="00E936B7" w:rsidRPr="00E936B7" w:rsidRDefault="00E936B7" w:rsidP="00E936B7"/>
    <w:p w:rsidR="004D2A02" w:rsidRDefault="004D2A02">
      <w:r>
        <w:t>Here is a final example.  Consider the following three vectors in R</w:t>
      </w:r>
      <w:r>
        <w:rPr>
          <w:vertAlign w:val="superscript"/>
        </w:rPr>
        <w:t>3</w:t>
      </w:r>
      <w:r>
        <w:t>:</w:t>
      </w:r>
    </w:p>
    <w:p w:rsidR="004D2A02" w:rsidRDefault="004D2A02"/>
    <w:p w:rsidR="004D2A02" w:rsidRDefault="004D2A02">
      <w:bookmarkStart w:id="472" w:name="INPUT_265"/>
      <w:r>
        <w:rPr>
          <w:rStyle w:val="Input"/>
        </w:rPr>
        <w:t xml:space="preserve">u1=[1;0;2]; </w:t>
      </w:r>
      <w:bookmarkEnd w:id="472"/>
      <w:r>
        <w:t xml:space="preserve"> </w:t>
      </w:r>
    </w:p>
    <w:p w:rsidR="004D2A02" w:rsidRDefault="004D2A02">
      <w:bookmarkStart w:id="473" w:name="INPUT_266"/>
      <w:r>
        <w:rPr>
          <w:rStyle w:val="Input"/>
        </w:rPr>
        <w:t xml:space="preserve">u2=[0;1;1]; </w:t>
      </w:r>
      <w:bookmarkEnd w:id="473"/>
      <w:r>
        <w:t xml:space="preserve"> </w:t>
      </w:r>
    </w:p>
    <w:p w:rsidR="004D2A02" w:rsidRDefault="004D2A02">
      <w:bookmarkStart w:id="474" w:name="INPUT_267"/>
      <w:r>
        <w:rPr>
          <w:rStyle w:val="Input"/>
        </w:rPr>
        <w:t xml:space="preserve">u3=[1;2;-1]; </w:t>
      </w:r>
      <w:bookmarkEnd w:id="474"/>
      <w:r>
        <w:t xml:space="preserve"> </w:t>
      </w:r>
    </w:p>
    <w:p w:rsidR="004D2A02" w:rsidRDefault="004D2A02"/>
    <w:p w:rsidR="004D2A02" w:rsidRDefault="004D2A02">
      <w:r>
        <w:t>I will verify that {</w:t>
      </w:r>
      <w:r>
        <w:rPr>
          <w:b/>
          <w:bCs/>
        </w:rPr>
        <w:t>u1</w:t>
      </w:r>
      <w:r>
        <w:t>,</w:t>
      </w:r>
      <w:r>
        <w:rPr>
          <w:b/>
          <w:bCs/>
        </w:rPr>
        <w:t>u2</w:t>
      </w:r>
      <w:r>
        <w:t>,</w:t>
      </w:r>
      <w:r>
        <w:rPr>
          <w:b/>
          <w:bCs/>
        </w:rPr>
        <w:t>u3</w:t>
      </w:r>
      <w:r>
        <w:t xml:space="preserve">} is a basis for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t>, and express the vector</w:t>
      </w:r>
    </w:p>
    <w:p w:rsidR="004D2A02" w:rsidRDefault="004D2A02"/>
    <w:p w:rsidR="004D2A02" w:rsidRDefault="004D2A02">
      <w:bookmarkStart w:id="475" w:name="INPUT_268"/>
      <w:r>
        <w:rPr>
          <w:rStyle w:val="Input"/>
        </w:rPr>
        <w:t xml:space="preserve">x=[8;2;-4]; </w:t>
      </w:r>
      <w:bookmarkEnd w:id="475"/>
      <w:r>
        <w:t xml:space="preserve">  </w:t>
      </w:r>
    </w:p>
    <w:p w:rsidR="004D2A02" w:rsidRDefault="004D2A02"/>
    <w:p w:rsidR="004D2A02" w:rsidRDefault="004D2A02">
      <w:r>
        <w:t>in terms of the basis.  As discussed in the text, {</w:t>
      </w:r>
      <w:r>
        <w:rPr>
          <w:b/>
          <w:bCs/>
        </w:rPr>
        <w:t>u1</w:t>
      </w:r>
      <w:r>
        <w:t>,</w:t>
      </w:r>
      <w:r>
        <w:rPr>
          <w:b/>
          <w:bCs/>
        </w:rPr>
        <w:t>u2</w:t>
      </w:r>
      <w:r>
        <w:t>,</w:t>
      </w:r>
      <w:r>
        <w:rPr>
          <w:b/>
          <w:bCs/>
        </w:rPr>
        <w:t>u3</w:t>
      </w:r>
      <w:r>
        <w:t xml:space="preserve">} is a basis if and only if the matrix </w:t>
      </w:r>
      <w:r>
        <w:rPr>
          <w:i/>
          <w:iCs/>
        </w:rPr>
        <w:t>A</w:t>
      </w:r>
      <w:r>
        <w:t xml:space="preserve"> whose columns are </w:t>
      </w:r>
      <w:r>
        <w:rPr>
          <w:b/>
          <w:bCs/>
        </w:rPr>
        <w:t>u1</w:t>
      </w:r>
      <w:r>
        <w:t xml:space="preserve">, </w:t>
      </w:r>
      <w:r>
        <w:rPr>
          <w:b/>
          <w:bCs/>
        </w:rPr>
        <w:t>u2</w:t>
      </w:r>
      <w:r>
        <w:t xml:space="preserve">, </w:t>
      </w:r>
      <w:r>
        <w:rPr>
          <w:b/>
          <w:bCs/>
        </w:rPr>
        <w:t>u3</w:t>
      </w:r>
      <w:r>
        <w:t xml:space="preserve"> is nonsingular.  It is easy to form the matrix </w:t>
      </w:r>
      <w:r>
        <w:rPr>
          <w:i/>
          <w:iCs/>
        </w:rPr>
        <w:t>A</w:t>
      </w:r>
      <w:r>
        <w:t>:</w:t>
      </w:r>
    </w:p>
    <w:p w:rsidR="004D2A02" w:rsidRDefault="004D2A02"/>
    <w:p w:rsidR="004D2A02" w:rsidRDefault="004D2A02">
      <w:bookmarkStart w:id="476" w:name="INPUT_269"/>
      <w:r>
        <w:rPr>
          <w:rStyle w:val="Input"/>
        </w:rPr>
        <w:t xml:space="preserve">A=[u1,u2,u3] </w:t>
      </w:r>
      <w:bookmarkEnd w:id="476"/>
      <w:r>
        <w:t xml:space="preserve"> </w:t>
      </w:r>
    </w:p>
    <w:p w:rsidR="009B118F" w:rsidRDefault="009B118F">
      <w:pPr>
        <w:rPr>
          <w:rStyle w:val="Output"/>
        </w:rPr>
      </w:pPr>
      <w:bookmarkStart w:id="477" w:name="OUTPUT_269"/>
      <w:r>
        <w:rPr>
          <w:rStyle w:val="Output"/>
        </w:rPr>
        <w:t>A =</w:t>
      </w:r>
    </w:p>
    <w:p w:rsidR="009B118F" w:rsidRDefault="009B118F">
      <w:pPr>
        <w:rPr>
          <w:rStyle w:val="Output"/>
        </w:rPr>
      </w:pPr>
      <w:r>
        <w:rPr>
          <w:rStyle w:val="Output"/>
        </w:rPr>
        <w:t xml:space="preserve">     1     0     1</w:t>
      </w:r>
    </w:p>
    <w:p w:rsidR="009B118F" w:rsidRDefault="009B118F">
      <w:pPr>
        <w:rPr>
          <w:rStyle w:val="Output"/>
        </w:rPr>
      </w:pPr>
      <w:r>
        <w:rPr>
          <w:rStyle w:val="Output"/>
        </w:rPr>
        <w:t xml:space="preserve">     0     1     2</w:t>
      </w:r>
    </w:p>
    <w:p w:rsidR="004D2A02" w:rsidRDefault="009B118F">
      <w:r>
        <w:rPr>
          <w:rStyle w:val="Output"/>
        </w:rPr>
        <w:t xml:space="preserve">     2     1    -1</w:t>
      </w:r>
      <w:r w:rsidR="004D2A02">
        <w:t xml:space="preserve"> </w:t>
      </w:r>
      <w:bookmarkEnd w:id="477"/>
      <w:r w:rsidR="004D2A02">
        <w:t xml:space="preserve"> </w:t>
      </w:r>
    </w:p>
    <w:p w:rsidR="004D2A02" w:rsidRDefault="004D2A02"/>
    <w:p w:rsidR="004D2A02" w:rsidRDefault="004D2A02">
      <w:r>
        <w:t xml:space="preserve">One way </w:t>
      </w:r>
      <w:r w:rsidR="00636AA4">
        <w:t xml:space="preserve">(that works fine for such a small matrix, but is not a good method in general) </w:t>
      </w:r>
      <w:r>
        <w:t xml:space="preserve">to determine if </w:t>
      </w:r>
      <w:r>
        <w:rPr>
          <w:b/>
          <w:bCs/>
        </w:rPr>
        <w:t>A</w:t>
      </w:r>
      <w:r>
        <w:t xml:space="preserve"> is nonsingular is to compute its determinant:</w:t>
      </w:r>
    </w:p>
    <w:p w:rsidR="004D2A02" w:rsidRDefault="004D2A02"/>
    <w:p w:rsidR="004D2A02" w:rsidRDefault="004D2A02">
      <w:bookmarkStart w:id="478" w:name="INPUT_270"/>
      <w:r>
        <w:rPr>
          <w:rStyle w:val="Input"/>
        </w:rPr>
        <w:t xml:space="preserve">det(A) </w:t>
      </w:r>
      <w:bookmarkEnd w:id="478"/>
      <w:r>
        <w:t xml:space="preserve"> </w:t>
      </w:r>
    </w:p>
    <w:p w:rsidR="009B118F" w:rsidRDefault="009B118F">
      <w:pPr>
        <w:rPr>
          <w:rStyle w:val="Output"/>
        </w:rPr>
      </w:pPr>
      <w:bookmarkStart w:id="479" w:name="OUTPUT_270"/>
      <w:r>
        <w:rPr>
          <w:rStyle w:val="Output"/>
        </w:rPr>
        <w:t>ans =</w:t>
      </w:r>
    </w:p>
    <w:p w:rsidR="004D2A02" w:rsidRDefault="009B118F">
      <w:r>
        <w:rPr>
          <w:rStyle w:val="Output"/>
        </w:rPr>
        <w:t xml:space="preserve">    -5</w:t>
      </w:r>
      <w:r w:rsidR="004D2A02">
        <w:t xml:space="preserve"> </w:t>
      </w:r>
      <w:bookmarkEnd w:id="479"/>
      <w:r w:rsidR="004D2A02">
        <w:t xml:space="preserve"> </w:t>
      </w:r>
    </w:p>
    <w:p w:rsidR="004D2A02" w:rsidRDefault="004D2A02"/>
    <w:p w:rsidR="004D2A02" w:rsidRDefault="004D2A02">
      <w:r>
        <w:t xml:space="preserve">Another way to determine whether </w:t>
      </w:r>
      <w:r>
        <w:rPr>
          <w:b/>
          <w:bCs/>
        </w:rPr>
        <w:t>A</w:t>
      </w:r>
      <w:r>
        <w:t xml:space="preserve"> is nonsingular is to simply try to solve a system involving </w:t>
      </w:r>
      <w:r>
        <w:rPr>
          <w:b/>
          <w:bCs/>
        </w:rPr>
        <w:t>A</w:t>
      </w:r>
      <w:r>
        <w:t xml:space="preserve">, since MATLAB will print a warning or error message if </w:t>
      </w:r>
      <w:r>
        <w:rPr>
          <w:b/>
          <w:bCs/>
        </w:rPr>
        <w:t>A</w:t>
      </w:r>
      <w:r>
        <w:t xml:space="preserve"> is singular:</w:t>
      </w:r>
    </w:p>
    <w:p w:rsidR="004D2A02" w:rsidRDefault="004D2A02"/>
    <w:p w:rsidR="004D2A02" w:rsidRDefault="004D2A02">
      <w:bookmarkStart w:id="480" w:name="INPUT_271"/>
      <w:r>
        <w:rPr>
          <w:rStyle w:val="Input"/>
        </w:rPr>
        <w:t xml:space="preserve">c=A\x </w:t>
      </w:r>
      <w:bookmarkEnd w:id="480"/>
      <w:r>
        <w:t xml:space="preserve"> </w:t>
      </w:r>
    </w:p>
    <w:p w:rsidR="009B118F" w:rsidRDefault="009B118F">
      <w:pPr>
        <w:rPr>
          <w:rStyle w:val="Output"/>
        </w:rPr>
      </w:pPr>
      <w:bookmarkStart w:id="481" w:name="OUTPUT_271"/>
      <w:r>
        <w:rPr>
          <w:rStyle w:val="Output"/>
        </w:rPr>
        <w:t>c =</w:t>
      </w:r>
    </w:p>
    <w:p w:rsidR="009B118F" w:rsidRDefault="009B118F">
      <w:pPr>
        <w:rPr>
          <w:rStyle w:val="Output"/>
        </w:rPr>
      </w:pPr>
      <w:r>
        <w:rPr>
          <w:rStyle w:val="Output"/>
        </w:rPr>
        <w:t xml:space="preserve">    3.6000</w:t>
      </w:r>
    </w:p>
    <w:p w:rsidR="009B118F" w:rsidRDefault="009B118F">
      <w:pPr>
        <w:rPr>
          <w:rStyle w:val="Output"/>
        </w:rPr>
      </w:pPr>
      <w:r>
        <w:rPr>
          <w:rStyle w:val="Output"/>
        </w:rPr>
        <w:t xml:space="preserve">   -6.8000</w:t>
      </w:r>
    </w:p>
    <w:p w:rsidR="004D2A02" w:rsidRDefault="009B118F">
      <w:r>
        <w:rPr>
          <w:rStyle w:val="Output"/>
        </w:rPr>
        <w:t xml:space="preserve">    4.4000</w:t>
      </w:r>
      <w:r w:rsidR="004D2A02">
        <w:t xml:space="preserve"> </w:t>
      </w:r>
      <w:bookmarkEnd w:id="481"/>
      <w:r w:rsidR="004D2A02">
        <w:t xml:space="preserve"> </w:t>
      </w:r>
    </w:p>
    <w:p w:rsidR="004D2A02" w:rsidRDefault="004D2A02"/>
    <w:p w:rsidR="004D2A02" w:rsidRDefault="004D2A02">
      <w:r>
        <w:t>Here is a verification of the results:</w:t>
      </w:r>
    </w:p>
    <w:p w:rsidR="004D2A02" w:rsidRDefault="004D2A02">
      <w:bookmarkStart w:id="482" w:name="INPUT_272"/>
      <w:r>
        <w:rPr>
          <w:rStyle w:val="Input"/>
        </w:rPr>
        <w:t xml:space="preserve">x-(c(1)*u1+c(2)*u2+c(3)*u3) </w:t>
      </w:r>
      <w:bookmarkEnd w:id="482"/>
      <w:r>
        <w:t xml:space="preserve"> </w:t>
      </w:r>
    </w:p>
    <w:p w:rsidR="009B118F" w:rsidRDefault="009B118F">
      <w:pPr>
        <w:rPr>
          <w:rStyle w:val="Output"/>
        </w:rPr>
      </w:pPr>
      <w:bookmarkStart w:id="483" w:name="OUTPUT_272"/>
      <w:r>
        <w:rPr>
          <w:rStyle w:val="Output"/>
        </w:rPr>
        <w:t>ans =</w:t>
      </w:r>
    </w:p>
    <w:p w:rsidR="009B118F" w:rsidRDefault="009B118F">
      <w:pPr>
        <w:rPr>
          <w:rStyle w:val="Output"/>
        </w:rPr>
      </w:pPr>
      <w:r>
        <w:rPr>
          <w:rStyle w:val="Output"/>
        </w:rPr>
        <w:t xml:space="preserve">     0</w:t>
      </w:r>
    </w:p>
    <w:p w:rsidR="009B118F" w:rsidRDefault="009B118F">
      <w:pPr>
        <w:rPr>
          <w:rStyle w:val="Output"/>
        </w:rPr>
      </w:pPr>
      <w:r>
        <w:rPr>
          <w:rStyle w:val="Output"/>
        </w:rPr>
        <w:t xml:space="preserve">     0</w:t>
      </w:r>
    </w:p>
    <w:p w:rsidR="004D2A02" w:rsidRDefault="009B118F">
      <w:r>
        <w:rPr>
          <w:rStyle w:val="Output"/>
        </w:rPr>
        <w:t xml:space="preserve">     0</w:t>
      </w:r>
      <w:r w:rsidR="004D2A02">
        <w:t xml:space="preserve"> </w:t>
      </w:r>
      <w:bookmarkEnd w:id="483"/>
      <w:r w:rsidR="004D2A02">
        <w:t xml:space="preserve"> </w:t>
      </w:r>
    </w:p>
    <w:p w:rsidR="004D2A02" w:rsidRDefault="004D2A02"/>
    <w:p w:rsidR="004D2A02" w:rsidRDefault="004D2A02" w:rsidP="00E936B7">
      <w:pPr>
        <w:pStyle w:val="Heading3"/>
      </w:pPr>
      <w:bookmarkStart w:id="484" w:name="_Toc299541533"/>
      <w:r>
        <w:t>Symbolic linear algebra</w:t>
      </w:r>
      <w:bookmarkEnd w:id="484"/>
    </w:p>
    <w:p w:rsidR="004D2A02" w:rsidRDefault="004D2A02"/>
    <w:p w:rsidR="004D2A02" w:rsidRDefault="004D2A02">
      <w:r>
        <w:t>Recall that MATLAB performs its calculations in floating point arithmetic by default.  However, if desired, we can perform them symbolically.  For an illustration, I will repeat the previous example.</w:t>
      </w:r>
    </w:p>
    <w:p w:rsidR="004D2A02" w:rsidRDefault="004D2A02"/>
    <w:p w:rsidR="004D2A02" w:rsidRDefault="004D2A02">
      <w:bookmarkStart w:id="485" w:name="INPUT_274"/>
      <w:r>
        <w:rPr>
          <w:rStyle w:val="Input"/>
        </w:rPr>
        <w:t xml:space="preserve">clear </w:t>
      </w:r>
      <w:bookmarkEnd w:id="485"/>
      <w:r>
        <w:t xml:space="preserve"> </w:t>
      </w:r>
    </w:p>
    <w:p w:rsidR="004D2A02" w:rsidRDefault="004D2A02">
      <w:bookmarkStart w:id="486" w:name="INPUT_280"/>
      <w:r>
        <w:rPr>
          <w:rStyle w:val="Input"/>
        </w:rPr>
        <w:t xml:space="preserve">syms u1 u2 u3 </w:t>
      </w:r>
      <w:bookmarkEnd w:id="486"/>
      <w:r>
        <w:t xml:space="preserve"> </w:t>
      </w:r>
    </w:p>
    <w:p w:rsidR="004D2A02" w:rsidRDefault="004D2A02">
      <w:bookmarkStart w:id="487" w:name="INPUT_281"/>
      <w:r>
        <w:rPr>
          <w:rStyle w:val="Input"/>
        </w:rPr>
        <w:t xml:space="preserve">u1=sym([1;0;2]); </w:t>
      </w:r>
      <w:bookmarkEnd w:id="487"/>
      <w:r>
        <w:t xml:space="preserve"> </w:t>
      </w:r>
    </w:p>
    <w:p w:rsidR="004D2A02" w:rsidRDefault="004D2A02">
      <w:bookmarkStart w:id="488" w:name="INPUT_283"/>
      <w:r>
        <w:rPr>
          <w:rStyle w:val="Input"/>
        </w:rPr>
        <w:t xml:space="preserve">u2=sym([0;1;1]); </w:t>
      </w:r>
      <w:bookmarkEnd w:id="488"/>
      <w:r>
        <w:t xml:space="preserve"> </w:t>
      </w:r>
    </w:p>
    <w:p w:rsidR="004D2A02" w:rsidRDefault="004D2A02">
      <w:bookmarkStart w:id="489" w:name="INPUT_284"/>
      <w:r>
        <w:rPr>
          <w:rStyle w:val="Input"/>
        </w:rPr>
        <w:t xml:space="preserve">u3=sym([1;2;-1]); </w:t>
      </w:r>
      <w:bookmarkEnd w:id="489"/>
      <w:r>
        <w:t xml:space="preserve"> </w:t>
      </w:r>
    </w:p>
    <w:p w:rsidR="004D2A02" w:rsidRDefault="004D2A02">
      <w:bookmarkStart w:id="490" w:name="INPUT_285"/>
      <w:r>
        <w:rPr>
          <w:rStyle w:val="Input"/>
        </w:rPr>
        <w:t xml:space="preserve">A=[u1,u2,u3] </w:t>
      </w:r>
      <w:bookmarkEnd w:id="490"/>
      <w:r>
        <w:t xml:space="preserve"> </w:t>
      </w:r>
    </w:p>
    <w:p w:rsidR="009B118F" w:rsidRDefault="009B118F">
      <w:pPr>
        <w:rPr>
          <w:rStyle w:val="Output"/>
        </w:rPr>
      </w:pPr>
      <w:bookmarkStart w:id="491" w:name="OUTPUT_285"/>
      <w:r>
        <w:rPr>
          <w:rStyle w:val="Output"/>
        </w:rPr>
        <w:t>A =</w:t>
      </w:r>
    </w:p>
    <w:p w:rsidR="009B118F" w:rsidRDefault="009B118F">
      <w:pPr>
        <w:rPr>
          <w:rStyle w:val="Output"/>
        </w:rPr>
      </w:pPr>
      <w:r>
        <w:rPr>
          <w:rStyle w:val="Output"/>
        </w:rPr>
        <w:t>[ 1, 0,  1]</w:t>
      </w:r>
    </w:p>
    <w:p w:rsidR="009B118F" w:rsidRDefault="009B118F">
      <w:pPr>
        <w:rPr>
          <w:rStyle w:val="Output"/>
        </w:rPr>
      </w:pPr>
      <w:r>
        <w:rPr>
          <w:rStyle w:val="Output"/>
        </w:rPr>
        <w:t>[ 0, 1,  2]</w:t>
      </w:r>
    </w:p>
    <w:p w:rsidR="004D2A02" w:rsidRDefault="009B118F">
      <w:r>
        <w:rPr>
          <w:rStyle w:val="Output"/>
        </w:rPr>
        <w:lastRenderedPageBreak/>
        <w:t>[ 2, 1, -1]</w:t>
      </w:r>
      <w:r w:rsidR="004D2A02">
        <w:t xml:space="preserve"> </w:t>
      </w:r>
      <w:bookmarkEnd w:id="491"/>
      <w:r w:rsidR="004D2A02">
        <w:t xml:space="preserve"> </w:t>
      </w:r>
    </w:p>
    <w:p w:rsidR="004D2A02" w:rsidRDefault="004D2A02">
      <w:bookmarkStart w:id="492" w:name="INPUT_287"/>
      <w:r>
        <w:rPr>
          <w:rStyle w:val="Input"/>
        </w:rPr>
        <w:t xml:space="preserve">x=sym([8;2;-4]); </w:t>
      </w:r>
      <w:bookmarkEnd w:id="492"/>
      <w:r>
        <w:t xml:space="preserve"> </w:t>
      </w:r>
    </w:p>
    <w:p w:rsidR="004D2A02" w:rsidRDefault="004D2A02"/>
    <w:p w:rsidR="004D2A02" w:rsidRDefault="004D2A02">
      <w:pPr>
        <w:rPr>
          <w:rStyle w:val="Input"/>
        </w:rPr>
      </w:pPr>
      <w:bookmarkStart w:id="493" w:name="INPUT_288"/>
      <w:r>
        <w:rPr>
          <w:rStyle w:val="Input"/>
        </w:rPr>
        <w:t xml:space="preserve">c=A\x </w:t>
      </w:r>
      <w:bookmarkEnd w:id="493"/>
      <w:r>
        <w:rPr>
          <w:rStyle w:val="Input"/>
        </w:rPr>
        <w:t xml:space="preserve"> </w:t>
      </w:r>
    </w:p>
    <w:p w:rsidR="009B118F" w:rsidRDefault="009B118F">
      <w:pPr>
        <w:rPr>
          <w:rStyle w:val="Output"/>
        </w:rPr>
      </w:pPr>
      <w:bookmarkStart w:id="494" w:name="OUTPUT_288"/>
      <w:r>
        <w:rPr>
          <w:rStyle w:val="Output"/>
        </w:rPr>
        <w:t>c =</w:t>
      </w:r>
    </w:p>
    <w:p w:rsidR="009B118F" w:rsidRDefault="009B118F">
      <w:pPr>
        <w:rPr>
          <w:rStyle w:val="Output"/>
        </w:rPr>
      </w:pPr>
      <w:r>
        <w:rPr>
          <w:rStyle w:val="Output"/>
        </w:rPr>
        <w:t xml:space="preserve">  18/5</w:t>
      </w:r>
    </w:p>
    <w:p w:rsidR="009B118F" w:rsidRDefault="009B118F">
      <w:pPr>
        <w:rPr>
          <w:rStyle w:val="Output"/>
        </w:rPr>
      </w:pPr>
      <w:r>
        <w:rPr>
          <w:rStyle w:val="Output"/>
        </w:rPr>
        <w:t xml:space="preserve"> -34/5</w:t>
      </w:r>
    </w:p>
    <w:p w:rsidR="004D2A02" w:rsidRDefault="009B118F">
      <w:r>
        <w:rPr>
          <w:rStyle w:val="Output"/>
        </w:rPr>
        <w:t xml:space="preserve">  22/5</w:t>
      </w:r>
      <w:r w:rsidR="004D2A02">
        <w:t xml:space="preserve"> </w:t>
      </w:r>
      <w:bookmarkEnd w:id="494"/>
      <w:r w:rsidR="004D2A02">
        <w:t xml:space="preserve"> </w:t>
      </w:r>
    </w:p>
    <w:p w:rsidR="004D2A02" w:rsidRDefault="004D2A02"/>
    <w:p w:rsidR="004D2A02" w:rsidRDefault="004D2A02" w:rsidP="00E936B7">
      <w:r>
        <w:t>The solution is the same as before.</w:t>
      </w:r>
    </w:p>
    <w:p w:rsidR="004D2A02" w:rsidRDefault="004D2A02" w:rsidP="00E936B7">
      <w:pPr>
        <w:pStyle w:val="Heading3"/>
      </w:pPr>
      <w:bookmarkStart w:id="495" w:name="_Toc299541534"/>
      <w:r>
        <w:t>Programming in MATLAB, part I</w:t>
      </w:r>
      <w:bookmarkEnd w:id="495"/>
    </w:p>
    <w:p w:rsidR="004D2A02" w:rsidRDefault="004D2A02">
      <w:pPr>
        <w:pStyle w:val="Subtitle"/>
      </w:pPr>
    </w:p>
    <w:p w:rsidR="004D2A02" w:rsidRDefault="004D2A02">
      <w:r>
        <w:t xml:space="preserve">Before I continue on to Section 3.4, I want to explain simple programming in MATLAB---specifically, how to define new MATLAB functions.  I have already shown you one way to do this: using the </w:t>
      </w:r>
      <w:r w:rsidR="00EE5EE5" w:rsidRPr="00EE5EE5">
        <w:rPr>
          <w:b/>
        </w:rPr>
        <w:t>@</w:t>
      </w:r>
      <w:r w:rsidR="00EE5EE5">
        <w:t xml:space="preserve"> operator.</w:t>
      </w:r>
      <w:r>
        <w:t xml:space="preserve">  (Also, a symbolic expression can be used in place of a function for many purposes.  For instance, </w:t>
      </w:r>
      <w:r w:rsidR="00E936B7">
        <w:t xml:space="preserve">it can be evalutated using the </w:t>
      </w:r>
      <w:r w:rsidR="00E936B7" w:rsidRPr="00E936B7">
        <w:rPr>
          <w:b/>
        </w:rPr>
        <w:t>subs</w:t>
      </w:r>
      <w:r w:rsidR="00E936B7">
        <w:t xml:space="preserve"> command.)</w:t>
      </w:r>
      <w:r>
        <w:t xml:space="preserve">  However, i</w:t>
      </w:r>
      <w:r w:rsidR="00EE5EE5">
        <w:t xml:space="preserve">n addition to the </w:t>
      </w:r>
      <w:r w:rsidR="00EE5EE5" w:rsidRPr="00EE5EE5">
        <w:rPr>
          <w:b/>
        </w:rPr>
        <w:t>@</w:t>
      </w:r>
      <w:r w:rsidR="00EE5EE5">
        <w:t xml:space="preserve"> operator</w:t>
      </w:r>
      <w:r>
        <w:t>, there is another</w:t>
      </w:r>
      <w:r w:rsidR="00EE5EE5">
        <w:t xml:space="preserve"> method for defining MATLAB functions.</w:t>
      </w:r>
    </w:p>
    <w:p w:rsidR="004D2A02" w:rsidRDefault="004D2A02" w:rsidP="002F0D50">
      <w:pPr>
        <w:pStyle w:val="Heading3"/>
      </w:pPr>
      <w:bookmarkStart w:id="496" w:name="_Toc299541535"/>
      <w:r>
        <w:t>Defining a MATLAB function in an M-file.</w:t>
      </w:r>
      <w:bookmarkEnd w:id="496"/>
    </w:p>
    <w:p w:rsidR="004D2A02" w:rsidRDefault="004D2A02"/>
    <w:p w:rsidR="004D2A02" w:rsidRDefault="004D2A02">
      <w:r>
        <w:t>An M-file is a plain text file whose name ends in ".m" and which contains MATLAB commands. There are two types of M-files, scripts and functions.  I will explain scripts later.  A function is a MATLAB subprogram: it accepts inputs and computes outputs using local variables.  The first line in a function must be of the form</w:t>
      </w:r>
    </w:p>
    <w:p w:rsidR="004D2A02" w:rsidRDefault="004D2A02">
      <w:pPr>
        <w:ind w:firstLine="288"/>
      </w:pPr>
    </w:p>
    <w:p w:rsidR="004D2A02" w:rsidRDefault="004D2A02">
      <w:pPr>
        <w:ind w:firstLine="288"/>
      </w:pPr>
      <w:r>
        <w:t>function [output1,output2,…]=function_name(input1,input2,…)</w:t>
      </w:r>
    </w:p>
    <w:p w:rsidR="004D2A02" w:rsidRDefault="004D2A02">
      <w:pPr>
        <w:ind w:firstLine="288"/>
      </w:pPr>
    </w:p>
    <w:p w:rsidR="004D2A02" w:rsidRDefault="004D2A02">
      <w:r>
        <w:t>If there is a single output, the square brackets can be omitted.  Also, a function can have zero inputs and/or zero outputs.</w:t>
      </w:r>
    </w:p>
    <w:p w:rsidR="00474C6A" w:rsidRDefault="00474C6A"/>
    <w:p w:rsidR="004D2A02" w:rsidRDefault="004D2A02">
      <w:r>
        <w:t xml:space="preserve">Here is the simplest type of example.   Suppose I wish to define the function </w:t>
      </w:r>
      <w:r>
        <w:rPr>
          <w:i/>
          <w:iCs/>
        </w:rPr>
        <w:t>f</w:t>
      </w:r>
      <w:r>
        <w:t>(</w:t>
      </w:r>
      <w:r>
        <w:rPr>
          <w:i/>
          <w:iCs/>
        </w:rPr>
        <w:t>x</w:t>
      </w:r>
      <w:r>
        <w:t>)=sin(</w:t>
      </w:r>
      <w:r>
        <w:rPr>
          <w:i/>
          <w:iCs/>
        </w:rPr>
        <w:t>x</w:t>
      </w:r>
      <w:r>
        <w:rPr>
          <w:vertAlign w:val="superscript"/>
        </w:rPr>
        <w:t>2</w:t>
      </w:r>
      <w:r>
        <w:t xml:space="preserve">).   The following lines, stored in the M-file </w:t>
      </w:r>
      <w:r>
        <w:rPr>
          <w:b/>
          <w:bCs/>
        </w:rPr>
        <w:t>f.m</w:t>
      </w:r>
      <w:r>
        <w:t xml:space="preserve">, accomplish this: </w:t>
      </w:r>
    </w:p>
    <w:p w:rsidR="004D2A02" w:rsidRDefault="004D2A02"/>
    <w:p w:rsidR="004D2A02" w:rsidRDefault="004D2A02">
      <w:pPr>
        <w:ind w:firstLine="288"/>
      </w:pPr>
      <w:r>
        <w:t>function y=f(x)</w:t>
      </w:r>
    </w:p>
    <w:p w:rsidR="004D2A02" w:rsidRDefault="004D2A02">
      <w:pPr>
        <w:ind w:firstLine="288"/>
      </w:pPr>
      <w:r>
        <w:t>y=sin(x.^2);</w:t>
      </w:r>
    </w:p>
    <w:p w:rsidR="004D2A02" w:rsidRDefault="004D2A02">
      <w:pPr>
        <w:ind w:firstLine="288"/>
      </w:pPr>
    </w:p>
    <w:p w:rsidR="004D2A02" w:rsidRDefault="004D2A02">
      <w:r>
        <w:t xml:space="preserve">(Notice how I  use the ".^" operator to vectorize the computation.  Predefined MATLAB functions are always vectorized, and user-defined functions typically should be as well.)  I can now use </w:t>
      </w:r>
      <w:r>
        <w:rPr>
          <w:b/>
          <w:bCs/>
        </w:rPr>
        <w:t>f</w:t>
      </w:r>
      <w:r>
        <w:t xml:space="preserve"> just as a pre-defined function such as </w:t>
      </w:r>
      <w:r>
        <w:rPr>
          <w:b/>
          <w:bCs/>
        </w:rPr>
        <w:t>sin</w:t>
      </w:r>
      <w:r>
        <w:t>.  For example:</w:t>
      </w:r>
    </w:p>
    <w:p w:rsidR="004D2A02" w:rsidRDefault="004D2A02"/>
    <w:p w:rsidR="004D2A02" w:rsidRDefault="004D2A02">
      <w:bookmarkStart w:id="497" w:name="INPUT_322"/>
      <w:r>
        <w:rPr>
          <w:rStyle w:val="Input"/>
        </w:rPr>
        <w:t xml:space="preserve">clear </w:t>
      </w:r>
      <w:bookmarkEnd w:id="497"/>
      <w:r>
        <w:t xml:space="preserve"> </w:t>
      </w:r>
    </w:p>
    <w:p w:rsidR="004D2A02" w:rsidRDefault="004D2A02">
      <w:bookmarkStart w:id="498" w:name="INPUT_323"/>
      <w:r>
        <w:rPr>
          <w:rStyle w:val="Input"/>
        </w:rPr>
        <w:t xml:space="preserve">x=linspace(-3,3,101); </w:t>
      </w:r>
      <w:bookmarkEnd w:id="498"/>
      <w:r>
        <w:t xml:space="preserve"> </w:t>
      </w:r>
    </w:p>
    <w:p w:rsidR="004D2A02" w:rsidRDefault="004D2A02">
      <w:bookmarkStart w:id="499" w:name="INPUT_324"/>
      <w:r>
        <w:rPr>
          <w:rStyle w:val="Input"/>
        </w:rPr>
        <w:t xml:space="preserve">plot(x,f(x)) </w:t>
      </w:r>
      <w:bookmarkEnd w:id="499"/>
      <w:r>
        <w:t xml:space="preserve"> </w:t>
      </w:r>
    </w:p>
    <w:p w:rsidR="004D2A02" w:rsidRDefault="009B118F">
      <w:bookmarkStart w:id="500" w:name="OUTPUT_324"/>
      <w:r>
        <w:rPr>
          <w:rFonts w:ascii="Courier New" w:hAnsi="Courier New"/>
          <w:b/>
          <w:bCs/>
          <w:noProof/>
          <w:color w:val="FF0000"/>
        </w:rPr>
        <w:lastRenderedPageBreak/>
        <w:drawing>
          <wp:inline distT="0" distB="0" distL="0" distR="0">
            <wp:extent cx="3657600" cy="3200400"/>
            <wp:effectExtent l="19050" t="0" r="0" b="0"/>
            <wp:docPr id="132" name="Pictur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rPr>
          <w:rStyle w:val="Error"/>
        </w:rPr>
        <w:t xml:space="preserve"> </w:t>
      </w:r>
      <w:bookmarkEnd w:id="500"/>
      <w:r w:rsidR="004D2A02">
        <w:t xml:space="preserve"> </w:t>
      </w:r>
    </w:p>
    <w:p w:rsidR="004D2A02" w:rsidRDefault="004D2A02"/>
    <w:p w:rsidR="004D2A02" w:rsidRDefault="004D2A02">
      <w:r>
        <w:t>A few important points:</w:t>
      </w:r>
    </w:p>
    <w:p w:rsidR="004D2A02" w:rsidRDefault="004D2A02">
      <w:pPr>
        <w:numPr>
          <w:ilvl w:val="0"/>
          <w:numId w:val="5"/>
        </w:numPr>
      </w:pPr>
      <w:r>
        <w:t xml:space="preserve">The names of user-defined functions can be listed using the </w:t>
      </w:r>
      <w:r>
        <w:rPr>
          <w:b/>
          <w:bCs/>
        </w:rPr>
        <w:t>what</w:t>
      </w:r>
      <w:r w:rsidR="00EE0E48">
        <w:rPr>
          <w:b/>
          <w:bCs/>
        </w:rPr>
        <w:t>,</w:t>
      </w:r>
      <w:r>
        <w:t xml:space="preserve"> command (similar to </w:t>
      </w:r>
      <w:r>
        <w:rPr>
          <w:b/>
          <w:bCs/>
        </w:rPr>
        <w:t>who</w:t>
      </w:r>
      <w:r>
        <w:t>, but instead of listing variables, it lists M-files in the working directory).</w:t>
      </w:r>
    </w:p>
    <w:p w:rsidR="004D2A02" w:rsidRDefault="004D2A02">
      <w:pPr>
        <w:numPr>
          <w:ilvl w:val="0"/>
          <w:numId w:val="5"/>
        </w:numPr>
      </w:pPr>
      <w:r>
        <w:t xml:space="preserve">The contents of an M-file can be displayed using the </w:t>
      </w:r>
      <w:r>
        <w:rPr>
          <w:b/>
          <w:bCs/>
        </w:rPr>
        <w:t>type</w:t>
      </w:r>
      <w:r>
        <w:t xml:space="preserve"> command.</w:t>
      </w:r>
    </w:p>
    <w:p w:rsidR="004D2A02" w:rsidRDefault="004D2A02">
      <w:pPr>
        <w:numPr>
          <w:ilvl w:val="0"/>
          <w:numId w:val="5"/>
        </w:numPr>
      </w:pPr>
      <w:r>
        <w:t xml:space="preserve">In order for you to use an M-file, MATLAB must be able to find it, which means that the M-file must be in a directory on the MATLAB path.  The MATLAB  path always includes the working directory, which can be determined using the </w:t>
      </w:r>
      <w:r>
        <w:rPr>
          <w:b/>
          <w:bCs/>
        </w:rPr>
        <w:t>pwd</w:t>
      </w:r>
      <w:r>
        <w:t xml:space="preserve"> (print working directory) command.  The MATLAB path can be listed using the </w:t>
      </w:r>
      <w:r>
        <w:rPr>
          <w:b/>
          <w:bCs/>
        </w:rPr>
        <w:t>path</w:t>
      </w:r>
      <w:r>
        <w:t xml:space="preserve"> command.  Other directories can be added to the MATLAB path using the </w:t>
      </w:r>
      <w:r>
        <w:rPr>
          <w:b/>
          <w:bCs/>
        </w:rPr>
        <w:t>addpath</w:t>
      </w:r>
      <w:r>
        <w:t xml:space="preserve"> command. For more information, see "</w:t>
      </w:r>
      <w:r>
        <w:rPr>
          <w:b/>
          <w:bCs/>
        </w:rPr>
        <w:t>help addpath</w:t>
      </w:r>
      <w:r>
        <w:t>".</w:t>
      </w:r>
    </w:p>
    <w:p w:rsidR="004D2A02" w:rsidRDefault="004D2A02"/>
    <w:p w:rsidR="004D2A02" w:rsidRDefault="004D2A02">
      <w:r>
        <w:t>The current path is</w:t>
      </w:r>
    </w:p>
    <w:p w:rsidR="004D2A02" w:rsidRDefault="004D2A02"/>
    <w:p w:rsidR="004D2A02" w:rsidRDefault="004D2A02">
      <w:bookmarkStart w:id="501" w:name="INPUT_339"/>
      <w:r>
        <w:rPr>
          <w:rStyle w:val="Input"/>
        </w:rPr>
        <w:t xml:space="preserve">path </w:t>
      </w:r>
      <w:bookmarkEnd w:id="501"/>
      <w:r>
        <w:t xml:space="preserve"> </w:t>
      </w:r>
    </w:p>
    <w:p w:rsidR="009B118F" w:rsidRDefault="009B118F">
      <w:pPr>
        <w:rPr>
          <w:rStyle w:val="Output"/>
        </w:rPr>
      </w:pPr>
      <w:bookmarkStart w:id="502" w:name="OUTPUT_339"/>
    </w:p>
    <w:p w:rsidR="009B118F" w:rsidRDefault="009B118F">
      <w:pPr>
        <w:rPr>
          <w:rStyle w:val="Output"/>
        </w:rPr>
      </w:pPr>
      <w:r>
        <w:rPr>
          <w:rStyle w:val="Output"/>
        </w:rPr>
        <w:tab/>
      </w:r>
      <w:r>
        <w:rPr>
          <w:rStyle w:val="Output"/>
        </w:rPr>
        <w:tab/>
        <w:t>MATLABPATH</w:t>
      </w:r>
    </w:p>
    <w:p w:rsidR="009B118F" w:rsidRDefault="009B118F">
      <w:pPr>
        <w:rPr>
          <w:rStyle w:val="Output"/>
        </w:rPr>
      </w:pPr>
    </w:p>
    <w:p w:rsidR="009B118F" w:rsidRDefault="009B118F">
      <w:pPr>
        <w:rPr>
          <w:rStyle w:val="Output"/>
        </w:rPr>
      </w:pPr>
      <w:r>
        <w:rPr>
          <w:rStyle w:val="Output"/>
        </w:rPr>
        <w:tab/>
        <w:t>fempack</w:t>
      </w:r>
    </w:p>
    <w:p w:rsidR="009B118F" w:rsidRDefault="009B118F">
      <w:pPr>
        <w:rPr>
          <w:rStyle w:val="Output"/>
        </w:rPr>
      </w:pPr>
      <w:r>
        <w:rPr>
          <w:rStyle w:val="Output"/>
        </w:rPr>
        <w:tab/>
        <w:t>C:\Users\Guest\Documents\MATLAB</w:t>
      </w:r>
    </w:p>
    <w:p w:rsidR="009B118F" w:rsidRDefault="009B118F">
      <w:pPr>
        <w:rPr>
          <w:rStyle w:val="Output"/>
        </w:rPr>
      </w:pPr>
      <w:r>
        <w:rPr>
          <w:rStyle w:val="Output"/>
        </w:rPr>
        <w:tab/>
        <w:t>C:\Program Files (x86)\MATLAB\R2011a\toolbox\matlab\general</w:t>
      </w:r>
    </w:p>
    <w:p w:rsidR="009B118F" w:rsidRDefault="009B118F">
      <w:pPr>
        <w:rPr>
          <w:rStyle w:val="Output"/>
        </w:rPr>
      </w:pPr>
      <w:r>
        <w:rPr>
          <w:rStyle w:val="Output"/>
        </w:rPr>
        <w:tab/>
        <w:t>C:\Program Files (x86)\MATLAB\R2011a\toolbox\matlab\ops</w:t>
      </w:r>
    </w:p>
    <w:p w:rsidR="009B118F" w:rsidRDefault="009B118F">
      <w:pPr>
        <w:rPr>
          <w:rStyle w:val="Output"/>
        </w:rPr>
      </w:pPr>
      <w:r>
        <w:rPr>
          <w:rStyle w:val="Output"/>
        </w:rPr>
        <w:tab/>
        <w:t>C:\Program Files (x86)\MATLAB\R2011a\toolbox\matlab\lang</w:t>
      </w:r>
    </w:p>
    <w:p w:rsidR="009B118F" w:rsidRDefault="009B118F">
      <w:pPr>
        <w:rPr>
          <w:rStyle w:val="Output"/>
        </w:rPr>
      </w:pPr>
      <w:r>
        <w:rPr>
          <w:rStyle w:val="Output"/>
        </w:rPr>
        <w:tab/>
        <w:t>C:\Program Files (x86)\MATLAB\R2011a\toolbox\matlab\elmat</w:t>
      </w:r>
    </w:p>
    <w:p w:rsidR="009B118F" w:rsidRDefault="009B118F">
      <w:pPr>
        <w:rPr>
          <w:rStyle w:val="Output"/>
        </w:rPr>
      </w:pPr>
      <w:r>
        <w:rPr>
          <w:rStyle w:val="Output"/>
        </w:rPr>
        <w:tab/>
        <w:t>C:\Program Files (x86)\MATLAB\R2011a\toolbox\matlab\randfun</w:t>
      </w:r>
    </w:p>
    <w:p w:rsidR="009B118F" w:rsidRDefault="009B118F">
      <w:pPr>
        <w:rPr>
          <w:rStyle w:val="Output"/>
        </w:rPr>
      </w:pPr>
      <w:r>
        <w:rPr>
          <w:rStyle w:val="Output"/>
        </w:rPr>
        <w:tab/>
        <w:t>C:\Program Files (x86)\MATLAB\R2011a\toolbox\matlab\elfun</w:t>
      </w:r>
    </w:p>
    <w:p w:rsidR="009B118F" w:rsidRDefault="009B118F">
      <w:pPr>
        <w:rPr>
          <w:rStyle w:val="Output"/>
        </w:rPr>
      </w:pPr>
      <w:r>
        <w:rPr>
          <w:rStyle w:val="Output"/>
        </w:rPr>
        <w:tab/>
        <w:t>C:\Program Files (x86)\MATLAB\R2011a\toolbox\matlab\specfun</w:t>
      </w:r>
    </w:p>
    <w:p w:rsidR="009B118F" w:rsidRDefault="009B118F">
      <w:pPr>
        <w:rPr>
          <w:rStyle w:val="Output"/>
        </w:rPr>
      </w:pPr>
      <w:r>
        <w:rPr>
          <w:rStyle w:val="Output"/>
        </w:rPr>
        <w:tab/>
        <w:t>C:\Program Files (x86)\MATLAB\R2011a\toolbox\matlab\matfun</w:t>
      </w:r>
    </w:p>
    <w:p w:rsidR="009B118F" w:rsidRDefault="009B118F">
      <w:pPr>
        <w:rPr>
          <w:rStyle w:val="Output"/>
        </w:rPr>
      </w:pPr>
      <w:r>
        <w:rPr>
          <w:rStyle w:val="Output"/>
        </w:rPr>
        <w:tab/>
        <w:t>C:\Program Files (x86)\MATLAB\R2011a\toolbox\matlab\datafun</w:t>
      </w:r>
    </w:p>
    <w:p w:rsidR="009B118F" w:rsidRDefault="009B118F">
      <w:pPr>
        <w:rPr>
          <w:rStyle w:val="Output"/>
        </w:rPr>
      </w:pPr>
      <w:r>
        <w:rPr>
          <w:rStyle w:val="Output"/>
        </w:rPr>
        <w:tab/>
        <w:t>C:\Program Files (x86)\MATLAB\R2011a\toolbox\matlab\polyfun</w:t>
      </w:r>
    </w:p>
    <w:p w:rsidR="009B118F" w:rsidRDefault="009B118F">
      <w:pPr>
        <w:rPr>
          <w:rStyle w:val="Output"/>
        </w:rPr>
      </w:pPr>
      <w:r>
        <w:rPr>
          <w:rStyle w:val="Output"/>
        </w:rPr>
        <w:tab/>
        <w:t>C:\Program Files (x86)\MATLAB\R2011a\toolbox\matlab\funfun</w:t>
      </w:r>
    </w:p>
    <w:p w:rsidR="009B118F" w:rsidRDefault="009B118F">
      <w:pPr>
        <w:rPr>
          <w:rStyle w:val="Output"/>
        </w:rPr>
      </w:pPr>
      <w:r>
        <w:rPr>
          <w:rStyle w:val="Output"/>
        </w:rPr>
        <w:tab/>
        <w:t>C:\Program Files (x86)\MATLAB\R2011a\toolbox\matlab\sparfun</w:t>
      </w:r>
    </w:p>
    <w:p w:rsidR="009B118F" w:rsidRDefault="009B118F">
      <w:pPr>
        <w:rPr>
          <w:rStyle w:val="Output"/>
        </w:rPr>
      </w:pPr>
      <w:r>
        <w:rPr>
          <w:rStyle w:val="Output"/>
        </w:rPr>
        <w:tab/>
        <w:t>C:\Program Files (x86)\MATLAB\R2011a\toolbox\matlab\scribe</w:t>
      </w:r>
    </w:p>
    <w:p w:rsidR="009B118F" w:rsidRDefault="009B118F">
      <w:pPr>
        <w:rPr>
          <w:rStyle w:val="Output"/>
        </w:rPr>
      </w:pPr>
      <w:r>
        <w:rPr>
          <w:rStyle w:val="Output"/>
        </w:rPr>
        <w:tab/>
        <w:t>C:\Program Files (x86)\MATLAB\R2011a\toolbox\matlab\graph2d</w:t>
      </w:r>
    </w:p>
    <w:p w:rsidR="009B118F" w:rsidRDefault="009B118F">
      <w:pPr>
        <w:rPr>
          <w:rStyle w:val="Output"/>
        </w:rPr>
      </w:pPr>
      <w:r>
        <w:rPr>
          <w:rStyle w:val="Output"/>
        </w:rPr>
        <w:tab/>
        <w:t>C:\Program Files (x86)\MATLAB\R2011a\toolbox\matlab\graph3d</w:t>
      </w:r>
    </w:p>
    <w:p w:rsidR="009B118F" w:rsidRDefault="009B118F">
      <w:pPr>
        <w:rPr>
          <w:rStyle w:val="Output"/>
        </w:rPr>
      </w:pPr>
      <w:r>
        <w:rPr>
          <w:rStyle w:val="Output"/>
        </w:rPr>
        <w:lastRenderedPageBreak/>
        <w:tab/>
        <w:t>C:\Program Files (x86)\MATLAB\R2011a\toolbox\matlab\specgraph</w:t>
      </w:r>
    </w:p>
    <w:p w:rsidR="009B118F" w:rsidRDefault="009B118F">
      <w:pPr>
        <w:rPr>
          <w:rStyle w:val="Output"/>
        </w:rPr>
      </w:pPr>
      <w:r>
        <w:rPr>
          <w:rStyle w:val="Output"/>
        </w:rPr>
        <w:tab/>
        <w:t>C:\Program Files (x86)\MATLAB\R2011a\toolbox\matlab\graphics</w:t>
      </w:r>
    </w:p>
    <w:p w:rsidR="009B118F" w:rsidRDefault="009B118F">
      <w:pPr>
        <w:rPr>
          <w:rStyle w:val="Output"/>
        </w:rPr>
      </w:pPr>
      <w:r>
        <w:rPr>
          <w:rStyle w:val="Output"/>
        </w:rPr>
        <w:tab/>
        <w:t>C:\Program Files (x86)\MATLAB\R2011a\toolbox\matlab\uitools</w:t>
      </w:r>
    </w:p>
    <w:p w:rsidR="009B118F" w:rsidRDefault="009B118F">
      <w:pPr>
        <w:rPr>
          <w:rStyle w:val="Output"/>
        </w:rPr>
      </w:pPr>
      <w:r>
        <w:rPr>
          <w:rStyle w:val="Output"/>
        </w:rPr>
        <w:tab/>
        <w:t>C:\Program Files (x86)\MATLAB\R2011a\toolbox\matlab\strfun</w:t>
      </w:r>
    </w:p>
    <w:p w:rsidR="009B118F" w:rsidRDefault="009B118F">
      <w:pPr>
        <w:rPr>
          <w:rStyle w:val="Output"/>
        </w:rPr>
      </w:pPr>
      <w:r>
        <w:rPr>
          <w:rStyle w:val="Output"/>
        </w:rPr>
        <w:tab/>
        <w:t>C:\Program Files (x86)\MATLAB\R2011a\toolbox\matlab\imagesci</w:t>
      </w:r>
    </w:p>
    <w:p w:rsidR="009B118F" w:rsidRDefault="009B118F">
      <w:pPr>
        <w:rPr>
          <w:rStyle w:val="Output"/>
        </w:rPr>
      </w:pPr>
      <w:r>
        <w:rPr>
          <w:rStyle w:val="Output"/>
        </w:rPr>
        <w:tab/>
        <w:t>C:\Program Files (x86)\MATLAB\R2011a\toolbox\matlab\iofun</w:t>
      </w:r>
    </w:p>
    <w:p w:rsidR="009B118F" w:rsidRDefault="009B118F">
      <w:pPr>
        <w:rPr>
          <w:rStyle w:val="Output"/>
        </w:rPr>
      </w:pPr>
      <w:r>
        <w:rPr>
          <w:rStyle w:val="Output"/>
        </w:rPr>
        <w:tab/>
        <w:t>C:\Program Files (x86)\MATLAB\R2011a\toolbox\matlab\audiovideo</w:t>
      </w:r>
    </w:p>
    <w:p w:rsidR="009B118F" w:rsidRDefault="009B118F">
      <w:pPr>
        <w:rPr>
          <w:rStyle w:val="Output"/>
        </w:rPr>
      </w:pPr>
      <w:r>
        <w:rPr>
          <w:rStyle w:val="Output"/>
        </w:rPr>
        <w:tab/>
        <w:t>C:\Program Files (x86)\MATLAB\R2011a\toolbox\matlab\timefun</w:t>
      </w:r>
    </w:p>
    <w:p w:rsidR="009B118F" w:rsidRDefault="009B118F">
      <w:pPr>
        <w:rPr>
          <w:rStyle w:val="Output"/>
        </w:rPr>
      </w:pPr>
      <w:r>
        <w:rPr>
          <w:rStyle w:val="Output"/>
        </w:rPr>
        <w:tab/>
        <w:t>C:\Program Files (x86)\MATLAB\R2011a\toolbox\matlab\datatypes</w:t>
      </w:r>
    </w:p>
    <w:p w:rsidR="009B118F" w:rsidRDefault="009B118F">
      <w:pPr>
        <w:rPr>
          <w:rStyle w:val="Output"/>
        </w:rPr>
      </w:pPr>
      <w:r>
        <w:rPr>
          <w:rStyle w:val="Output"/>
        </w:rPr>
        <w:tab/>
        <w:t>C:\Program Files (x86)\MATLAB\R2011a\toolbox\matlab\verctrl</w:t>
      </w:r>
    </w:p>
    <w:p w:rsidR="009B118F" w:rsidRDefault="009B118F">
      <w:pPr>
        <w:rPr>
          <w:rStyle w:val="Output"/>
        </w:rPr>
      </w:pPr>
      <w:r>
        <w:rPr>
          <w:rStyle w:val="Output"/>
        </w:rPr>
        <w:tab/>
        <w:t>C:\Program Files (x86)\MATLAB\R2011a\toolbox\matlab\codetools</w:t>
      </w:r>
    </w:p>
    <w:p w:rsidR="009B118F" w:rsidRDefault="009B118F">
      <w:pPr>
        <w:rPr>
          <w:rStyle w:val="Output"/>
        </w:rPr>
      </w:pPr>
      <w:r>
        <w:rPr>
          <w:rStyle w:val="Output"/>
        </w:rPr>
        <w:tab/>
        <w:t>C:\Program Files (x86)\MATLAB\R2011a\toolbox\matlab\helptools</w:t>
      </w:r>
    </w:p>
    <w:p w:rsidR="009B118F" w:rsidRDefault="009B118F">
      <w:pPr>
        <w:rPr>
          <w:rStyle w:val="Output"/>
        </w:rPr>
      </w:pPr>
      <w:r>
        <w:rPr>
          <w:rStyle w:val="Output"/>
        </w:rPr>
        <w:tab/>
        <w:t>C:\Program Files (x86)\MATLAB\R2011a\toolbox\matlab\winfun</w:t>
      </w:r>
    </w:p>
    <w:p w:rsidR="009B118F" w:rsidRDefault="009B118F">
      <w:pPr>
        <w:rPr>
          <w:rStyle w:val="Output"/>
        </w:rPr>
      </w:pPr>
      <w:r>
        <w:rPr>
          <w:rStyle w:val="Output"/>
        </w:rPr>
        <w:tab/>
        <w:t>C:\Program Files (x86)\MATLAB\R2011a\toolbox\matlab\winfun\NET</w:t>
      </w:r>
    </w:p>
    <w:p w:rsidR="009B118F" w:rsidRDefault="009B118F">
      <w:pPr>
        <w:rPr>
          <w:rStyle w:val="Output"/>
        </w:rPr>
      </w:pPr>
      <w:r>
        <w:rPr>
          <w:rStyle w:val="Output"/>
        </w:rPr>
        <w:tab/>
        <w:t>C:\Program Files (x86)\MATLAB\R2011a\toolbox\matlab\demos</w:t>
      </w:r>
    </w:p>
    <w:p w:rsidR="009B118F" w:rsidRDefault="009B118F">
      <w:pPr>
        <w:rPr>
          <w:rStyle w:val="Output"/>
        </w:rPr>
      </w:pPr>
      <w:r>
        <w:rPr>
          <w:rStyle w:val="Output"/>
        </w:rPr>
        <w:tab/>
        <w:t>C:\Program Files (x86)\MATLAB\R2011a\toolbox\matlab\timeseries</w:t>
      </w:r>
    </w:p>
    <w:p w:rsidR="009B118F" w:rsidRDefault="009B118F">
      <w:pPr>
        <w:rPr>
          <w:rStyle w:val="Output"/>
        </w:rPr>
      </w:pPr>
      <w:r>
        <w:rPr>
          <w:rStyle w:val="Output"/>
        </w:rPr>
        <w:tab/>
        <w:t>C:\Program Files (x86)\MATLAB\R2011a\toolbox\matlab\hds</w:t>
      </w:r>
    </w:p>
    <w:p w:rsidR="009B118F" w:rsidRDefault="009B118F">
      <w:pPr>
        <w:rPr>
          <w:rStyle w:val="Output"/>
        </w:rPr>
      </w:pPr>
      <w:r>
        <w:rPr>
          <w:rStyle w:val="Output"/>
        </w:rPr>
        <w:tab/>
        <w:t>C:\Program Files (x86)\MATLAB\R2011a\toolbox\matlab\guide</w:t>
      </w:r>
    </w:p>
    <w:p w:rsidR="009B118F" w:rsidRDefault="009B118F">
      <w:pPr>
        <w:rPr>
          <w:rStyle w:val="Output"/>
        </w:rPr>
      </w:pPr>
      <w:r>
        <w:rPr>
          <w:rStyle w:val="Output"/>
        </w:rPr>
        <w:tab/>
        <w:t>C:\Program Files (x86)\MATLAB\R2011a\toolbox\matlab\plottools</w:t>
      </w:r>
    </w:p>
    <w:p w:rsidR="009B118F" w:rsidRDefault="009B118F">
      <w:pPr>
        <w:rPr>
          <w:rStyle w:val="Output"/>
        </w:rPr>
      </w:pPr>
      <w:r>
        <w:rPr>
          <w:rStyle w:val="Output"/>
        </w:rPr>
        <w:tab/>
        <w:t>C:\Program Files (x86)\MATLAB\R2011a\toolbox\local</w:t>
      </w:r>
    </w:p>
    <w:p w:rsidR="009B118F" w:rsidRDefault="009B118F">
      <w:pPr>
        <w:rPr>
          <w:rStyle w:val="Output"/>
        </w:rPr>
      </w:pPr>
      <w:r>
        <w:rPr>
          <w:rStyle w:val="Output"/>
        </w:rPr>
        <w:tab/>
        <w:t>C:\Program Files (x86)\MATLAB\R2011a\toolbox\matlab\datamanager</w:t>
      </w:r>
    </w:p>
    <w:p w:rsidR="009B118F" w:rsidRDefault="009B118F">
      <w:pPr>
        <w:rPr>
          <w:rStyle w:val="Output"/>
        </w:rPr>
      </w:pPr>
      <w:r>
        <w:rPr>
          <w:rStyle w:val="Output"/>
        </w:rPr>
        <w:tab/>
        <w:t>C:\Program Files (x86)\MATLAB\R2011a\toolbox\shared\simulink</w:t>
      </w:r>
    </w:p>
    <w:p w:rsidR="009B118F" w:rsidRDefault="009B118F">
      <w:pPr>
        <w:rPr>
          <w:rStyle w:val="Output"/>
        </w:rPr>
      </w:pPr>
      <w:r>
        <w:rPr>
          <w:rStyle w:val="Output"/>
        </w:rPr>
        <w:tab/>
        <w:t>C:\Program Files (x86)\MATLAB\R2011a\toolbox\shared\instrument</w:t>
      </w:r>
    </w:p>
    <w:p w:rsidR="009B118F" w:rsidRDefault="009B118F">
      <w:pPr>
        <w:rPr>
          <w:rStyle w:val="Output"/>
        </w:rPr>
      </w:pPr>
      <w:r>
        <w:rPr>
          <w:rStyle w:val="Output"/>
        </w:rPr>
        <w:tab/>
        <w:t>C:\Program Files (x86)\MATLAB\R2011a\toolbox\shared\asynciolib</w:t>
      </w:r>
    </w:p>
    <w:p w:rsidR="009B118F" w:rsidRDefault="009B118F">
      <w:pPr>
        <w:rPr>
          <w:rStyle w:val="Output"/>
        </w:rPr>
      </w:pPr>
      <w:r>
        <w:rPr>
          <w:rStyle w:val="Output"/>
        </w:rPr>
        <w:tab/>
        <w:t>C:\Program Files (x86)\MATLAB\R2011a\toolbox\shared\comparisons</w:t>
      </w:r>
    </w:p>
    <w:p w:rsidR="009B118F" w:rsidRDefault="009B118F">
      <w:pPr>
        <w:rPr>
          <w:rStyle w:val="Output"/>
        </w:rPr>
      </w:pPr>
      <w:r>
        <w:rPr>
          <w:rStyle w:val="Output"/>
        </w:rPr>
        <w:tab/>
        <w:t>C:\Program Files (x86)\MATLAB\R2011a\toolbox\shared\controllib\general</w:t>
      </w:r>
    </w:p>
    <w:p w:rsidR="009B118F" w:rsidRDefault="009B118F">
      <w:pPr>
        <w:rPr>
          <w:rStyle w:val="Output"/>
        </w:rPr>
      </w:pPr>
      <w:r>
        <w:rPr>
          <w:rStyle w:val="Output"/>
        </w:rPr>
        <w:tab/>
        <w:t>C:\Program Files (x86)\MATLAB\R2011a\toolbox\shared\controllib\graphics</w:t>
      </w:r>
    </w:p>
    <w:p w:rsidR="009B118F" w:rsidRDefault="009B118F">
      <w:pPr>
        <w:rPr>
          <w:rStyle w:val="Output"/>
        </w:rPr>
      </w:pPr>
      <w:r>
        <w:rPr>
          <w:rStyle w:val="Output"/>
        </w:rPr>
        <w:tab/>
        <w:t>C:\Program Files (x86)\MATLAB\R2011a\toolbox\optim\optim</w:t>
      </w:r>
    </w:p>
    <w:p w:rsidR="009B118F" w:rsidRDefault="009B118F">
      <w:pPr>
        <w:rPr>
          <w:rStyle w:val="Output"/>
        </w:rPr>
      </w:pPr>
      <w:r>
        <w:rPr>
          <w:rStyle w:val="Output"/>
        </w:rPr>
        <w:tab/>
        <w:t>C:\Program Files (x86)\MATLAB\R2011a\toolbox\optim\optimdemos</w:t>
      </w:r>
    </w:p>
    <w:p w:rsidR="009B118F" w:rsidRDefault="009B118F">
      <w:pPr>
        <w:rPr>
          <w:rStyle w:val="Output"/>
        </w:rPr>
      </w:pPr>
      <w:r>
        <w:rPr>
          <w:rStyle w:val="Output"/>
        </w:rPr>
        <w:tab/>
        <w:t>C:\Program Files (x86)\MATLAB\R2011a\toolbox\shared\optimlib</w:t>
      </w:r>
    </w:p>
    <w:p w:rsidR="009B118F" w:rsidRDefault="009B118F">
      <w:pPr>
        <w:rPr>
          <w:rStyle w:val="Output"/>
        </w:rPr>
      </w:pPr>
      <w:r>
        <w:rPr>
          <w:rStyle w:val="Output"/>
        </w:rPr>
        <w:tab/>
        <w:t>C:\Program Files (x86)\MATLAB\R2011a\toolbox\pde</w:t>
      </w:r>
    </w:p>
    <w:p w:rsidR="009B118F" w:rsidRDefault="009B118F">
      <w:pPr>
        <w:rPr>
          <w:rStyle w:val="Output"/>
        </w:rPr>
      </w:pPr>
      <w:r>
        <w:rPr>
          <w:rStyle w:val="Output"/>
        </w:rPr>
        <w:tab/>
        <w:t>C:\Program Files (x86)\MATLAB\R2011a\toolbox\pde\pdedemos</w:t>
      </w:r>
    </w:p>
    <w:p w:rsidR="009B118F" w:rsidRDefault="009B118F">
      <w:pPr>
        <w:rPr>
          <w:rStyle w:val="Output"/>
        </w:rPr>
      </w:pPr>
      <w:r>
        <w:rPr>
          <w:rStyle w:val="Output"/>
        </w:rPr>
        <w:tab/>
        <w:t>C:\Program Files (x86)\MATLAB\R2011a\toolbox\shared\eml\eml</w:t>
      </w:r>
    </w:p>
    <w:p w:rsidR="009B118F" w:rsidRDefault="009B118F">
      <w:pPr>
        <w:rPr>
          <w:rStyle w:val="Output"/>
        </w:rPr>
      </w:pPr>
      <w:r>
        <w:rPr>
          <w:rStyle w:val="Output"/>
        </w:rPr>
        <w:tab/>
        <w:t>C:\Program Files (x86)\MATLAB\R2011a\toolbox\symbolic\symbolic</w:t>
      </w:r>
    </w:p>
    <w:p w:rsidR="009B118F" w:rsidRDefault="009B118F">
      <w:pPr>
        <w:rPr>
          <w:rStyle w:val="Output"/>
        </w:rPr>
      </w:pPr>
      <w:r>
        <w:rPr>
          <w:rStyle w:val="Output"/>
        </w:rPr>
        <w:tab/>
        <w:t>C:\Program Files (x86)\MATLAB\R2011a\toolbox\symbolic\symbolicdemos</w:t>
      </w:r>
    </w:p>
    <w:p w:rsidR="009B118F" w:rsidRDefault="009B118F">
      <w:pPr>
        <w:rPr>
          <w:rStyle w:val="Output"/>
        </w:rPr>
      </w:pPr>
      <w:r>
        <w:rPr>
          <w:rStyle w:val="Output"/>
        </w:rPr>
        <w:tab/>
        <w:t>C:\Program Files (x86)\MATLAB\R2011a\toolbox\shared\testmeaslib\general</w:t>
      </w:r>
    </w:p>
    <w:p w:rsidR="004D2A02" w:rsidRDefault="009B118F">
      <w:r>
        <w:rPr>
          <w:rStyle w:val="Output"/>
        </w:rPr>
        <w:tab/>
        <w:t>C:\Program Files (x86)\MATLAB\R2011a\toolbox\shared\testmeaslib\graphics</w:t>
      </w:r>
      <w:r w:rsidR="004D2A02">
        <w:rPr>
          <w:rStyle w:val="Output"/>
        </w:rPr>
        <w:t xml:space="preserve"> </w:t>
      </w:r>
      <w:bookmarkEnd w:id="502"/>
      <w:r w:rsidR="004D2A02">
        <w:t xml:space="preserve"> </w:t>
      </w:r>
    </w:p>
    <w:p w:rsidR="004D2A02" w:rsidRDefault="004D2A02"/>
    <w:p w:rsidR="004D2A02" w:rsidRDefault="004D2A02">
      <w:r>
        <w:t>The working directory is</w:t>
      </w:r>
    </w:p>
    <w:p w:rsidR="004D2A02" w:rsidRDefault="004D2A02"/>
    <w:p w:rsidR="004D2A02" w:rsidRDefault="004D2A02">
      <w:bookmarkStart w:id="503" w:name="INPUT_326"/>
      <w:r>
        <w:rPr>
          <w:rStyle w:val="Input"/>
        </w:rPr>
        <w:t xml:space="preserve">pwd </w:t>
      </w:r>
      <w:bookmarkEnd w:id="503"/>
      <w:r>
        <w:t xml:space="preserve"> </w:t>
      </w:r>
    </w:p>
    <w:p w:rsidR="009B118F" w:rsidRDefault="009B118F">
      <w:pPr>
        <w:rPr>
          <w:rStyle w:val="Output"/>
        </w:rPr>
      </w:pPr>
      <w:bookmarkStart w:id="504" w:name="OUTPUT_326"/>
      <w:r>
        <w:rPr>
          <w:rStyle w:val="Output"/>
        </w:rPr>
        <w:t>ans =</w:t>
      </w:r>
    </w:p>
    <w:p w:rsidR="004D2A02" w:rsidRDefault="009B118F">
      <w:r>
        <w:rPr>
          <w:rStyle w:val="Output"/>
        </w:rPr>
        <w:t>C:\Users\Guest\Documents\MATLAB\msgocken</w:t>
      </w:r>
      <w:r w:rsidR="004D2A02">
        <w:rPr>
          <w:rStyle w:val="Output"/>
        </w:rPr>
        <w:t xml:space="preserve"> </w:t>
      </w:r>
      <w:bookmarkEnd w:id="504"/>
      <w:r w:rsidR="004D2A02">
        <w:t xml:space="preserve"> </w:t>
      </w:r>
    </w:p>
    <w:p w:rsidR="004D2A02" w:rsidRDefault="004D2A02"/>
    <w:p w:rsidR="0090622D" w:rsidRPr="0080060F" w:rsidRDefault="004D2A02">
      <w:r>
        <w:t>The files associated with this tutorial are (on my computer) in C:</w:t>
      </w:r>
      <w:r w:rsidR="00EE0E48">
        <w:t>\Users\Guest\Documents\MATLAB\msgocken</w:t>
      </w:r>
      <w:r>
        <w:t>.  (When you install the tutorial on your computer, you will have to make sure that all of the files that come with the tutorial are in an accessible directory.)  Here are all of the M-fi</w:t>
      </w:r>
      <w:r w:rsidR="0090622D">
        <w:t>les in the directory called msgocken</w:t>
      </w:r>
      <w:r>
        <w:t>:</w:t>
      </w:r>
    </w:p>
    <w:p w:rsidR="0090622D" w:rsidRPr="0090622D" w:rsidRDefault="0090622D">
      <w:pPr>
        <w:rPr>
          <w:color w:val="FF0000"/>
        </w:rPr>
      </w:pPr>
    </w:p>
    <w:p w:rsidR="004D2A02" w:rsidRDefault="0090622D">
      <w:bookmarkStart w:id="505" w:name="INPUT_340"/>
      <w:r>
        <w:rPr>
          <w:rStyle w:val="Input"/>
        </w:rPr>
        <w:t>what msgocken</w:t>
      </w:r>
      <w:r w:rsidR="004D2A02">
        <w:rPr>
          <w:rStyle w:val="Input"/>
        </w:rPr>
        <w:t xml:space="preserve"> </w:t>
      </w:r>
      <w:bookmarkEnd w:id="505"/>
      <w:r w:rsidR="004D2A02">
        <w:t xml:space="preserve"> </w:t>
      </w:r>
    </w:p>
    <w:p w:rsidR="009B118F" w:rsidRDefault="009B118F">
      <w:pPr>
        <w:rPr>
          <w:rStyle w:val="Output"/>
        </w:rPr>
      </w:pPr>
      <w:bookmarkStart w:id="506" w:name="OUTPUT_340"/>
    </w:p>
    <w:p w:rsidR="009B118F" w:rsidRDefault="009B118F">
      <w:pPr>
        <w:rPr>
          <w:rStyle w:val="Output"/>
        </w:rPr>
      </w:pPr>
      <w:r>
        <w:rPr>
          <w:rStyle w:val="Output"/>
        </w:rPr>
        <w:t>M-files in directory C:\Users\Guest\Documents\MATLAB\msgocken</w:t>
      </w:r>
    </w:p>
    <w:p w:rsidR="009B118F" w:rsidRDefault="009B118F">
      <w:pPr>
        <w:rPr>
          <w:rStyle w:val="Output"/>
        </w:rPr>
      </w:pPr>
    </w:p>
    <w:p w:rsidR="009B118F" w:rsidRDefault="009B118F">
      <w:pPr>
        <w:rPr>
          <w:rStyle w:val="Output"/>
        </w:rPr>
      </w:pPr>
      <w:r>
        <w:rPr>
          <w:rStyle w:val="Output"/>
        </w:rPr>
        <w:lastRenderedPageBreak/>
        <w:t xml:space="preserve">HWProblem6Function    f1                    l2ip                  scriptex              </w:t>
      </w:r>
    </w:p>
    <w:p w:rsidR="009B118F" w:rsidRDefault="009B118F">
      <w:pPr>
        <w:rPr>
          <w:rStyle w:val="Output"/>
        </w:rPr>
      </w:pPr>
      <w:r>
        <w:rPr>
          <w:rStyle w:val="Output"/>
        </w:rPr>
        <w:t xml:space="preserve">beuler                f2                    l2norm                startup               </w:t>
      </w:r>
    </w:p>
    <w:p w:rsidR="009B118F" w:rsidRDefault="009B118F">
      <w:pPr>
        <w:rPr>
          <w:rStyle w:val="Output"/>
        </w:rPr>
      </w:pPr>
      <w:r>
        <w:rPr>
          <w:rStyle w:val="Output"/>
        </w:rPr>
        <w:t xml:space="preserve">eip                   f2a                   mkpl                  testfun               </w:t>
      </w:r>
    </w:p>
    <w:p w:rsidR="009B118F" w:rsidRDefault="009B118F">
      <w:pPr>
        <w:rPr>
          <w:rStyle w:val="Output"/>
        </w:rPr>
      </w:pPr>
      <w:r>
        <w:rPr>
          <w:rStyle w:val="Output"/>
        </w:rPr>
        <w:t xml:space="preserve">euler                 f6                    myplot                testit                </w:t>
      </w:r>
    </w:p>
    <w:p w:rsidR="009B118F" w:rsidRDefault="009B118F">
      <w:pPr>
        <w:rPr>
          <w:rStyle w:val="Output"/>
        </w:rPr>
      </w:pPr>
      <w:r>
        <w:rPr>
          <w:rStyle w:val="Output"/>
        </w:rPr>
        <w:t xml:space="preserve">euler1                g                     myplot1               testsym               </w:t>
      </w:r>
    </w:p>
    <w:p w:rsidR="009B118F" w:rsidRDefault="009B118F">
      <w:pPr>
        <w:rPr>
          <w:rStyle w:val="Output"/>
        </w:rPr>
      </w:pPr>
      <w:r>
        <w:rPr>
          <w:rStyle w:val="Output"/>
        </w:rPr>
        <w:t xml:space="preserve">euler2                g1                    mysubs                </w:t>
      </w:r>
    </w:p>
    <w:p w:rsidR="004D2A02" w:rsidRDefault="009B118F">
      <w:r>
        <w:rPr>
          <w:rStyle w:val="Output"/>
        </w:rPr>
        <w:t xml:space="preserve">f                     h                     mysubs1               </w:t>
      </w:r>
      <w:r w:rsidR="004D2A02">
        <w:rPr>
          <w:rStyle w:val="Output"/>
        </w:rPr>
        <w:t xml:space="preserve"> </w:t>
      </w:r>
      <w:bookmarkEnd w:id="506"/>
      <w:r w:rsidR="004D2A02">
        <w:t xml:space="preserve"> </w:t>
      </w:r>
    </w:p>
    <w:p w:rsidR="004D2A02" w:rsidRDefault="004D2A02"/>
    <w:p w:rsidR="004D2A02" w:rsidRDefault="004D2A02">
      <w:r>
        <w:t xml:space="preserve">I can look at </w:t>
      </w:r>
      <w:r>
        <w:rPr>
          <w:b/>
          <w:bCs/>
        </w:rPr>
        <w:t>f.m</w:t>
      </w:r>
      <w:r>
        <w:t>:</w:t>
      </w:r>
    </w:p>
    <w:p w:rsidR="004D2A02" w:rsidRDefault="004D2A02"/>
    <w:p w:rsidR="004D2A02" w:rsidRDefault="004D2A02">
      <w:bookmarkStart w:id="507" w:name="INPUT_327"/>
      <w:r>
        <w:rPr>
          <w:rStyle w:val="Input"/>
        </w:rPr>
        <w:t xml:space="preserve">type f </w:t>
      </w:r>
      <w:bookmarkEnd w:id="507"/>
      <w:r>
        <w:t xml:space="preserve"> </w:t>
      </w:r>
    </w:p>
    <w:p w:rsidR="009B118F" w:rsidRDefault="009B118F">
      <w:pPr>
        <w:rPr>
          <w:rStyle w:val="Output"/>
        </w:rPr>
      </w:pPr>
      <w:bookmarkStart w:id="508" w:name="OUTPUT_327"/>
    </w:p>
    <w:p w:rsidR="009B118F" w:rsidRDefault="009B118F">
      <w:pPr>
        <w:rPr>
          <w:rStyle w:val="Output"/>
        </w:rPr>
      </w:pPr>
      <w:r>
        <w:rPr>
          <w:rStyle w:val="Output"/>
        </w:rPr>
        <w:t>function y=f(x)</w:t>
      </w:r>
    </w:p>
    <w:p w:rsidR="009B118F" w:rsidRDefault="009B118F">
      <w:pPr>
        <w:rPr>
          <w:rStyle w:val="Output"/>
        </w:rPr>
      </w:pPr>
    </w:p>
    <w:p w:rsidR="004D2A02" w:rsidRDefault="009B118F">
      <w:r>
        <w:rPr>
          <w:rStyle w:val="Output"/>
        </w:rPr>
        <w:t>y=sin(x.^2);</w:t>
      </w:r>
      <w:r w:rsidR="004D2A02">
        <w:rPr>
          <w:rStyle w:val="Output"/>
        </w:rPr>
        <w:t xml:space="preserve"> </w:t>
      </w:r>
      <w:bookmarkEnd w:id="508"/>
      <w:r w:rsidR="004D2A02">
        <w:t xml:space="preserve"> </w:t>
      </w:r>
    </w:p>
    <w:p w:rsidR="004D2A02" w:rsidRDefault="004D2A02"/>
    <w:p w:rsidR="004D2A02" w:rsidRDefault="004D2A02">
      <w:r>
        <w:t xml:space="preserve">One important feature of functions defined in M-files is that variables defined in an M-file are </w:t>
      </w:r>
      <w:r>
        <w:rPr>
          <w:i/>
          <w:iCs/>
        </w:rPr>
        <w:t>local</w:t>
      </w:r>
      <w:r>
        <w:t>;</w:t>
      </w:r>
    </w:p>
    <w:p w:rsidR="004D2A02" w:rsidRDefault="004D2A02">
      <w:r>
        <w:t xml:space="preserve">that is, they exist only while the M-file is being executed.  Moreover, variables defined in the MATLAB workspace (that is, the variables listed when you give the </w:t>
      </w:r>
      <w:r>
        <w:rPr>
          <w:b/>
          <w:bCs/>
        </w:rPr>
        <w:t>who</w:t>
      </w:r>
      <w:r>
        <w:t xml:space="preserve"> command at the MATLAB prompt) are not accessible inside of an M-file function.  Here is are examples:</w:t>
      </w:r>
    </w:p>
    <w:p w:rsidR="004D2A02" w:rsidRDefault="004D2A02"/>
    <w:p w:rsidR="004D2A02" w:rsidRDefault="004D2A02">
      <w:bookmarkStart w:id="509" w:name="INPUT_328"/>
      <w:r>
        <w:rPr>
          <w:rStyle w:val="Input"/>
        </w:rPr>
        <w:t xml:space="preserve">type g </w:t>
      </w:r>
      <w:bookmarkEnd w:id="509"/>
      <w:r>
        <w:t xml:space="preserve"> </w:t>
      </w:r>
    </w:p>
    <w:p w:rsidR="009B118F" w:rsidRDefault="009B118F">
      <w:pPr>
        <w:rPr>
          <w:rStyle w:val="Output"/>
        </w:rPr>
      </w:pPr>
      <w:bookmarkStart w:id="510" w:name="OUTPUT_328"/>
    </w:p>
    <w:p w:rsidR="009B118F" w:rsidRDefault="009B118F">
      <w:pPr>
        <w:rPr>
          <w:rStyle w:val="Output"/>
        </w:rPr>
      </w:pPr>
      <w:r>
        <w:rPr>
          <w:rStyle w:val="Output"/>
        </w:rPr>
        <w:t>function y=g(x)</w:t>
      </w:r>
    </w:p>
    <w:p w:rsidR="009B118F" w:rsidRDefault="009B118F">
      <w:pPr>
        <w:rPr>
          <w:rStyle w:val="Output"/>
        </w:rPr>
      </w:pPr>
    </w:p>
    <w:p w:rsidR="009B118F" w:rsidRDefault="009B118F">
      <w:pPr>
        <w:rPr>
          <w:rStyle w:val="Output"/>
        </w:rPr>
      </w:pPr>
      <w:r>
        <w:rPr>
          <w:rStyle w:val="Output"/>
        </w:rPr>
        <w:t>a=3;</w:t>
      </w:r>
    </w:p>
    <w:p w:rsidR="004D2A02" w:rsidRDefault="009B118F">
      <w:r>
        <w:rPr>
          <w:rStyle w:val="Output"/>
        </w:rPr>
        <w:t>y=sin(a*x);</w:t>
      </w:r>
      <w:r w:rsidR="004D2A02">
        <w:rPr>
          <w:rStyle w:val="Output"/>
        </w:rPr>
        <w:t xml:space="preserve"> </w:t>
      </w:r>
      <w:bookmarkEnd w:id="510"/>
      <w:r w:rsidR="004D2A02">
        <w:t xml:space="preserve"> </w:t>
      </w:r>
    </w:p>
    <w:p w:rsidR="004D2A02" w:rsidRDefault="004D2A02">
      <w:bookmarkStart w:id="511" w:name="INPUT_329"/>
      <w:r>
        <w:rPr>
          <w:rStyle w:val="Input"/>
        </w:rPr>
        <w:t xml:space="preserve">clear </w:t>
      </w:r>
      <w:bookmarkEnd w:id="511"/>
      <w:r>
        <w:t xml:space="preserve"> </w:t>
      </w:r>
    </w:p>
    <w:p w:rsidR="004D2A02" w:rsidRDefault="004D2A02">
      <w:bookmarkStart w:id="512" w:name="INPUT_330"/>
      <w:r>
        <w:rPr>
          <w:rStyle w:val="Input"/>
        </w:rPr>
        <w:t xml:space="preserve">g(1) </w:t>
      </w:r>
      <w:bookmarkEnd w:id="512"/>
      <w:r>
        <w:t xml:space="preserve"> </w:t>
      </w:r>
    </w:p>
    <w:p w:rsidR="009B118F" w:rsidRDefault="009B118F">
      <w:pPr>
        <w:rPr>
          <w:rStyle w:val="Output"/>
        </w:rPr>
      </w:pPr>
      <w:bookmarkStart w:id="513" w:name="OUTPUT_330"/>
      <w:r>
        <w:rPr>
          <w:rStyle w:val="Output"/>
        </w:rPr>
        <w:t>ans =</w:t>
      </w:r>
    </w:p>
    <w:p w:rsidR="004D2A02" w:rsidRDefault="009B118F">
      <w:r>
        <w:rPr>
          <w:rStyle w:val="Output"/>
        </w:rPr>
        <w:t xml:space="preserve">    0.1411</w:t>
      </w:r>
      <w:r w:rsidR="004D2A02">
        <w:rPr>
          <w:rStyle w:val="Output"/>
        </w:rPr>
        <w:t xml:space="preserve"> </w:t>
      </w:r>
      <w:bookmarkEnd w:id="513"/>
      <w:r w:rsidR="004D2A02">
        <w:t xml:space="preserve"> </w:t>
      </w:r>
    </w:p>
    <w:p w:rsidR="004D2A02" w:rsidRDefault="004D2A02"/>
    <w:p w:rsidR="004D2A02" w:rsidRDefault="004D2A02">
      <w:bookmarkStart w:id="514" w:name="INPUT_331"/>
      <w:r>
        <w:rPr>
          <w:rStyle w:val="Input"/>
        </w:rPr>
        <w:t xml:space="preserve">a </w:t>
      </w:r>
      <w:bookmarkEnd w:id="514"/>
      <w:r>
        <w:t xml:space="preserve"> </w:t>
      </w:r>
    </w:p>
    <w:p w:rsidR="004D2A02" w:rsidRDefault="009B118F">
      <w:bookmarkStart w:id="515" w:name="OUTPUT_331"/>
      <w:r>
        <w:rPr>
          <w:rStyle w:val="Error"/>
        </w:rPr>
        <w:t>??? Undefined function or variable 'a'.</w:t>
      </w:r>
      <w:r w:rsidR="004D2A02">
        <w:rPr>
          <w:rStyle w:val="Error"/>
        </w:rPr>
        <w:t xml:space="preserve"> </w:t>
      </w:r>
      <w:bookmarkEnd w:id="515"/>
      <w:r w:rsidR="004D2A02">
        <w:t xml:space="preserve"> </w:t>
      </w:r>
    </w:p>
    <w:p w:rsidR="004D2A02" w:rsidRDefault="004D2A02"/>
    <w:p w:rsidR="004D2A02" w:rsidRDefault="004D2A02">
      <w:r>
        <w:t xml:space="preserve">The variable </w:t>
      </w:r>
      <w:r>
        <w:rPr>
          <w:b/>
          <w:bCs/>
        </w:rPr>
        <w:t>a</w:t>
      </w:r>
      <w:r>
        <w:t xml:space="preserve"> is not defined in the MATLAB workspace after </w:t>
      </w:r>
      <w:r>
        <w:rPr>
          <w:b/>
          <w:bCs/>
        </w:rPr>
        <w:t>g</w:t>
      </w:r>
      <w:r>
        <w:t xml:space="preserve"> executes, since a was local to the M-file </w:t>
      </w:r>
      <w:r>
        <w:rPr>
          <w:b/>
          <w:bCs/>
        </w:rPr>
        <w:t>g.m</w:t>
      </w:r>
      <w:r>
        <w:t>.</w:t>
      </w:r>
    </w:p>
    <w:p w:rsidR="004D2A02" w:rsidRDefault="004D2A02"/>
    <w:p w:rsidR="004D2A02" w:rsidRDefault="004D2A02">
      <w:r>
        <w:t>On the other hand, consider:</w:t>
      </w:r>
    </w:p>
    <w:p w:rsidR="004D2A02" w:rsidRDefault="004D2A02"/>
    <w:p w:rsidR="004D2A02" w:rsidRDefault="004D2A02">
      <w:bookmarkStart w:id="516" w:name="INPUT_332"/>
      <w:r>
        <w:rPr>
          <w:rStyle w:val="Input"/>
        </w:rPr>
        <w:t xml:space="preserve">type h </w:t>
      </w:r>
      <w:bookmarkEnd w:id="516"/>
      <w:r>
        <w:t xml:space="preserve"> </w:t>
      </w:r>
    </w:p>
    <w:p w:rsidR="009B118F" w:rsidRDefault="009B118F">
      <w:pPr>
        <w:rPr>
          <w:rStyle w:val="Output"/>
        </w:rPr>
      </w:pPr>
      <w:bookmarkStart w:id="517" w:name="OUTPUT_332"/>
    </w:p>
    <w:p w:rsidR="009B118F" w:rsidRDefault="009B118F">
      <w:pPr>
        <w:rPr>
          <w:rStyle w:val="Output"/>
        </w:rPr>
      </w:pPr>
      <w:r>
        <w:rPr>
          <w:rStyle w:val="Output"/>
        </w:rPr>
        <w:t>function y=g(x)</w:t>
      </w:r>
    </w:p>
    <w:p w:rsidR="009B118F" w:rsidRDefault="009B118F">
      <w:pPr>
        <w:rPr>
          <w:rStyle w:val="Output"/>
        </w:rPr>
      </w:pPr>
    </w:p>
    <w:p w:rsidR="004D2A02" w:rsidRDefault="009B118F">
      <w:r>
        <w:rPr>
          <w:rStyle w:val="Output"/>
        </w:rPr>
        <w:t>y=sin(a*x);</w:t>
      </w:r>
      <w:r w:rsidR="004D2A02">
        <w:rPr>
          <w:rStyle w:val="Output"/>
        </w:rPr>
        <w:t xml:space="preserve"> </w:t>
      </w:r>
      <w:bookmarkEnd w:id="517"/>
      <w:r w:rsidR="004D2A02">
        <w:t xml:space="preserve"> </w:t>
      </w:r>
    </w:p>
    <w:p w:rsidR="004D2A02" w:rsidRDefault="004D2A02"/>
    <w:p w:rsidR="004D2A02" w:rsidRDefault="004D2A02">
      <w:bookmarkStart w:id="518" w:name="INPUT_333"/>
      <w:r>
        <w:rPr>
          <w:rStyle w:val="Input"/>
        </w:rPr>
        <w:t xml:space="preserve">clear </w:t>
      </w:r>
      <w:bookmarkEnd w:id="518"/>
      <w:r>
        <w:t xml:space="preserve"> </w:t>
      </w:r>
    </w:p>
    <w:p w:rsidR="004D2A02" w:rsidRDefault="004D2A02"/>
    <w:p w:rsidR="004D2A02" w:rsidRDefault="004D2A02">
      <w:bookmarkStart w:id="519" w:name="INPUT_335"/>
      <w:r>
        <w:rPr>
          <w:rStyle w:val="Input"/>
        </w:rPr>
        <w:t xml:space="preserve">a=3 </w:t>
      </w:r>
      <w:bookmarkEnd w:id="519"/>
      <w:r>
        <w:t xml:space="preserve"> </w:t>
      </w:r>
    </w:p>
    <w:p w:rsidR="009B118F" w:rsidRDefault="009B118F">
      <w:pPr>
        <w:rPr>
          <w:rStyle w:val="Output"/>
        </w:rPr>
      </w:pPr>
      <w:bookmarkStart w:id="520" w:name="OUTPUT_335"/>
      <w:r>
        <w:rPr>
          <w:rStyle w:val="Output"/>
        </w:rPr>
        <w:t>a =</w:t>
      </w:r>
    </w:p>
    <w:p w:rsidR="004D2A02" w:rsidRDefault="009B118F">
      <w:r>
        <w:rPr>
          <w:rStyle w:val="Output"/>
        </w:rPr>
        <w:t xml:space="preserve">     3</w:t>
      </w:r>
      <w:r w:rsidR="004D2A02">
        <w:rPr>
          <w:rStyle w:val="Output"/>
        </w:rPr>
        <w:t xml:space="preserve"> </w:t>
      </w:r>
      <w:bookmarkEnd w:id="520"/>
      <w:r w:rsidR="004D2A02">
        <w:t xml:space="preserve"> </w:t>
      </w:r>
    </w:p>
    <w:p w:rsidR="004D2A02" w:rsidRDefault="004D2A02"/>
    <w:p w:rsidR="004D2A02" w:rsidRDefault="004D2A02">
      <w:bookmarkStart w:id="521" w:name="INPUT_334"/>
      <w:r>
        <w:rPr>
          <w:rStyle w:val="Input"/>
        </w:rPr>
        <w:t xml:space="preserve">h(1) </w:t>
      </w:r>
      <w:bookmarkEnd w:id="521"/>
      <w:r>
        <w:t xml:space="preserve"> </w:t>
      </w:r>
    </w:p>
    <w:p w:rsidR="009B118F" w:rsidRDefault="009B118F">
      <w:pPr>
        <w:rPr>
          <w:rStyle w:val="Error"/>
        </w:rPr>
      </w:pPr>
      <w:bookmarkStart w:id="522" w:name="OUTPUT_334"/>
      <w:r>
        <w:rPr>
          <w:rStyle w:val="Error"/>
        </w:rPr>
        <w:t>??? Undefined function or variable 'a'.</w:t>
      </w:r>
    </w:p>
    <w:p w:rsidR="009B118F" w:rsidRDefault="009B118F">
      <w:pPr>
        <w:rPr>
          <w:rStyle w:val="Error"/>
        </w:rPr>
      </w:pPr>
    </w:p>
    <w:p w:rsidR="009B118F" w:rsidRDefault="009B118F">
      <w:pPr>
        <w:rPr>
          <w:rStyle w:val="Error"/>
        </w:rPr>
      </w:pPr>
      <w:r>
        <w:rPr>
          <w:rStyle w:val="Error"/>
        </w:rPr>
        <w:t>Error in ==&gt; h at 3</w:t>
      </w:r>
    </w:p>
    <w:p w:rsidR="004D2A02" w:rsidRDefault="009B118F">
      <w:r>
        <w:rPr>
          <w:rStyle w:val="Error"/>
        </w:rPr>
        <w:t>y=sin(a*x);</w:t>
      </w:r>
      <w:r w:rsidR="004D2A02">
        <w:rPr>
          <w:rStyle w:val="Error"/>
        </w:rPr>
        <w:t xml:space="preserve"> </w:t>
      </w:r>
      <w:bookmarkEnd w:id="522"/>
      <w:r w:rsidR="004D2A02">
        <w:t xml:space="preserve"> </w:t>
      </w:r>
    </w:p>
    <w:p w:rsidR="004D2A02" w:rsidRDefault="004D2A02"/>
    <w:p w:rsidR="004D2A02" w:rsidRDefault="004D2A02">
      <w:r>
        <w:t xml:space="preserve">The M-file </w:t>
      </w:r>
      <w:r>
        <w:rPr>
          <w:b/>
          <w:bCs/>
        </w:rPr>
        <w:t>h.m</w:t>
      </w:r>
      <w:r>
        <w:t xml:space="preserve"> cannot use the variable </w:t>
      </w:r>
      <w:r>
        <w:rPr>
          <w:b/>
          <w:bCs/>
        </w:rPr>
        <w:t>a</w:t>
      </w:r>
      <w:r>
        <w:t xml:space="preserve">, since the MATLAB workspace is not accessible within </w:t>
      </w:r>
      <w:r>
        <w:rPr>
          <w:b/>
          <w:bCs/>
        </w:rPr>
        <w:t>h.m</w:t>
      </w:r>
      <w:r>
        <w:t>.</w:t>
      </w:r>
    </w:p>
    <w:p w:rsidR="004D2A02" w:rsidRDefault="004D2A02">
      <w:r>
        <w:t xml:space="preserve">(In short, we say that </w:t>
      </w:r>
      <w:r>
        <w:rPr>
          <w:b/>
          <w:bCs/>
        </w:rPr>
        <w:t>a</w:t>
      </w:r>
      <w:r>
        <w:t xml:space="preserve"> is not "in scope".)</w:t>
      </w:r>
    </w:p>
    <w:p w:rsidR="004D2A02" w:rsidRDefault="004D2A02"/>
    <w:p w:rsidR="004D2A02" w:rsidRDefault="004D2A02">
      <w:r>
        <w:t>Here is an example with two outputs:</w:t>
      </w:r>
    </w:p>
    <w:p w:rsidR="004D2A02" w:rsidRDefault="004D2A02"/>
    <w:p w:rsidR="004D2A02" w:rsidRDefault="004D2A02">
      <w:bookmarkStart w:id="523" w:name="INPUT_336"/>
      <w:r>
        <w:rPr>
          <w:rStyle w:val="Input"/>
        </w:rPr>
        <w:t xml:space="preserve">type f1 </w:t>
      </w:r>
      <w:bookmarkEnd w:id="523"/>
      <w:r>
        <w:t xml:space="preserve"> </w:t>
      </w:r>
    </w:p>
    <w:p w:rsidR="009B118F" w:rsidRDefault="009B118F">
      <w:pPr>
        <w:rPr>
          <w:rStyle w:val="Output"/>
        </w:rPr>
      </w:pPr>
      <w:bookmarkStart w:id="524" w:name="OUTPUT_336"/>
    </w:p>
    <w:p w:rsidR="009B118F" w:rsidRDefault="009B118F">
      <w:pPr>
        <w:rPr>
          <w:rStyle w:val="Output"/>
        </w:rPr>
      </w:pPr>
      <w:r>
        <w:rPr>
          <w:rStyle w:val="Output"/>
        </w:rPr>
        <w:t>function [y,dy]=f1(x)</w:t>
      </w:r>
    </w:p>
    <w:p w:rsidR="009B118F" w:rsidRDefault="009B118F">
      <w:pPr>
        <w:rPr>
          <w:rStyle w:val="Output"/>
        </w:rPr>
      </w:pPr>
    </w:p>
    <w:p w:rsidR="009B118F" w:rsidRDefault="009B118F">
      <w:pPr>
        <w:rPr>
          <w:rStyle w:val="Output"/>
        </w:rPr>
      </w:pPr>
      <w:r>
        <w:rPr>
          <w:rStyle w:val="Output"/>
        </w:rPr>
        <w:t>y=3*x.^2-x+4;</w:t>
      </w:r>
    </w:p>
    <w:p w:rsidR="004D2A02" w:rsidRDefault="009B118F">
      <w:r>
        <w:rPr>
          <w:rStyle w:val="Output"/>
        </w:rPr>
        <w:t>dy=6*x-1;</w:t>
      </w:r>
      <w:r w:rsidR="004D2A02">
        <w:rPr>
          <w:rStyle w:val="Output"/>
        </w:rPr>
        <w:t xml:space="preserve"> </w:t>
      </w:r>
      <w:bookmarkEnd w:id="524"/>
      <w:r w:rsidR="004D2A02">
        <w:t xml:space="preserve"> </w:t>
      </w:r>
    </w:p>
    <w:p w:rsidR="004D2A02" w:rsidRDefault="004D2A02"/>
    <w:p w:rsidR="004D2A02" w:rsidRDefault="004D2A02"/>
    <w:p w:rsidR="004D2A02" w:rsidRDefault="004D2A02">
      <w:r>
        <w:t xml:space="preserve">The M-file function </w:t>
      </w:r>
      <w:r>
        <w:rPr>
          <w:b/>
          <w:bCs/>
        </w:rPr>
        <w:t>f1.m</w:t>
      </w:r>
      <w:r>
        <w:t xml:space="preserve"> computes both </w:t>
      </w:r>
      <w:r>
        <w:rPr>
          <w:i/>
          <w:iCs/>
        </w:rPr>
        <w:t>f</w:t>
      </w:r>
      <w:r>
        <w:t>(</w:t>
      </w:r>
      <w:r>
        <w:rPr>
          <w:i/>
          <w:iCs/>
        </w:rPr>
        <w:t>x</w:t>
      </w:r>
      <w:r>
        <w:t>)=</w:t>
      </w:r>
      <w:r>
        <w:rPr>
          <w:i/>
          <w:iCs/>
        </w:rPr>
        <w:t>3x</w:t>
      </w:r>
      <w:r>
        <w:rPr>
          <w:i/>
          <w:iCs/>
          <w:vertAlign w:val="superscript"/>
        </w:rPr>
        <w:t>2</w:t>
      </w:r>
      <w:r>
        <w:t>-</w:t>
      </w:r>
      <w:r>
        <w:rPr>
          <w:i/>
          <w:iCs/>
        </w:rPr>
        <w:t>x</w:t>
      </w:r>
      <w:r>
        <w:t>+4 and its derivative.  It can be used as follows:</w:t>
      </w:r>
    </w:p>
    <w:p w:rsidR="004D2A02" w:rsidRDefault="004D2A02"/>
    <w:p w:rsidR="004D2A02" w:rsidRDefault="004D2A02">
      <w:bookmarkStart w:id="525" w:name="INPUT_337"/>
      <w:r>
        <w:rPr>
          <w:rStyle w:val="Input"/>
        </w:rPr>
        <w:t xml:space="preserve">[v1,v2]=f1(1) </w:t>
      </w:r>
      <w:bookmarkEnd w:id="525"/>
      <w:r>
        <w:t xml:space="preserve"> </w:t>
      </w:r>
    </w:p>
    <w:p w:rsidR="009B118F" w:rsidRDefault="009B118F">
      <w:pPr>
        <w:rPr>
          <w:rStyle w:val="Output"/>
        </w:rPr>
      </w:pPr>
      <w:bookmarkStart w:id="526" w:name="OUTPUT_337"/>
      <w:r>
        <w:rPr>
          <w:rStyle w:val="Output"/>
        </w:rPr>
        <w:t>v1 =</w:t>
      </w:r>
    </w:p>
    <w:p w:rsidR="009B118F" w:rsidRDefault="009B118F">
      <w:pPr>
        <w:rPr>
          <w:rStyle w:val="Output"/>
        </w:rPr>
      </w:pPr>
      <w:r>
        <w:rPr>
          <w:rStyle w:val="Output"/>
        </w:rPr>
        <w:t xml:space="preserve">     6</w:t>
      </w:r>
    </w:p>
    <w:p w:rsidR="009B118F" w:rsidRDefault="009B118F">
      <w:pPr>
        <w:rPr>
          <w:rStyle w:val="Output"/>
        </w:rPr>
      </w:pPr>
      <w:r>
        <w:rPr>
          <w:rStyle w:val="Output"/>
        </w:rPr>
        <w:t>v2 =</w:t>
      </w:r>
    </w:p>
    <w:p w:rsidR="004D2A02" w:rsidRDefault="009B118F">
      <w:r>
        <w:rPr>
          <w:rStyle w:val="Output"/>
        </w:rPr>
        <w:t xml:space="preserve">     5</w:t>
      </w:r>
      <w:r w:rsidR="004D2A02">
        <w:rPr>
          <w:rStyle w:val="Output"/>
        </w:rPr>
        <w:t xml:space="preserve"> </w:t>
      </w:r>
      <w:bookmarkEnd w:id="526"/>
      <w:r w:rsidR="004D2A02">
        <w:t xml:space="preserve"> </w:t>
      </w:r>
    </w:p>
    <w:p w:rsidR="004D2A02" w:rsidRDefault="004D2A02"/>
    <w:p w:rsidR="004D2A02" w:rsidRDefault="004D2A02">
      <w:r>
        <w:t>As another example, here is a function of two variables:</w:t>
      </w:r>
    </w:p>
    <w:p w:rsidR="004D2A02" w:rsidRDefault="004D2A02"/>
    <w:p w:rsidR="004D2A02" w:rsidRDefault="004D2A02">
      <w:bookmarkStart w:id="527" w:name="INPUT_338"/>
      <w:r>
        <w:rPr>
          <w:rStyle w:val="Input"/>
        </w:rPr>
        <w:t xml:space="preserve">type g1 </w:t>
      </w:r>
      <w:bookmarkEnd w:id="527"/>
      <w:r>
        <w:t xml:space="preserve"> </w:t>
      </w:r>
    </w:p>
    <w:p w:rsidR="009B118F" w:rsidRDefault="009B118F">
      <w:pPr>
        <w:rPr>
          <w:rStyle w:val="Output"/>
        </w:rPr>
      </w:pPr>
      <w:bookmarkStart w:id="528" w:name="OUTPUT_338"/>
    </w:p>
    <w:p w:rsidR="009B118F" w:rsidRDefault="009B118F">
      <w:pPr>
        <w:rPr>
          <w:rStyle w:val="Output"/>
        </w:rPr>
      </w:pPr>
      <w:r>
        <w:rPr>
          <w:rStyle w:val="Output"/>
        </w:rPr>
        <w:t>function z=g1(x,y)</w:t>
      </w:r>
    </w:p>
    <w:p w:rsidR="009B118F" w:rsidRDefault="009B118F">
      <w:pPr>
        <w:rPr>
          <w:rStyle w:val="Output"/>
        </w:rPr>
      </w:pPr>
    </w:p>
    <w:p w:rsidR="004D2A02" w:rsidRDefault="009B118F">
      <w:r>
        <w:rPr>
          <w:rStyle w:val="Output"/>
        </w:rPr>
        <w:t>z=2*x.^2+y.^2+x.*y;</w:t>
      </w:r>
      <w:r w:rsidR="004D2A02">
        <w:rPr>
          <w:rStyle w:val="Output"/>
        </w:rPr>
        <w:t xml:space="preserve"> </w:t>
      </w:r>
      <w:bookmarkEnd w:id="528"/>
      <w:r w:rsidR="004D2A02">
        <w:t xml:space="preserve"> </w:t>
      </w:r>
    </w:p>
    <w:p w:rsidR="004D2A02" w:rsidRDefault="004D2A02"/>
    <w:p w:rsidR="004D2A02" w:rsidRDefault="004D2A02">
      <w:bookmarkStart w:id="529" w:name="INPUT_342"/>
      <w:r>
        <w:rPr>
          <w:rStyle w:val="Input"/>
        </w:rPr>
        <w:t xml:space="preserve">g1(1,2) </w:t>
      </w:r>
      <w:bookmarkEnd w:id="529"/>
      <w:r>
        <w:t xml:space="preserve"> </w:t>
      </w:r>
    </w:p>
    <w:p w:rsidR="009B118F" w:rsidRDefault="009B118F">
      <w:pPr>
        <w:rPr>
          <w:rStyle w:val="Output"/>
        </w:rPr>
      </w:pPr>
      <w:bookmarkStart w:id="530" w:name="OUTPUT_342"/>
      <w:r>
        <w:rPr>
          <w:rStyle w:val="Output"/>
        </w:rPr>
        <w:t>ans =</w:t>
      </w:r>
    </w:p>
    <w:p w:rsidR="004D2A02" w:rsidRDefault="009B118F">
      <w:r>
        <w:rPr>
          <w:rStyle w:val="Output"/>
        </w:rPr>
        <w:t xml:space="preserve">     8</w:t>
      </w:r>
      <w:r w:rsidR="004D2A02">
        <w:rPr>
          <w:rStyle w:val="Output"/>
        </w:rPr>
        <w:t xml:space="preserve"> </w:t>
      </w:r>
      <w:bookmarkEnd w:id="530"/>
      <w:r w:rsidR="004D2A02">
        <w:t xml:space="preserve"> </w:t>
      </w:r>
    </w:p>
    <w:p w:rsidR="009A29A6" w:rsidRDefault="009A29A6"/>
    <w:p w:rsidR="009A29A6" w:rsidRDefault="009A29A6">
      <w:r>
        <w:t xml:space="preserve">A function that is defined in an m-file can be given an alias---another name---inside of MATLAB.  This is done by using the </w:t>
      </w:r>
      <w:r w:rsidRPr="009A29A6">
        <w:rPr>
          <w:b/>
        </w:rPr>
        <w:t>@</w:t>
      </w:r>
      <w:r>
        <w:t xml:space="preserve"> operator to create a "function handle".  This is useful because it allows you to give the file a meaningful name, such as </w:t>
      </w:r>
      <w:r w:rsidRPr="009A29A6">
        <w:rPr>
          <w:b/>
        </w:rPr>
        <w:t>HWproblem6Function.m</w:t>
      </w:r>
      <w:r>
        <w:t xml:space="preserve">, and then use a convenient alias, such as </w:t>
      </w:r>
      <w:r w:rsidRPr="009A29A6">
        <w:rPr>
          <w:b/>
        </w:rPr>
        <w:t>f</w:t>
      </w:r>
      <w:r>
        <w:t>, when typing MATLAB commands.</w:t>
      </w:r>
    </w:p>
    <w:p w:rsidR="009A29A6" w:rsidRDefault="009A29A6"/>
    <w:p w:rsidR="009A29A6" w:rsidRDefault="00B260D5" w:rsidP="00B260D5">
      <w:bookmarkStart w:id="531" w:name="INPUT_1110"/>
      <w:r w:rsidRPr="00B260D5">
        <w:rPr>
          <w:rStyle w:val="Input"/>
        </w:rPr>
        <w:t xml:space="preserve">type HWProblem6Function </w:t>
      </w:r>
      <w:bookmarkEnd w:id="531"/>
      <w:r w:rsidRPr="00B260D5">
        <w:t xml:space="preserve"> </w:t>
      </w:r>
    </w:p>
    <w:p w:rsidR="009B118F" w:rsidRDefault="009B118F" w:rsidP="00B260D5">
      <w:pPr>
        <w:rPr>
          <w:rStyle w:val="Output"/>
        </w:rPr>
      </w:pPr>
      <w:bookmarkStart w:id="532" w:name="OUTPUT_1110"/>
    </w:p>
    <w:p w:rsidR="009B118F" w:rsidRDefault="009B118F" w:rsidP="00B260D5">
      <w:pPr>
        <w:rPr>
          <w:rStyle w:val="Output"/>
        </w:rPr>
      </w:pPr>
      <w:r>
        <w:rPr>
          <w:rStyle w:val="Output"/>
        </w:rPr>
        <w:t>function y=HWProblem6Function(x)</w:t>
      </w:r>
    </w:p>
    <w:p w:rsidR="009B118F" w:rsidRDefault="009B118F" w:rsidP="00B260D5">
      <w:pPr>
        <w:rPr>
          <w:rStyle w:val="Output"/>
        </w:rPr>
      </w:pPr>
    </w:p>
    <w:p w:rsidR="00B260D5" w:rsidRPr="00B260D5" w:rsidRDefault="009B118F" w:rsidP="00B260D5">
      <w:r>
        <w:rPr>
          <w:rStyle w:val="Output"/>
        </w:rPr>
        <w:t>y=exp(cos(x)).*sin(x).^2 - exp(cos(x)).*cos(x);</w:t>
      </w:r>
      <w:r w:rsidR="00B260D5">
        <w:rPr>
          <w:rStyle w:val="Output"/>
        </w:rPr>
        <w:t xml:space="preserve"> </w:t>
      </w:r>
      <w:bookmarkEnd w:id="532"/>
      <w:r w:rsidR="00B260D5" w:rsidRPr="00B260D5">
        <w:t xml:space="preserve"> </w:t>
      </w:r>
    </w:p>
    <w:p w:rsidR="004D2A02" w:rsidRPr="00B260D5" w:rsidRDefault="004D2A02" w:rsidP="00B260D5"/>
    <w:p w:rsidR="004D2A02" w:rsidRDefault="00B260D5" w:rsidP="00B260D5">
      <w:bookmarkStart w:id="533" w:name="INPUT_1111"/>
      <w:r w:rsidRPr="00B260D5">
        <w:rPr>
          <w:rStyle w:val="Input"/>
        </w:rPr>
        <w:t xml:space="preserve">f=@HWProblem6Function </w:t>
      </w:r>
      <w:bookmarkEnd w:id="533"/>
      <w:r w:rsidRPr="00B260D5">
        <w:t xml:space="preserve"> </w:t>
      </w:r>
    </w:p>
    <w:p w:rsidR="009B118F" w:rsidRDefault="009B118F" w:rsidP="00B260D5">
      <w:pPr>
        <w:rPr>
          <w:rStyle w:val="Output"/>
        </w:rPr>
      </w:pPr>
      <w:bookmarkStart w:id="534" w:name="OUTPUT_1111"/>
      <w:r>
        <w:rPr>
          <w:rStyle w:val="Output"/>
        </w:rPr>
        <w:t xml:space="preserve">f = </w:t>
      </w:r>
    </w:p>
    <w:p w:rsidR="00B260D5" w:rsidRDefault="009B118F" w:rsidP="00B260D5">
      <w:r>
        <w:rPr>
          <w:rStyle w:val="Output"/>
        </w:rPr>
        <w:t xml:space="preserve">    @HWProblem6Function</w:t>
      </w:r>
      <w:r w:rsidR="00B260D5">
        <w:rPr>
          <w:rStyle w:val="Output"/>
        </w:rPr>
        <w:t xml:space="preserve"> </w:t>
      </w:r>
      <w:bookmarkEnd w:id="534"/>
      <w:r w:rsidR="00B260D5" w:rsidRPr="00B260D5">
        <w:t xml:space="preserve"> </w:t>
      </w:r>
    </w:p>
    <w:p w:rsidR="00B260D5" w:rsidRDefault="00B260D5" w:rsidP="00B260D5"/>
    <w:p w:rsidR="00B260D5" w:rsidRDefault="00B260D5" w:rsidP="00B260D5">
      <w:bookmarkStart w:id="535" w:name="INPUT_1112"/>
      <w:r w:rsidRPr="00B260D5">
        <w:rPr>
          <w:rStyle w:val="Input"/>
        </w:rPr>
        <w:t>x=linspace(-</w:t>
      </w:r>
      <w:r w:rsidR="00892504">
        <w:rPr>
          <w:rStyle w:val="Input"/>
        </w:rPr>
        <w:t>6</w:t>
      </w:r>
      <w:r w:rsidRPr="00B260D5">
        <w:rPr>
          <w:rStyle w:val="Input"/>
        </w:rPr>
        <w:t>*pi,</w:t>
      </w:r>
      <w:r w:rsidR="00892504">
        <w:rPr>
          <w:rStyle w:val="Input"/>
        </w:rPr>
        <w:t>6</w:t>
      </w:r>
      <w:r w:rsidRPr="00B260D5">
        <w:rPr>
          <w:rStyle w:val="Input"/>
        </w:rPr>
        <w:t>*pi,</w:t>
      </w:r>
      <w:r w:rsidR="00892504">
        <w:rPr>
          <w:rStyle w:val="Input"/>
        </w:rPr>
        <w:t>4</w:t>
      </w:r>
      <w:r w:rsidRPr="00B260D5">
        <w:rPr>
          <w:rStyle w:val="Input"/>
        </w:rPr>
        <w:t xml:space="preserve">01)'; </w:t>
      </w:r>
      <w:bookmarkEnd w:id="535"/>
      <w:r w:rsidRPr="00B260D5">
        <w:t xml:space="preserve"> </w:t>
      </w:r>
    </w:p>
    <w:p w:rsidR="00892504" w:rsidRDefault="00B260D5" w:rsidP="00B260D5">
      <w:bookmarkStart w:id="536" w:name="INPUT_1113"/>
      <w:r w:rsidRPr="00B260D5">
        <w:rPr>
          <w:rStyle w:val="Input"/>
        </w:rPr>
        <w:lastRenderedPageBreak/>
        <w:t xml:space="preserve">y=f(x); </w:t>
      </w:r>
      <w:bookmarkEnd w:id="536"/>
      <w:r w:rsidRPr="00B260D5">
        <w:t xml:space="preserve"> </w:t>
      </w:r>
    </w:p>
    <w:p w:rsidR="00892504" w:rsidRPr="00892504" w:rsidRDefault="00892504" w:rsidP="00892504">
      <w:r w:rsidRPr="00892504">
        <w:t xml:space="preserve"> </w:t>
      </w:r>
    </w:p>
    <w:p w:rsidR="00B260D5" w:rsidRPr="00892504" w:rsidRDefault="00B260D5" w:rsidP="00892504"/>
    <w:p w:rsidR="00B260D5" w:rsidRDefault="00892504" w:rsidP="00B260D5">
      <w:bookmarkStart w:id="537" w:name="INPUT_1114"/>
      <w:r>
        <w:rPr>
          <w:rStyle w:val="Input"/>
        </w:rPr>
        <w:t>p</w:t>
      </w:r>
      <w:r w:rsidR="00B260D5" w:rsidRPr="00B260D5">
        <w:rPr>
          <w:rStyle w:val="Input"/>
        </w:rPr>
        <w:t xml:space="preserve">lot(x,y) </w:t>
      </w:r>
      <w:bookmarkEnd w:id="537"/>
      <w:r w:rsidR="00B260D5" w:rsidRPr="00B260D5">
        <w:t xml:space="preserve"> </w:t>
      </w:r>
    </w:p>
    <w:p w:rsidR="00B260D5" w:rsidRPr="00B260D5" w:rsidRDefault="009B118F" w:rsidP="00B260D5">
      <w:bookmarkStart w:id="538" w:name="OUTPUT_1114"/>
      <w:r>
        <w:rPr>
          <w:noProof/>
        </w:rPr>
        <w:drawing>
          <wp:inline distT="0" distB="0" distL="0" distR="0">
            <wp:extent cx="3657600" cy="3200400"/>
            <wp:effectExtent l="19050" t="0" r="0" b="0"/>
            <wp:docPr id="133" name="Pictur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B260D5">
        <w:t xml:space="preserve"> </w:t>
      </w:r>
      <w:bookmarkEnd w:id="538"/>
      <w:r w:rsidR="00B260D5" w:rsidRPr="00B260D5">
        <w:t xml:space="preserve"> </w:t>
      </w:r>
    </w:p>
    <w:p w:rsidR="00B260D5" w:rsidRDefault="00B260D5" w:rsidP="00B260D5"/>
    <w:p w:rsidR="00892504" w:rsidRPr="00B260D5" w:rsidRDefault="00892504" w:rsidP="00B260D5">
      <w:r>
        <w:t>As we will see later, function handles are useful for passing one function as input to another function.</w:t>
      </w:r>
    </w:p>
    <w:p w:rsidR="004D2A02" w:rsidRPr="00B260D5" w:rsidRDefault="004D2A02" w:rsidP="00E9724C">
      <w:pPr>
        <w:pStyle w:val="Heading3"/>
      </w:pPr>
      <w:bookmarkStart w:id="539" w:name="_Toc299541536"/>
      <w:r w:rsidRPr="00B260D5">
        <w:t>Optional inputs with default values</w:t>
      </w:r>
      <w:bookmarkEnd w:id="539"/>
    </w:p>
    <w:p w:rsidR="004D2A02" w:rsidRDefault="004D2A02"/>
    <w:p w:rsidR="004D2A02" w:rsidRDefault="004D2A02">
      <w:r>
        <w:t xml:space="preserve">I now want to explain the use of optional inputs in M-files.  Suppose you are going to be working with the function </w:t>
      </w:r>
      <w:r>
        <w:rPr>
          <w:i/>
          <w:iCs/>
        </w:rPr>
        <w:t>f</w:t>
      </w:r>
      <w:r>
        <w:rPr>
          <w:vertAlign w:val="subscript"/>
        </w:rPr>
        <w:t>2</w:t>
      </w:r>
      <w:r>
        <w:t>(</w:t>
      </w:r>
      <w:r>
        <w:rPr>
          <w:i/>
          <w:iCs/>
        </w:rPr>
        <w:t>x</w:t>
      </w:r>
      <w:r>
        <w:t>)=sin(</w:t>
      </w:r>
      <w:r>
        <w:rPr>
          <w:i/>
          <w:iCs/>
        </w:rPr>
        <w:t>ax</w:t>
      </w:r>
      <w:r>
        <w:rPr>
          <w:vertAlign w:val="superscript"/>
        </w:rPr>
        <w:t>2</w:t>
      </w:r>
      <w:r>
        <w:t xml:space="preserve">), and you know that, most of the time, the parameter </w:t>
      </w:r>
      <w:r>
        <w:rPr>
          <w:b/>
          <w:bCs/>
        </w:rPr>
        <w:t>a</w:t>
      </w:r>
      <w:r>
        <w:t xml:space="preserve"> will have value 1.  However, </w:t>
      </w:r>
      <w:r>
        <w:rPr>
          <w:b/>
          <w:bCs/>
        </w:rPr>
        <w:t>a</w:t>
      </w:r>
      <w:r>
        <w:t xml:space="preserve"> will occasionally take other values.  It would be nice if you only had to give the input </w:t>
      </w:r>
      <w:r>
        <w:rPr>
          <w:b/>
          <w:bCs/>
        </w:rPr>
        <w:t>a</w:t>
      </w:r>
      <w:r>
        <w:t xml:space="preserve"> when its value is not the typical value of 1.  The following M-file has this feature:</w:t>
      </w:r>
    </w:p>
    <w:p w:rsidR="004D2A02" w:rsidRDefault="004D2A02"/>
    <w:p w:rsidR="004D2A02" w:rsidRDefault="004D2A02">
      <w:bookmarkStart w:id="540" w:name="INPUT_343"/>
      <w:r>
        <w:rPr>
          <w:rStyle w:val="Input"/>
        </w:rPr>
        <w:t xml:space="preserve">type f2 </w:t>
      </w:r>
      <w:bookmarkEnd w:id="540"/>
      <w:r>
        <w:t xml:space="preserve"> </w:t>
      </w:r>
    </w:p>
    <w:p w:rsidR="009B118F" w:rsidRDefault="009B118F">
      <w:pPr>
        <w:rPr>
          <w:rStyle w:val="Output"/>
        </w:rPr>
      </w:pPr>
      <w:bookmarkStart w:id="541" w:name="OUTPUT_343"/>
    </w:p>
    <w:p w:rsidR="009B118F" w:rsidRDefault="009B118F">
      <w:pPr>
        <w:rPr>
          <w:rStyle w:val="Output"/>
        </w:rPr>
      </w:pPr>
      <w:r>
        <w:rPr>
          <w:rStyle w:val="Output"/>
        </w:rPr>
        <w:t>function y=f2(x,a)</w:t>
      </w:r>
    </w:p>
    <w:p w:rsidR="009B118F" w:rsidRDefault="009B118F">
      <w:pPr>
        <w:rPr>
          <w:rStyle w:val="Output"/>
        </w:rPr>
      </w:pPr>
    </w:p>
    <w:p w:rsidR="009B118F" w:rsidRDefault="009B118F">
      <w:pPr>
        <w:rPr>
          <w:rStyle w:val="Output"/>
        </w:rPr>
      </w:pPr>
      <w:r>
        <w:rPr>
          <w:rStyle w:val="Output"/>
        </w:rPr>
        <w:t>if nargin&lt;2</w:t>
      </w:r>
    </w:p>
    <w:p w:rsidR="009B118F" w:rsidRDefault="009B118F">
      <w:pPr>
        <w:rPr>
          <w:rStyle w:val="Output"/>
        </w:rPr>
      </w:pPr>
      <w:r>
        <w:rPr>
          <w:rStyle w:val="Output"/>
        </w:rPr>
        <w:t xml:space="preserve">   a=1;</w:t>
      </w:r>
    </w:p>
    <w:p w:rsidR="009B118F" w:rsidRDefault="009B118F">
      <w:pPr>
        <w:rPr>
          <w:rStyle w:val="Output"/>
        </w:rPr>
      </w:pPr>
      <w:r>
        <w:rPr>
          <w:rStyle w:val="Output"/>
        </w:rPr>
        <w:t>end</w:t>
      </w:r>
    </w:p>
    <w:p w:rsidR="009B118F" w:rsidRDefault="009B118F">
      <w:pPr>
        <w:rPr>
          <w:rStyle w:val="Output"/>
        </w:rPr>
      </w:pPr>
    </w:p>
    <w:p w:rsidR="004D2A02" w:rsidRDefault="009B118F">
      <w:r>
        <w:rPr>
          <w:rStyle w:val="Output"/>
        </w:rPr>
        <w:t>y=sin(a.*x.^2);</w:t>
      </w:r>
      <w:r w:rsidR="004D2A02">
        <w:rPr>
          <w:rStyle w:val="Output"/>
        </w:rPr>
        <w:t xml:space="preserve"> </w:t>
      </w:r>
      <w:bookmarkEnd w:id="541"/>
      <w:r w:rsidR="004D2A02">
        <w:t xml:space="preserve"> </w:t>
      </w:r>
    </w:p>
    <w:p w:rsidR="004D2A02" w:rsidRDefault="004D2A02"/>
    <w:p w:rsidR="004D2A02" w:rsidRDefault="004D2A02">
      <w:r>
        <w:t xml:space="preserve">The first executable statement, "if nargin&lt;2", checks to see if </w:t>
      </w:r>
      <w:r>
        <w:rPr>
          <w:b/>
          <w:bCs/>
        </w:rPr>
        <w:t>f2</w:t>
      </w:r>
      <w:r>
        <w:t xml:space="preserve"> was invoked with one input or two.  The keyword </w:t>
      </w:r>
      <w:r>
        <w:rPr>
          <w:b/>
          <w:bCs/>
        </w:rPr>
        <w:t>nargin</w:t>
      </w:r>
      <w:r>
        <w:t xml:space="preserve"> is an automatic (local) variable whose value is the number of inputs.  The M-file </w:t>
      </w:r>
      <w:r>
        <w:rPr>
          <w:b/>
          <w:bCs/>
        </w:rPr>
        <w:t>f2.m</w:t>
      </w:r>
      <w:r>
        <w:t xml:space="preserve"> assigns the input </w:t>
      </w:r>
      <w:r>
        <w:rPr>
          <w:b/>
          <w:bCs/>
        </w:rPr>
        <w:t>a</w:t>
      </w:r>
      <w:r>
        <w:t xml:space="preserve"> to have the value 1 if the user did not provide it.  Now </w:t>
      </w:r>
      <w:r>
        <w:rPr>
          <w:b/>
          <w:bCs/>
        </w:rPr>
        <w:t>f2</w:t>
      </w:r>
      <w:r>
        <w:t xml:space="preserve"> can be used with one or two parameters:</w:t>
      </w:r>
    </w:p>
    <w:p w:rsidR="004D2A02" w:rsidRDefault="004D2A02"/>
    <w:p w:rsidR="004D2A02" w:rsidRDefault="004D2A02">
      <w:bookmarkStart w:id="542" w:name="INPUT_345"/>
      <w:r>
        <w:rPr>
          <w:rStyle w:val="Input"/>
        </w:rPr>
        <w:t xml:space="preserve">f2(pi) </w:t>
      </w:r>
      <w:bookmarkEnd w:id="542"/>
      <w:r>
        <w:t xml:space="preserve"> </w:t>
      </w:r>
    </w:p>
    <w:p w:rsidR="009B118F" w:rsidRDefault="009B118F">
      <w:pPr>
        <w:rPr>
          <w:rStyle w:val="Output"/>
        </w:rPr>
      </w:pPr>
      <w:bookmarkStart w:id="543" w:name="OUTPUT_345"/>
      <w:r>
        <w:rPr>
          <w:rStyle w:val="Output"/>
        </w:rPr>
        <w:t>ans =</w:t>
      </w:r>
    </w:p>
    <w:p w:rsidR="004D2A02" w:rsidRDefault="009B118F">
      <w:r>
        <w:rPr>
          <w:rStyle w:val="Output"/>
        </w:rPr>
        <w:t xml:space="preserve">   -0.4303</w:t>
      </w:r>
      <w:r w:rsidR="004D2A02">
        <w:rPr>
          <w:rStyle w:val="Output"/>
        </w:rPr>
        <w:t xml:space="preserve"> </w:t>
      </w:r>
      <w:bookmarkEnd w:id="543"/>
      <w:r w:rsidR="004D2A02">
        <w:t xml:space="preserve"> </w:t>
      </w:r>
    </w:p>
    <w:p w:rsidR="004D2A02" w:rsidRDefault="004D2A02">
      <w:bookmarkStart w:id="544" w:name="INPUT_346"/>
      <w:r>
        <w:rPr>
          <w:rStyle w:val="Input"/>
        </w:rPr>
        <w:t xml:space="preserve">f2(pi,sqrt(2)) </w:t>
      </w:r>
      <w:bookmarkEnd w:id="544"/>
      <w:r>
        <w:t xml:space="preserve"> </w:t>
      </w:r>
    </w:p>
    <w:p w:rsidR="009B118F" w:rsidRDefault="009B118F">
      <w:pPr>
        <w:rPr>
          <w:rStyle w:val="Output"/>
        </w:rPr>
      </w:pPr>
      <w:bookmarkStart w:id="545" w:name="OUTPUT_346"/>
      <w:r>
        <w:rPr>
          <w:rStyle w:val="Output"/>
        </w:rPr>
        <w:t>ans =</w:t>
      </w:r>
    </w:p>
    <w:p w:rsidR="004D2A02" w:rsidRDefault="009B118F">
      <w:r>
        <w:rPr>
          <w:rStyle w:val="Output"/>
        </w:rPr>
        <w:lastRenderedPageBreak/>
        <w:t xml:space="preserve">    0.9839</w:t>
      </w:r>
      <w:r w:rsidR="004D2A02">
        <w:rPr>
          <w:rStyle w:val="Output"/>
        </w:rPr>
        <w:t xml:space="preserve"> </w:t>
      </w:r>
      <w:bookmarkEnd w:id="545"/>
      <w:r w:rsidR="004D2A02">
        <w:t xml:space="preserve"> </w:t>
      </w:r>
    </w:p>
    <w:p w:rsidR="004D2A02" w:rsidRDefault="004D2A02" w:rsidP="00E9724C">
      <w:pPr>
        <w:pStyle w:val="Heading3"/>
      </w:pPr>
      <w:bookmarkStart w:id="546" w:name="_Toc299541537"/>
      <w:r>
        <w:t>Comments in M-files</w:t>
      </w:r>
      <w:bookmarkEnd w:id="546"/>
    </w:p>
    <w:p w:rsidR="004D2A02" w:rsidRDefault="004D2A02"/>
    <w:p w:rsidR="004D2A02" w:rsidRDefault="004D2A02">
      <w:r>
        <w:t>If the percent sign % is used in a MATLAB command, the remainder of the line is considered to be a comment and is ignored by MATLAB.  Here is an example:</w:t>
      </w:r>
    </w:p>
    <w:p w:rsidR="004D2A02" w:rsidRDefault="004D2A02"/>
    <w:p w:rsidR="00C7392C" w:rsidRDefault="00C7392C">
      <w:r>
        <w:t>if sin(pi)==0   % Testing for roundoff error</w:t>
      </w:r>
    </w:p>
    <w:p w:rsidR="00C7392C" w:rsidRDefault="00C7392C">
      <w:r>
        <w:t xml:space="preserve">   disp('No roundoff error')</w:t>
      </w:r>
    </w:p>
    <w:p w:rsidR="00C7392C" w:rsidRDefault="00C7392C">
      <w:r>
        <w:t>else</w:t>
      </w:r>
    </w:p>
    <w:p w:rsidR="00C7392C" w:rsidRDefault="00C7392C">
      <w:r>
        <w:t xml:space="preserve">   disp('Roundoff error detected')</w:t>
      </w:r>
    </w:p>
    <w:p w:rsidR="00C7392C" w:rsidRDefault="00C7392C">
      <w:r>
        <w:t>end</w:t>
      </w:r>
    </w:p>
    <w:p w:rsidR="00C7392C" w:rsidRDefault="00C7392C"/>
    <w:p w:rsidR="004D2A02" w:rsidRDefault="004D2A02">
      <w:r>
        <w:t xml:space="preserve">(Notice the use of the </w:t>
      </w:r>
      <w:r>
        <w:rPr>
          <w:b/>
          <w:bCs/>
        </w:rPr>
        <w:t>disp</w:t>
      </w:r>
      <w:r>
        <w:t xml:space="preserve"> command, which displays a string or the value of a variable.  See "</w:t>
      </w:r>
      <w:r>
        <w:rPr>
          <w:b/>
          <w:bCs/>
        </w:rPr>
        <w:t>help disp</w:t>
      </w:r>
      <w:r>
        <w:t xml:space="preserve">" for more information.  Notice also the use of the </w:t>
      </w:r>
      <w:r>
        <w:rPr>
          <w:b/>
          <w:bCs/>
        </w:rPr>
        <w:t>if-else</w:t>
      </w:r>
      <w:r>
        <w:t xml:space="preserve"> block, which I discuss later in the tutorial.)</w:t>
      </w:r>
    </w:p>
    <w:p w:rsidR="004D2A02" w:rsidRDefault="004D2A02"/>
    <w:p w:rsidR="004D2A02" w:rsidRDefault="004D2A02">
      <w:r>
        <w:t xml:space="preserve">The most common use of comments is for documentation in M-files.  Here is a second version of the function </w:t>
      </w:r>
      <w:r>
        <w:rPr>
          <w:b/>
          <w:bCs/>
        </w:rPr>
        <w:t>f2</w:t>
      </w:r>
      <w:r>
        <w:t xml:space="preserve"> defined  above:</w:t>
      </w:r>
    </w:p>
    <w:p w:rsidR="004D2A02" w:rsidRDefault="004D2A02"/>
    <w:p w:rsidR="004D2A02" w:rsidRDefault="004D2A02">
      <w:bookmarkStart w:id="547" w:name="INPUT_352"/>
      <w:r>
        <w:rPr>
          <w:rStyle w:val="Input"/>
        </w:rPr>
        <w:t xml:space="preserve">type f2a </w:t>
      </w:r>
      <w:bookmarkEnd w:id="547"/>
      <w:r>
        <w:t xml:space="preserve"> </w:t>
      </w:r>
    </w:p>
    <w:p w:rsidR="009B118F" w:rsidRDefault="009B118F">
      <w:pPr>
        <w:rPr>
          <w:rStyle w:val="Output"/>
        </w:rPr>
      </w:pPr>
      <w:bookmarkStart w:id="548" w:name="OUTPUT_352"/>
    </w:p>
    <w:p w:rsidR="009B118F" w:rsidRDefault="009B118F">
      <w:pPr>
        <w:rPr>
          <w:rStyle w:val="Output"/>
        </w:rPr>
      </w:pPr>
      <w:r>
        <w:rPr>
          <w:rStyle w:val="Output"/>
        </w:rPr>
        <w:t>function y=f2a(x,a)</w:t>
      </w:r>
    </w:p>
    <w:p w:rsidR="009B118F" w:rsidRDefault="009B118F">
      <w:pPr>
        <w:rPr>
          <w:rStyle w:val="Output"/>
        </w:rPr>
      </w:pPr>
    </w:p>
    <w:p w:rsidR="009B118F" w:rsidRDefault="009B118F">
      <w:pPr>
        <w:rPr>
          <w:rStyle w:val="Output"/>
        </w:rPr>
      </w:pPr>
      <w:r>
        <w:rPr>
          <w:rStyle w:val="Output"/>
        </w:rPr>
        <w:t>%y=f2a(x,a)</w:t>
      </w:r>
    </w:p>
    <w:p w:rsidR="009B118F" w:rsidRDefault="009B118F">
      <w:pPr>
        <w:rPr>
          <w:rStyle w:val="Output"/>
        </w:rPr>
      </w:pPr>
      <w:r>
        <w:rPr>
          <w:rStyle w:val="Output"/>
        </w:rPr>
        <w:t>%</w:t>
      </w:r>
    </w:p>
    <w:p w:rsidR="009B118F" w:rsidRDefault="009B118F">
      <w:pPr>
        <w:rPr>
          <w:rStyle w:val="Output"/>
        </w:rPr>
      </w:pPr>
      <w:r>
        <w:rPr>
          <w:rStyle w:val="Output"/>
        </w:rPr>
        <w:t>%  This function implements the function f2(x)=sin(a*x).  The parameter</w:t>
      </w:r>
    </w:p>
    <w:p w:rsidR="009B118F" w:rsidRDefault="009B118F">
      <w:pPr>
        <w:rPr>
          <w:rStyle w:val="Output"/>
        </w:rPr>
      </w:pPr>
      <w:r>
        <w:rPr>
          <w:rStyle w:val="Output"/>
        </w:rPr>
        <w:t>%  a is optional; if it is not provided, it is taken to be 1.</w:t>
      </w:r>
    </w:p>
    <w:p w:rsidR="009B118F" w:rsidRDefault="009B118F">
      <w:pPr>
        <w:rPr>
          <w:rStyle w:val="Output"/>
        </w:rPr>
      </w:pPr>
    </w:p>
    <w:p w:rsidR="009B118F" w:rsidRDefault="009B118F">
      <w:pPr>
        <w:rPr>
          <w:rStyle w:val="Output"/>
        </w:rPr>
      </w:pPr>
      <w:r>
        <w:rPr>
          <w:rStyle w:val="Output"/>
        </w:rPr>
        <w:t>if nargin&lt;2</w:t>
      </w:r>
    </w:p>
    <w:p w:rsidR="009B118F" w:rsidRDefault="009B118F">
      <w:pPr>
        <w:rPr>
          <w:rStyle w:val="Output"/>
        </w:rPr>
      </w:pPr>
      <w:r>
        <w:rPr>
          <w:rStyle w:val="Output"/>
        </w:rPr>
        <w:t xml:space="preserve">   a=1;</w:t>
      </w:r>
    </w:p>
    <w:p w:rsidR="009B118F" w:rsidRDefault="009B118F">
      <w:pPr>
        <w:rPr>
          <w:rStyle w:val="Output"/>
        </w:rPr>
      </w:pPr>
      <w:r>
        <w:rPr>
          <w:rStyle w:val="Output"/>
        </w:rPr>
        <w:t>end</w:t>
      </w:r>
    </w:p>
    <w:p w:rsidR="009B118F" w:rsidRDefault="009B118F">
      <w:pPr>
        <w:rPr>
          <w:rStyle w:val="Output"/>
        </w:rPr>
      </w:pPr>
    </w:p>
    <w:p w:rsidR="004D2A02" w:rsidRDefault="009B118F">
      <w:r>
        <w:rPr>
          <w:rStyle w:val="Output"/>
        </w:rPr>
        <w:t>y=sin(a*x);</w:t>
      </w:r>
      <w:r w:rsidR="004D2A02">
        <w:rPr>
          <w:rStyle w:val="Output"/>
        </w:rPr>
        <w:t xml:space="preserve"> </w:t>
      </w:r>
      <w:bookmarkEnd w:id="548"/>
      <w:r w:rsidR="004D2A02">
        <w:t xml:space="preserve"> </w:t>
      </w:r>
    </w:p>
    <w:p w:rsidR="004D2A02" w:rsidRDefault="004D2A02"/>
    <w:p w:rsidR="004D2A02" w:rsidRDefault="004D2A02">
      <w:r>
        <w:t>Notice how the block of comment lines explains the purpose and usage of the function.  One of the convenient features of the MATLAB help system is that the first block of comments in an M-file is displayed when "help" is requested for that function:</w:t>
      </w:r>
    </w:p>
    <w:p w:rsidR="004D2A02" w:rsidRDefault="004D2A02"/>
    <w:p w:rsidR="004D2A02" w:rsidRDefault="004D2A02">
      <w:bookmarkStart w:id="549" w:name="INPUT_353"/>
      <w:r>
        <w:rPr>
          <w:rStyle w:val="Input"/>
        </w:rPr>
        <w:t xml:space="preserve">help f2a </w:t>
      </w:r>
      <w:bookmarkEnd w:id="549"/>
      <w:r>
        <w:t xml:space="preserve"> </w:t>
      </w:r>
    </w:p>
    <w:p w:rsidR="009B118F" w:rsidRDefault="009B118F">
      <w:pPr>
        <w:rPr>
          <w:rStyle w:val="Output"/>
        </w:rPr>
      </w:pPr>
      <w:bookmarkStart w:id="550" w:name="OUTPUT_353"/>
      <w:r>
        <w:rPr>
          <w:rStyle w:val="Output"/>
        </w:rPr>
        <w:t xml:space="preserve"> y=f2a(x,a)</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This function implements the function f2(x)=sin(a*x).  The parameter</w:t>
      </w:r>
    </w:p>
    <w:p w:rsidR="004D2A02" w:rsidRDefault="009B118F">
      <w:r>
        <w:rPr>
          <w:rStyle w:val="Output"/>
        </w:rPr>
        <w:t xml:space="preserve">   a is optional; if it is not provided, it is taken to be 1.</w:t>
      </w:r>
      <w:r w:rsidR="004D2A02">
        <w:rPr>
          <w:rStyle w:val="Output"/>
        </w:rPr>
        <w:t xml:space="preserve"> </w:t>
      </w:r>
      <w:bookmarkEnd w:id="550"/>
      <w:r w:rsidR="004D2A02">
        <w:t xml:space="preserve"> </w:t>
      </w:r>
    </w:p>
    <w:p w:rsidR="004D2A02" w:rsidRDefault="004D2A02"/>
    <w:p w:rsidR="004D2A02" w:rsidRDefault="004D2A02">
      <w:r>
        <w:t>I will explain more about MATLAB programming in Chapter 4.</w:t>
      </w:r>
    </w:p>
    <w:p w:rsidR="004D2A02" w:rsidRDefault="004D2A02" w:rsidP="00E9724C">
      <w:pPr>
        <w:pStyle w:val="Heading3"/>
      </w:pPr>
      <w:bookmarkStart w:id="551" w:name="_Toc299541538"/>
      <w:r>
        <w:t>M-files as scripts</w:t>
      </w:r>
      <w:bookmarkEnd w:id="551"/>
    </w:p>
    <w:p w:rsidR="004D2A02" w:rsidRDefault="004D2A02"/>
    <w:p w:rsidR="004D2A02" w:rsidRDefault="004D2A02">
      <w:r>
        <w:t xml:space="preserve">An M-file that does not begin with the word </w:t>
      </w:r>
      <w:r>
        <w:rPr>
          <w:b/>
          <w:bCs/>
        </w:rPr>
        <w:t>function</w:t>
      </w:r>
      <w:r>
        <w:t xml:space="preserve"> is regarded as a script, which is nothing more than a collection of MATLAB commands that are executed sequentially, just as if they had been typed at the MATLAB prompt.  Scripts do not have local variables, and do not accept inputs or return outputs.   A common use for a script is to collect the commands that define and solve a certain p</w:t>
      </w:r>
      <w:r w:rsidR="006D377D">
        <w:t>roblem (e.g. a homework problem</w:t>
      </w:r>
      <w:r>
        <w:t>).</w:t>
      </w:r>
    </w:p>
    <w:p w:rsidR="004D2A02" w:rsidRDefault="004D2A02"/>
    <w:p w:rsidR="004D2A02" w:rsidRDefault="004D2A02">
      <w:r>
        <w:t xml:space="preserve">Here is a sample script.  Its purpose is to graph the function </w:t>
      </w:r>
    </w:p>
    <w:p w:rsidR="004D2A02" w:rsidRDefault="004D2A02"/>
    <w:p w:rsidR="004D2A02" w:rsidRDefault="004D2A02">
      <w:pPr>
        <w:jc w:val="center"/>
      </w:pPr>
      <w:r w:rsidRPr="00CF596D">
        <w:rPr>
          <w:position w:val="-32"/>
        </w:rPr>
        <w:object w:dxaOrig="1700" w:dyaOrig="760">
          <v:shape id="_x0000_i1032" type="#_x0000_t75" style="width:85.15pt;height:37.9pt" o:ole="">
            <v:imagedata r:id="rId33" o:title=""/>
          </v:shape>
          <o:OLEObject Type="Embed" ProgID="Equation.3" ShapeID="_x0000_i1032" DrawAspect="Content" ObjectID="_1373283605" r:id="rId34"/>
        </w:object>
      </w:r>
    </w:p>
    <w:p w:rsidR="004D2A02" w:rsidRDefault="004D2A02"/>
    <w:p w:rsidR="004D2A02" w:rsidRDefault="004D2A02">
      <w:r>
        <w:t>on the interval [0,1].  (Recall that MATLAB cannot compute the integral explicitly, so this is a nontrivial task.)  (Caveat: I did not try to make the following script efficient</w:t>
      </w:r>
      <w:r w:rsidR="00B32AFD">
        <w:t>; indeed, it is decidedly inefficient!</w:t>
      </w:r>
      <w:r>
        <w:t>)</w:t>
      </w:r>
    </w:p>
    <w:p w:rsidR="004D2A02" w:rsidRDefault="004D2A02"/>
    <w:p w:rsidR="004D2A02" w:rsidRDefault="004D2A02">
      <w:bookmarkStart w:id="552" w:name="INPUT_1004"/>
      <w:r>
        <w:rPr>
          <w:rStyle w:val="Input"/>
        </w:rPr>
        <w:t xml:space="preserve">type scriptex </w:t>
      </w:r>
      <w:bookmarkEnd w:id="552"/>
      <w:r>
        <w:t xml:space="preserve"> </w:t>
      </w:r>
    </w:p>
    <w:p w:rsidR="009B118F" w:rsidRDefault="009B118F">
      <w:pPr>
        <w:rPr>
          <w:rStyle w:val="Output"/>
        </w:rPr>
      </w:pPr>
      <w:bookmarkStart w:id="553" w:name="OUTPUT_1004"/>
    </w:p>
    <w:p w:rsidR="009B118F" w:rsidRDefault="009B118F">
      <w:pPr>
        <w:rPr>
          <w:rStyle w:val="Output"/>
        </w:rPr>
      </w:pPr>
    </w:p>
    <w:p w:rsidR="009B118F" w:rsidRDefault="009B118F">
      <w:pPr>
        <w:rPr>
          <w:rStyle w:val="Output"/>
        </w:rPr>
      </w:pPr>
      <w:r>
        <w:rPr>
          <w:rStyle w:val="Output"/>
        </w:rPr>
        <w:t>% Define the integrand</w:t>
      </w:r>
    </w:p>
    <w:p w:rsidR="009B118F" w:rsidRDefault="009B118F">
      <w:pPr>
        <w:rPr>
          <w:rStyle w:val="Output"/>
        </w:rPr>
      </w:pPr>
    </w:p>
    <w:p w:rsidR="009B118F" w:rsidRDefault="009B118F">
      <w:pPr>
        <w:rPr>
          <w:rStyle w:val="Output"/>
        </w:rPr>
      </w:pPr>
      <w:r>
        <w:rPr>
          <w:rStyle w:val="Output"/>
        </w:rPr>
        <w:t>g=@(s)exp(cos(s));</w:t>
      </w:r>
    </w:p>
    <w:p w:rsidR="009B118F" w:rsidRDefault="009B118F">
      <w:pPr>
        <w:rPr>
          <w:rStyle w:val="Output"/>
        </w:rPr>
      </w:pPr>
    </w:p>
    <w:p w:rsidR="009B118F" w:rsidRDefault="009B118F">
      <w:pPr>
        <w:rPr>
          <w:rStyle w:val="Output"/>
        </w:rPr>
      </w:pPr>
      <w:r>
        <w:rPr>
          <w:rStyle w:val="Output"/>
        </w:rPr>
        <w:t>% Create a grid</w:t>
      </w:r>
    </w:p>
    <w:p w:rsidR="009B118F" w:rsidRDefault="009B118F">
      <w:pPr>
        <w:rPr>
          <w:rStyle w:val="Output"/>
        </w:rPr>
      </w:pPr>
    </w:p>
    <w:p w:rsidR="009B118F" w:rsidRDefault="009B118F">
      <w:pPr>
        <w:rPr>
          <w:rStyle w:val="Output"/>
        </w:rPr>
      </w:pPr>
      <w:r>
        <w:rPr>
          <w:rStyle w:val="Output"/>
        </w:rPr>
        <w:t>x=linspace(0,1,21);</w:t>
      </w:r>
    </w:p>
    <w:p w:rsidR="009B118F" w:rsidRDefault="009B118F">
      <w:pPr>
        <w:rPr>
          <w:rStyle w:val="Output"/>
        </w:rPr>
      </w:pPr>
      <w:r>
        <w:rPr>
          <w:rStyle w:val="Output"/>
        </w:rPr>
        <w:t>y=zeros(1,21);</w:t>
      </w:r>
    </w:p>
    <w:p w:rsidR="009B118F" w:rsidRDefault="009B118F">
      <w:pPr>
        <w:rPr>
          <w:rStyle w:val="Output"/>
        </w:rPr>
      </w:pPr>
    </w:p>
    <w:p w:rsidR="009B118F" w:rsidRDefault="009B118F">
      <w:pPr>
        <w:rPr>
          <w:rStyle w:val="Output"/>
        </w:rPr>
      </w:pPr>
      <w:r>
        <w:rPr>
          <w:rStyle w:val="Output"/>
        </w:rPr>
        <w:t>% Evaluate the integral int(exp(cos(s)),s,0,x) for</w:t>
      </w:r>
    </w:p>
    <w:p w:rsidR="009B118F" w:rsidRDefault="009B118F">
      <w:pPr>
        <w:rPr>
          <w:rStyle w:val="Output"/>
        </w:rPr>
      </w:pPr>
      <w:r>
        <w:rPr>
          <w:rStyle w:val="Output"/>
        </w:rPr>
        <w:t>% each value of x on the grid:</w:t>
      </w:r>
    </w:p>
    <w:p w:rsidR="009B118F" w:rsidRDefault="009B118F">
      <w:pPr>
        <w:rPr>
          <w:rStyle w:val="Output"/>
        </w:rPr>
      </w:pPr>
    </w:p>
    <w:p w:rsidR="009B118F" w:rsidRDefault="009B118F">
      <w:pPr>
        <w:rPr>
          <w:rStyle w:val="Output"/>
        </w:rPr>
      </w:pPr>
      <w:r>
        <w:rPr>
          <w:rStyle w:val="Output"/>
        </w:rPr>
        <w:t>for ii=1:length(x)</w:t>
      </w:r>
    </w:p>
    <w:p w:rsidR="009B118F" w:rsidRDefault="009B118F">
      <w:pPr>
        <w:rPr>
          <w:rStyle w:val="Output"/>
        </w:rPr>
      </w:pPr>
      <w:r>
        <w:rPr>
          <w:rStyle w:val="Output"/>
        </w:rPr>
        <w:t xml:space="preserve">   y(ii)=quad(g,0,x(ii));</w:t>
      </w:r>
    </w:p>
    <w:p w:rsidR="009B118F" w:rsidRDefault="009B118F">
      <w:pPr>
        <w:rPr>
          <w:rStyle w:val="Output"/>
        </w:rPr>
      </w:pPr>
      <w:r>
        <w:rPr>
          <w:rStyle w:val="Output"/>
        </w:rPr>
        <w:t>end</w:t>
      </w:r>
    </w:p>
    <w:p w:rsidR="009B118F" w:rsidRDefault="009B118F">
      <w:pPr>
        <w:rPr>
          <w:rStyle w:val="Output"/>
        </w:rPr>
      </w:pPr>
    </w:p>
    <w:p w:rsidR="009B118F" w:rsidRDefault="009B118F">
      <w:pPr>
        <w:rPr>
          <w:rStyle w:val="Output"/>
        </w:rPr>
      </w:pPr>
      <w:r>
        <w:rPr>
          <w:rStyle w:val="Output"/>
        </w:rPr>
        <w:t>% Now plot the result</w:t>
      </w:r>
    </w:p>
    <w:p w:rsidR="009B118F" w:rsidRDefault="009B118F">
      <w:pPr>
        <w:rPr>
          <w:rStyle w:val="Output"/>
        </w:rPr>
      </w:pPr>
    </w:p>
    <w:p w:rsidR="004D2A02" w:rsidRDefault="009B118F">
      <w:r>
        <w:rPr>
          <w:rStyle w:val="Output"/>
        </w:rPr>
        <w:t>plot(x,y)</w:t>
      </w:r>
      <w:r w:rsidR="004D2A02">
        <w:rPr>
          <w:rStyle w:val="Output"/>
        </w:rPr>
        <w:t xml:space="preserve"> </w:t>
      </w:r>
      <w:bookmarkEnd w:id="553"/>
      <w:r w:rsidR="004D2A02">
        <w:t xml:space="preserve"> </w:t>
      </w:r>
    </w:p>
    <w:p w:rsidR="004D2A02" w:rsidRDefault="004D2A02">
      <w:r>
        <w:t xml:space="preserve">Here is the result of running </w:t>
      </w:r>
      <w:r>
        <w:rPr>
          <w:b/>
          <w:bCs/>
        </w:rPr>
        <w:t>scriptex.m</w:t>
      </w:r>
      <w:r>
        <w:t>:</w:t>
      </w:r>
    </w:p>
    <w:p w:rsidR="004D2A02" w:rsidRDefault="004D2A02"/>
    <w:p w:rsidR="004D2A02" w:rsidRDefault="004D2A02">
      <w:bookmarkStart w:id="554" w:name="INPUT_1006"/>
      <w:r>
        <w:rPr>
          <w:rStyle w:val="Input"/>
        </w:rPr>
        <w:t xml:space="preserve">clear </w:t>
      </w:r>
      <w:bookmarkEnd w:id="554"/>
      <w:r>
        <w:t xml:space="preserve"> </w:t>
      </w:r>
    </w:p>
    <w:p w:rsidR="004D2A02" w:rsidRDefault="004D2A02">
      <w:bookmarkStart w:id="555" w:name="INPUT_1005"/>
      <w:r>
        <w:rPr>
          <w:rStyle w:val="Input"/>
        </w:rPr>
        <w:t xml:space="preserve">scriptex </w:t>
      </w:r>
      <w:bookmarkEnd w:id="555"/>
      <w:r>
        <w:t xml:space="preserve"> </w:t>
      </w:r>
    </w:p>
    <w:p w:rsidR="004D2A02" w:rsidRDefault="009B118F">
      <w:bookmarkStart w:id="556" w:name="OUTPUT_1005"/>
      <w:r>
        <w:rPr>
          <w:rFonts w:ascii="Courier New" w:hAnsi="Courier New"/>
          <w:b/>
          <w:bCs/>
          <w:noProof/>
          <w:color w:val="FF0000"/>
        </w:rPr>
        <w:drawing>
          <wp:inline distT="0" distB="0" distL="0" distR="0">
            <wp:extent cx="3657600" cy="3200400"/>
            <wp:effectExtent l="19050" t="0" r="0" b="0"/>
            <wp:docPr id="134" name="Pictur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5"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rPr>
          <w:rStyle w:val="Error"/>
        </w:rPr>
        <w:t xml:space="preserve"> </w:t>
      </w:r>
      <w:bookmarkEnd w:id="556"/>
      <w:r w:rsidR="004D2A02">
        <w:t xml:space="preserve"> </w:t>
      </w:r>
    </w:p>
    <w:p w:rsidR="004D2A02" w:rsidRDefault="004D2A02"/>
    <w:p w:rsidR="004D2A02" w:rsidRDefault="004D2A02">
      <w:r>
        <w:lastRenderedPageBreak/>
        <w:t>As I mentioned above, scripts do not have local variables.  Any variables defined in scriptex exist in the MATLAB workspace:</w:t>
      </w:r>
    </w:p>
    <w:p w:rsidR="004D2A02" w:rsidRDefault="004D2A02"/>
    <w:p w:rsidR="004D2A02" w:rsidRDefault="004D2A02">
      <w:bookmarkStart w:id="557" w:name="INPUT_1007"/>
      <w:r>
        <w:rPr>
          <w:rStyle w:val="Input"/>
        </w:rPr>
        <w:t xml:space="preserve">whos </w:t>
      </w:r>
      <w:bookmarkEnd w:id="557"/>
      <w:r>
        <w:t xml:space="preserve"> </w:t>
      </w:r>
    </w:p>
    <w:p w:rsidR="009B118F" w:rsidRDefault="009B118F">
      <w:pPr>
        <w:rPr>
          <w:rStyle w:val="Output"/>
        </w:rPr>
      </w:pPr>
      <w:bookmarkStart w:id="558" w:name="OUTPUT_1007"/>
      <w:r>
        <w:rPr>
          <w:rStyle w:val="Output"/>
        </w:rPr>
        <w:t xml:space="preserve">  Name      Size            Bytes  Class              Attributes</w:t>
      </w:r>
    </w:p>
    <w:p w:rsidR="009B118F" w:rsidRDefault="009B118F">
      <w:pPr>
        <w:rPr>
          <w:rStyle w:val="Output"/>
        </w:rPr>
      </w:pPr>
    </w:p>
    <w:p w:rsidR="009B118F" w:rsidRDefault="009B118F">
      <w:pPr>
        <w:rPr>
          <w:rStyle w:val="Output"/>
        </w:rPr>
      </w:pPr>
      <w:r>
        <w:rPr>
          <w:rStyle w:val="Output"/>
        </w:rPr>
        <w:t xml:space="preserve">  g         1x1                16  function_handle              </w:t>
      </w:r>
    </w:p>
    <w:p w:rsidR="009B118F" w:rsidRDefault="009B118F">
      <w:pPr>
        <w:rPr>
          <w:rStyle w:val="Output"/>
        </w:rPr>
      </w:pPr>
      <w:r>
        <w:rPr>
          <w:rStyle w:val="Output"/>
        </w:rPr>
        <w:t xml:space="preserve">  ii        1x1                 8  double                       </w:t>
      </w:r>
    </w:p>
    <w:p w:rsidR="009B118F" w:rsidRDefault="009B118F">
      <w:pPr>
        <w:rPr>
          <w:rStyle w:val="Output"/>
        </w:rPr>
      </w:pPr>
      <w:r>
        <w:rPr>
          <w:rStyle w:val="Output"/>
        </w:rPr>
        <w:t xml:space="preserve">  x         1x21              168  double                       </w:t>
      </w:r>
    </w:p>
    <w:p w:rsidR="004D2A02" w:rsidRDefault="009B118F">
      <w:r>
        <w:rPr>
          <w:rStyle w:val="Output"/>
        </w:rPr>
        <w:t xml:space="preserve">  y         1x21              168  double                       </w:t>
      </w:r>
      <w:r w:rsidR="004D2A02">
        <w:rPr>
          <w:rStyle w:val="Output"/>
        </w:rPr>
        <w:t xml:space="preserve"> </w:t>
      </w:r>
      <w:bookmarkEnd w:id="558"/>
      <w:r w:rsidR="004D2A02">
        <w:t xml:space="preserve"> </w:t>
      </w:r>
    </w:p>
    <w:p w:rsidR="004D2A02" w:rsidRDefault="004D2A02">
      <w:pPr>
        <w:pStyle w:val="Subtitle"/>
      </w:pPr>
    </w:p>
    <w:p w:rsidR="004D2A02" w:rsidRDefault="004D2A02" w:rsidP="00E15C7A">
      <w:pPr>
        <w:pStyle w:val="Heading2"/>
      </w:pPr>
      <w:bookmarkStart w:id="559" w:name="_Toc299541539"/>
      <w:r>
        <w:t>Section 3.4: Orthogonal bases and projection</w:t>
      </w:r>
      <w:bookmarkEnd w:id="559"/>
    </w:p>
    <w:p w:rsidR="004D2A02" w:rsidRDefault="004D2A02">
      <w:pPr>
        <w:pStyle w:val="Subtitle"/>
        <w:rPr>
          <w:sz w:val="20"/>
        </w:rPr>
      </w:pPr>
    </w:p>
    <w:p w:rsidR="004D2A02" w:rsidRDefault="004D2A02">
      <w:r>
        <w:t>Consider the following three vectors:</w:t>
      </w:r>
    </w:p>
    <w:p w:rsidR="004D2A02" w:rsidRDefault="004D2A02"/>
    <w:p w:rsidR="004D2A02" w:rsidRDefault="004D2A02"/>
    <w:p w:rsidR="004D2A02" w:rsidRDefault="004D2A02">
      <w:bookmarkStart w:id="560" w:name="INPUT_294"/>
      <w:r>
        <w:rPr>
          <w:rStyle w:val="Input"/>
        </w:rPr>
        <w:t xml:space="preserve">clear </w:t>
      </w:r>
      <w:bookmarkEnd w:id="560"/>
      <w:r>
        <w:t xml:space="preserve"> </w:t>
      </w:r>
    </w:p>
    <w:p w:rsidR="004D2A02" w:rsidRDefault="004D2A02">
      <w:bookmarkStart w:id="561" w:name="INPUT_289"/>
      <w:r>
        <w:rPr>
          <w:rStyle w:val="Input"/>
        </w:rPr>
        <w:t xml:space="preserve">v1=[1/sqrt(3);1/sqrt(3);1/sqrt(3)]; </w:t>
      </w:r>
      <w:bookmarkEnd w:id="561"/>
      <w:r>
        <w:t xml:space="preserve"> </w:t>
      </w:r>
    </w:p>
    <w:p w:rsidR="004D2A02" w:rsidRDefault="004D2A02">
      <w:bookmarkStart w:id="562" w:name="INPUT_290"/>
      <w:r>
        <w:rPr>
          <w:rStyle w:val="Input"/>
        </w:rPr>
        <w:t xml:space="preserve">v2=[1/sqrt(2);0;-1/sqrt(2)]; </w:t>
      </w:r>
      <w:bookmarkEnd w:id="562"/>
      <w:r>
        <w:t xml:space="preserve"> </w:t>
      </w:r>
    </w:p>
    <w:p w:rsidR="004D2A02" w:rsidRDefault="004D2A02">
      <w:bookmarkStart w:id="563" w:name="INPUT_291"/>
      <w:r>
        <w:rPr>
          <w:rStyle w:val="Input"/>
        </w:rPr>
        <w:t xml:space="preserve">v3=[1/sqrt(6);-2/sqrt(6);1/sqrt(6)]; </w:t>
      </w:r>
      <w:bookmarkEnd w:id="563"/>
      <w:r>
        <w:t xml:space="preserve"> </w:t>
      </w:r>
    </w:p>
    <w:p w:rsidR="004D2A02" w:rsidRDefault="004D2A02"/>
    <w:p w:rsidR="004D2A02" w:rsidRDefault="004D2A02"/>
    <w:p w:rsidR="004D2A02" w:rsidRDefault="004D2A02">
      <w:r>
        <w:t xml:space="preserve">These vectors are orthonormal, as can easily be checked.  Therefore, I can easily express any vector as a linear combination of the three vectors, which form an orthonormal basis.  To test this, I will use the </w:t>
      </w:r>
      <w:r>
        <w:rPr>
          <w:b/>
          <w:bCs/>
        </w:rPr>
        <w:t>randn</w:t>
      </w:r>
      <w:r>
        <w:t xml:space="preserve"> command to generate a random vector (for more information, see "</w:t>
      </w:r>
      <w:r>
        <w:rPr>
          <w:b/>
          <w:bCs/>
        </w:rPr>
        <w:t>help randn</w:t>
      </w:r>
      <w:r>
        <w:t>"):</w:t>
      </w:r>
    </w:p>
    <w:p w:rsidR="004D2A02" w:rsidRDefault="004D2A02"/>
    <w:p w:rsidR="004D2A02" w:rsidRDefault="004D2A02"/>
    <w:p w:rsidR="004D2A02" w:rsidRDefault="004D2A02"/>
    <w:p w:rsidR="004D2A02" w:rsidRDefault="004D2A02">
      <w:bookmarkStart w:id="564" w:name="INPUT_292"/>
      <w:r>
        <w:rPr>
          <w:rStyle w:val="Input"/>
        </w:rPr>
        <w:t xml:space="preserve">x=randn(3,1) </w:t>
      </w:r>
      <w:bookmarkEnd w:id="564"/>
      <w:r>
        <w:t xml:space="preserve"> </w:t>
      </w:r>
    </w:p>
    <w:p w:rsidR="009B118F" w:rsidRDefault="009B118F">
      <w:pPr>
        <w:rPr>
          <w:rStyle w:val="Output"/>
        </w:rPr>
      </w:pPr>
      <w:bookmarkStart w:id="565" w:name="OUTPUT_292"/>
      <w:r>
        <w:rPr>
          <w:rStyle w:val="Output"/>
        </w:rPr>
        <w:t>x =</w:t>
      </w:r>
    </w:p>
    <w:p w:rsidR="009B118F" w:rsidRDefault="009B118F">
      <w:pPr>
        <w:rPr>
          <w:rStyle w:val="Output"/>
        </w:rPr>
      </w:pPr>
      <w:r>
        <w:rPr>
          <w:rStyle w:val="Output"/>
        </w:rPr>
        <w:t xml:space="preserve">   -0.2050</w:t>
      </w:r>
    </w:p>
    <w:p w:rsidR="009B118F" w:rsidRDefault="009B118F">
      <w:pPr>
        <w:rPr>
          <w:rStyle w:val="Output"/>
        </w:rPr>
      </w:pPr>
      <w:r>
        <w:rPr>
          <w:rStyle w:val="Output"/>
        </w:rPr>
        <w:t xml:space="preserve">   -0.1241</w:t>
      </w:r>
    </w:p>
    <w:p w:rsidR="004D2A02" w:rsidRDefault="009B118F">
      <w:r>
        <w:rPr>
          <w:rStyle w:val="Output"/>
        </w:rPr>
        <w:t xml:space="preserve">    1.4897</w:t>
      </w:r>
      <w:r w:rsidR="004D2A02">
        <w:rPr>
          <w:rStyle w:val="Output"/>
        </w:rPr>
        <w:t xml:space="preserve"> </w:t>
      </w:r>
      <w:bookmarkEnd w:id="565"/>
      <w:r w:rsidR="004D2A02">
        <w:t xml:space="preserve"> </w:t>
      </w:r>
    </w:p>
    <w:p w:rsidR="004D2A02" w:rsidRDefault="004D2A02"/>
    <w:p w:rsidR="004D2A02" w:rsidRDefault="004D2A02">
      <w:bookmarkStart w:id="566" w:name="INPUT_293"/>
      <w:r>
        <w:rPr>
          <w:rStyle w:val="Input"/>
        </w:rPr>
        <w:t xml:space="preserve">y=(x'*v1)*v1+(x'*v2)*v2+(x'*v3)*v3 </w:t>
      </w:r>
      <w:bookmarkEnd w:id="566"/>
      <w:r>
        <w:t xml:space="preserve"> </w:t>
      </w:r>
    </w:p>
    <w:p w:rsidR="009B118F" w:rsidRDefault="009B118F">
      <w:pPr>
        <w:rPr>
          <w:rStyle w:val="Output"/>
        </w:rPr>
      </w:pPr>
      <w:bookmarkStart w:id="567" w:name="OUTPUT_293"/>
      <w:r>
        <w:rPr>
          <w:rStyle w:val="Output"/>
        </w:rPr>
        <w:t>y =</w:t>
      </w:r>
    </w:p>
    <w:p w:rsidR="009B118F" w:rsidRDefault="009B118F">
      <w:pPr>
        <w:rPr>
          <w:rStyle w:val="Output"/>
        </w:rPr>
      </w:pPr>
      <w:r>
        <w:rPr>
          <w:rStyle w:val="Output"/>
        </w:rPr>
        <w:t xml:space="preserve">   -0.2050</w:t>
      </w:r>
    </w:p>
    <w:p w:rsidR="009B118F" w:rsidRDefault="009B118F">
      <w:pPr>
        <w:rPr>
          <w:rStyle w:val="Output"/>
        </w:rPr>
      </w:pPr>
      <w:r>
        <w:rPr>
          <w:rStyle w:val="Output"/>
        </w:rPr>
        <w:t xml:space="preserve">   -0.1241</w:t>
      </w:r>
    </w:p>
    <w:p w:rsidR="004D2A02" w:rsidRDefault="009B118F">
      <w:r>
        <w:rPr>
          <w:rStyle w:val="Output"/>
        </w:rPr>
        <w:t xml:space="preserve">    1.4897</w:t>
      </w:r>
      <w:r w:rsidR="004D2A02">
        <w:rPr>
          <w:rStyle w:val="Output"/>
        </w:rPr>
        <w:t xml:space="preserve"> </w:t>
      </w:r>
      <w:bookmarkEnd w:id="567"/>
      <w:r w:rsidR="004D2A02">
        <w:t xml:space="preserve"> </w:t>
      </w:r>
    </w:p>
    <w:p w:rsidR="004D2A02" w:rsidRDefault="004D2A02"/>
    <w:p w:rsidR="004D2A02" w:rsidRDefault="004D2A02">
      <w:bookmarkStart w:id="568" w:name="INPUT_295"/>
      <w:r>
        <w:rPr>
          <w:rStyle w:val="Input"/>
        </w:rPr>
        <w:t xml:space="preserve">y-x </w:t>
      </w:r>
      <w:bookmarkEnd w:id="568"/>
      <w:r>
        <w:t xml:space="preserve"> </w:t>
      </w:r>
    </w:p>
    <w:p w:rsidR="009B118F" w:rsidRDefault="009B118F">
      <w:pPr>
        <w:rPr>
          <w:rStyle w:val="Output"/>
        </w:rPr>
      </w:pPr>
      <w:bookmarkStart w:id="569" w:name="OUTPUT_295"/>
      <w:r>
        <w:rPr>
          <w:rStyle w:val="Output"/>
        </w:rPr>
        <w:t>ans =</w:t>
      </w:r>
    </w:p>
    <w:p w:rsidR="009B118F" w:rsidRDefault="009B118F">
      <w:pPr>
        <w:rPr>
          <w:rStyle w:val="Output"/>
        </w:rPr>
      </w:pPr>
      <w:r>
        <w:rPr>
          <w:rStyle w:val="Output"/>
        </w:rPr>
        <w:t xml:space="preserve">  1.0e-015 *</w:t>
      </w:r>
    </w:p>
    <w:p w:rsidR="009B118F" w:rsidRDefault="009B118F">
      <w:pPr>
        <w:rPr>
          <w:rStyle w:val="Output"/>
        </w:rPr>
      </w:pPr>
      <w:r>
        <w:rPr>
          <w:rStyle w:val="Output"/>
        </w:rPr>
        <w:t xml:space="preserve">    0.4718</w:t>
      </w:r>
    </w:p>
    <w:p w:rsidR="009B118F" w:rsidRDefault="009B118F">
      <w:pPr>
        <w:rPr>
          <w:rStyle w:val="Output"/>
        </w:rPr>
      </w:pPr>
      <w:r>
        <w:rPr>
          <w:rStyle w:val="Output"/>
        </w:rPr>
        <w:t xml:space="preserve">   -0.0139</w:t>
      </w:r>
    </w:p>
    <w:p w:rsidR="004D2A02" w:rsidRDefault="009B118F">
      <w:r>
        <w:rPr>
          <w:rStyle w:val="Output"/>
        </w:rPr>
        <w:t xml:space="preserve">         0</w:t>
      </w:r>
      <w:r w:rsidR="004D2A02">
        <w:rPr>
          <w:rStyle w:val="Output"/>
        </w:rPr>
        <w:t xml:space="preserve"> </w:t>
      </w:r>
      <w:bookmarkEnd w:id="569"/>
      <w:r w:rsidR="004D2A02">
        <w:t xml:space="preserve"> </w:t>
      </w:r>
    </w:p>
    <w:p w:rsidR="004D2A02" w:rsidRDefault="004D2A02"/>
    <w:p w:rsidR="004D2A02" w:rsidRDefault="004D2A02">
      <w:r>
        <w:t xml:space="preserve">Notice that the difference between </w:t>
      </w:r>
      <w:r>
        <w:rPr>
          <w:b/>
          <w:bCs/>
        </w:rPr>
        <w:t>y</w:t>
      </w:r>
      <w:r>
        <w:t xml:space="preserve"> and </w:t>
      </w:r>
      <w:r>
        <w:rPr>
          <w:b/>
          <w:bCs/>
        </w:rPr>
        <w:t>x</w:t>
      </w:r>
      <w:r>
        <w:t xml:space="preserve"> (which should be equal) is due to roundoff  error, and is very small.</w:t>
      </w:r>
    </w:p>
    <w:p w:rsidR="004D2A02" w:rsidRDefault="004D2A02" w:rsidP="00E15C7A">
      <w:pPr>
        <w:pStyle w:val="Heading3"/>
      </w:pPr>
      <w:bookmarkStart w:id="570" w:name="_Toc299541540"/>
      <w:r>
        <w:t xml:space="preserve">Working with the </w:t>
      </w:r>
      <w:r>
        <w:rPr>
          <w:i/>
          <w:iCs/>
        </w:rPr>
        <w:t>L</w:t>
      </w:r>
      <w:r>
        <w:rPr>
          <w:vertAlign w:val="superscript"/>
        </w:rPr>
        <w:t>2</w:t>
      </w:r>
      <w:r>
        <w:t xml:space="preserve"> inner product</w:t>
      </w:r>
      <w:bookmarkEnd w:id="570"/>
    </w:p>
    <w:p w:rsidR="004D2A02" w:rsidRDefault="004D2A02"/>
    <w:p w:rsidR="004D2A02" w:rsidRDefault="004D2A02">
      <w:r>
        <w:t xml:space="preserve">Since MATLAB can compute integrals symbolically, we can use it to compute the </w:t>
      </w:r>
      <w:r>
        <w:rPr>
          <w:i/>
          <w:iCs/>
        </w:rPr>
        <w:t>L</w:t>
      </w:r>
      <w:r>
        <w:rPr>
          <w:vertAlign w:val="superscript"/>
        </w:rPr>
        <w:t>2</w:t>
      </w:r>
      <w:r>
        <w:t xml:space="preserve"> inner product and norm.  For example:</w:t>
      </w:r>
    </w:p>
    <w:p w:rsidR="004D2A02" w:rsidRDefault="004D2A02"/>
    <w:p w:rsidR="004D2A02" w:rsidRDefault="004D2A02">
      <w:bookmarkStart w:id="571" w:name="INPUT_315"/>
      <w:r>
        <w:rPr>
          <w:rStyle w:val="Input"/>
        </w:rPr>
        <w:lastRenderedPageBreak/>
        <w:t xml:space="preserve">clear </w:t>
      </w:r>
      <w:bookmarkEnd w:id="571"/>
      <w:r>
        <w:t xml:space="preserve"> </w:t>
      </w:r>
    </w:p>
    <w:p w:rsidR="004D2A02" w:rsidRDefault="004D2A02">
      <w:bookmarkStart w:id="572" w:name="INPUT_316"/>
      <w:r>
        <w:rPr>
          <w:rStyle w:val="Input"/>
        </w:rPr>
        <w:t xml:space="preserve">syms x </w:t>
      </w:r>
      <w:bookmarkEnd w:id="572"/>
      <w:r>
        <w:t xml:space="preserve"> </w:t>
      </w:r>
    </w:p>
    <w:p w:rsidR="004D2A02" w:rsidRDefault="004D2A02">
      <w:bookmarkStart w:id="573" w:name="INPUT_317"/>
      <w:r>
        <w:rPr>
          <w:rStyle w:val="Input"/>
        </w:rPr>
        <w:t xml:space="preserve">f=x </w:t>
      </w:r>
      <w:bookmarkEnd w:id="573"/>
      <w:r>
        <w:t xml:space="preserve"> </w:t>
      </w:r>
    </w:p>
    <w:p w:rsidR="009B118F" w:rsidRDefault="009B118F">
      <w:pPr>
        <w:rPr>
          <w:rStyle w:val="Output"/>
        </w:rPr>
      </w:pPr>
      <w:bookmarkStart w:id="574" w:name="OUTPUT_317"/>
      <w:r>
        <w:rPr>
          <w:rStyle w:val="Output"/>
        </w:rPr>
        <w:t>f =</w:t>
      </w:r>
    </w:p>
    <w:p w:rsidR="004D2A02" w:rsidRDefault="009B118F">
      <w:r>
        <w:rPr>
          <w:rStyle w:val="Output"/>
        </w:rPr>
        <w:t>x</w:t>
      </w:r>
      <w:r w:rsidR="004D2A02">
        <w:t xml:space="preserve"> </w:t>
      </w:r>
      <w:bookmarkEnd w:id="574"/>
      <w:r w:rsidR="004D2A02">
        <w:t xml:space="preserve"> </w:t>
      </w:r>
    </w:p>
    <w:p w:rsidR="004D2A02" w:rsidRDefault="004D2A02"/>
    <w:p w:rsidR="004D2A02" w:rsidRDefault="004D2A02">
      <w:bookmarkStart w:id="575" w:name="INPUT_318"/>
      <w:r>
        <w:rPr>
          <w:rStyle w:val="Input"/>
        </w:rPr>
        <w:t xml:space="preserve">g=x^2 </w:t>
      </w:r>
      <w:bookmarkEnd w:id="575"/>
      <w:r>
        <w:t xml:space="preserve"> </w:t>
      </w:r>
    </w:p>
    <w:p w:rsidR="009B118F" w:rsidRDefault="009B118F">
      <w:pPr>
        <w:rPr>
          <w:rStyle w:val="Output"/>
        </w:rPr>
      </w:pPr>
      <w:bookmarkStart w:id="576" w:name="OUTPUT_318"/>
      <w:r>
        <w:rPr>
          <w:rStyle w:val="Output"/>
        </w:rPr>
        <w:t>g =</w:t>
      </w:r>
    </w:p>
    <w:p w:rsidR="004D2A02" w:rsidRDefault="009B118F">
      <w:r>
        <w:rPr>
          <w:rStyle w:val="Output"/>
        </w:rPr>
        <w:t>x^2</w:t>
      </w:r>
      <w:r w:rsidR="004D2A02">
        <w:t xml:space="preserve"> </w:t>
      </w:r>
      <w:bookmarkEnd w:id="576"/>
      <w:r w:rsidR="004D2A02">
        <w:t xml:space="preserve"> </w:t>
      </w:r>
    </w:p>
    <w:p w:rsidR="004D2A02" w:rsidRDefault="004D2A02"/>
    <w:p w:rsidR="004D2A02" w:rsidRDefault="004D2A02">
      <w:bookmarkStart w:id="577" w:name="INPUT_319"/>
      <w:r>
        <w:rPr>
          <w:rStyle w:val="Input"/>
        </w:rPr>
        <w:t xml:space="preserve">int(f*g,x,0,1) </w:t>
      </w:r>
      <w:bookmarkEnd w:id="577"/>
      <w:r>
        <w:t xml:space="preserve"> </w:t>
      </w:r>
    </w:p>
    <w:p w:rsidR="009B118F" w:rsidRDefault="009B118F">
      <w:pPr>
        <w:rPr>
          <w:rStyle w:val="Output"/>
        </w:rPr>
      </w:pPr>
      <w:bookmarkStart w:id="578" w:name="OUTPUT_319"/>
      <w:r>
        <w:rPr>
          <w:rStyle w:val="Output"/>
        </w:rPr>
        <w:t>ans =</w:t>
      </w:r>
    </w:p>
    <w:p w:rsidR="004D2A02" w:rsidRDefault="009B118F">
      <w:r>
        <w:rPr>
          <w:rStyle w:val="Output"/>
        </w:rPr>
        <w:t>1/4</w:t>
      </w:r>
      <w:r w:rsidR="004D2A02">
        <w:t xml:space="preserve"> </w:t>
      </w:r>
      <w:bookmarkEnd w:id="578"/>
      <w:r w:rsidR="004D2A02">
        <w:t xml:space="preserve"> </w:t>
      </w:r>
    </w:p>
    <w:p w:rsidR="004D2A02" w:rsidRDefault="004D2A02"/>
    <w:p w:rsidR="004D2A02" w:rsidRDefault="004D2A02">
      <w:r>
        <w:t xml:space="preserve">If you are going to perform such calculations repeatedly, it is convenient to define a function to compute the </w:t>
      </w:r>
      <w:r>
        <w:rPr>
          <w:i/>
          <w:iCs/>
        </w:rPr>
        <w:t>L</w:t>
      </w:r>
      <w:r>
        <w:rPr>
          <w:vertAlign w:val="superscript"/>
        </w:rPr>
        <w:t>2</w:t>
      </w:r>
      <w:r>
        <w:t xml:space="preserve"> inner product.   The M-file </w:t>
      </w:r>
      <w:r>
        <w:rPr>
          <w:b/>
          <w:bCs/>
        </w:rPr>
        <w:t>l2ip.m</w:t>
      </w:r>
      <w:r>
        <w:t xml:space="preserve"> does this:</w:t>
      </w:r>
    </w:p>
    <w:p w:rsidR="004D2A02" w:rsidRDefault="004D2A02"/>
    <w:p w:rsidR="004D2A02" w:rsidRDefault="004D2A02">
      <w:bookmarkStart w:id="579" w:name="INPUT_341"/>
      <w:r>
        <w:rPr>
          <w:rStyle w:val="Input"/>
        </w:rPr>
        <w:t xml:space="preserve">help l2ip </w:t>
      </w:r>
      <w:bookmarkEnd w:id="579"/>
      <w:r>
        <w:t xml:space="preserve"> </w:t>
      </w:r>
    </w:p>
    <w:p w:rsidR="009B118F" w:rsidRDefault="009B118F">
      <w:pPr>
        <w:rPr>
          <w:rStyle w:val="Output"/>
        </w:rPr>
      </w:pPr>
      <w:bookmarkStart w:id="580" w:name="OUTPUT_341"/>
      <w:r>
        <w:rPr>
          <w:rStyle w:val="Output"/>
        </w:rPr>
        <w:t xml:space="preserve"> I=l2ip(f,g,a,b,x)</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This function computes the L^2 inner product of two functions</w:t>
      </w:r>
    </w:p>
    <w:p w:rsidR="009B118F" w:rsidRDefault="009B118F">
      <w:pPr>
        <w:rPr>
          <w:rStyle w:val="Output"/>
        </w:rPr>
      </w:pPr>
      <w:r>
        <w:rPr>
          <w:rStyle w:val="Output"/>
        </w:rPr>
        <w:t xml:space="preserve">    f(x) and g(x), that is, it computes the integral from a to b of</w:t>
      </w:r>
    </w:p>
    <w:p w:rsidR="009B118F" w:rsidRDefault="009B118F">
      <w:pPr>
        <w:rPr>
          <w:rStyle w:val="Output"/>
        </w:rPr>
      </w:pPr>
      <w:r>
        <w:rPr>
          <w:rStyle w:val="Output"/>
        </w:rPr>
        <w:t xml:space="preserve">    f(x)*g(x).  The two functions must be defined by symbolic</w:t>
      </w:r>
    </w:p>
    <w:p w:rsidR="009B118F" w:rsidRDefault="009B118F">
      <w:pPr>
        <w:rPr>
          <w:rStyle w:val="Output"/>
        </w:rPr>
      </w:pPr>
      <w:r>
        <w:rPr>
          <w:rStyle w:val="Output"/>
        </w:rPr>
        <w:t xml:space="preserve">    expressions f and g.</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variable of integration is assumed to be x.  A different</w:t>
      </w:r>
    </w:p>
    <w:p w:rsidR="009B118F" w:rsidRDefault="009B118F">
      <w:pPr>
        <w:rPr>
          <w:rStyle w:val="Output"/>
        </w:rPr>
      </w:pPr>
      <w:r>
        <w:rPr>
          <w:rStyle w:val="Output"/>
        </w:rPr>
        <w:t xml:space="preserve">    variable can passed in as the (optional) fifth input.</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inputs a and b, defining the interval [a,b] of integration,</w:t>
      </w:r>
    </w:p>
    <w:p w:rsidR="004D2A02" w:rsidRDefault="009B118F">
      <w:r>
        <w:rPr>
          <w:rStyle w:val="Output"/>
        </w:rPr>
        <w:t xml:space="preserve">    are optional.  The default values are a=0 and b=1.</w:t>
      </w:r>
      <w:r w:rsidR="004D2A02">
        <w:t xml:space="preserve"> </w:t>
      </w:r>
      <w:bookmarkEnd w:id="580"/>
      <w:r w:rsidR="004D2A02">
        <w:t xml:space="preserve"> </w:t>
      </w:r>
    </w:p>
    <w:p w:rsidR="004D2A02" w:rsidRDefault="004D2A02"/>
    <w:p w:rsidR="004D2A02" w:rsidRDefault="004D2A02">
      <w:r>
        <w:t>Notice that I assigned the default interval  to [0,1].  Here is an example:</w:t>
      </w:r>
    </w:p>
    <w:p w:rsidR="004D2A02" w:rsidRDefault="004D2A02"/>
    <w:p w:rsidR="004D2A02" w:rsidRDefault="004D2A02">
      <w:bookmarkStart w:id="581" w:name="INPUT_354"/>
      <w:r>
        <w:rPr>
          <w:rStyle w:val="Input"/>
        </w:rPr>
        <w:t xml:space="preserve">syms x </w:t>
      </w:r>
      <w:bookmarkEnd w:id="581"/>
      <w:r>
        <w:t xml:space="preserve"> </w:t>
      </w:r>
    </w:p>
    <w:p w:rsidR="004D2A02" w:rsidRDefault="004D2A02">
      <w:bookmarkStart w:id="582" w:name="INPUT_355"/>
      <w:r>
        <w:rPr>
          <w:rStyle w:val="Input"/>
        </w:rPr>
        <w:t xml:space="preserve">l2ip(x,x^2) </w:t>
      </w:r>
      <w:bookmarkEnd w:id="582"/>
      <w:r>
        <w:t xml:space="preserve"> </w:t>
      </w:r>
    </w:p>
    <w:p w:rsidR="009B118F" w:rsidRDefault="009B118F">
      <w:pPr>
        <w:rPr>
          <w:rStyle w:val="Output"/>
        </w:rPr>
      </w:pPr>
      <w:bookmarkStart w:id="583" w:name="OUTPUT_355"/>
      <w:r>
        <w:rPr>
          <w:rStyle w:val="Output"/>
        </w:rPr>
        <w:t>ans =</w:t>
      </w:r>
    </w:p>
    <w:p w:rsidR="004D2A02" w:rsidRDefault="009B118F">
      <w:r>
        <w:rPr>
          <w:rStyle w:val="Output"/>
        </w:rPr>
        <w:t>1/4</w:t>
      </w:r>
      <w:r w:rsidR="004D2A02">
        <w:t xml:space="preserve"> </w:t>
      </w:r>
      <w:bookmarkEnd w:id="583"/>
      <w:r w:rsidR="004D2A02">
        <w:t xml:space="preserve"> </w:t>
      </w:r>
    </w:p>
    <w:p w:rsidR="004D2A02" w:rsidRDefault="004D2A02"/>
    <w:p w:rsidR="004D2A02" w:rsidRDefault="004D2A02">
      <w:r>
        <w:t xml:space="preserve">For convenience, I also define a function computing the </w:t>
      </w:r>
      <w:r>
        <w:rPr>
          <w:i/>
          <w:iCs/>
        </w:rPr>
        <w:t>L</w:t>
      </w:r>
      <w:r>
        <w:rPr>
          <w:vertAlign w:val="superscript"/>
        </w:rPr>
        <w:t>2</w:t>
      </w:r>
      <w:r>
        <w:t xml:space="preserve"> norm:</w:t>
      </w:r>
    </w:p>
    <w:p w:rsidR="004D2A02" w:rsidRDefault="004D2A02">
      <w:pPr>
        <w:pStyle w:val="Footer"/>
        <w:tabs>
          <w:tab w:val="clear" w:pos="4320"/>
          <w:tab w:val="clear" w:pos="8640"/>
        </w:tabs>
      </w:pPr>
    </w:p>
    <w:p w:rsidR="004D2A02" w:rsidRDefault="004D2A02">
      <w:bookmarkStart w:id="584" w:name="INPUT_366"/>
      <w:r>
        <w:rPr>
          <w:rStyle w:val="Input"/>
        </w:rPr>
        <w:t xml:space="preserve">help l2norm </w:t>
      </w:r>
      <w:bookmarkEnd w:id="584"/>
      <w:r>
        <w:t xml:space="preserve"> </w:t>
      </w:r>
    </w:p>
    <w:p w:rsidR="009B118F" w:rsidRDefault="009B118F">
      <w:pPr>
        <w:rPr>
          <w:rStyle w:val="Output"/>
        </w:rPr>
      </w:pPr>
      <w:bookmarkStart w:id="585" w:name="OUTPUT_366"/>
      <w:r>
        <w:rPr>
          <w:rStyle w:val="Output"/>
        </w:rPr>
        <w:t xml:space="preserve"> I=l2norm(f,a,b,x)</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This function computes the L^2 inner product of the function f(x)</w:t>
      </w:r>
    </w:p>
    <w:p w:rsidR="009B118F" w:rsidRDefault="009B118F">
      <w:pPr>
        <w:rPr>
          <w:rStyle w:val="Output"/>
        </w:rPr>
      </w:pPr>
      <w:r>
        <w:rPr>
          <w:rStyle w:val="Output"/>
        </w:rPr>
        <w:t xml:space="preserve">    The functions must be defined by the symbolic expressions f.</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variable of integration is assumed to be x.  A different</w:t>
      </w:r>
    </w:p>
    <w:p w:rsidR="009B118F" w:rsidRDefault="009B118F">
      <w:pPr>
        <w:rPr>
          <w:rStyle w:val="Output"/>
        </w:rPr>
      </w:pPr>
      <w:r>
        <w:rPr>
          <w:rStyle w:val="Output"/>
        </w:rPr>
        <w:t xml:space="preserve">    variable can passed in as the (optional) fourth input.</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inputs a and b, defining the interval [a,b] of integration,</w:t>
      </w:r>
    </w:p>
    <w:p w:rsidR="004D2A02" w:rsidRDefault="009B118F">
      <w:r>
        <w:rPr>
          <w:rStyle w:val="Output"/>
        </w:rPr>
        <w:t xml:space="preserve">    are optional.  The default values are a=0 and b=1.</w:t>
      </w:r>
      <w:r w:rsidR="004D2A02">
        <w:rPr>
          <w:rStyle w:val="Error"/>
        </w:rPr>
        <w:t xml:space="preserve"> </w:t>
      </w:r>
      <w:bookmarkEnd w:id="585"/>
      <w:r w:rsidR="004D2A02">
        <w:t xml:space="preserve"> </w:t>
      </w:r>
    </w:p>
    <w:p w:rsidR="004D2A02" w:rsidRDefault="004D2A02"/>
    <w:p w:rsidR="004D2A02" w:rsidRDefault="004D2A02">
      <w:bookmarkStart w:id="586" w:name="INPUT_367"/>
      <w:r>
        <w:rPr>
          <w:rStyle w:val="Input"/>
        </w:rPr>
        <w:t xml:space="preserve">l2norm(x) </w:t>
      </w:r>
      <w:bookmarkEnd w:id="586"/>
      <w:r>
        <w:t xml:space="preserve"> </w:t>
      </w:r>
    </w:p>
    <w:p w:rsidR="009B118F" w:rsidRDefault="009B118F">
      <w:pPr>
        <w:rPr>
          <w:rStyle w:val="Output"/>
        </w:rPr>
      </w:pPr>
      <w:bookmarkStart w:id="587" w:name="OUTPUT_367"/>
      <w:r>
        <w:rPr>
          <w:rStyle w:val="Output"/>
        </w:rPr>
        <w:t>ans =</w:t>
      </w:r>
    </w:p>
    <w:p w:rsidR="004D2A02" w:rsidRDefault="009B118F">
      <w:r>
        <w:rPr>
          <w:rStyle w:val="Output"/>
        </w:rPr>
        <w:t>3^(1/2)/3</w:t>
      </w:r>
      <w:r w:rsidR="004D2A02">
        <w:rPr>
          <w:rStyle w:val="Output"/>
        </w:rPr>
        <w:t xml:space="preserve"> </w:t>
      </w:r>
      <w:bookmarkEnd w:id="587"/>
      <w:r w:rsidR="004D2A02">
        <w:t xml:space="preserve"> </w:t>
      </w:r>
    </w:p>
    <w:p w:rsidR="004D2A02" w:rsidRDefault="004D2A02">
      <w:bookmarkStart w:id="588" w:name="INPUT_368"/>
      <w:r>
        <w:rPr>
          <w:rStyle w:val="Input"/>
        </w:rPr>
        <w:t xml:space="preserve">double(ans) </w:t>
      </w:r>
      <w:bookmarkEnd w:id="588"/>
      <w:r>
        <w:t xml:space="preserve"> </w:t>
      </w:r>
    </w:p>
    <w:p w:rsidR="009B118F" w:rsidRDefault="009B118F">
      <w:pPr>
        <w:rPr>
          <w:rStyle w:val="Output"/>
        </w:rPr>
      </w:pPr>
      <w:bookmarkStart w:id="589" w:name="OUTPUT_368"/>
      <w:r>
        <w:rPr>
          <w:rStyle w:val="Output"/>
        </w:rPr>
        <w:t>ans =</w:t>
      </w:r>
    </w:p>
    <w:p w:rsidR="004D2A02" w:rsidRDefault="009B118F">
      <w:r>
        <w:rPr>
          <w:rStyle w:val="Output"/>
        </w:rPr>
        <w:lastRenderedPageBreak/>
        <w:t xml:space="preserve">    0.5774</w:t>
      </w:r>
      <w:r w:rsidR="004D2A02">
        <w:rPr>
          <w:rStyle w:val="Output"/>
        </w:rPr>
        <w:t xml:space="preserve"> </w:t>
      </w:r>
      <w:bookmarkEnd w:id="589"/>
      <w:r w:rsidR="004D2A02">
        <w:t xml:space="preserve"> </w:t>
      </w:r>
    </w:p>
    <w:p w:rsidR="004D2A02" w:rsidRDefault="004D2A02" w:rsidP="008D6C92">
      <w:pPr>
        <w:pStyle w:val="Heading4"/>
      </w:pPr>
      <w:r>
        <w:t>Example 3.35</w:t>
      </w:r>
    </w:p>
    <w:p w:rsidR="004D2A02" w:rsidRDefault="004D2A02"/>
    <w:p w:rsidR="004D2A02" w:rsidRDefault="004D2A02">
      <w:r>
        <w:t>Now consider the following two functions:</w:t>
      </w:r>
    </w:p>
    <w:p w:rsidR="004D2A02" w:rsidRDefault="004D2A02"/>
    <w:p w:rsidR="004D2A02" w:rsidRDefault="004D2A02">
      <w:bookmarkStart w:id="590" w:name="INPUT_356"/>
      <w:r>
        <w:rPr>
          <w:rStyle w:val="Input"/>
        </w:rPr>
        <w:t xml:space="preserve">clear </w:t>
      </w:r>
      <w:bookmarkEnd w:id="590"/>
      <w:r>
        <w:t xml:space="preserve"> </w:t>
      </w:r>
    </w:p>
    <w:p w:rsidR="004D2A02" w:rsidRDefault="004D2A02">
      <w:bookmarkStart w:id="591" w:name="INPUT_357"/>
      <w:r>
        <w:rPr>
          <w:rStyle w:val="Input"/>
        </w:rPr>
        <w:t xml:space="preserve">syms x pi </w:t>
      </w:r>
      <w:bookmarkEnd w:id="591"/>
      <w:r>
        <w:t xml:space="preserve"> </w:t>
      </w:r>
    </w:p>
    <w:p w:rsidR="004D2A02" w:rsidRDefault="004D2A02">
      <w:bookmarkStart w:id="592" w:name="INPUT_358"/>
      <w:r>
        <w:rPr>
          <w:rStyle w:val="Input"/>
        </w:rPr>
        <w:t xml:space="preserve">f=x*(1-x) </w:t>
      </w:r>
      <w:bookmarkEnd w:id="592"/>
      <w:r>
        <w:t xml:space="preserve"> </w:t>
      </w:r>
    </w:p>
    <w:p w:rsidR="009B118F" w:rsidRDefault="009B118F">
      <w:pPr>
        <w:rPr>
          <w:rStyle w:val="Output"/>
        </w:rPr>
      </w:pPr>
      <w:bookmarkStart w:id="593" w:name="OUTPUT_358"/>
      <w:r>
        <w:rPr>
          <w:rStyle w:val="Output"/>
        </w:rPr>
        <w:t>f =</w:t>
      </w:r>
    </w:p>
    <w:p w:rsidR="004D2A02" w:rsidRDefault="009B118F">
      <w:r>
        <w:rPr>
          <w:rStyle w:val="Output"/>
        </w:rPr>
        <w:t>-x*(x - 1)</w:t>
      </w:r>
      <w:r w:rsidR="004D2A02">
        <w:t xml:space="preserve"> </w:t>
      </w:r>
      <w:bookmarkEnd w:id="593"/>
      <w:r w:rsidR="004D2A02">
        <w:t xml:space="preserve"> </w:t>
      </w:r>
    </w:p>
    <w:p w:rsidR="004D2A02" w:rsidRDefault="004D2A02"/>
    <w:p w:rsidR="004D2A02" w:rsidRDefault="004D2A02">
      <w:bookmarkStart w:id="594" w:name="INPUT_359"/>
      <w:r>
        <w:rPr>
          <w:rStyle w:val="Input"/>
        </w:rPr>
        <w:t xml:space="preserve">g=8/pi^3*sin(pi*x) </w:t>
      </w:r>
      <w:bookmarkEnd w:id="594"/>
      <w:r>
        <w:t xml:space="preserve"> </w:t>
      </w:r>
    </w:p>
    <w:p w:rsidR="009B118F" w:rsidRDefault="009B118F">
      <w:pPr>
        <w:rPr>
          <w:rStyle w:val="Output"/>
        </w:rPr>
      </w:pPr>
      <w:bookmarkStart w:id="595" w:name="OUTPUT_359"/>
      <w:r>
        <w:rPr>
          <w:rStyle w:val="Output"/>
        </w:rPr>
        <w:t>g =</w:t>
      </w:r>
    </w:p>
    <w:p w:rsidR="004D2A02" w:rsidRDefault="009B118F">
      <w:r>
        <w:rPr>
          <w:rStyle w:val="Output"/>
        </w:rPr>
        <w:t>(8*sin(pi*x))/pi^3</w:t>
      </w:r>
      <w:r w:rsidR="004D2A02">
        <w:t xml:space="preserve"> </w:t>
      </w:r>
      <w:bookmarkEnd w:id="595"/>
      <w:r w:rsidR="004D2A02">
        <w:t xml:space="preserve"> </w:t>
      </w:r>
    </w:p>
    <w:p w:rsidR="004D2A02" w:rsidRDefault="004D2A02"/>
    <w:p w:rsidR="004D2A02" w:rsidRDefault="004D2A02">
      <w:r>
        <w:t xml:space="preserve">(I must tell MATLAB that </w:t>
      </w:r>
      <w:r>
        <w:rPr>
          <w:b/>
          <w:bCs/>
        </w:rPr>
        <w:t>pi</w:t>
      </w:r>
      <w:r>
        <w:t xml:space="preserve"> is to be regarded as symbolic.)  The following graph shows that the two functions are quite similar on the interval [0,1]:</w:t>
      </w:r>
    </w:p>
    <w:p w:rsidR="004D2A02" w:rsidRDefault="004D2A02"/>
    <w:p w:rsidR="004D2A02" w:rsidRDefault="004D2A02">
      <w:bookmarkStart w:id="596" w:name="INPUT_362"/>
      <w:r>
        <w:rPr>
          <w:rStyle w:val="Input"/>
        </w:rPr>
        <w:t xml:space="preserve">t=linspace(0,1,51); </w:t>
      </w:r>
      <w:bookmarkEnd w:id="596"/>
      <w:r>
        <w:t xml:space="preserve"> </w:t>
      </w:r>
    </w:p>
    <w:p w:rsidR="004D2A02" w:rsidRDefault="004D2A02">
      <w:bookmarkStart w:id="597" w:name="INPUT_363"/>
      <w:r>
        <w:rPr>
          <w:rStyle w:val="Input"/>
        </w:rPr>
        <w:t xml:space="preserve">f1=subs(f,x,t); </w:t>
      </w:r>
      <w:bookmarkEnd w:id="597"/>
      <w:r>
        <w:t xml:space="preserve"> </w:t>
      </w:r>
    </w:p>
    <w:p w:rsidR="004D2A02" w:rsidRDefault="004D2A02">
      <w:bookmarkStart w:id="598" w:name="INPUT_364"/>
      <w:r>
        <w:rPr>
          <w:rStyle w:val="Input"/>
        </w:rPr>
        <w:t xml:space="preserve">g1=subs(g,x,t); </w:t>
      </w:r>
      <w:bookmarkEnd w:id="598"/>
      <w:r>
        <w:t xml:space="preserve"> </w:t>
      </w:r>
    </w:p>
    <w:p w:rsidR="004D2A02" w:rsidRDefault="004D2A02">
      <w:bookmarkStart w:id="599" w:name="INPUT_365"/>
      <w:r>
        <w:rPr>
          <w:rStyle w:val="Input"/>
        </w:rPr>
        <w:t xml:space="preserve">plot(t,f1,'-',t,g1,'--') </w:t>
      </w:r>
      <w:bookmarkEnd w:id="599"/>
      <w:r>
        <w:t xml:space="preserve"> </w:t>
      </w:r>
    </w:p>
    <w:p w:rsidR="004D2A02" w:rsidRDefault="009B118F">
      <w:bookmarkStart w:id="600" w:name="OUTPUT_365"/>
      <w:r>
        <w:rPr>
          <w:noProof/>
        </w:rPr>
        <w:drawing>
          <wp:inline distT="0" distB="0" distL="0" distR="0">
            <wp:extent cx="3657600" cy="3200400"/>
            <wp:effectExtent l="19050" t="0" r="0" b="0"/>
            <wp:docPr id="135" name="Pictur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6"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600"/>
      <w:r w:rsidR="004D2A02">
        <w:t xml:space="preserve"> </w:t>
      </w:r>
    </w:p>
    <w:p w:rsidR="004D2A02" w:rsidRDefault="004D2A02"/>
    <w:p w:rsidR="004D2A02" w:rsidRDefault="004D2A02">
      <w:r>
        <w:t xml:space="preserve">By how much do the two functions differ?  One way to answer this question is to compute the relative difference in the </w:t>
      </w:r>
      <w:r>
        <w:rPr>
          <w:i/>
          <w:iCs/>
        </w:rPr>
        <w:t>L</w:t>
      </w:r>
      <w:r>
        <w:rPr>
          <w:vertAlign w:val="superscript"/>
        </w:rPr>
        <w:t>2</w:t>
      </w:r>
      <w:r>
        <w:t xml:space="preserve"> norm:</w:t>
      </w:r>
    </w:p>
    <w:p w:rsidR="004D2A02" w:rsidRDefault="004D2A02"/>
    <w:p w:rsidR="004D2A02" w:rsidRDefault="004D2A02">
      <w:bookmarkStart w:id="601" w:name="INPUT_369"/>
      <w:r>
        <w:rPr>
          <w:rStyle w:val="Input"/>
        </w:rPr>
        <w:t xml:space="preserve">l2norm(f-g)/l2norm(f) </w:t>
      </w:r>
      <w:bookmarkEnd w:id="601"/>
      <w:r>
        <w:t xml:space="preserve"> </w:t>
      </w:r>
    </w:p>
    <w:p w:rsidR="009B118F" w:rsidRDefault="009B118F">
      <w:pPr>
        <w:rPr>
          <w:rStyle w:val="Output"/>
        </w:rPr>
      </w:pPr>
      <w:bookmarkStart w:id="602" w:name="OUTPUT_369"/>
      <w:r>
        <w:rPr>
          <w:rStyle w:val="Output"/>
        </w:rPr>
        <w:t>ans =</w:t>
      </w:r>
    </w:p>
    <w:p w:rsidR="004D2A02" w:rsidRDefault="009B118F">
      <w:r>
        <w:rPr>
          <w:rStyle w:val="Output"/>
        </w:rPr>
        <w:t>30^(1/2)*(1/30 - 32/pi^6)^(1/2)</w:t>
      </w:r>
      <w:r w:rsidR="004D2A02">
        <w:t xml:space="preserve"> </w:t>
      </w:r>
      <w:bookmarkEnd w:id="602"/>
      <w:r w:rsidR="004D2A02">
        <w:t xml:space="preserve"> </w:t>
      </w:r>
    </w:p>
    <w:p w:rsidR="004D2A02" w:rsidRDefault="004D2A02">
      <w:bookmarkStart w:id="603" w:name="INPUT_370"/>
      <w:r>
        <w:rPr>
          <w:rStyle w:val="Input"/>
        </w:rPr>
        <w:t xml:space="preserve">double(ans) </w:t>
      </w:r>
      <w:bookmarkEnd w:id="603"/>
      <w:r>
        <w:t xml:space="preserve"> </w:t>
      </w:r>
    </w:p>
    <w:p w:rsidR="009B118F" w:rsidRDefault="009B118F">
      <w:pPr>
        <w:rPr>
          <w:rStyle w:val="Output"/>
        </w:rPr>
      </w:pPr>
      <w:bookmarkStart w:id="604" w:name="OUTPUT_370"/>
      <w:r>
        <w:rPr>
          <w:rStyle w:val="Output"/>
        </w:rPr>
        <w:t>ans =</w:t>
      </w:r>
    </w:p>
    <w:p w:rsidR="004D2A02" w:rsidRDefault="009B118F">
      <w:r>
        <w:rPr>
          <w:rStyle w:val="Output"/>
        </w:rPr>
        <w:t xml:space="preserve">    0.0380</w:t>
      </w:r>
      <w:r w:rsidR="004D2A02">
        <w:t xml:space="preserve"> </w:t>
      </w:r>
      <w:bookmarkEnd w:id="604"/>
      <w:r w:rsidR="004D2A02">
        <w:t xml:space="preserve"> </w:t>
      </w:r>
    </w:p>
    <w:p w:rsidR="004D2A02" w:rsidRDefault="004D2A02"/>
    <w:p w:rsidR="004D2A02" w:rsidRDefault="004D2A02">
      <w:r>
        <w:lastRenderedPageBreak/>
        <w:t>The difference is less than 4%.</w:t>
      </w:r>
    </w:p>
    <w:p w:rsidR="004D2A02" w:rsidRDefault="004D2A02"/>
    <w:p w:rsidR="004D2A02" w:rsidRDefault="004D2A02">
      <w:r>
        <w:t>Here are two more examples from Section 3.4 that illustrate some of the capabilities of MATLAB.</w:t>
      </w:r>
    </w:p>
    <w:p w:rsidR="004D2A02" w:rsidRDefault="004D2A02" w:rsidP="008D6C92">
      <w:pPr>
        <w:pStyle w:val="Heading4"/>
      </w:pPr>
      <w:r>
        <w:t>Example 3.37</w:t>
      </w:r>
    </w:p>
    <w:p w:rsidR="004D2A02" w:rsidRDefault="004D2A02"/>
    <w:p w:rsidR="004D2A02" w:rsidRDefault="004D2A02">
      <w:r>
        <w:t xml:space="preserve">The purpose of this example to compute the first-degree polynomial </w:t>
      </w:r>
      <w:r>
        <w:rPr>
          <w:i/>
          <w:iCs/>
        </w:rPr>
        <w:t>f</w:t>
      </w:r>
      <w:r>
        <w:t>(</w:t>
      </w:r>
      <w:r>
        <w:rPr>
          <w:i/>
          <w:iCs/>
        </w:rPr>
        <w:t>x</w:t>
      </w:r>
      <w:r>
        <w:t>)=</w:t>
      </w:r>
      <w:r>
        <w:rPr>
          <w:i/>
          <w:iCs/>
        </w:rPr>
        <w:t>mx</w:t>
      </w:r>
      <w:r>
        <w:t>+</w:t>
      </w:r>
      <w:r>
        <w:rPr>
          <w:i/>
          <w:iCs/>
        </w:rPr>
        <w:t>b</w:t>
      </w:r>
      <w:r>
        <w:t xml:space="preserve"> best fitting given data points (</w:t>
      </w:r>
      <w:r>
        <w:rPr>
          <w:i/>
          <w:iCs/>
        </w:rPr>
        <w:t>x</w:t>
      </w:r>
      <w:r>
        <w:rPr>
          <w:vertAlign w:val="subscript"/>
        </w:rPr>
        <w:t>i</w:t>
      </w:r>
      <w:r>
        <w:t>,</w:t>
      </w:r>
      <w:r>
        <w:rPr>
          <w:i/>
          <w:iCs/>
        </w:rPr>
        <w:t>y</w:t>
      </w:r>
      <w:r>
        <w:rPr>
          <w:vertAlign w:val="subscript"/>
        </w:rPr>
        <w:t>i</w:t>
      </w:r>
      <w:r>
        <w:t>).   The data given in this example can be stored in two vectors:</w:t>
      </w:r>
    </w:p>
    <w:p w:rsidR="004D2A02" w:rsidRDefault="004D2A02"/>
    <w:p w:rsidR="004D2A02" w:rsidRDefault="004D2A02">
      <w:bookmarkStart w:id="605" w:name="INPUT_449"/>
      <w:r>
        <w:rPr>
          <w:rStyle w:val="Input"/>
        </w:rPr>
        <w:t xml:space="preserve">clear </w:t>
      </w:r>
      <w:bookmarkEnd w:id="605"/>
      <w:r>
        <w:t xml:space="preserve"> </w:t>
      </w:r>
    </w:p>
    <w:p w:rsidR="004D2A02" w:rsidRDefault="004D2A02">
      <w:bookmarkStart w:id="606" w:name="INPUT_371"/>
      <w:r>
        <w:rPr>
          <w:rStyle w:val="Input"/>
        </w:rPr>
        <w:t xml:space="preserve">x=[0.1;0.3;0.4;0.75;0.9]; </w:t>
      </w:r>
      <w:bookmarkEnd w:id="606"/>
      <w:r>
        <w:t xml:space="preserve"> </w:t>
      </w:r>
    </w:p>
    <w:p w:rsidR="004D2A02" w:rsidRDefault="004D2A02"/>
    <w:p w:rsidR="004D2A02" w:rsidRDefault="004D2A02">
      <w:bookmarkStart w:id="607" w:name="INPUT_372"/>
      <w:r>
        <w:rPr>
          <w:rStyle w:val="Input"/>
        </w:rPr>
        <w:t xml:space="preserve">y=[1.7805;2.2285;2.3941;3.2226;3.5697]; </w:t>
      </w:r>
      <w:bookmarkEnd w:id="607"/>
      <w:r>
        <w:t xml:space="preserve"> </w:t>
      </w:r>
    </w:p>
    <w:p w:rsidR="004D2A02" w:rsidRDefault="004D2A02"/>
    <w:p w:rsidR="004D2A02" w:rsidRDefault="004D2A02">
      <w:r>
        <w:t>Here is a plot of the data:</w:t>
      </w:r>
    </w:p>
    <w:p w:rsidR="004D2A02" w:rsidRDefault="004D2A02"/>
    <w:p w:rsidR="004D2A02" w:rsidRDefault="004D2A02">
      <w:bookmarkStart w:id="608" w:name="INPUT_373"/>
      <w:r>
        <w:rPr>
          <w:rStyle w:val="Input"/>
        </w:rPr>
        <w:t xml:space="preserve">plot(x,y,'o') </w:t>
      </w:r>
      <w:bookmarkEnd w:id="608"/>
      <w:r>
        <w:t xml:space="preserve"> </w:t>
      </w:r>
    </w:p>
    <w:p w:rsidR="004D2A02" w:rsidRDefault="009B118F">
      <w:bookmarkStart w:id="609" w:name="OUTPUT_373"/>
      <w:r>
        <w:rPr>
          <w:noProof/>
        </w:rPr>
        <w:drawing>
          <wp:inline distT="0" distB="0" distL="0" distR="0">
            <wp:extent cx="3657600" cy="3200400"/>
            <wp:effectExtent l="19050" t="0" r="0" b="0"/>
            <wp:docPr id="136" name="Pictur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7"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609"/>
      <w:r w:rsidR="004D2A02">
        <w:t xml:space="preserve"> </w:t>
      </w:r>
    </w:p>
    <w:p w:rsidR="004D2A02" w:rsidRDefault="004D2A02"/>
    <w:p w:rsidR="004D2A02" w:rsidRDefault="004D2A02">
      <w:r>
        <w:t xml:space="preserve">To compute the first-order polynomial </w:t>
      </w:r>
      <w:r>
        <w:rPr>
          <w:i/>
          <w:iCs/>
        </w:rPr>
        <w:t>f</w:t>
      </w:r>
      <w:r>
        <w:t>(</w:t>
      </w:r>
      <w:r>
        <w:rPr>
          <w:i/>
          <w:iCs/>
        </w:rPr>
        <w:t>x</w:t>
      </w:r>
      <w:r>
        <w:t>)=</w:t>
      </w:r>
      <w:r>
        <w:rPr>
          <w:i/>
          <w:iCs/>
        </w:rPr>
        <w:t>mx</w:t>
      </w:r>
      <w:r>
        <w:t>+</w:t>
      </w:r>
      <w:r>
        <w:rPr>
          <w:i/>
          <w:iCs/>
        </w:rPr>
        <w:t>b</w:t>
      </w:r>
      <w:r>
        <w:t xml:space="preserve"> that best fits this data, I first form the Gram matrix.  The </w:t>
      </w:r>
      <w:r w:rsidRPr="006035B8">
        <w:rPr>
          <w:b/>
        </w:rPr>
        <w:t>ones</w:t>
      </w:r>
      <w:r>
        <w:t xml:space="preserve"> command creates a vector of all ones:</w:t>
      </w:r>
    </w:p>
    <w:p w:rsidR="004D2A02" w:rsidRDefault="004D2A02"/>
    <w:p w:rsidR="004D2A02" w:rsidRDefault="004D2A02">
      <w:bookmarkStart w:id="610" w:name="INPUT_374"/>
      <w:r>
        <w:rPr>
          <w:rStyle w:val="Input"/>
        </w:rPr>
        <w:t xml:space="preserve">e=ones(5,1) </w:t>
      </w:r>
      <w:bookmarkEnd w:id="610"/>
      <w:r>
        <w:t xml:space="preserve"> </w:t>
      </w:r>
    </w:p>
    <w:p w:rsidR="009B118F" w:rsidRDefault="009B118F">
      <w:pPr>
        <w:rPr>
          <w:rStyle w:val="Output"/>
        </w:rPr>
      </w:pPr>
      <w:bookmarkStart w:id="611" w:name="OUTPUT_374"/>
      <w:r>
        <w:rPr>
          <w:rStyle w:val="Output"/>
        </w:rPr>
        <w:t>e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1</w:t>
      </w:r>
    </w:p>
    <w:p w:rsidR="004D2A02" w:rsidRDefault="009B118F">
      <w:r>
        <w:rPr>
          <w:rStyle w:val="Output"/>
        </w:rPr>
        <w:t xml:space="preserve">     1</w:t>
      </w:r>
      <w:r w:rsidR="004D2A02">
        <w:t xml:space="preserve"> </w:t>
      </w:r>
      <w:bookmarkEnd w:id="611"/>
      <w:r w:rsidR="004D2A02">
        <w:t xml:space="preserve"> </w:t>
      </w:r>
    </w:p>
    <w:p w:rsidR="004D2A02" w:rsidRDefault="004D2A02"/>
    <w:p w:rsidR="004D2A02" w:rsidRDefault="004D2A02">
      <w:bookmarkStart w:id="612" w:name="INPUT_375"/>
      <w:r>
        <w:rPr>
          <w:rStyle w:val="Input"/>
        </w:rPr>
        <w:t xml:space="preserve">G=[x'*x,x'*e;e'*x,e'*e] </w:t>
      </w:r>
      <w:bookmarkEnd w:id="612"/>
      <w:r>
        <w:t xml:space="preserve"> </w:t>
      </w:r>
    </w:p>
    <w:p w:rsidR="009B118F" w:rsidRDefault="009B118F">
      <w:pPr>
        <w:rPr>
          <w:rStyle w:val="Output"/>
        </w:rPr>
      </w:pPr>
      <w:bookmarkStart w:id="613" w:name="OUTPUT_375"/>
      <w:r>
        <w:rPr>
          <w:rStyle w:val="Output"/>
        </w:rPr>
        <w:t>G =</w:t>
      </w:r>
    </w:p>
    <w:p w:rsidR="009B118F" w:rsidRDefault="009B118F">
      <w:pPr>
        <w:rPr>
          <w:rStyle w:val="Output"/>
        </w:rPr>
      </w:pPr>
      <w:r>
        <w:rPr>
          <w:rStyle w:val="Output"/>
        </w:rPr>
        <w:t xml:space="preserve">    1.6325    2.4500</w:t>
      </w:r>
    </w:p>
    <w:p w:rsidR="004D2A02" w:rsidRDefault="009B118F">
      <w:r>
        <w:rPr>
          <w:rStyle w:val="Output"/>
        </w:rPr>
        <w:t xml:space="preserve">    2.4500    5.0000</w:t>
      </w:r>
      <w:r w:rsidR="004D2A02">
        <w:rPr>
          <w:rStyle w:val="Output"/>
        </w:rPr>
        <w:t xml:space="preserve"> </w:t>
      </w:r>
      <w:bookmarkEnd w:id="613"/>
      <w:r w:rsidR="004D2A02">
        <w:t xml:space="preserve"> </w:t>
      </w:r>
    </w:p>
    <w:p w:rsidR="004D2A02" w:rsidRDefault="004D2A02"/>
    <w:p w:rsidR="004D2A02" w:rsidRDefault="004D2A02">
      <w:r>
        <w:lastRenderedPageBreak/>
        <w:t>Next, I compute the right hand side of the normal equations:</w:t>
      </w:r>
    </w:p>
    <w:p w:rsidR="004D2A02" w:rsidRDefault="004D2A02"/>
    <w:p w:rsidR="004D2A02" w:rsidRDefault="004D2A02">
      <w:bookmarkStart w:id="614" w:name="INPUT_376"/>
      <w:r>
        <w:rPr>
          <w:rStyle w:val="Input"/>
        </w:rPr>
        <w:t xml:space="preserve">z=[x'*y;e'*y] </w:t>
      </w:r>
      <w:bookmarkEnd w:id="614"/>
      <w:r>
        <w:t xml:space="preserve"> </w:t>
      </w:r>
    </w:p>
    <w:p w:rsidR="009B118F" w:rsidRDefault="009B118F">
      <w:pPr>
        <w:rPr>
          <w:rStyle w:val="Output"/>
        </w:rPr>
      </w:pPr>
      <w:bookmarkStart w:id="615" w:name="OUTPUT_376"/>
      <w:r>
        <w:rPr>
          <w:rStyle w:val="Output"/>
        </w:rPr>
        <w:t>z =</w:t>
      </w:r>
    </w:p>
    <w:p w:rsidR="009B118F" w:rsidRDefault="009B118F">
      <w:pPr>
        <w:rPr>
          <w:rStyle w:val="Output"/>
        </w:rPr>
      </w:pPr>
      <w:r>
        <w:rPr>
          <w:rStyle w:val="Output"/>
        </w:rPr>
        <w:t xml:space="preserve">    7.4339</w:t>
      </w:r>
    </w:p>
    <w:p w:rsidR="004D2A02" w:rsidRDefault="009B118F">
      <w:r>
        <w:rPr>
          <w:rStyle w:val="Output"/>
        </w:rPr>
        <w:t xml:space="preserve">   13.1954</w:t>
      </w:r>
      <w:r w:rsidR="004D2A02">
        <w:t xml:space="preserve"> </w:t>
      </w:r>
      <w:bookmarkEnd w:id="615"/>
      <w:r w:rsidR="004D2A02">
        <w:t xml:space="preserve"> </w:t>
      </w:r>
    </w:p>
    <w:p w:rsidR="004D2A02" w:rsidRDefault="004D2A02"/>
    <w:p w:rsidR="004D2A02" w:rsidRDefault="004D2A02">
      <w:r>
        <w:t xml:space="preserve">Now I can solve for the coefficients </w:t>
      </w:r>
      <w:r>
        <w:rPr>
          <w:b/>
          <w:bCs/>
        </w:rPr>
        <w:t>c=[m;b]</w:t>
      </w:r>
      <w:r>
        <w:t>:</w:t>
      </w:r>
    </w:p>
    <w:p w:rsidR="004D2A02" w:rsidRDefault="004D2A02"/>
    <w:p w:rsidR="004D2A02" w:rsidRDefault="004D2A02">
      <w:bookmarkStart w:id="616" w:name="INPUT_377"/>
      <w:r>
        <w:rPr>
          <w:rStyle w:val="Input"/>
        </w:rPr>
        <w:t xml:space="preserve">c=G\z </w:t>
      </w:r>
      <w:bookmarkEnd w:id="616"/>
      <w:r>
        <w:t xml:space="preserve"> </w:t>
      </w:r>
    </w:p>
    <w:p w:rsidR="009B118F" w:rsidRDefault="009B118F">
      <w:pPr>
        <w:rPr>
          <w:rStyle w:val="Output"/>
        </w:rPr>
      </w:pPr>
      <w:bookmarkStart w:id="617" w:name="OUTPUT_377"/>
      <w:r>
        <w:rPr>
          <w:rStyle w:val="Output"/>
        </w:rPr>
        <w:t>c =</w:t>
      </w:r>
    </w:p>
    <w:p w:rsidR="009B118F" w:rsidRDefault="009B118F">
      <w:pPr>
        <w:rPr>
          <w:rStyle w:val="Output"/>
        </w:rPr>
      </w:pPr>
      <w:r>
        <w:rPr>
          <w:rStyle w:val="Output"/>
        </w:rPr>
        <w:t xml:space="preserve">    2.2411</w:t>
      </w:r>
    </w:p>
    <w:p w:rsidR="004D2A02" w:rsidRDefault="009B118F">
      <w:r>
        <w:rPr>
          <w:rStyle w:val="Output"/>
        </w:rPr>
        <w:t xml:space="preserve">    1.5409</w:t>
      </w:r>
      <w:r w:rsidR="004D2A02">
        <w:t xml:space="preserve"> </w:t>
      </w:r>
      <w:bookmarkEnd w:id="617"/>
      <w:r w:rsidR="004D2A02">
        <w:t xml:space="preserve"> </w:t>
      </w:r>
    </w:p>
    <w:p w:rsidR="004D2A02" w:rsidRDefault="004D2A02"/>
    <w:p w:rsidR="004D2A02" w:rsidRDefault="004E16BB">
      <w:r>
        <w:t>I will</w:t>
      </w:r>
      <w:r w:rsidR="004D2A02">
        <w:t xml:space="preserve"> define the solution as </w:t>
      </w:r>
      <w:r w:rsidR="00892D82">
        <w:t>a</w:t>
      </w:r>
      <w:r w:rsidR="004D2A02">
        <w:t xml:space="preserve"> function:</w:t>
      </w:r>
    </w:p>
    <w:p w:rsidR="004D2A02" w:rsidRDefault="004D2A02"/>
    <w:p w:rsidR="004D2A02" w:rsidRDefault="004D2A02"/>
    <w:p w:rsidR="004D2A02" w:rsidRDefault="004D2A02"/>
    <w:p w:rsidR="004D2A02" w:rsidRDefault="004D2A02">
      <w:bookmarkStart w:id="618" w:name="INPUT_450"/>
      <w:r>
        <w:rPr>
          <w:rStyle w:val="Input"/>
        </w:rPr>
        <w:t>l=</w:t>
      </w:r>
      <w:r w:rsidR="00A431F7">
        <w:rPr>
          <w:rStyle w:val="Input"/>
        </w:rPr>
        <w:t>@(x)</w:t>
      </w:r>
      <w:r>
        <w:rPr>
          <w:rStyle w:val="Input"/>
        </w:rPr>
        <w:t>c(1)*x+c(2)</w:t>
      </w:r>
      <w:bookmarkEnd w:id="618"/>
      <w:r>
        <w:t xml:space="preserve"> </w:t>
      </w:r>
    </w:p>
    <w:p w:rsidR="009B118F" w:rsidRDefault="009B118F">
      <w:pPr>
        <w:rPr>
          <w:rStyle w:val="Output"/>
        </w:rPr>
      </w:pPr>
      <w:bookmarkStart w:id="619" w:name="OUTPUT_450"/>
      <w:r>
        <w:rPr>
          <w:rStyle w:val="Output"/>
        </w:rPr>
        <w:t xml:space="preserve">l = </w:t>
      </w:r>
    </w:p>
    <w:p w:rsidR="004D2A02" w:rsidRDefault="009B118F">
      <w:r>
        <w:rPr>
          <w:rStyle w:val="Output"/>
        </w:rPr>
        <w:t xml:space="preserve">    @(x)c(1)*x+c(2)</w:t>
      </w:r>
      <w:r w:rsidR="004D2A02">
        <w:rPr>
          <w:rStyle w:val="Output"/>
        </w:rPr>
        <w:t xml:space="preserve"> </w:t>
      </w:r>
      <w:bookmarkEnd w:id="619"/>
      <w:r w:rsidR="004D2A02">
        <w:t xml:space="preserve"> </w:t>
      </w:r>
    </w:p>
    <w:p w:rsidR="004D2A02" w:rsidRDefault="004D2A02"/>
    <w:p w:rsidR="004D2A02" w:rsidRDefault="004D2A02">
      <w:r>
        <w:t>Here is a plot of the best fit line, together with the data:</w:t>
      </w:r>
    </w:p>
    <w:p w:rsidR="004D2A02" w:rsidRDefault="004D2A02"/>
    <w:p w:rsidR="004D2A02" w:rsidRDefault="004D2A02">
      <w:bookmarkStart w:id="620" w:name="INPUT_452"/>
      <w:r>
        <w:rPr>
          <w:rStyle w:val="Input"/>
        </w:rPr>
        <w:t xml:space="preserve">t=linspace(0,1,11); </w:t>
      </w:r>
      <w:bookmarkEnd w:id="620"/>
      <w:r>
        <w:t xml:space="preserve"> </w:t>
      </w:r>
    </w:p>
    <w:p w:rsidR="004D2A02" w:rsidRDefault="004D2A02">
      <w:bookmarkStart w:id="621" w:name="INPUT_379"/>
      <w:r>
        <w:rPr>
          <w:rStyle w:val="Input"/>
        </w:rPr>
        <w:t xml:space="preserve">plot(t,l(t),x,y,'o') </w:t>
      </w:r>
      <w:bookmarkEnd w:id="621"/>
      <w:r>
        <w:t xml:space="preserve"> </w:t>
      </w:r>
    </w:p>
    <w:p w:rsidR="004D2A02" w:rsidRDefault="009B118F">
      <w:bookmarkStart w:id="622" w:name="OUTPUT_379"/>
      <w:r>
        <w:rPr>
          <w:noProof/>
        </w:rPr>
        <w:drawing>
          <wp:inline distT="0" distB="0" distL="0" distR="0">
            <wp:extent cx="3657600" cy="3200400"/>
            <wp:effectExtent l="19050" t="0" r="0" b="0"/>
            <wp:docPr id="137" name="Pictur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38"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622"/>
      <w:r w:rsidR="004D2A02">
        <w:t xml:space="preserve"> </w:t>
      </w:r>
    </w:p>
    <w:p w:rsidR="004D2A02" w:rsidRDefault="004D2A02"/>
    <w:p w:rsidR="004D2A02" w:rsidRDefault="004D2A02">
      <w:r>
        <w:t>The fit is not bad.</w:t>
      </w:r>
    </w:p>
    <w:p w:rsidR="004D2A02" w:rsidRDefault="004D2A02" w:rsidP="008D6C92">
      <w:pPr>
        <w:pStyle w:val="Heading4"/>
      </w:pPr>
      <w:r>
        <w:t>Example 3.38</w:t>
      </w:r>
    </w:p>
    <w:p w:rsidR="004D2A02" w:rsidRDefault="004D2A02"/>
    <w:p w:rsidR="004D2A02" w:rsidRDefault="004D2A02">
      <w:r>
        <w:t xml:space="preserve">In this example, I will compute the best quadratic approximation to the function </w:t>
      </w:r>
      <w:r>
        <w:rPr>
          <w:i/>
          <w:iCs/>
        </w:rPr>
        <w:t>e</w:t>
      </w:r>
      <w:r>
        <w:rPr>
          <w:i/>
          <w:vertAlign w:val="superscript"/>
        </w:rPr>
        <w:t>x</w:t>
      </w:r>
      <w:r>
        <w:t xml:space="preserve"> on the interval [0,1].  Here are the basis functions for the subspace P</w:t>
      </w:r>
      <w:r>
        <w:rPr>
          <w:vertAlign w:val="subscript"/>
        </w:rPr>
        <w:t>2</w:t>
      </w:r>
      <w:r>
        <w:t>:</w:t>
      </w:r>
    </w:p>
    <w:p w:rsidR="004D2A02" w:rsidRDefault="004D2A02"/>
    <w:p w:rsidR="004D2A02" w:rsidRDefault="004D2A02">
      <w:bookmarkStart w:id="623" w:name="INPUT_380"/>
      <w:r>
        <w:rPr>
          <w:rStyle w:val="Input"/>
        </w:rPr>
        <w:lastRenderedPageBreak/>
        <w:t xml:space="preserve">clear </w:t>
      </w:r>
      <w:bookmarkEnd w:id="623"/>
      <w:r>
        <w:t xml:space="preserve"> </w:t>
      </w:r>
    </w:p>
    <w:p w:rsidR="004D2A02" w:rsidRDefault="004D2A02">
      <w:bookmarkStart w:id="624" w:name="INPUT_381"/>
      <w:r>
        <w:rPr>
          <w:rStyle w:val="Input"/>
        </w:rPr>
        <w:t xml:space="preserve">syms x </w:t>
      </w:r>
      <w:bookmarkEnd w:id="624"/>
      <w:r>
        <w:t xml:space="preserve"> </w:t>
      </w:r>
    </w:p>
    <w:p w:rsidR="004D2A02" w:rsidRDefault="004D2A02">
      <w:bookmarkStart w:id="625" w:name="INPUT_382"/>
      <w:r>
        <w:rPr>
          <w:rStyle w:val="Input"/>
        </w:rPr>
        <w:t xml:space="preserve">p1=1; </w:t>
      </w:r>
      <w:bookmarkEnd w:id="625"/>
      <w:r>
        <w:t xml:space="preserve"> </w:t>
      </w:r>
    </w:p>
    <w:p w:rsidR="004D2A02" w:rsidRDefault="004D2A02">
      <w:bookmarkStart w:id="626" w:name="INPUT_383"/>
      <w:r>
        <w:rPr>
          <w:rStyle w:val="Input"/>
        </w:rPr>
        <w:t xml:space="preserve">p2=x; </w:t>
      </w:r>
      <w:bookmarkEnd w:id="626"/>
      <w:r>
        <w:t xml:space="preserve"> </w:t>
      </w:r>
    </w:p>
    <w:p w:rsidR="004D2A02" w:rsidRDefault="004D2A02">
      <w:bookmarkStart w:id="627" w:name="INPUT_384"/>
      <w:r>
        <w:rPr>
          <w:rStyle w:val="Input"/>
        </w:rPr>
        <w:t xml:space="preserve">p3=x^2; </w:t>
      </w:r>
      <w:bookmarkEnd w:id="627"/>
      <w:r>
        <w:t xml:space="preserve"> </w:t>
      </w:r>
    </w:p>
    <w:p w:rsidR="004D2A02" w:rsidRDefault="004D2A02"/>
    <w:p w:rsidR="004D2A02" w:rsidRDefault="004D2A02">
      <w:r>
        <w:t>I now compute the Gram matrix and the right hand side of the normal equations:</w:t>
      </w:r>
    </w:p>
    <w:p w:rsidR="004D2A02" w:rsidRDefault="004D2A02"/>
    <w:p w:rsidR="004D2A02" w:rsidRDefault="004D2A02">
      <w:pPr>
        <w:rPr>
          <w:rStyle w:val="Input"/>
        </w:rPr>
      </w:pPr>
      <w:bookmarkStart w:id="628" w:name="INPUT_388"/>
      <w:r>
        <w:t>G</w:t>
      </w:r>
      <w:r>
        <w:rPr>
          <w:rStyle w:val="Input"/>
        </w:rPr>
        <w:t>=[l2ip(p1,p1),l2ip(p1,p2),l2ip(p1,p3)</w:t>
      </w:r>
    </w:p>
    <w:p w:rsidR="004D2A02" w:rsidRDefault="004D2A02">
      <w:pPr>
        <w:rPr>
          <w:rStyle w:val="Input"/>
        </w:rPr>
      </w:pPr>
      <w:r>
        <w:rPr>
          <w:rStyle w:val="Input"/>
        </w:rPr>
        <w:t>l2ip(p2,p1),l2ip(p2,p2),l2ip(p2,p3)</w:t>
      </w:r>
    </w:p>
    <w:p w:rsidR="004D2A02" w:rsidRDefault="004D2A02">
      <w:r>
        <w:rPr>
          <w:rStyle w:val="Input"/>
        </w:rPr>
        <w:t xml:space="preserve">l2ip(p3,p1),l2ip(p3,p2),l2ip(p3,p3)] </w:t>
      </w:r>
      <w:bookmarkEnd w:id="628"/>
      <w:r>
        <w:t xml:space="preserve"> </w:t>
      </w:r>
    </w:p>
    <w:p w:rsidR="009B118F" w:rsidRDefault="009B118F">
      <w:pPr>
        <w:rPr>
          <w:rStyle w:val="Output"/>
        </w:rPr>
      </w:pPr>
      <w:bookmarkStart w:id="629" w:name="OUTPUT_388"/>
      <w:r>
        <w:rPr>
          <w:rStyle w:val="Output"/>
        </w:rPr>
        <w:t>G =</w:t>
      </w:r>
    </w:p>
    <w:p w:rsidR="009B118F" w:rsidRDefault="009B118F">
      <w:pPr>
        <w:rPr>
          <w:rStyle w:val="Output"/>
        </w:rPr>
      </w:pPr>
      <w:r>
        <w:rPr>
          <w:rStyle w:val="Output"/>
        </w:rPr>
        <w:t>[   1, 1/2, 1/3]</w:t>
      </w:r>
    </w:p>
    <w:p w:rsidR="009B118F" w:rsidRDefault="009B118F">
      <w:pPr>
        <w:rPr>
          <w:rStyle w:val="Output"/>
        </w:rPr>
      </w:pPr>
      <w:r>
        <w:rPr>
          <w:rStyle w:val="Output"/>
        </w:rPr>
        <w:t>[ 1/2, 1/3, 1/4]</w:t>
      </w:r>
    </w:p>
    <w:p w:rsidR="004D2A02" w:rsidRDefault="009B118F">
      <w:r>
        <w:rPr>
          <w:rStyle w:val="Output"/>
        </w:rPr>
        <w:t>[ 1/3, 1/4, 1/5]</w:t>
      </w:r>
      <w:r w:rsidR="004D2A02">
        <w:t xml:space="preserve"> </w:t>
      </w:r>
      <w:bookmarkEnd w:id="629"/>
      <w:r w:rsidR="004D2A02">
        <w:t xml:space="preserve"> </w:t>
      </w:r>
    </w:p>
    <w:p w:rsidR="004D2A02" w:rsidRDefault="004D2A02"/>
    <w:p w:rsidR="004D2A02" w:rsidRDefault="004D2A02"/>
    <w:p w:rsidR="004D2A02" w:rsidRDefault="004D2A02">
      <w:bookmarkStart w:id="630" w:name="INPUT_389"/>
      <w:r>
        <w:rPr>
          <w:rStyle w:val="Input"/>
        </w:rPr>
        <w:t xml:space="preserve">b=[l2ip(p1,exp(x));l2ip(p2,exp(x));l2ip(p3,exp(x))] </w:t>
      </w:r>
      <w:bookmarkEnd w:id="630"/>
      <w:r>
        <w:t xml:space="preserve"> </w:t>
      </w:r>
    </w:p>
    <w:p w:rsidR="009B118F" w:rsidRDefault="009B118F">
      <w:pPr>
        <w:rPr>
          <w:rStyle w:val="Output"/>
        </w:rPr>
      </w:pPr>
      <w:bookmarkStart w:id="631" w:name="OUTPUT_389"/>
      <w:r>
        <w:rPr>
          <w:rStyle w:val="Output"/>
        </w:rPr>
        <w:t>b =</w:t>
      </w:r>
    </w:p>
    <w:p w:rsidR="009B118F" w:rsidRDefault="009B118F">
      <w:pPr>
        <w:rPr>
          <w:rStyle w:val="Output"/>
        </w:rPr>
      </w:pPr>
      <w:r>
        <w:rPr>
          <w:rStyle w:val="Output"/>
        </w:rPr>
        <w:t xml:space="preserve"> exp(1) - 1</w:t>
      </w:r>
    </w:p>
    <w:p w:rsidR="009B118F" w:rsidRDefault="009B118F">
      <w:pPr>
        <w:rPr>
          <w:rStyle w:val="Output"/>
        </w:rPr>
      </w:pPr>
      <w:r>
        <w:rPr>
          <w:rStyle w:val="Output"/>
        </w:rPr>
        <w:t xml:space="preserve">          1</w:t>
      </w:r>
    </w:p>
    <w:p w:rsidR="004D2A02" w:rsidRDefault="009B118F">
      <w:r>
        <w:rPr>
          <w:rStyle w:val="Output"/>
        </w:rPr>
        <w:t xml:space="preserve"> exp(1) - 2</w:t>
      </w:r>
      <w:r w:rsidR="004D2A02">
        <w:t xml:space="preserve"> </w:t>
      </w:r>
      <w:bookmarkEnd w:id="631"/>
      <w:r w:rsidR="004D2A02">
        <w:t xml:space="preserve"> </w:t>
      </w:r>
    </w:p>
    <w:p w:rsidR="004D2A02" w:rsidRDefault="004D2A02"/>
    <w:p w:rsidR="004D2A02" w:rsidRDefault="004D2A02">
      <w:r>
        <w:t>Now I solve the normal equations and find the best fit quadratic:</w:t>
      </w:r>
    </w:p>
    <w:p w:rsidR="004D2A02" w:rsidRDefault="004D2A02"/>
    <w:p w:rsidR="004D2A02" w:rsidRDefault="004D2A02">
      <w:bookmarkStart w:id="632" w:name="INPUT_390"/>
      <w:r>
        <w:rPr>
          <w:rStyle w:val="Input"/>
        </w:rPr>
        <w:t xml:space="preserve">c=G\b </w:t>
      </w:r>
      <w:bookmarkEnd w:id="632"/>
      <w:r>
        <w:t xml:space="preserve"> </w:t>
      </w:r>
    </w:p>
    <w:p w:rsidR="009B118F" w:rsidRDefault="009B118F">
      <w:pPr>
        <w:rPr>
          <w:rStyle w:val="Output"/>
        </w:rPr>
      </w:pPr>
      <w:bookmarkStart w:id="633" w:name="OUTPUT_390"/>
      <w:r>
        <w:rPr>
          <w:rStyle w:val="Output"/>
        </w:rPr>
        <w:t>c =</w:t>
      </w:r>
    </w:p>
    <w:p w:rsidR="009B118F" w:rsidRDefault="009B118F">
      <w:pPr>
        <w:rPr>
          <w:rStyle w:val="Output"/>
        </w:rPr>
      </w:pPr>
      <w:r>
        <w:rPr>
          <w:rStyle w:val="Output"/>
        </w:rPr>
        <w:t xml:space="preserve">  39*exp(1) - 105</w:t>
      </w:r>
    </w:p>
    <w:p w:rsidR="009B118F" w:rsidRDefault="009B118F">
      <w:pPr>
        <w:rPr>
          <w:rStyle w:val="Output"/>
        </w:rPr>
      </w:pPr>
      <w:r>
        <w:rPr>
          <w:rStyle w:val="Output"/>
        </w:rPr>
        <w:t xml:space="preserve"> 588 - 216*exp(1)</w:t>
      </w:r>
    </w:p>
    <w:p w:rsidR="004D2A02" w:rsidRDefault="009B118F">
      <w:r>
        <w:rPr>
          <w:rStyle w:val="Output"/>
        </w:rPr>
        <w:t xml:space="preserve"> 210*exp(1) - 570</w:t>
      </w:r>
      <w:r w:rsidR="004D2A02">
        <w:t xml:space="preserve"> </w:t>
      </w:r>
      <w:bookmarkEnd w:id="633"/>
      <w:r w:rsidR="004D2A02">
        <w:t xml:space="preserve"> </w:t>
      </w:r>
    </w:p>
    <w:p w:rsidR="004D2A02" w:rsidRDefault="004D2A02"/>
    <w:p w:rsidR="004D2A02" w:rsidRDefault="004D2A02">
      <w:r>
        <w:t>Here is the solution:</w:t>
      </w:r>
    </w:p>
    <w:p w:rsidR="004D2A02" w:rsidRDefault="004D2A02"/>
    <w:p w:rsidR="004D2A02" w:rsidRDefault="004D2A02">
      <w:bookmarkStart w:id="634" w:name="INPUT_391"/>
      <w:r>
        <w:rPr>
          <w:rStyle w:val="Input"/>
        </w:rPr>
        <w:t xml:space="preserve">q=c(1)*p1+c(2)*p2+c(3)*p3 </w:t>
      </w:r>
      <w:bookmarkEnd w:id="634"/>
      <w:r>
        <w:t xml:space="preserve"> </w:t>
      </w:r>
    </w:p>
    <w:p w:rsidR="009B118F" w:rsidRDefault="009B118F">
      <w:pPr>
        <w:rPr>
          <w:rStyle w:val="Output"/>
        </w:rPr>
      </w:pPr>
      <w:bookmarkStart w:id="635" w:name="OUTPUT_391"/>
      <w:r>
        <w:rPr>
          <w:rStyle w:val="Output"/>
        </w:rPr>
        <w:t>q =</w:t>
      </w:r>
    </w:p>
    <w:p w:rsidR="004D2A02" w:rsidRDefault="009B118F">
      <w:r>
        <w:rPr>
          <w:rStyle w:val="Output"/>
        </w:rPr>
        <w:t>(210*exp(1) - 570)*x^2 + (588 - 216*exp(1))*x + 39*exp(1) - 105</w:t>
      </w:r>
      <w:r w:rsidR="004D2A02">
        <w:t xml:space="preserve"> </w:t>
      </w:r>
      <w:bookmarkEnd w:id="635"/>
      <w:r w:rsidR="004D2A02">
        <w:t xml:space="preserve"> </w:t>
      </w:r>
    </w:p>
    <w:p w:rsidR="004D2A02" w:rsidRDefault="004D2A02"/>
    <w:p w:rsidR="004D2A02" w:rsidRDefault="004D2A02">
      <w:r>
        <w:t xml:space="preserve">Here is the graph of </w:t>
      </w:r>
      <w:r>
        <w:rPr>
          <w:i/>
          <w:iCs/>
        </w:rPr>
        <w:t>y</w:t>
      </w:r>
      <w:r>
        <w:t>=</w:t>
      </w:r>
      <w:r>
        <w:rPr>
          <w:i/>
          <w:iCs/>
        </w:rPr>
        <w:t>e</w:t>
      </w:r>
      <w:r>
        <w:rPr>
          <w:i/>
          <w:iCs/>
          <w:vertAlign w:val="superscript"/>
        </w:rPr>
        <w:t>x</w:t>
      </w:r>
      <w:r>
        <w:t xml:space="preserve"> and the quadratic approximation:</w:t>
      </w:r>
    </w:p>
    <w:p w:rsidR="004D2A02" w:rsidRDefault="004D2A02"/>
    <w:p w:rsidR="004D2A02" w:rsidRDefault="004D2A02">
      <w:bookmarkStart w:id="636" w:name="INPUT_392"/>
      <w:r>
        <w:rPr>
          <w:rStyle w:val="Input"/>
        </w:rPr>
        <w:t xml:space="preserve">t=linspace(0,1,41)'; </w:t>
      </w:r>
      <w:bookmarkEnd w:id="636"/>
      <w:r>
        <w:t xml:space="preserve"> </w:t>
      </w:r>
    </w:p>
    <w:p w:rsidR="004D2A02" w:rsidRDefault="004D2A02">
      <w:bookmarkStart w:id="637" w:name="INPUT_393"/>
      <w:r>
        <w:rPr>
          <w:rStyle w:val="Input"/>
        </w:rPr>
        <w:t xml:space="preserve">plot(t,exp(t),'-',t,subs(q,x,t),'--') </w:t>
      </w:r>
      <w:bookmarkEnd w:id="637"/>
      <w:r>
        <w:t xml:space="preserve"> </w:t>
      </w:r>
    </w:p>
    <w:p w:rsidR="004D2A02" w:rsidRDefault="009B118F">
      <w:bookmarkStart w:id="638" w:name="OUTPUT_393"/>
      <w:r>
        <w:rPr>
          <w:noProof/>
        </w:rPr>
        <w:lastRenderedPageBreak/>
        <w:drawing>
          <wp:inline distT="0" distB="0" distL="0" distR="0">
            <wp:extent cx="3657600" cy="3200400"/>
            <wp:effectExtent l="19050" t="0" r="0" b="0"/>
            <wp:docPr id="138" name="Pictur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9"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638"/>
      <w:r w:rsidR="004D2A02">
        <w:t xml:space="preserve"> </w:t>
      </w:r>
    </w:p>
    <w:p w:rsidR="004D2A02" w:rsidRDefault="004D2A02"/>
    <w:p w:rsidR="004D2A02" w:rsidRDefault="004D2A02">
      <w:r>
        <w:t>Since the approximation is so accurate, it is more informative to graph the error:</w:t>
      </w:r>
    </w:p>
    <w:p w:rsidR="004D2A02" w:rsidRDefault="004D2A02"/>
    <w:p w:rsidR="004D2A02" w:rsidRDefault="004D2A02">
      <w:bookmarkStart w:id="639" w:name="INPUT_394"/>
      <w:r>
        <w:rPr>
          <w:rStyle w:val="Input"/>
        </w:rPr>
        <w:t xml:space="preserve">plot(t,exp(t)-subs(q,x,t)) </w:t>
      </w:r>
      <w:bookmarkEnd w:id="639"/>
      <w:r>
        <w:t xml:space="preserve"> </w:t>
      </w:r>
    </w:p>
    <w:p w:rsidR="004D2A02" w:rsidRDefault="009B118F">
      <w:bookmarkStart w:id="640" w:name="OUTPUT_394"/>
      <w:r>
        <w:rPr>
          <w:noProof/>
        </w:rPr>
        <w:drawing>
          <wp:inline distT="0" distB="0" distL="0" distR="0">
            <wp:extent cx="3657600" cy="3200400"/>
            <wp:effectExtent l="19050" t="0" r="0" b="0"/>
            <wp:docPr id="139" name="Pictur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0"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640"/>
      <w:r w:rsidR="004D2A02">
        <w:t xml:space="preserve"> </w:t>
      </w:r>
    </w:p>
    <w:p w:rsidR="004D2A02" w:rsidRDefault="004D2A02"/>
    <w:p w:rsidR="004D2A02" w:rsidRDefault="004D2A02">
      <w:r>
        <w:t xml:space="preserve">We can also judge the fit by computing the relative error in the </w:t>
      </w:r>
      <w:r>
        <w:rPr>
          <w:i/>
          <w:iCs/>
        </w:rPr>
        <w:t>L</w:t>
      </w:r>
      <w:r>
        <w:rPr>
          <w:vertAlign w:val="superscript"/>
        </w:rPr>
        <w:t>2</w:t>
      </w:r>
      <w:r>
        <w:t xml:space="preserve"> norm:</w:t>
      </w:r>
    </w:p>
    <w:p w:rsidR="004D2A02" w:rsidRDefault="004D2A02"/>
    <w:p w:rsidR="004D2A02" w:rsidRDefault="004D2A02">
      <w:bookmarkStart w:id="641" w:name="INPUT_395"/>
      <w:r>
        <w:rPr>
          <w:rStyle w:val="Input"/>
        </w:rPr>
        <w:t xml:space="preserve">l2norm(exp(x)-q)/l2norm(exp(x)) </w:t>
      </w:r>
      <w:bookmarkEnd w:id="641"/>
      <w:r>
        <w:t xml:space="preserve"> </w:t>
      </w:r>
    </w:p>
    <w:p w:rsidR="009B118F" w:rsidRDefault="009B118F">
      <w:pPr>
        <w:rPr>
          <w:rStyle w:val="Output"/>
        </w:rPr>
      </w:pPr>
      <w:bookmarkStart w:id="642" w:name="OUTPUT_395"/>
      <w:r>
        <w:rPr>
          <w:rStyle w:val="Output"/>
        </w:rPr>
        <w:t>ans =</w:t>
      </w:r>
    </w:p>
    <w:p w:rsidR="004D2A02" w:rsidRDefault="009B118F">
      <w:r>
        <w:rPr>
          <w:rStyle w:val="Output"/>
        </w:rPr>
        <w:t>(1350*exp(1) - (497*exp(2))/2 - 3667/2)^(1/2)/(exp(2)/2 - 1/2)^(1/2)</w:t>
      </w:r>
      <w:r w:rsidR="004D2A02">
        <w:t xml:space="preserve"> </w:t>
      </w:r>
      <w:bookmarkEnd w:id="642"/>
      <w:r w:rsidR="004D2A02">
        <w:t xml:space="preserve"> </w:t>
      </w:r>
    </w:p>
    <w:p w:rsidR="004D2A02" w:rsidRDefault="004D2A02">
      <w:bookmarkStart w:id="643" w:name="INPUT_396"/>
      <w:r>
        <w:rPr>
          <w:rStyle w:val="Input"/>
        </w:rPr>
        <w:t xml:space="preserve">double(ans) </w:t>
      </w:r>
      <w:bookmarkEnd w:id="643"/>
      <w:r>
        <w:t xml:space="preserve"> </w:t>
      </w:r>
    </w:p>
    <w:p w:rsidR="009B118F" w:rsidRDefault="009B118F">
      <w:pPr>
        <w:rPr>
          <w:rStyle w:val="Output"/>
        </w:rPr>
      </w:pPr>
      <w:bookmarkStart w:id="644" w:name="OUTPUT_396"/>
      <w:r>
        <w:rPr>
          <w:rStyle w:val="Output"/>
        </w:rPr>
        <w:t>ans =</w:t>
      </w:r>
    </w:p>
    <w:p w:rsidR="004D2A02" w:rsidRDefault="009B118F">
      <w:r>
        <w:rPr>
          <w:rStyle w:val="Output"/>
        </w:rPr>
        <w:lastRenderedPageBreak/>
        <w:t xml:space="preserve">    0.0030</w:t>
      </w:r>
      <w:r w:rsidR="004D2A02">
        <w:t xml:space="preserve"> </w:t>
      </w:r>
      <w:bookmarkEnd w:id="644"/>
      <w:r w:rsidR="004D2A02">
        <w:t xml:space="preserve"> </w:t>
      </w:r>
    </w:p>
    <w:p w:rsidR="004D2A02" w:rsidRDefault="004D2A02"/>
    <w:p w:rsidR="004D2A02" w:rsidRDefault="004D2A02">
      <w:r>
        <w:t>The error is less than 0.3%.</w:t>
      </w:r>
    </w:p>
    <w:p w:rsidR="004D2A02" w:rsidRDefault="004D2A02"/>
    <w:p w:rsidR="004D2A02" w:rsidRDefault="004D2A02" w:rsidP="0059006E">
      <w:pPr>
        <w:pStyle w:val="Heading2"/>
      </w:pPr>
      <w:bookmarkStart w:id="645" w:name="_Toc299541541"/>
      <w:r>
        <w:t>Section 3.5: Eigenvalues and eigenvectors of a symmetric matrix</w:t>
      </w:r>
      <w:bookmarkEnd w:id="645"/>
    </w:p>
    <w:p w:rsidR="004D2A02" w:rsidRDefault="004D2A02"/>
    <w:p w:rsidR="004D2A02" w:rsidRDefault="004D2A02">
      <w:r>
        <w:t>MATLAB can compute eigenvalues and eigenvectors of a square matrix, either numerically or symbolically</w:t>
      </w:r>
      <w:r w:rsidR="000C56DD">
        <w:t xml:space="preserve"> (when possible)</w:t>
      </w:r>
      <w:r>
        <w:t>.</w:t>
      </w:r>
    </w:p>
    <w:p w:rsidR="004D2A02" w:rsidRDefault="004D2A02" w:rsidP="0059006E">
      <w:pPr>
        <w:pStyle w:val="Heading3"/>
      </w:pPr>
      <w:bookmarkStart w:id="646" w:name="_Toc299541542"/>
      <w:r>
        <w:t>Numerical eigenvalues and eigenvectors</w:t>
      </w:r>
      <w:bookmarkEnd w:id="646"/>
    </w:p>
    <w:p w:rsidR="004D2A02" w:rsidRDefault="004D2A02"/>
    <w:p w:rsidR="004D2A02" w:rsidRDefault="004D2A02">
      <w:r>
        <w:t>Recall that a matrix or any other quantity is stored in floating point by default:</w:t>
      </w:r>
    </w:p>
    <w:p w:rsidR="004D2A02" w:rsidRDefault="004D2A02"/>
    <w:p w:rsidR="004D2A02" w:rsidRDefault="004D2A02">
      <w:bookmarkStart w:id="647" w:name="INPUT_397"/>
      <w:r>
        <w:rPr>
          <w:rStyle w:val="Input"/>
        </w:rPr>
        <w:t xml:space="preserve">clear </w:t>
      </w:r>
      <w:bookmarkEnd w:id="647"/>
      <w:r>
        <w:t xml:space="preserve"> </w:t>
      </w:r>
    </w:p>
    <w:p w:rsidR="004D2A02" w:rsidRDefault="004D2A02">
      <w:bookmarkStart w:id="648" w:name="INPUT_398"/>
      <w:r>
        <w:rPr>
          <w:rStyle w:val="Input"/>
        </w:rPr>
        <w:t xml:space="preserve">A=[1,2,-1;4,0,1;-7,-2,3] </w:t>
      </w:r>
      <w:bookmarkEnd w:id="648"/>
      <w:r>
        <w:t xml:space="preserve"> </w:t>
      </w:r>
    </w:p>
    <w:p w:rsidR="009B118F" w:rsidRDefault="009B118F">
      <w:pPr>
        <w:rPr>
          <w:rStyle w:val="Output"/>
        </w:rPr>
      </w:pPr>
      <w:bookmarkStart w:id="649" w:name="OUTPUT_398"/>
      <w:r>
        <w:rPr>
          <w:rStyle w:val="Output"/>
        </w:rPr>
        <w:t>A =</w:t>
      </w:r>
    </w:p>
    <w:p w:rsidR="009B118F" w:rsidRDefault="009B118F">
      <w:pPr>
        <w:rPr>
          <w:rStyle w:val="Output"/>
        </w:rPr>
      </w:pPr>
      <w:r>
        <w:rPr>
          <w:rStyle w:val="Output"/>
        </w:rPr>
        <w:t xml:space="preserve">     1     2    -1</w:t>
      </w:r>
    </w:p>
    <w:p w:rsidR="009B118F" w:rsidRDefault="009B118F">
      <w:pPr>
        <w:rPr>
          <w:rStyle w:val="Output"/>
        </w:rPr>
      </w:pPr>
      <w:r>
        <w:rPr>
          <w:rStyle w:val="Output"/>
        </w:rPr>
        <w:t xml:space="preserve">     4     0     1</w:t>
      </w:r>
    </w:p>
    <w:p w:rsidR="004D2A02" w:rsidRDefault="009B118F">
      <w:r>
        <w:rPr>
          <w:rStyle w:val="Output"/>
        </w:rPr>
        <w:t xml:space="preserve">    -7    -2     3</w:t>
      </w:r>
      <w:r w:rsidR="004D2A02">
        <w:t xml:space="preserve"> </w:t>
      </w:r>
      <w:bookmarkEnd w:id="649"/>
      <w:r w:rsidR="004D2A02">
        <w:t xml:space="preserve"> </w:t>
      </w:r>
    </w:p>
    <w:p w:rsidR="004D2A02" w:rsidRDefault="004D2A02"/>
    <w:p w:rsidR="004D2A02" w:rsidRDefault="004D2A02">
      <w:r>
        <w:t xml:space="preserve">The </w:t>
      </w:r>
      <w:r>
        <w:rPr>
          <w:b/>
          <w:bCs/>
        </w:rPr>
        <w:t>eig</w:t>
      </w:r>
      <w:r>
        <w:t xml:space="preserve"> command computes the eigenvalues and eigenvectors:</w:t>
      </w:r>
    </w:p>
    <w:p w:rsidR="004D2A02" w:rsidRDefault="004D2A02">
      <w:pPr>
        <w:pStyle w:val="Footer"/>
        <w:tabs>
          <w:tab w:val="clear" w:pos="4320"/>
          <w:tab w:val="clear" w:pos="8640"/>
        </w:tabs>
      </w:pPr>
    </w:p>
    <w:p w:rsidR="004D2A02" w:rsidRDefault="004D2A02">
      <w:bookmarkStart w:id="650" w:name="INPUT_399"/>
      <w:r>
        <w:rPr>
          <w:rStyle w:val="Input"/>
        </w:rPr>
        <w:t xml:space="preserve">[V,D]=eig(A) </w:t>
      </w:r>
      <w:bookmarkEnd w:id="650"/>
      <w:r>
        <w:t xml:space="preserve"> </w:t>
      </w:r>
    </w:p>
    <w:p w:rsidR="009B118F" w:rsidRDefault="009B118F">
      <w:pPr>
        <w:rPr>
          <w:rStyle w:val="Output"/>
        </w:rPr>
      </w:pPr>
      <w:bookmarkStart w:id="651" w:name="OUTPUT_399"/>
      <w:r>
        <w:rPr>
          <w:rStyle w:val="Output"/>
        </w:rPr>
        <w:t>V =</w:t>
      </w:r>
    </w:p>
    <w:p w:rsidR="009B118F" w:rsidRDefault="009B118F">
      <w:pPr>
        <w:rPr>
          <w:rStyle w:val="Output"/>
        </w:rPr>
      </w:pPr>
      <w:r>
        <w:rPr>
          <w:rStyle w:val="Output"/>
        </w:rPr>
        <w:t xml:space="preserve">   -0.4986    0.2554         0</w:t>
      </w:r>
    </w:p>
    <w:p w:rsidR="009B118F" w:rsidRDefault="009B118F">
      <w:pPr>
        <w:rPr>
          <w:rStyle w:val="Output"/>
        </w:rPr>
      </w:pPr>
      <w:r>
        <w:rPr>
          <w:rStyle w:val="Output"/>
        </w:rPr>
        <w:t xml:space="preserve">    0.8056    0.0113    0.4472</w:t>
      </w:r>
    </w:p>
    <w:p w:rsidR="009B118F" w:rsidRDefault="009B118F">
      <w:pPr>
        <w:rPr>
          <w:rStyle w:val="Output"/>
        </w:rPr>
      </w:pPr>
      <w:r>
        <w:rPr>
          <w:rStyle w:val="Output"/>
        </w:rPr>
        <w:t xml:space="preserve">   -0.3200   -0.9668    0.8944</w:t>
      </w:r>
    </w:p>
    <w:p w:rsidR="009B118F" w:rsidRDefault="009B118F">
      <w:pPr>
        <w:rPr>
          <w:rStyle w:val="Output"/>
        </w:rPr>
      </w:pPr>
      <w:r>
        <w:rPr>
          <w:rStyle w:val="Output"/>
        </w:rPr>
        <w:t>D =</w:t>
      </w:r>
    </w:p>
    <w:p w:rsidR="009B118F" w:rsidRDefault="009B118F">
      <w:pPr>
        <w:rPr>
          <w:rStyle w:val="Output"/>
        </w:rPr>
      </w:pPr>
      <w:r>
        <w:rPr>
          <w:rStyle w:val="Output"/>
        </w:rPr>
        <w:t xml:space="preserve">   -2.8730         0         0</w:t>
      </w:r>
    </w:p>
    <w:p w:rsidR="009B118F" w:rsidRDefault="009B118F">
      <w:pPr>
        <w:rPr>
          <w:rStyle w:val="Output"/>
        </w:rPr>
      </w:pPr>
      <w:r>
        <w:rPr>
          <w:rStyle w:val="Output"/>
        </w:rPr>
        <w:t xml:space="preserve">         0    4.8730         0</w:t>
      </w:r>
    </w:p>
    <w:p w:rsidR="004D2A02" w:rsidRDefault="009B118F">
      <w:r>
        <w:rPr>
          <w:rStyle w:val="Output"/>
        </w:rPr>
        <w:t xml:space="preserve">         0         0    2.0000</w:t>
      </w:r>
      <w:r w:rsidR="004D2A02">
        <w:t xml:space="preserve"> </w:t>
      </w:r>
      <w:bookmarkEnd w:id="651"/>
      <w:r w:rsidR="004D2A02">
        <w:t xml:space="preserve"> </w:t>
      </w:r>
    </w:p>
    <w:p w:rsidR="004D2A02" w:rsidRDefault="004D2A02"/>
    <w:p w:rsidR="004D2A02" w:rsidRDefault="004D2A02">
      <w:r>
        <w:t xml:space="preserve">The </w:t>
      </w:r>
      <w:r>
        <w:rPr>
          <w:b/>
          <w:bCs/>
        </w:rPr>
        <w:t>eig</w:t>
      </w:r>
      <w:r>
        <w:t xml:space="preserve"> command returns two matrices.  The first contains the eigenvectors as the columns of the matrix, while the second is a diagonal matrix with the eigenvalues on the diagonal.   The eigenvectors and eigenvalues are given in the same order.  For example:</w:t>
      </w:r>
    </w:p>
    <w:p w:rsidR="004D2A02" w:rsidRDefault="004D2A02"/>
    <w:p w:rsidR="004D2A02" w:rsidRDefault="004D2A02">
      <w:bookmarkStart w:id="652" w:name="INPUT_400"/>
      <w:r>
        <w:rPr>
          <w:rStyle w:val="Input"/>
        </w:rPr>
        <w:t xml:space="preserve">A*V(:,1)-D(1,1)*V(:,1) </w:t>
      </w:r>
      <w:bookmarkEnd w:id="652"/>
      <w:r>
        <w:t xml:space="preserve"> </w:t>
      </w:r>
    </w:p>
    <w:p w:rsidR="009B118F" w:rsidRDefault="009B118F">
      <w:pPr>
        <w:rPr>
          <w:rStyle w:val="Output"/>
        </w:rPr>
      </w:pPr>
      <w:bookmarkStart w:id="653" w:name="OUTPUT_400"/>
      <w:r>
        <w:rPr>
          <w:rStyle w:val="Output"/>
        </w:rPr>
        <w:t>ans =</w:t>
      </w:r>
    </w:p>
    <w:p w:rsidR="009B118F" w:rsidRDefault="009B118F">
      <w:pPr>
        <w:rPr>
          <w:rStyle w:val="Output"/>
        </w:rPr>
      </w:pPr>
      <w:r>
        <w:rPr>
          <w:rStyle w:val="Output"/>
        </w:rPr>
        <w:t xml:space="preserve">  1.0e-014 *</w:t>
      </w:r>
    </w:p>
    <w:p w:rsidR="009B118F" w:rsidRDefault="009B118F">
      <w:pPr>
        <w:rPr>
          <w:rStyle w:val="Output"/>
        </w:rPr>
      </w:pPr>
      <w:r>
        <w:rPr>
          <w:rStyle w:val="Output"/>
        </w:rPr>
        <w:t xml:space="preserve">    0.1998</w:t>
      </w:r>
    </w:p>
    <w:p w:rsidR="009B118F" w:rsidRDefault="009B118F">
      <w:pPr>
        <w:rPr>
          <w:rStyle w:val="Output"/>
        </w:rPr>
      </w:pPr>
      <w:r>
        <w:rPr>
          <w:rStyle w:val="Output"/>
        </w:rPr>
        <w:t xml:space="preserve">   -0.1332</w:t>
      </w:r>
    </w:p>
    <w:p w:rsidR="004D2A02" w:rsidRDefault="009B118F">
      <w:r>
        <w:rPr>
          <w:rStyle w:val="Output"/>
        </w:rPr>
        <w:t xml:space="preserve">    0.0222</w:t>
      </w:r>
      <w:r w:rsidR="004D2A02">
        <w:t xml:space="preserve"> </w:t>
      </w:r>
      <w:bookmarkEnd w:id="653"/>
      <w:r w:rsidR="004D2A02">
        <w:t xml:space="preserve"> </w:t>
      </w:r>
    </w:p>
    <w:p w:rsidR="004D2A02" w:rsidRDefault="004D2A02">
      <w:r>
        <w:t xml:space="preserve"> (Notice how the colon is used to extract the first column of </w:t>
      </w:r>
      <w:r>
        <w:rPr>
          <w:b/>
          <w:bCs/>
        </w:rPr>
        <w:t>A</w:t>
      </w:r>
      <w:r>
        <w:t>.)  The eigenvalue-eigenvector equation holds up to roundoff error.</w:t>
      </w:r>
    </w:p>
    <w:p w:rsidR="004D2A02" w:rsidRDefault="004D2A02"/>
    <w:p w:rsidR="004D2A02" w:rsidRDefault="004D2A02">
      <w:r>
        <w:t xml:space="preserve">It is also possible to call the </w:t>
      </w:r>
      <w:r>
        <w:rPr>
          <w:b/>
          <w:bCs/>
        </w:rPr>
        <w:t>eig</w:t>
      </w:r>
      <w:r>
        <w:t xml:space="preserve"> command with a single output, in which case only the eigenvalues are returned, and in a vector instead of a matrix:</w:t>
      </w:r>
    </w:p>
    <w:p w:rsidR="004D2A02" w:rsidRDefault="004D2A02"/>
    <w:p w:rsidR="004D2A02" w:rsidRDefault="004D2A02">
      <w:bookmarkStart w:id="654" w:name="INPUT_401"/>
      <w:r>
        <w:rPr>
          <w:rStyle w:val="Input"/>
        </w:rPr>
        <w:t xml:space="preserve">ev=eig(A) </w:t>
      </w:r>
      <w:bookmarkEnd w:id="654"/>
      <w:r>
        <w:t xml:space="preserve"> </w:t>
      </w:r>
    </w:p>
    <w:p w:rsidR="009B118F" w:rsidRDefault="009B118F">
      <w:pPr>
        <w:rPr>
          <w:rStyle w:val="Output"/>
        </w:rPr>
      </w:pPr>
      <w:bookmarkStart w:id="655" w:name="OUTPUT_401"/>
      <w:r>
        <w:rPr>
          <w:rStyle w:val="Output"/>
        </w:rPr>
        <w:t>ev =</w:t>
      </w:r>
    </w:p>
    <w:p w:rsidR="009B118F" w:rsidRDefault="009B118F">
      <w:pPr>
        <w:rPr>
          <w:rStyle w:val="Output"/>
        </w:rPr>
      </w:pPr>
      <w:r>
        <w:rPr>
          <w:rStyle w:val="Output"/>
        </w:rPr>
        <w:t xml:space="preserve">   -2.8730</w:t>
      </w:r>
    </w:p>
    <w:p w:rsidR="009B118F" w:rsidRDefault="009B118F">
      <w:pPr>
        <w:rPr>
          <w:rStyle w:val="Output"/>
        </w:rPr>
      </w:pPr>
      <w:r>
        <w:rPr>
          <w:rStyle w:val="Output"/>
        </w:rPr>
        <w:t xml:space="preserve">    4.8730</w:t>
      </w:r>
    </w:p>
    <w:p w:rsidR="004D2A02" w:rsidRDefault="009B118F">
      <w:r>
        <w:rPr>
          <w:rStyle w:val="Output"/>
        </w:rPr>
        <w:t xml:space="preserve">    2.0000</w:t>
      </w:r>
      <w:r w:rsidR="004D2A02">
        <w:t xml:space="preserve"> </w:t>
      </w:r>
      <w:bookmarkEnd w:id="655"/>
      <w:r w:rsidR="004D2A02">
        <w:t xml:space="preserve"> </w:t>
      </w:r>
    </w:p>
    <w:p w:rsidR="004D2A02" w:rsidRDefault="004D2A02" w:rsidP="000547AC">
      <w:pPr>
        <w:pStyle w:val="Heading3"/>
      </w:pPr>
      <w:bookmarkStart w:id="656" w:name="_Toc299541543"/>
      <w:r>
        <w:t>Symbol</w:t>
      </w:r>
      <w:r w:rsidR="000547AC">
        <w:t>ic eigenvalues and eigenvectors</w:t>
      </w:r>
      <w:bookmarkEnd w:id="656"/>
    </w:p>
    <w:p w:rsidR="004D2A02" w:rsidRDefault="004D2A02"/>
    <w:p w:rsidR="004D2A02" w:rsidRDefault="004D2A02">
      <w:r>
        <w:lastRenderedPageBreak/>
        <w:t>To obtain symbolic (exact) eigenvalues and eigenvectors, it is only necessary to define the matrix to be symbolic:</w:t>
      </w:r>
    </w:p>
    <w:p w:rsidR="004D2A02" w:rsidRDefault="004D2A02"/>
    <w:p w:rsidR="004D2A02" w:rsidRDefault="004D2A02">
      <w:bookmarkStart w:id="657" w:name="INPUT_402"/>
      <w:r>
        <w:rPr>
          <w:rStyle w:val="Input"/>
        </w:rPr>
        <w:t xml:space="preserve">clear </w:t>
      </w:r>
      <w:bookmarkEnd w:id="657"/>
      <w:r>
        <w:t xml:space="preserve"> </w:t>
      </w:r>
    </w:p>
    <w:p w:rsidR="004D2A02" w:rsidRDefault="004D2A02">
      <w:bookmarkStart w:id="658" w:name="INPUT_403"/>
      <w:r>
        <w:rPr>
          <w:rStyle w:val="Input"/>
        </w:rPr>
        <w:t xml:space="preserve">A=sym([1,2,-1;4,0,1;-7,-2,3]) </w:t>
      </w:r>
      <w:bookmarkEnd w:id="658"/>
      <w:r>
        <w:t xml:space="preserve"> </w:t>
      </w:r>
    </w:p>
    <w:p w:rsidR="009B118F" w:rsidRDefault="009B118F">
      <w:pPr>
        <w:rPr>
          <w:rStyle w:val="Output"/>
        </w:rPr>
      </w:pPr>
      <w:bookmarkStart w:id="659" w:name="OUTPUT_403"/>
      <w:r>
        <w:rPr>
          <w:rStyle w:val="Output"/>
        </w:rPr>
        <w:t>A =</w:t>
      </w:r>
    </w:p>
    <w:p w:rsidR="009B118F" w:rsidRDefault="009B118F">
      <w:pPr>
        <w:rPr>
          <w:rStyle w:val="Output"/>
        </w:rPr>
      </w:pPr>
      <w:r>
        <w:rPr>
          <w:rStyle w:val="Output"/>
        </w:rPr>
        <w:t>[  1,  2, -1]</w:t>
      </w:r>
    </w:p>
    <w:p w:rsidR="009B118F" w:rsidRDefault="009B118F">
      <w:pPr>
        <w:rPr>
          <w:rStyle w:val="Output"/>
        </w:rPr>
      </w:pPr>
      <w:r>
        <w:rPr>
          <w:rStyle w:val="Output"/>
        </w:rPr>
        <w:t>[  4,  0,  1]</w:t>
      </w:r>
    </w:p>
    <w:p w:rsidR="004D2A02" w:rsidRDefault="009B118F">
      <w:r>
        <w:rPr>
          <w:rStyle w:val="Output"/>
        </w:rPr>
        <w:t>[ -7, -2,  3]</w:t>
      </w:r>
      <w:r w:rsidR="004D2A02">
        <w:t xml:space="preserve"> </w:t>
      </w:r>
      <w:bookmarkEnd w:id="659"/>
      <w:r w:rsidR="004D2A02">
        <w:t xml:space="preserve"> </w:t>
      </w:r>
    </w:p>
    <w:p w:rsidR="004D2A02" w:rsidRDefault="004D2A02"/>
    <w:p w:rsidR="004D2A02" w:rsidRDefault="004D2A02">
      <w:r>
        <w:t>The computation then proceeds exactly as before:</w:t>
      </w:r>
    </w:p>
    <w:p w:rsidR="004D2A02" w:rsidRDefault="004D2A02"/>
    <w:p w:rsidR="004D2A02" w:rsidRDefault="004D2A02">
      <w:bookmarkStart w:id="660" w:name="INPUT_404"/>
      <w:r>
        <w:rPr>
          <w:rStyle w:val="Input"/>
        </w:rPr>
        <w:t xml:space="preserve">[V,D]=eig(A) </w:t>
      </w:r>
      <w:bookmarkEnd w:id="660"/>
      <w:r>
        <w:t xml:space="preserve"> </w:t>
      </w:r>
    </w:p>
    <w:p w:rsidR="009B118F" w:rsidRDefault="009B118F">
      <w:pPr>
        <w:rPr>
          <w:rStyle w:val="Output"/>
        </w:rPr>
      </w:pPr>
      <w:bookmarkStart w:id="661" w:name="OUTPUT_404"/>
      <w:r>
        <w:rPr>
          <w:rStyle w:val="Output"/>
        </w:rPr>
        <w:t>V =</w:t>
      </w:r>
    </w:p>
    <w:p w:rsidR="009B118F" w:rsidRDefault="009B118F">
      <w:pPr>
        <w:rPr>
          <w:rStyle w:val="Output"/>
        </w:rPr>
      </w:pPr>
      <w:r>
        <w:rPr>
          <w:rStyle w:val="Output"/>
        </w:rPr>
        <w:t>[    (4*15^(1/2))/17 + 11/17,  11/17 - (4*15^(1/2))/17,   0]</w:t>
      </w:r>
    </w:p>
    <w:p w:rsidR="009B118F" w:rsidRDefault="009B118F">
      <w:pPr>
        <w:rPr>
          <w:rStyle w:val="Output"/>
        </w:rPr>
      </w:pPr>
      <w:r>
        <w:rPr>
          <w:rStyle w:val="Output"/>
        </w:rPr>
        <w:t>[ - (11*15^(1/2))/34 - 43/34, (11*15^(1/2))/34 - 43/34, 1/2]</w:t>
      </w:r>
    </w:p>
    <w:p w:rsidR="009B118F" w:rsidRDefault="009B118F">
      <w:pPr>
        <w:rPr>
          <w:rStyle w:val="Output"/>
        </w:rPr>
      </w:pPr>
      <w:r>
        <w:rPr>
          <w:rStyle w:val="Output"/>
        </w:rPr>
        <w:t>[                          1,                        1,   1]</w:t>
      </w:r>
    </w:p>
    <w:p w:rsidR="009B118F" w:rsidRDefault="009B118F">
      <w:pPr>
        <w:rPr>
          <w:rStyle w:val="Output"/>
        </w:rPr>
      </w:pPr>
      <w:r>
        <w:rPr>
          <w:rStyle w:val="Output"/>
        </w:rPr>
        <w:t>D =</w:t>
      </w:r>
    </w:p>
    <w:p w:rsidR="009B118F" w:rsidRDefault="009B118F">
      <w:pPr>
        <w:rPr>
          <w:rStyle w:val="Output"/>
        </w:rPr>
      </w:pPr>
      <w:r>
        <w:rPr>
          <w:rStyle w:val="Output"/>
        </w:rPr>
        <w:t>[ 1 - 15^(1/2),            0, 0]</w:t>
      </w:r>
    </w:p>
    <w:p w:rsidR="009B118F" w:rsidRDefault="009B118F">
      <w:pPr>
        <w:rPr>
          <w:rStyle w:val="Output"/>
        </w:rPr>
      </w:pPr>
      <w:r>
        <w:rPr>
          <w:rStyle w:val="Output"/>
        </w:rPr>
        <w:t>[            0, 15^(1/2) + 1, 0]</w:t>
      </w:r>
    </w:p>
    <w:p w:rsidR="004D2A02" w:rsidRDefault="009B118F">
      <w:r>
        <w:rPr>
          <w:rStyle w:val="Output"/>
        </w:rPr>
        <w:t>[            0,            0, 2]</w:t>
      </w:r>
      <w:r w:rsidR="004D2A02">
        <w:t xml:space="preserve"> </w:t>
      </w:r>
      <w:bookmarkEnd w:id="661"/>
      <w:r w:rsidR="004D2A02">
        <w:t xml:space="preserve"> </w:t>
      </w:r>
    </w:p>
    <w:p w:rsidR="004D2A02" w:rsidRDefault="004D2A02"/>
    <w:p w:rsidR="004D2A02" w:rsidRDefault="004D2A02">
      <w:r>
        <w:t xml:space="preserve">Recall that you can use the </w:t>
      </w:r>
      <w:r>
        <w:rPr>
          <w:b/>
          <w:bCs/>
        </w:rPr>
        <w:t>pretty</w:t>
      </w:r>
      <w:r>
        <w:t xml:space="preserve"> command to make output easier to read.  For example, here is the second eigenvector:</w:t>
      </w:r>
    </w:p>
    <w:p w:rsidR="004D2A02" w:rsidRDefault="004D2A02"/>
    <w:p w:rsidR="004D2A02" w:rsidRDefault="004D2A02">
      <w:bookmarkStart w:id="662" w:name="INPUT_405"/>
      <w:r>
        <w:rPr>
          <w:rStyle w:val="Input"/>
        </w:rPr>
        <w:t xml:space="preserve">pretty(V(:,2)) </w:t>
      </w:r>
      <w:bookmarkEnd w:id="662"/>
      <w:r>
        <w:t xml:space="preserve"> </w:t>
      </w:r>
    </w:p>
    <w:p w:rsidR="009B118F" w:rsidRDefault="009B118F">
      <w:pPr>
        <w:rPr>
          <w:rStyle w:val="Output"/>
        </w:rPr>
      </w:pPr>
      <w:bookmarkStart w:id="663" w:name="OUTPUT_405"/>
      <w:r>
        <w:rPr>
          <w:rStyle w:val="Output"/>
        </w:rPr>
        <w:t xml:space="preserve"> </w:t>
      </w:r>
    </w:p>
    <w:p w:rsidR="009B118F" w:rsidRDefault="009B118F">
      <w:pPr>
        <w:rPr>
          <w:rStyle w:val="Output"/>
        </w:rPr>
      </w:pPr>
      <w:r>
        <w:rPr>
          <w:rStyle w:val="Output"/>
        </w:rPr>
        <w:t xml:space="preserve">  +-                  -+ </w:t>
      </w:r>
    </w:p>
    <w:p w:rsidR="009B118F" w:rsidRDefault="009B118F">
      <w:pPr>
        <w:rPr>
          <w:rStyle w:val="Output"/>
        </w:rPr>
      </w:pPr>
      <w:r>
        <w:rPr>
          <w:rStyle w:val="Output"/>
        </w:rPr>
        <w:t xml:space="preserve">  |               1/2  | </w:t>
      </w:r>
    </w:p>
    <w:p w:rsidR="009B118F" w:rsidRDefault="009B118F">
      <w:pPr>
        <w:rPr>
          <w:rStyle w:val="Output"/>
        </w:rPr>
      </w:pPr>
      <w:r>
        <w:rPr>
          <w:rStyle w:val="Output"/>
        </w:rPr>
        <w:t xml:space="preserve">  |           4 15     | </w:t>
      </w:r>
    </w:p>
    <w:p w:rsidR="009B118F" w:rsidRDefault="009B118F">
      <w:pPr>
        <w:rPr>
          <w:rStyle w:val="Output"/>
        </w:rPr>
      </w:pPr>
      <w:r>
        <w:rPr>
          <w:rStyle w:val="Output"/>
        </w:rPr>
        <w:t xml:space="preserve">  |   11/17 - -------  | </w:t>
      </w:r>
    </w:p>
    <w:p w:rsidR="009B118F" w:rsidRDefault="009B118F">
      <w:pPr>
        <w:rPr>
          <w:rStyle w:val="Output"/>
        </w:rPr>
      </w:pPr>
      <w:r>
        <w:rPr>
          <w:rStyle w:val="Output"/>
        </w:rPr>
        <w:t xml:space="preserve">  |             17     | </w:t>
      </w:r>
    </w:p>
    <w:p w:rsidR="009B118F" w:rsidRDefault="009B118F">
      <w:pPr>
        <w:rPr>
          <w:rStyle w:val="Output"/>
        </w:rPr>
      </w:pPr>
      <w:r>
        <w:rPr>
          <w:rStyle w:val="Output"/>
        </w:rPr>
        <w:t xml:space="preserve">  |                    | </w:t>
      </w:r>
    </w:p>
    <w:p w:rsidR="009B118F" w:rsidRDefault="009B118F">
      <w:pPr>
        <w:rPr>
          <w:rStyle w:val="Output"/>
        </w:rPr>
      </w:pPr>
      <w:r>
        <w:rPr>
          <w:rStyle w:val="Output"/>
        </w:rPr>
        <w:t xml:space="preserve">  |       1/2          | </w:t>
      </w:r>
    </w:p>
    <w:p w:rsidR="009B118F" w:rsidRDefault="009B118F">
      <w:pPr>
        <w:rPr>
          <w:rStyle w:val="Output"/>
        </w:rPr>
      </w:pPr>
      <w:r>
        <w:rPr>
          <w:rStyle w:val="Output"/>
        </w:rPr>
        <w:t xml:space="preserve">  |  11 15             | </w:t>
      </w:r>
    </w:p>
    <w:p w:rsidR="009B118F" w:rsidRDefault="009B118F">
      <w:pPr>
        <w:rPr>
          <w:rStyle w:val="Output"/>
        </w:rPr>
      </w:pPr>
      <w:r>
        <w:rPr>
          <w:rStyle w:val="Output"/>
        </w:rPr>
        <w:t xml:space="preserve">  |  -------- - 43/34  | </w:t>
      </w:r>
    </w:p>
    <w:p w:rsidR="009B118F" w:rsidRDefault="009B118F">
      <w:pPr>
        <w:rPr>
          <w:rStyle w:val="Output"/>
        </w:rPr>
      </w:pPr>
      <w:r>
        <w:rPr>
          <w:rStyle w:val="Output"/>
        </w:rPr>
        <w:t xml:space="preserve">  |     34             | </w:t>
      </w:r>
    </w:p>
    <w:p w:rsidR="009B118F" w:rsidRDefault="009B118F">
      <w:pPr>
        <w:rPr>
          <w:rStyle w:val="Output"/>
        </w:rPr>
      </w:pPr>
      <w:r>
        <w:rPr>
          <w:rStyle w:val="Output"/>
        </w:rPr>
        <w:t xml:space="preserve">  |                    | </w:t>
      </w:r>
    </w:p>
    <w:p w:rsidR="009B118F" w:rsidRDefault="009B118F">
      <w:pPr>
        <w:rPr>
          <w:rStyle w:val="Output"/>
        </w:rPr>
      </w:pPr>
      <w:r>
        <w:rPr>
          <w:rStyle w:val="Output"/>
        </w:rPr>
        <w:t xml:space="preserve">  |          1         | </w:t>
      </w:r>
    </w:p>
    <w:p w:rsidR="004D2A02" w:rsidRDefault="009B118F">
      <w:r>
        <w:rPr>
          <w:rStyle w:val="Output"/>
        </w:rPr>
        <w:t xml:space="preserve">  +-                  -+</w:t>
      </w:r>
      <w:r w:rsidR="004D2A02">
        <w:t xml:space="preserve"> </w:t>
      </w:r>
      <w:bookmarkEnd w:id="663"/>
      <w:r w:rsidR="004D2A02">
        <w:t xml:space="preserve"> </w:t>
      </w:r>
    </w:p>
    <w:p w:rsidR="004D2A02" w:rsidRDefault="004D2A02"/>
    <w:p w:rsidR="004D2A02" w:rsidRDefault="004D2A02">
      <w:r>
        <w:t xml:space="preserve">It is not always possible to compute eigenvalues and eigenvectors exactly.  Indeed, the eigenvalues of an </w:t>
      </w:r>
      <w:r>
        <w:rPr>
          <w:i/>
          <w:iCs/>
        </w:rPr>
        <w:t>n</w:t>
      </w:r>
      <w:r>
        <w:t xml:space="preserve"> by </w:t>
      </w:r>
      <w:r>
        <w:rPr>
          <w:i/>
          <w:iCs/>
        </w:rPr>
        <w:t>n</w:t>
      </w:r>
      <w:r>
        <w:t xml:space="preserve"> matrix are the roots of the </w:t>
      </w:r>
      <w:r>
        <w:rPr>
          <w:i/>
          <w:iCs/>
        </w:rPr>
        <w:t>n</w:t>
      </w:r>
      <w:r>
        <w:t>th-degree characteristic polynomial.  One of the most famous results of 19</w:t>
      </w:r>
      <w:r>
        <w:rPr>
          <w:vertAlign w:val="superscript"/>
        </w:rPr>
        <w:t>th</w:t>
      </w:r>
      <w:r>
        <w:t xml:space="preserve"> century mathematics is that it is impossible to find a formula (analogous to the quadratic formula) expressing the roots of an arbitrary polynomial of degree 5 or more.  For this reason, MATLAB cannot always find the eigenvalues of a symbolic matrix exactly.  When it cannot,  it automatically computes them approximately, using high precision arithmetic.</w:t>
      </w:r>
    </w:p>
    <w:p w:rsidR="004D2A02" w:rsidRDefault="004D2A02"/>
    <w:p w:rsidR="004D2A02" w:rsidRDefault="004D2A02">
      <w:r>
        <w:t>Here is a famous matrix, the Hilbert matrix:</w:t>
      </w:r>
    </w:p>
    <w:p w:rsidR="004D2A02" w:rsidRDefault="004D2A02"/>
    <w:p w:rsidR="004D2A02" w:rsidRDefault="004D2A02">
      <w:bookmarkStart w:id="664" w:name="INPUT_417"/>
      <w:r>
        <w:rPr>
          <w:rStyle w:val="Input"/>
        </w:rPr>
        <w:t xml:space="preserve">clear </w:t>
      </w:r>
      <w:bookmarkEnd w:id="664"/>
      <w:r>
        <w:t xml:space="preserve"> </w:t>
      </w:r>
    </w:p>
    <w:p w:rsidR="004D2A02" w:rsidRDefault="004D2A02">
      <w:bookmarkStart w:id="665" w:name="INPUT_406"/>
      <w:r>
        <w:rPr>
          <w:rStyle w:val="Input"/>
        </w:rPr>
        <w:t xml:space="preserve">H=sym(hilb(5)) </w:t>
      </w:r>
      <w:bookmarkEnd w:id="665"/>
      <w:r>
        <w:t xml:space="preserve"> </w:t>
      </w:r>
    </w:p>
    <w:p w:rsidR="009B118F" w:rsidRDefault="009B118F">
      <w:pPr>
        <w:rPr>
          <w:rStyle w:val="Output"/>
        </w:rPr>
      </w:pPr>
      <w:bookmarkStart w:id="666" w:name="OUTPUT_406"/>
      <w:r>
        <w:rPr>
          <w:rStyle w:val="Output"/>
        </w:rPr>
        <w:t>H =</w:t>
      </w:r>
    </w:p>
    <w:p w:rsidR="009B118F" w:rsidRDefault="009B118F">
      <w:pPr>
        <w:rPr>
          <w:rStyle w:val="Output"/>
        </w:rPr>
      </w:pPr>
      <w:r>
        <w:rPr>
          <w:rStyle w:val="Output"/>
        </w:rPr>
        <w:t>[   1, 1/2, 1/3, 1/4, 1/5]</w:t>
      </w:r>
    </w:p>
    <w:p w:rsidR="009B118F" w:rsidRDefault="009B118F">
      <w:pPr>
        <w:rPr>
          <w:rStyle w:val="Output"/>
        </w:rPr>
      </w:pPr>
      <w:r>
        <w:rPr>
          <w:rStyle w:val="Output"/>
        </w:rPr>
        <w:t>[ 1/2, 1/3, 1/4, 1/5, 1/6]</w:t>
      </w:r>
    </w:p>
    <w:p w:rsidR="009B118F" w:rsidRDefault="009B118F">
      <w:pPr>
        <w:rPr>
          <w:rStyle w:val="Output"/>
        </w:rPr>
      </w:pPr>
      <w:r>
        <w:rPr>
          <w:rStyle w:val="Output"/>
        </w:rPr>
        <w:t>[ 1/3, 1/4, 1/5, 1/6, 1/7]</w:t>
      </w:r>
    </w:p>
    <w:p w:rsidR="009B118F" w:rsidRDefault="009B118F">
      <w:pPr>
        <w:rPr>
          <w:rStyle w:val="Output"/>
        </w:rPr>
      </w:pPr>
      <w:r>
        <w:rPr>
          <w:rStyle w:val="Output"/>
        </w:rPr>
        <w:lastRenderedPageBreak/>
        <w:t>[ 1/4, 1/5, 1/6, 1/7, 1/8]</w:t>
      </w:r>
    </w:p>
    <w:p w:rsidR="004D2A02" w:rsidRDefault="009B118F">
      <w:r>
        <w:rPr>
          <w:rStyle w:val="Output"/>
        </w:rPr>
        <w:t>[ 1/5, 1/6, 1/7, 1/8, 1/9]</w:t>
      </w:r>
      <w:r w:rsidR="004D2A02">
        <w:t xml:space="preserve"> </w:t>
      </w:r>
      <w:bookmarkEnd w:id="666"/>
      <w:r w:rsidR="004D2A02">
        <w:t xml:space="preserve"> </w:t>
      </w:r>
    </w:p>
    <w:p w:rsidR="004D2A02" w:rsidRDefault="004D2A02"/>
    <w:p w:rsidR="004D2A02" w:rsidRDefault="004D2A02">
      <w:r>
        <w:t>I will now try to compute the eigenvalues and eigenvectors symbolically:</w:t>
      </w:r>
    </w:p>
    <w:p w:rsidR="004D2A02" w:rsidRDefault="004D2A02"/>
    <w:p w:rsidR="004D2A02" w:rsidRDefault="004D2A02">
      <w:bookmarkStart w:id="667" w:name="INPUT_407"/>
      <w:r>
        <w:rPr>
          <w:rStyle w:val="Input"/>
        </w:rPr>
        <w:t xml:space="preserve">[V,D]=eig(H); </w:t>
      </w:r>
      <w:bookmarkEnd w:id="667"/>
      <w:r>
        <w:t xml:space="preserve"> </w:t>
      </w:r>
    </w:p>
    <w:p w:rsidR="004D2A02" w:rsidRDefault="004D2A02"/>
    <w:p w:rsidR="004D2A02" w:rsidRDefault="004D2A02">
      <w:r>
        <w:t>Here is the first computed eigenvector:</w:t>
      </w:r>
    </w:p>
    <w:p w:rsidR="004D2A02" w:rsidRDefault="004D2A02"/>
    <w:p w:rsidR="004D2A02" w:rsidRDefault="004D2A02">
      <w:bookmarkStart w:id="668" w:name="INPUT_415"/>
      <w:r>
        <w:rPr>
          <w:rStyle w:val="Input"/>
        </w:rPr>
        <w:t xml:space="preserve">V(:,1) </w:t>
      </w:r>
      <w:bookmarkEnd w:id="668"/>
      <w:r>
        <w:t xml:space="preserve"> </w:t>
      </w:r>
    </w:p>
    <w:p w:rsidR="009B118F" w:rsidRDefault="009B118F">
      <w:pPr>
        <w:rPr>
          <w:rStyle w:val="Output"/>
        </w:rPr>
      </w:pPr>
      <w:bookmarkStart w:id="669" w:name="OUTPUT_415"/>
      <w:r>
        <w:rPr>
          <w:rStyle w:val="Output"/>
        </w:rPr>
        <w:t>ans =</w:t>
      </w:r>
    </w:p>
    <w:p w:rsidR="009B118F" w:rsidRDefault="009B118F">
      <w:pPr>
        <w:rPr>
          <w:rStyle w:val="Output"/>
        </w:rPr>
      </w:pPr>
      <w:r>
        <w:rPr>
          <w:rStyle w:val="Output"/>
        </w:rPr>
        <w:t xml:space="preserve"> 0.016409133693801387188101700354447</w:t>
      </w:r>
    </w:p>
    <w:p w:rsidR="009B118F" w:rsidRDefault="009B118F">
      <w:pPr>
        <w:rPr>
          <w:rStyle w:val="Output"/>
        </w:rPr>
      </w:pPr>
      <w:r>
        <w:rPr>
          <w:rStyle w:val="Output"/>
        </w:rPr>
        <w:t xml:space="preserve"> -0.31015050746487107774850800716253</w:t>
      </w:r>
    </w:p>
    <w:p w:rsidR="009B118F" w:rsidRDefault="009B118F">
      <w:pPr>
        <w:rPr>
          <w:rStyle w:val="Output"/>
        </w:rPr>
      </w:pPr>
      <w:r>
        <w:rPr>
          <w:rStyle w:val="Output"/>
        </w:rPr>
        <w:t xml:space="preserve">   1.3453013982367055055233302583319</w:t>
      </w:r>
    </w:p>
    <w:p w:rsidR="009B118F" w:rsidRDefault="009B118F">
      <w:pPr>
        <w:rPr>
          <w:rStyle w:val="Output"/>
        </w:rPr>
      </w:pPr>
      <w:r>
        <w:rPr>
          <w:rStyle w:val="Output"/>
        </w:rPr>
        <w:t xml:space="preserve">  -2.0390705016861528742291328798663</w:t>
      </w:r>
    </w:p>
    <w:p w:rsidR="004D2A02" w:rsidRDefault="009B118F">
      <w:r>
        <w:rPr>
          <w:rStyle w:val="Output"/>
        </w:rPr>
        <w:t xml:space="preserve">                                 1.0</w:t>
      </w:r>
      <w:r w:rsidR="004D2A02">
        <w:rPr>
          <w:rStyle w:val="Output"/>
        </w:rPr>
        <w:t xml:space="preserve"> </w:t>
      </w:r>
      <w:bookmarkEnd w:id="669"/>
      <w:r w:rsidR="004D2A02">
        <w:t xml:space="preserve"> </w:t>
      </w:r>
    </w:p>
    <w:p w:rsidR="004D2A02" w:rsidRDefault="004D2A02"/>
    <w:p w:rsidR="004D2A02" w:rsidRDefault="004D2A02">
      <w:r>
        <w:t xml:space="preserve">Notice that the result appears to be in floating point, but with a large number of digits.  In fact, MATLAB has returned a symbolic quantity, as the command </w:t>
      </w:r>
      <w:r>
        <w:rPr>
          <w:b/>
          <w:bCs/>
        </w:rPr>
        <w:t>whos</w:t>
      </w:r>
      <w:r>
        <w:t xml:space="preserve"> shows:</w:t>
      </w:r>
    </w:p>
    <w:p w:rsidR="004D2A02" w:rsidRDefault="004D2A02"/>
    <w:p w:rsidR="004D2A02" w:rsidRDefault="004D2A02">
      <w:pPr>
        <w:rPr>
          <w:rStyle w:val="Input"/>
        </w:rPr>
      </w:pPr>
      <w:bookmarkStart w:id="670" w:name="INPUT_416"/>
      <w:r>
        <w:rPr>
          <w:rStyle w:val="Input"/>
        </w:rPr>
        <w:t xml:space="preserve">whos </w:t>
      </w:r>
      <w:bookmarkEnd w:id="670"/>
      <w:r>
        <w:rPr>
          <w:rStyle w:val="Input"/>
        </w:rPr>
        <w:t xml:space="preserve"> </w:t>
      </w:r>
    </w:p>
    <w:p w:rsidR="009B118F" w:rsidRDefault="009B118F">
      <w:pPr>
        <w:rPr>
          <w:rStyle w:val="Output"/>
        </w:rPr>
      </w:pPr>
      <w:bookmarkStart w:id="671" w:name="OUTPUT_416"/>
      <w:r>
        <w:rPr>
          <w:rStyle w:val="Output"/>
        </w:rPr>
        <w:t xml:space="preserve">  Name      Size            Bytes  Class    Attributes</w:t>
      </w:r>
    </w:p>
    <w:p w:rsidR="009B118F" w:rsidRDefault="009B118F">
      <w:pPr>
        <w:rPr>
          <w:rStyle w:val="Output"/>
        </w:rPr>
      </w:pPr>
    </w:p>
    <w:p w:rsidR="009B118F" w:rsidRDefault="009B118F">
      <w:pPr>
        <w:rPr>
          <w:rStyle w:val="Output"/>
        </w:rPr>
      </w:pPr>
      <w:r>
        <w:rPr>
          <w:rStyle w:val="Output"/>
        </w:rPr>
        <w:t xml:space="preserve">  D         5x5                60  sym                </w:t>
      </w:r>
    </w:p>
    <w:p w:rsidR="009B118F" w:rsidRDefault="009B118F">
      <w:pPr>
        <w:rPr>
          <w:rStyle w:val="Output"/>
        </w:rPr>
      </w:pPr>
      <w:r>
        <w:rPr>
          <w:rStyle w:val="Output"/>
        </w:rPr>
        <w:t xml:space="preserve">  H         5x5                60  sym                </w:t>
      </w:r>
    </w:p>
    <w:p w:rsidR="009B118F" w:rsidRDefault="009B118F">
      <w:pPr>
        <w:rPr>
          <w:rStyle w:val="Output"/>
        </w:rPr>
      </w:pPr>
      <w:r>
        <w:rPr>
          <w:rStyle w:val="Output"/>
        </w:rPr>
        <w:t xml:space="preserve">  V         5x5                60  sym                </w:t>
      </w:r>
    </w:p>
    <w:p w:rsidR="004D2A02" w:rsidRDefault="009B118F">
      <w:r>
        <w:rPr>
          <w:rStyle w:val="Output"/>
        </w:rPr>
        <w:t xml:space="preserve">  ans       5x1                60  sym                </w:t>
      </w:r>
      <w:r w:rsidR="004D2A02">
        <w:t xml:space="preserve"> </w:t>
      </w:r>
      <w:bookmarkEnd w:id="671"/>
      <w:r w:rsidR="004D2A02">
        <w:t xml:space="preserve"> </w:t>
      </w:r>
    </w:p>
    <w:p w:rsidR="004D2A02" w:rsidRDefault="004D2A02"/>
    <w:p w:rsidR="004D2A02" w:rsidRDefault="004D2A02">
      <w:r>
        <w:t>The results are highly accurate, as the number of digits would suggest:</w:t>
      </w:r>
    </w:p>
    <w:p w:rsidR="004D2A02" w:rsidRDefault="004D2A02"/>
    <w:p w:rsidR="004D2A02" w:rsidRDefault="004D2A02">
      <w:bookmarkStart w:id="672" w:name="INPUT_418"/>
      <w:r>
        <w:rPr>
          <w:rStyle w:val="Input"/>
        </w:rPr>
        <w:t xml:space="preserve">H*V(:,1)-D(1,1)*V(:,1) </w:t>
      </w:r>
      <w:bookmarkEnd w:id="672"/>
      <w:r>
        <w:t xml:space="preserve"> </w:t>
      </w:r>
    </w:p>
    <w:p w:rsidR="009B118F" w:rsidRDefault="009B118F">
      <w:pPr>
        <w:rPr>
          <w:rStyle w:val="Output"/>
        </w:rPr>
      </w:pPr>
      <w:bookmarkStart w:id="673" w:name="OUTPUT_418"/>
      <w:r>
        <w:rPr>
          <w:rStyle w:val="Output"/>
        </w:rPr>
        <w:t>ans =</w:t>
      </w:r>
    </w:p>
    <w:p w:rsidR="009B118F" w:rsidRDefault="009B118F">
      <w:pPr>
        <w:rPr>
          <w:rStyle w:val="Output"/>
        </w:rPr>
      </w:pPr>
      <w:r>
        <w:rPr>
          <w:rStyle w:val="Output"/>
        </w:rPr>
        <w:t xml:space="preserve">   2.483918886762125461642000548734*10^(-40)</w:t>
      </w:r>
    </w:p>
    <w:p w:rsidR="009B118F" w:rsidRDefault="009B118F">
      <w:pPr>
        <w:rPr>
          <w:rStyle w:val="Output"/>
        </w:rPr>
      </w:pPr>
      <w:r>
        <w:rPr>
          <w:rStyle w:val="Output"/>
        </w:rPr>
        <w:t xml:space="preserve">  2.5796608527140381819915257178503*10^(-40)</w:t>
      </w:r>
    </w:p>
    <w:p w:rsidR="009B118F" w:rsidRDefault="009B118F">
      <w:pPr>
        <w:rPr>
          <w:rStyle w:val="Output"/>
        </w:rPr>
      </w:pPr>
      <w:r>
        <w:rPr>
          <w:rStyle w:val="Output"/>
        </w:rPr>
        <w:t xml:space="preserve"> -3.2318146482723256106713975379415*10^(-41)</w:t>
      </w:r>
    </w:p>
    <w:p w:rsidR="009B118F" w:rsidRDefault="009B118F">
      <w:pPr>
        <w:rPr>
          <w:rStyle w:val="Output"/>
        </w:rPr>
      </w:pPr>
      <w:r>
        <w:rPr>
          <w:rStyle w:val="Output"/>
        </w:rPr>
        <w:t xml:space="preserve">  1.8942051991510714756211514642121*10^(-40)</w:t>
      </w:r>
    </w:p>
    <w:p w:rsidR="004D2A02" w:rsidRDefault="009B118F">
      <w:r>
        <w:rPr>
          <w:rStyle w:val="Output"/>
        </w:rPr>
        <w:t xml:space="preserve">  8.1080530444298240540717917418738*10^(-41)</w:t>
      </w:r>
      <w:r w:rsidR="004D2A02">
        <w:t xml:space="preserve"> </w:t>
      </w:r>
      <w:bookmarkEnd w:id="673"/>
      <w:r w:rsidR="004D2A02">
        <w:t xml:space="preserve"> </w:t>
      </w:r>
    </w:p>
    <w:p w:rsidR="004D2A02" w:rsidRDefault="004D2A02"/>
    <w:p w:rsidR="004D2A02" w:rsidRDefault="004D2A02">
      <w:r>
        <w:t>The explanation of these results is that when MATLAB could not compute the eigenpairs symbolically, it automatically switched to variable precision arithmetic, which, by default, uses 32 digits in all calculations.  I will not have any need for variable precision arithmetic in this tutorial, but I wanted to mention it in case you encounter it unexpectedly, as in the above example.   You may wish to explore this capability of MATLAB further for your own personal use.  You can start with "</w:t>
      </w:r>
      <w:r>
        <w:rPr>
          <w:b/>
          <w:bCs/>
        </w:rPr>
        <w:t>help vpa</w:t>
      </w:r>
      <w:r>
        <w:t>".</w:t>
      </w:r>
    </w:p>
    <w:p w:rsidR="004D2A02" w:rsidRDefault="004D2A02"/>
    <w:p w:rsidR="004D2A02" w:rsidRDefault="004D2A02">
      <w:r>
        <w:t>Since it is not usually possible to find eigenpairs symbolically (except for small matrices), it is typical to perform a floating point computation from the very beginning.</w:t>
      </w:r>
    </w:p>
    <w:p w:rsidR="004D2A02" w:rsidRDefault="004D2A02" w:rsidP="00E50D26">
      <w:pPr>
        <w:pStyle w:val="Heading4"/>
      </w:pPr>
      <w:r>
        <w:t>Example 3.49</w:t>
      </w:r>
    </w:p>
    <w:p w:rsidR="004D2A02" w:rsidRDefault="004D2A02"/>
    <w:p w:rsidR="004D2A02" w:rsidRDefault="004D2A02">
      <w:r>
        <w:t xml:space="preserve">I will now use the spectral method to solve </w:t>
      </w:r>
      <w:r>
        <w:rPr>
          <w:b/>
          <w:bCs/>
        </w:rPr>
        <w:t>Ax</w:t>
      </w:r>
      <w:r>
        <w:t>=</w:t>
      </w:r>
      <w:r>
        <w:rPr>
          <w:b/>
          <w:bCs/>
        </w:rPr>
        <w:t>b</w:t>
      </w:r>
      <w:r>
        <w:t xml:space="preserve">, where </w:t>
      </w:r>
      <w:r>
        <w:rPr>
          <w:b/>
          <w:bCs/>
        </w:rPr>
        <w:t>A</w:t>
      </w:r>
      <w:r>
        <w:t xml:space="preserve"> and </w:t>
      </w:r>
      <w:r>
        <w:rPr>
          <w:b/>
          <w:bCs/>
        </w:rPr>
        <w:t>b</w:t>
      </w:r>
      <w:r>
        <w:t xml:space="preserve"> are as defined below:</w:t>
      </w:r>
    </w:p>
    <w:p w:rsidR="004D2A02" w:rsidRDefault="004D2A02"/>
    <w:p w:rsidR="004D2A02" w:rsidRDefault="004D2A02">
      <w:bookmarkStart w:id="674" w:name="INPUT_419"/>
      <w:r>
        <w:rPr>
          <w:rStyle w:val="Input"/>
        </w:rPr>
        <w:t xml:space="preserve">clear </w:t>
      </w:r>
      <w:bookmarkEnd w:id="674"/>
      <w:r>
        <w:t xml:space="preserve"> </w:t>
      </w:r>
    </w:p>
    <w:p w:rsidR="004D2A02" w:rsidRDefault="004D2A02">
      <w:bookmarkStart w:id="675" w:name="INPUT_420"/>
      <w:r>
        <w:rPr>
          <w:rStyle w:val="Input"/>
        </w:rPr>
        <w:t xml:space="preserve">A=[11,-4,-1;-4,14,-4;-1,-4,11] </w:t>
      </w:r>
      <w:bookmarkEnd w:id="675"/>
      <w:r>
        <w:t xml:space="preserve"> </w:t>
      </w:r>
    </w:p>
    <w:p w:rsidR="009B118F" w:rsidRDefault="009B118F">
      <w:pPr>
        <w:rPr>
          <w:rStyle w:val="Output"/>
        </w:rPr>
      </w:pPr>
      <w:bookmarkStart w:id="676" w:name="OUTPUT_420"/>
      <w:r>
        <w:rPr>
          <w:rStyle w:val="Output"/>
        </w:rPr>
        <w:t>A =</w:t>
      </w:r>
    </w:p>
    <w:p w:rsidR="009B118F" w:rsidRDefault="009B118F">
      <w:pPr>
        <w:rPr>
          <w:rStyle w:val="Output"/>
        </w:rPr>
      </w:pPr>
      <w:r>
        <w:rPr>
          <w:rStyle w:val="Output"/>
        </w:rPr>
        <w:t xml:space="preserve">    11    -4    -1</w:t>
      </w:r>
    </w:p>
    <w:p w:rsidR="009B118F" w:rsidRDefault="009B118F">
      <w:pPr>
        <w:rPr>
          <w:rStyle w:val="Output"/>
        </w:rPr>
      </w:pPr>
      <w:r>
        <w:rPr>
          <w:rStyle w:val="Output"/>
        </w:rPr>
        <w:t xml:space="preserve">    -4    14    -4</w:t>
      </w:r>
    </w:p>
    <w:p w:rsidR="004D2A02" w:rsidRDefault="009B118F">
      <w:r>
        <w:rPr>
          <w:rStyle w:val="Output"/>
        </w:rPr>
        <w:lastRenderedPageBreak/>
        <w:t xml:space="preserve">    -1    -4    11</w:t>
      </w:r>
      <w:r w:rsidR="004D2A02">
        <w:rPr>
          <w:rStyle w:val="Output"/>
        </w:rPr>
        <w:t xml:space="preserve"> </w:t>
      </w:r>
      <w:bookmarkEnd w:id="676"/>
      <w:r w:rsidR="004D2A02">
        <w:t xml:space="preserve"> </w:t>
      </w:r>
    </w:p>
    <w:p w:rsidR="004D2A02" w:rsidRDefault="004D2A02">
      <w:bookmarkStart w:id="677" w:name="INPUT_421"/>
      <w:r>
        <w:rPr>
          <w:rStyle w:val="Input"/>
        </w:rPr>
        <w:t xml:space="preserve">b=[1;2;1] </w:t>
      </w:r>
      <w:bookmarkEnd w:id="677"/>
      <w:r>
        <w:t xml:space="preserve"> </w:t>
      </w:r>
    </w:p>
    <w:p w:rsidR="009B118F" w:rsidRDefault="009B118F">
      <w:pPr>
        <w:rPr>
          <w:rStyle w:val="Output"/>
        </w:rPr>
      </w:pPr>
      <w:bookmarkStart w:id="678" w:name="OUTPUT_421"/>
      <w:r>
        <w:rPr>
          <w:rStyle w:val="Output"/>
        </w:rPr>
        <w:t>b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2</w:t>
      </w:r>
    </w:p>
    <w:p w:rsidR="004D2A02" w:rsidRDefault="009B118F">
      <w:r>
        <w:rPr>
          <w:rStyle w:val="Output"/>
        </w:rPr>
        <w:t xml:space="preserve">     1</w:t>
      </w:r>
      <w:r w:rsidR="004D2A02">
        <w:rPr>
          <w:rStyle w:val="Output"/>
        </w:rPr>
        <w:t xml:space="preserve"> </w:t>
      </w:r>
      <w:bookmarkEnd w:id="678"/>
      <w:r w:rsidR="004D2A02">
        <w:t xml:space="preserve"> </w:t>
      </w:r>
    </w:p>
    <w:p w:rsidR="004D2A02" w:rsidRDefault="004D2A02"/>
    <w:p w:rsidR="004D2A02" w:rsidRDefault="004D2A02">
      <w:r>
        <w:t xml:space="preserve">The matrix </w:t>
      </w:r>
      <w:r>
        <w:rPr>
          <w:b/>
          <w:bCs/>
        </w:rPr>
        <w:t>A</w:t>
      </w:r>
      <w:r>
        <w:t xml:space="preserve"> is symmetric, so its eigenvalues are necessarily real and its eigenvectors orthogonal.  Moreover, MATLAB's </w:t>
      </w:r>
      <w:r>
        <w:rPr>
          <w:b/>
          <w:bCs/>
        </w:rPr>
        <w:t>eig</w:t>
      </w:r>
      <w:r>
        <w:t xml:space="preserve">  returns normalized eigenvectors when the input is a floating point matrix.</w:t>
      </w:r>
    </w:p>
    <w:p w:rsidR="004D2A02" w:rsidRDefault="004D2A02"/>
    <w:p w:rsidR="004D2A02" w:rsidRDefault="004D2A02">
      <w:bookmarkStart w:id="679" w:name="INPUT_422"/>
      <w:r>
        <w:rPr>
          <w:rStyle w:val="Input"/>
        </w:rPr>
        <w:t xml:space="preserve">[V,D]=eig(A) </w:t>
      </w:r>
      <w:bookmarkEnd w:id="679"/>
      <w:r>
        <w:t xml:space="preserve"> </w:t>
      </w:r>
    </w:p>
    <w:p w:rsidR="009B118F" w:rsidRDefault="009B118F">
      <w:pPr>
        <w:rPr>
          <w:rStyle w:val="Output"/>
        </w:rPr>
      </w:pPr>
      <w:bookmarkStart w:id="680" w:name="OUTPUT_422"/>
      <w:r>
        <w:rPr>
          <w:rStyle w:val="Output"/>
        </w:rPr>
        <w:t>V =</w:t>
      </w:r>
    </w:p>
    <w:p w:rsidR="009B118F" w:rsidRDefault="009B118F">
      <w:pPr>
        <w:rPr>
          <w:rStyle w:val="Output"/>
        </w:rPr>
      </w:pPr>
      <w:r>
        <w:rPr>
          <w:rStyle w:val="Output"/>
        </w:rPr>
        <w:t xml:space="preserve">    0.5774    0.7071   -0.4082</w:t>
      </w:r>
    </w:p>
    <w:p w:rsidR="009B118F" w:rsidRDefault="009B118F">
      <w:pPr>
        <w:rPr>
          <w:rStyle w:val="Output"/>
        </w:rPr>
      </w:pPr>
      <w:r>
        <w:rPr>
          <w:rStyle w:val="Output"/>
        </w:rPr>
        <w:t xml:space="preserve">    0.5774   -0.0000    0.8165</w:t>
      </w:r>
    </w:p>
    <w:p w:rsidR="009B118F" w:rsidRDefault="009B118F">
      <w:pPr>
        <w:rPr>
          <w:rStyle w:val="Output"/>
        </w:rPr>
      </w:pPr>
      <w:r>
        <w:rPr>
          <w:rStyle w:val="Output"/>
        </w:rPr>
        <w:t xml:space="preserve">    0.5774   -0.7071   -0.4082</w:t>
      </w:r>
    </w:p>
    <w:p w:rsidR="009B118F" w:rsidRDefault="009B118F">
      <w:pPr>
        <w:rPr>
          <w:rStyle w:val="Output"/>
        </w:rPr>
      </w:pPr>
      <w:r>
        <w:rPr>
          <w:rStyle w:val="Output"/>
        </w:rPr>
        <w:t>D =</w:t>
      </w:r>
    </w:p>
    <w:p w:rsidR="009B118F" w:rsidRDefault="009B118F">
      <w:pPr>
        <w:rPr>
          <w:rStyle w:val="Output"/>
        </w:rPr>
      </w:pPr>
      <w:r>
        <w:rPr>
          <w:rStyle w:val="Output"/>
        </w:rPr>
        <w:t xml:space="preserve">    6.0000         0         0</w:t>
      </w:r>
    </w:p>
    <w:p w:rsidR="009B118F" w:rsidRDefault="009B118F">
      <w:pPr>
        <w:rPr>
          <w:rStyle w:val="Output"/>
        </w:rPr>
      </w:pPr>
      <w:r>
        <w:rPr>
          <w:rStyle w:val="Output"/>
        </w:rPr>
        <w:t xml:space="preserve">         0   12.0000         0</w:t>
      </w:r>
    </w:p>
    <w:p w:rsidR="004D2A02" w:rsidRDefault="009B118F">
      <w:r>
        <w:rPr>
          <w:rStyle w:val="Output"/>
        </w:rPr>
        <w:t xml:space="preserve">         0         0   18.0000</w:t>
      </w:r>
      <w:r w:rsidR="004D2A02">
        <w:t xml:space="preserve"> </w:t>
      </w:r>
      <w:bookmarkEnd w:id="680"/>
      <w:r w:rsidR="004D2A02">
        <w:t xml:space="preserve"> </w:t>
      </w:r>
    </w:p>
    <w:p w:rsidR="004D2A02" w:rsidRDefault="004D2A02"/>
    <w:p w:rsidR="004D2A02" w:rsidRDefault="004D2A02">
      <w:r>
        <w:t xml:space="preserve">The solution of </w:t>
      </w:r>
      <w:r>
        <w:rPr>
          <w:b/>
          <w:bCs/>
        </w:rPr>
        <w:t>Ax</w:t>
      </w:r>
      <w:r>
        <w:t>=</w:t>
      </w:r>
      <w:r>
        <w:rPr>
          <w:b/>
          <w:bCs/>
        </w:rPr>
        <w:t>b</w:t>
      </w:r>
      <w:r>
        <w:t xml:space="preserve"> is then </w:t>
      </w:r>
    </w:p>
    <w:p w:rsidR="004D2A02" w:rsidRDefault="004D2A02"/>
    <w:p w:rsidR="004D2A02" w:rsidRDefault="004D2A02">
      <w:bookmarkStart w:id="681" w:name="INPUT_425"/>
      <w:r>
        <w:rPr>
          <w:rStyle w:val="Input"/>
        </w:rPr>
        <w:t xml:space="preserve">x=(V(:,1)'*b/D(1,1))*V(:,1)+(V(:,2)'*b/D(2,2))*V(:,2)+(V(:,3)'*b/D(3,3))*V(:,3) </w:t>
      </w:r>
      <w:bookmarkEnd w:id="681"/>
      <w:r>
        <w:t xml:space="preserve"> </w:t>
      </w:r>
    </w:p>
    <w:p w:rsidR="009B118F" w:rsidRDefault="009B118F">
      <w:pPr>
        <w:rPr>
          <w:rStyle w:val="Output"/>
        </w:rPr>
      </w:pPr>
      <w:bookmarkStart w:id="682" w:name="OUTPUT_425"/>
      <w:r>
        <w:rPr>
          <w:rStyle w:val="Output"/>
        </w:rPr>
        <w:t>x =</w:t>
      </w:r>
    </w:p>
    <w:p w:rsidR="009B118F" w:rsidRDefault="009B118F">
      <w:pPr>
        <w:rPr>
          <w:rStyle w:val="Output"/>
        </w:rPr>
      </w:pPr>
      <w:r>
        <w:rPr>
          <w:rStyle w:val="Output"/>
        </w:rPr>
        <w:t xml:space="preserve">    0.2037</w:t>
      </w:r>
    </w:p>
    <w:p w:rsidR="009B118F" w:rsidRDefault="009B118F">
      <w:pPr>
        <w:rPr>
          <w:rStyle w:val="Output"/>
        </w:rPr>
      </w:pPr>
      <w:r>
        <w:rPr>
          <w:rStyle w:val="Output"/>
        </w:rPr>
        <w:t xml:space="preserve">    0.2593</w:t>
      </w:r>
    </w:p>
    <w:p w:rsidR="004D2A02" w:rsidRDefault="009B118F">
      <w:r>
        <w:rPr>
          <w:rStyle w:val="Output"/>
        </w:rPr>
        <w:t xml:space="preserve">    0.2037</w:t>
      </w:r>
      <w:r w:rsidR="004D2A02">
        <w:rPr>
          <w:rStyle w:val="Output"/>
        </w:rPr>
        <w:t xml:space="preserve"> </w:t>
      </w:r>
      <w:bookmarkEnd w:id="682"/>
      <w:r w:rsidR="004D2A02">
        <w:t xml:space="preserve"> </w:t>
      </w:r>
    </w:p>
    <w:p w:rsidR="004D2A02" w:rsidRDefault="004D2A02"/>
    <w:p w:rsidR="004D2A02" w:rsidRDefault="004D2A02"/>
    <w:p w:rsidR="004D2A02" w:rsidRDefault="004D2A02">
      <w:r>
        <w:t>Check:</w:t>
      </w:r>
    </w:p>
    <w:p w:rsidR="004D2A02" w:rsidRDefault="004D2A02"/>
    <w:p w:rsidR="004D2A02" w:rsidRDefault="004D2A02">
      <w:bookmarkStart w:id="683" w:name="INPUT_424"/>
      <w:r>
        <w:rPr>
          <w:rStyle w:val="Input"/>
        </w:rPr>
        <w:t xml:space="preserve">A*x-b </w:t>
      </w:r>
      <w:bookmarkEnd w:id="683"/>
      <w:r>
        <w:t xml:space="preserve"> </w:t>
      </w:r>
    </w:p>
    <w:p w:rsidR="009B118F" w:rsidRDefault="009B118F">
      <w:pPr>
        <w:rPr>
          <w:rStyle w:val="Output"/>
        </w:rPr>
      </w:pPr>
      <w:bookmarkStart w:id="684" w:name="OUTPUT_424"/>
      <w:r>
        <w:rPr>
          <w:rStyle w:val="Output"/>
        </w:rPr>
        <w:t>ans =</w:t>
      </w:r>
    </w:p>
    <w:p w:rsidR="009B118F" w:rsidRDefault="009B118F">
      <w:pPr>
        <w:rPr>
          <w:rStyle w:val="Output"/>
        </w:rPr>
      </w:pPr>
      <w:r>
        <w:rPr>
          <w:rStyle w:val="Output"/>
        </w:rPr>
        <w:t xml:space="preserve">  1.0e-015 *</w:t>
      </w:r>
    </w:p>
    <w:p w:rsidR="009B118F" w:rsidRDefault="009B118F">
      <w:pPr>
        <w:rPr>
          <w:rStyle w:val="Output"/>
        </w:rPr>
      </w:pPr>
      <w:r>
        <w:rPr>
          <w:rStyle w:val="Output"/>
        </w:rPr>
        <w:t xml:space="preserve">    0.6661</w:t>
      </w:r>
    </w:p>
    <w:p w:rsidR="009B118F" w:rsidRDefault="009B118F">
      <w:pPr>
        <w:rPr>
          <w:rStyle w:val="Output"/>
        </w:rPr>
      </w:pPr>
      <w:r>
        <w:rPr>
          <w:rStyle w:val="Output"/>
        </w:rPr>
        <w:t xml:space="preserve">    0.8882</w:t>
      </w:r>
    </w:p>
    <w:p w:rsidR="004D2A02" w:rsidRDefault="009B118F">
      <w:r>
        <w:rPr>
          <w:rStyle w:val="Output"/>
        </w:rPr>
        <w:t xml:space="preserve">   -0.2220</w:t>
      </w:r>
      <w:r w:rsidR="004D2A02">
        <w:t xml:space="preserve"> </w:t>
      </w:r>
      <w:bookmarkEnd w:id="684"/>
      <w:r w:rsidR="004D2A02">
        <w:t xml:space="preserve"> </w:t>
      </w:r>
    </w:p>
    <w:p w:rsidR="004D2A02" w:rsidRDefault="004D2A02" w:rsidP="000547AC">
      <w:pPr>
        <w:pStyle w:val="Heading3"/>
      </w:pPr>
      <w:bookmarkStart w:id="685" w:name="_Toc299541544"/>
      <w:r>
        <w:t>Review: Functions in MATLAB</w:t>
      </w:r>
      <w:bookmarkEnd w:id="685"/>
    </w:p>
    <w:p w:rsidR="004D2A02" w:rsidRDefault="004D2A02"/>
    <w:p w:rsidR="004D2A02" w:rsidRDefault="004D2A02">
      <w:r>
        <w:t>I have presented three ways to define new functions in MATLAB.  I will now review and compare these three mechanisms.</w:t>
      </w:r>
    </w:p>
    <w:p w:rsidR="004D2A02" w:rsidRDefault="004D2A02"/>
    <w:p w:rsidR="004D2A02" w:rsidRDefault="004D2A02">
      <w:r>
        <w:t xml:space="preserve">First of all, an expression in one or more variables can be used to represent a function.  For example, to work with the function </w:t>
      </w:r>
      <w:r>
        <w:rPr>
          <w:i/>
          <w:iCs/>
        </w:rPr>
        <w:t>f</w:t>
      </w:r>
      <w:r>
        <w:t>(</w:t>
      </w:r>
      <w:r>
        <w:rPr>
          <w:i/>
          <w:iCs/>
        </w:rPr>
        <w:t>x</w:t>
      </w:r>
      <w:r w:rsidR="00F04BB2">
        <w:t>)=</w:t>
      </w:r>
      <w:r>
        <w:rPr>
          <w:i/>
          <w:iCs/>
        </w:rPr>
        <w:t>x</w:t>
      </w:r>
      <w:r>
        <w:rPr>
          <w:vertAlign w:val="superscript"/>
        </w:rPr>
        <w:t>2</w:t>
      </w:r>
      <w:r>
        <w:t>, I define</w:t>
      </w:r>
    </w:p>
    <w:p w:rsidR="004D2A02" w:rsidRDefault="004D2A02"/>
    <w:p w:rsidR="004D2A02" w:rsidRDefault="004D2A02">
      <w:bookmarkStart w:id="686" w:name="INPUT_442"/>
      <w:r>
        <w:rPr>
          <w:rStyle w:val="Input"/>
        </w:rPr>
        <w:t xml:space="preserve">clear </w:t>
      </w:r>
      <w:bookmarkEnd w:id="686"/>
      <w:r>
        <w:t xml:space="preserve"> </w:t>
      </w:r>
    </w:p>
    <w:p w:rsidR="004D2A02" w:rsidRDefault="004D2A02">
      <w:bookmarkStart w:id="687" w:name="INPUT_433"/>
      <w:r>
        <w:rPr>
          <w:rStyle w:val="Input"/>
        </w:rPr>
        <w:t xml:space="preserve">syms x </w:t>
      </w:r>
      <w:bookmarkEnd w:id="687"/>
      <w:r>
        <w:t xml:space="preserve"> </w:t>
      </w:r>
    </w:p>
    <w:p w:rsidR="004D2A02" w:rsidRDefault="004D2A02">
      <w:bookmarkStart w:id="688" w:name="INPUT_434"/>
      <w:r>
        <w:rPr>
          <w:rStyle w:val="Input"/>
        </w:rPr>
        <w:t xml:space="preserve">f=x^2 </w:t>
      </w:r>
      <w:bookmarkEnd w:id="688"/>
      <w:r>
        <w:t xml:space="preserve"> </w:t>
      </w:r>
    </w:p>
    <w:p w:rsidR="009B118F" w:rsidRDefault="009B118F">
      <w:pPr>
        <w:rPr>
          <w:rStyle w:val="Output"/>
        </w:rPr>
      </w:pPr>
      <w:bookmarkStart w:id="689" w:name="OUTPUT_434"/>
      <w:r>
        <w:rPr>
          <w:rStyle w:val="Output"/>
        </w:rPr>
        <w:t>f =</w:t>
      </w:r>
    </w:p>
    <w:p w:rsidR="004D2A02" w:rsidRDefault="009B118F">
      <w:r>
        <w:rPr>
          <w:rStyle w:val="Output"/>
        </w:rPr>
        <w:t>x^2</w:t>
      </w:r>
      <w:r w:rsidR="004D2A02">
        <w:rPr>
          <w:rStyle w:val="Output"/>
        </w:rPr>
        <w:t xml:space="preserve"> </w:t>
      </w:r>
      <w:bookmarkEnd w:id="689"/>
      <w:r w:rsidR="004D2A02">
        <w:t xml:space="preserve"> </w:t>
      </w:r>
    </w:p>
    <w:p w:rsidR="004D2A02" w:rsidRDefault="004D2A02"/>
    <w:p w:rsidR="004D2A02" w:rsidRDefault="004D2A02">
      <w:r>
        <w:t xml:space="preserve">Now I can do whatever I wish with this function, including evaluate it, differentiate it, and integrate it.  To evaluate </w:t>
      </w:r>
      <w:r>
        <w:rPr>
          <w:b/>
          <w:bCs/>
        </w:rPr>
        <w:t>f</w:t>
      </w:r>
      <w:r>
        <w:t xml:space="preserve">, I use the </w:t>
      </w:r>
      <w:r>
        <w:rPr>
          <w:b/>
          <w:bCs/>
        </w:rPr>
        <w:t>subs</w:t>
      </w:r>
      <w:r>
        <w:t xml:space="preserve"> command:</w:t>
      </w:r>
    </w:p>
    <w:p w:rsidR="004D2A02" w:rsidRDefault="004D2A02"/>
    <w:p w:rsidR="004D2A02" w:rsidRDefault="004D2A02">
      <w:bookmarkStart w:id="690" w:name="INPUT_435"/>
      <w:r>
        <w:rPr>
          <w:rStyle w:val="Input"/>
        </w:rPr>
        <w:lastRenderedPageBreak/>
        <w:t xml:space="preserve">subs(f,x,3) </w:t>
      </w:r>
      <w:bookmarkEnd w:id="690"/>
      <w:r>
        <w:t xml:space="preserve"> </w:t>
      </w:r>
    </w:p>
    <w:p w:rsidR="009B118F" w:rsidRDefault="009B118F">
      <w:pPr>
        <w:rPr>
          <w:rStyle w:val="Output"/>
        </w:rPr>
      </w:pPr>
      <w:bookmarkStart w:id="691" w:name="OUTPUT_435"/>
      <w:r>
        <w:rPr>
          <w:rStyle w:val="Output"/>
        </w:rPr>
        <w:t>ans =</w:t>
      </w:r>
    </w:p>
    <w:p w:rsidR="004D2A02" w:rsidRDefault="009B118F">
      <w:r>
        <w:rPr>
          <w:rStyle w:val="Output"/>
        </w:rPr>
        <w:t xml:space="preserve">     9</w:t>
      </w:r>
      <w:r w:rsidR="004D2A02">
        <w:rPr>
          <w:rStyle w:val="Output"/>
        </w:rPr>
        <w:t xml:space="preserve"> </w:t>
      </w:r>
      <w:bookmarkEnd w:id="691"/>
      <w:r w:rsidR="004D2A02">
        <w:t xml:space="preserve"> </w:t>
      </w:r>
    </w:p>
    <w:p w:rsidR="004D2A02" w:rsidRDefault="004D2A02"/>
    <w:p w:rsidR="004D2A02" w:rsidRDefault="004D2A02">
      <w:r>
        <w:t xml:space="preserve">Differentiation and integration are performed with </w:t>
      </w:r>
      <w:r>
        <w:rPr>
          <w:b/>
          <w:bCs/>
        </w:rPr>
        <w:t>diff</w:t>
      </w:r>
      <w:r>
        <w:t xml:space="preserve"> and </w:t>
      </w:r>
      <w:r>
        <w:rPr>
          <w:b/>
          <w:bCs/>
        </w:rPr>
        <w:t>int</w:t>
      </w:r>
      <w:r>
        <w:t>, respectively:</w:t>
      </w:r>
    </w:p>
    <w:p w:rsidR="004D2A02" w:rsidRDefault="004D2A02"/>
    <w:p w:rsidR="004D2A02" w:rsidRDefault="004D2A02">
      <w:bookmarkStart w:id="692" w:name="INPUT_436"/>
      <w:r>
        <w:rPr>
          <w:rStyle w:val="Input"/>
        </w:rPr>
        <w:t xml:space="preserve">diff(f,x) </w:t>
      </w:r>
      <w:bookmarkEnd w:id="692"/>
      <w:r>
        <w:t xml:space="preserve"> </w:t>
      </w:r>
    </w:p>
    <w:p w:rsidR="009B118F" w:rsidRDefault="009B118F">
      <w:pPr>
        <w:rPr>
          <w:rStyle w:val="Output"/>
        </w:rPr>
      </w:pPr>
      <w:bookmarkStart w:id="693" w:name="OUTPUT_436"/>
      <w:r>
        <w:rPr>
          <w:rStyle w:val="Output"/>
        </w:rPr>
        <w:t>ans =</w:t>
      </w:r>
    </w:p>
    <w:p w:rsidR="004D2A02" w:rsidRDefault="009B118F">
      <w:r>
        <w:rPr>
          <w:rStyle w:val="Output"/>
        </w:rPr>
        <w:t>2*x</w:t>
      </w:r>
      <w:r w:rsidR="004D2A02">
        <w:rPr>
          <w:rStyle w:val="Output"/>
        </w:rPr>
        <w:t xml:space="preserve"> </w:t>
      </w:r>
      <w:bookmarkEnd w:id="693"/>
      <w:r w:rsidR="004D2A02">
        <w:t xml:space="preserve"> </w:t>
      </w:r>
    </w:p>
    <w:p w:rsidR="004D2A02" w:rsidRDefault="004D2A02"/>
    <w:p w:rsidR="004D2A02" w:rsidRDefault="004D2A02">
      <w:bookmarkStart w:id="694" w:name="INPUT_438"/>
      <w:r>
        <w:rPr>
          <w:rStyle w:val="Input"/>
        </w:rPr>
        <w:t xml:space="preserve">int(f,x) </w:t>
      </w:r>
      <w:bookmarkEnd w:id="694"/>
      <w:r>
        <w:t xml:space="preserve"> </w:t>
      </w:r>
    </w:p>
    <w:p w:rsidR="009B118F" w:rsidRDefault="009B118F">
      <w:pPr>
        <w:rPr>
          <w:rStyle w:val="Output"/>
        </w:rPr>
      </w:pPr>
      <w:bookmarkStart w:id="695" w:name="OUTPUT_438"/>
      <w:r>
        <w:rPr>
          <w:rStyle w:val="Output"/>
        </w:rPr>
        <w:t>ans =</w:t>
      </w:r>
    </w:p>
    <w:p w:rsidR="004D2A02" w:rsidRDefault="009B118F">
      <w:r>
        <w:rPr>
          <w:rStyle w:val="Output"/>
        </w:rPr>
        <w:t>x^3/3</w:t>
      </w:r>
      <w:r w:rsidR="004D2A02">
        <w:rPr>
          <w:rStyle w:val="Output"/>
        </w:rPr>
        <w:t xml:space="preserve"> </w:t>
      </w:r>
      <w:bookmarkEnd w:id="695"/>
      <w:r w:rsidR="004D2A02">
        <w:t xml:space="preserve"> </w:t>
      </w:r>
    </w:p>
    <w:p w:rsidR="004D2A02" w:rsidRDefault="004D2A02"/>
    <w:p w:rsidR="004D2A02" w:rsidRDefault="004D2A02">
      <w:r>
        <w:t>As I have shown in earlier examples, a symbolic expression can be evaluated at a vector argument; that is, it is automatically vectorized:</w:t>
      </w:r>
    </w:p>
    <w:p w:rsidR="004D2A02" w:rsidRDefault="004D2A02"/>
    <w:p w:rsidR="004D2A02" w:rsidRDefault="004D2A02">
      <w:bookmarkStart w:id="696" w:name="INPUT_439"/>
      <w:r>
        <w:rPr>
          <w:rStyle w:val="Input"/>
        </w:rPr>
        <w:t xml:space="preserve">t=linspace(0,1,21); </w:t>
      </w:r>
      <w:bookmarkEnd w:id="696"/>
      <w:r>
        <w:t xml:space="preserve"> </w:t>
      </w:r>
    </w:p>
    <w:p w:rsidR="004D2A02" w:rsidRDefault="004D2A02"/>
    <w:p w:rsidR="004D2A02" w:rsidRDefault="004D2A02">
      <w:bookmarkStart w:id="697" w:name="INPUT_471"/>
      <w:r>
        <w:rPr>
          <w:rStyle w:val="Input"/>
        </w:rPr>
        <w:t xml:space="preserve">plot(t,subs(f,x,t)) </w:t>
      </w:r>
      <w:bookmarkEnd w:id="697"/>
      <w:r>
        <w:t xml:space="preserve"> </w:t>
      </w:r>
    </w:p>
    <w:p w:rsidR="004D2A02" w:rsidRDefault="009B118F">
      <w:bookmarkStart w:id="698" w:name="OUTPUT_471"/>
      <w:r>
        <w:rPr>
          <w:noProof/>
        </w:rPr>
        <w:drawing>
          <wp:inline distT="0" distB="0" distL="0" distR="0">
            <wp:extent cx="3657600" cy="3200400"/>
            <wp:effectExtent l="19050" t="0" r="0" b="0"/>
            <wp:docPr id="140" name="Pictur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4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698"/>
      <w:r w:rsidR="004D2A02">
        <w:t xml:space="preserve"> </w:t>
      </w:r>
    </w:p>
    <w:p w:rsidR="004D2A02" w:rsidRDefault="004D2A02"/>
    <w:p w:rsidR="004D2A02" w:rsidRDefault="004D2A02">
      <w:r>
        <w:t>The second way to</w:t>
      </w:r>
      <w:r w:rsidR="003D68E5">
        <w:t xml:space="preserve"> define a function is using the </w:t>
      </w:r>
      <w:r w:rsidR="003D68E5" w:rsidRPr="003D68E5">
        <w:rPr>
          <w:b/>
        </w:rPr>
        <w:t>@</w:t>
      </w:r>
      <w:r w:rsidR="003D68E5">
        <w:t xml:space="preserve"> operator</w:t>
      </w:r>
      <w:r>
        <w:t>:</w:t>
      </w:r>
    </w:p>
    <w:p w:rsidR="004D2A02" w:rsidRDefault="004D2A02"/>
    <w:p w:rsidR="004D2A02" w:rsidRDefault="004D2A02">
      <w:bookmarkStart w:id="699" w:name="INPUT_441"/>
      <w:r>
        <w:rPr>
          <w:rStyle w:val="Input"/>
        </w:rPr>
        <w:t xml:space="preserve">clear </w:t>
      </w:r>
      <w:bookmarkEnd w:id="699"/>
      <w:r>
        <w:t xml:space="preserve"> </w:t>
      </w:r>
    </w:p>
    <w:p w:rsidR="004D2A02" w:rsidRDefault="004D2A02">
      <w:pPr>
        <w:rPr>
          <w:rStyle w:val="Output"/>
        </w:rPr>
      </w:pPr>
      <w:bookmarkStart w:id="700" w:name="INPUT_445"/>
      <w:r>
        <w:rPr>
          <w:rStyle w:val="Input"/>
        </w:rPr>
        <w:t>f=</w:t>
      </w:r>
      <w:r w:rsidR="003D68E5">
        <w:rPr>
          <w:rStyle w:val="Input"/>
        </w:rPr>
        <w:t>@(x)</w:t>
      </w:r>
      <w:r>
        <w:rPr>
          <w:rStyle w:val="Input"/>
        </w:rPr>
        <w:t xml:space="preserve">x^2 </w:t>
      </w:r>
      <w:bookmarkEnd w:id="700"/>
      <w:r>
        <w:rPr>
          <w:rStyle w:val="Output"/>
        </w:rPr>
        <w:t xml:space="preserve"> </w:t>
      </w:r>
    </w:p>
    <w:p w:rsidR="009B118F" w:rsidRDefault="009B118F">
      <w:pPr>
        <w:rPr>
          <w:rStyle w:val="Output"/>
        </w:rPr>
      </w:pPr>
      <w:bookmarkStart w:id="701" w:name="OUTPUT_445"/>
      <w:r>
        <w:rPr>
          <w:rStyle w:val="Output"/>
        </w:rPr>
        <w:t xml:space="preserve">f = </w:t>
      </w:r>
    </w:p>
    <w:p w:rsidR="004D2A02" w:rsidRDefault="009B118F">
      <w:r>
        <w:rPr>
          <w:rStyle w:val="Output"/>
        </w:rPr>
        <w:t xml:space="preserve">    @(x)x^2</w:t>
      </w:r>
      <w:r w:rsidR="004D2A02">
        <w:rPr>
          <w:rStyle w:val="Output"/>
        </w:rPr>
        <w:t xml:space="preserve"> </w:t>
      </w:r>
      <w:bookmarkEnd w:id="701"/>
      <w:r w:rsidR="004D2A02">
        <w:t xml:space="preserve"> </w:t>
      </w:r>
    </w:p>
    <w:p w:rsidR="004D2A02" w:rsidRDefault="004D2A02"/>
    <w:p w:rsidR="004D2A02" w:rsidRDefault="004D2A02">
      <w:r>
        <w:t xml:space="preserve">An advantage of using a function is that functional notation is used for evaluation (instead of the </w:t>
      </w:r>
      <w:r>
        <w:rPr>
          <w:b/>
          <w:bCs/>
        </w:rPr>
        <w:t>subs</w:t>
      </w:r>
      <w:r>
        <w:t xml:space="preserve"> command).</w:t>
      </w:r>
    </w:p>
    <w:p w:rsidR="004D2A02" w:rsidRDefault="004D2A02"/>
    <w:p w:rsidR="004D2A02" w:rsidRDefault="004D2A02">
      <w:bookmarkStart w:id="702" w:name="INPUT_446"/>
      <w:r>
        <w:rPr>
          <w:rStyle w:val="Input"/>
        </w:rPr>
        <w:t xml:space="preserve">f(3) </w:t>
      </w:r>
      <w:bookmarkEnd w:id="702"/>
      <w:r>
        <w:t xml:space="preserve"> </w:t>
      </w:r>
    </w:p>
    <w:p w:rsidR="009B118F" w:rsidRDefault="009B118F">
      <w:pPr>
        <w:rPr>
          <w:rStyle w:val="Output"/>
        </w:rPr>
      </w:pPr>
      <w:bookmarkStart w:id="703" w:name="OUTPUT_446"/>
      <w:r>
        <w:rPr>
          <w:rStyle w:val="Output"/>
        </w:rPr>
        <w:t>ans =</w:t>
      </w:r>
    </w:p>
    <w:p w:rsidR="004D2A02" w:rsidRDefault="009B118F">
      <w:r>
        <w:rPr>
          <w:rStyle w:val="Output"/>
        </w:rPr>
        <w:t xml:space="preserve">     9</w:t>
      </w:r>
      <w:r w:rsidR="004D2A02">
        <w:rPr>
          <w:rStyle w:val="Output"/>
        </w:rPr>
        <w:t xml:space="preserve"> </w:t>
      </w:r>
      <w:bookmarkEnd w:id="703"/>
      <w:r w:rsidR="004D2A02">
        <w:t xml:space="preserve"> </w:t>
      </w:r>
    </w:p>
    <w:p w:rsidR="004D2A02" w:rsidRDefault="004D2A02"/>
    <w:p w:rsidR="004D2A02" w:rsidRDefault="00294351">
      <w:r>
        <w:t>F</w:t>
      </w:r>
      <w:r w:rsidR="004D2A02">
        <w:t>unctions can be evaluated with symbolic inputs:</w:t>
      </w:r>
    </w:p>
    <w:p w:rsidR="004D2A02" w:rsidRDefault="004D2A02"/>
    <w:p w:rsidR="004D2A02" w:rsidRDefault="004D2A02">
      <w:bookmarkStart w:id="704" w:name="INPUT_456"/>
      <w:r>
        <w:rPr>
          <w:rStyle w:val="Input"/>
        </w:rPr>
        <w:t xml:space="preserve">syms a </w:t>
      </w:r>
      <w:bookmarkEnd w:id="704"/>
      <w:r>
        <w:t xml:space="preserve"> </w:t>
      </w:r>
    </w:p>
    <w:p w:rsidR="004D2A02" w:rsidRDefault="004D2A02">
      <w:bookmarkStart w:id="705" w:name="INPUT_457"/>
      <w:r>
        <w:rPr>
          <w:rStyle w:val="Input"/>
        </w:rPr>
        <w:t xml:space="preserve">f(a) </w:t>
      </w:r>
      <w:bookmarkEnd w:id="705"/>
      <w:r>
        <w:t xml:space="preserve"> </w:t>
      </w:r>
    </w:p>
    <w:p w:rsidR="009B118F" w:rsidRDefault="009B118F">
      <w:pPr>
        <w:rPr>
          <w:rStyle w:val="Output"/>
        </w:rPr>
      </w:pPr>
      <w:bookmarkStart w:id="706" w:name="OUTPUT_457"/>
      <w:r>
        <w:rPr>
          <w:rStyle w:val="Output"/>
        </w:rPr>
        <w:t>ans =</w:t>
      </w:r>
    </w:p>
    <w:p w:rsidR="004D2A02" w:rsidRDefault="009B118F">
      <w:r>
        <w:rPr>
          <w:rStyle w:val="Output"/>
        </w:rPr>
        <w:t>a^2</w:t>
      </w:r>
      <w:r w:rsidR="004D2A02">
        <w:rPr>
          <w:rStyle w:val="Output"/>
        </w:rPr>
        <w:t xml:space="preserve"> </w:t>
      </w:r>
      <w:bookmarkEnd w:id="706"/>
      <w:r w:rsidR="004D2A02">
        <w:t xml:space="preserve"> </w:t>
      </w:r>
    </w:p>
    <w:p w:rsidR="004D2A02" w:rsidRDefault="004D2A02"/>
    <w:p w:rsidR="004D2A02" w:rsidRDefault="004D2A02">
      <w:r>
        <w:t xml:space="preserve">Symbolic calculus operations can be performed on functions indirectly, bearing in mind that </w:t>
      </w:r>
      <w:r>
        <w:rPr>
          <w:b/>
          <w:bCs/>
        </w:rPr>
        <w:t>diff</w:t>
      </w:r>
      <w:r>
        <w:t xml:space="preserve"> and </w:t>
      </w:r>
      <w:r>
        <w:rPr>
          <w:b/>
          <w:bCs/>
        </w:rPr>
        <w:t>int</w:t>
      </w:r>
      <w:r>
        <w:t xml:space="preserve"> operate </w:t>
      </w:r>
      <w:r w:rsidR="00294351">
        <w:t>on expressions, not functions.</w:t>
      </w:r>
    </w:p>
    <w:p w:rsidR="004D2A02" w:rsidRDefault="004D2A02"/>
    <w:p w:rsidR="004D2A02" w:rsidRDefault="004D2A02">
      <w:bookmarkStart w:id="707" w:name="INPUT_453"/>
      <w:r>
        <w:rPr>
          <w:rStyle w:val="Input"/>
        </w:rPr>
        <w:t xml:space="preserve">syms x </w:t>
      </w:r>
      <w:bookmarkEnd w:id="707"/>
      <w:r>
        <w:t xml:space="preserve"> </w:t>
      </w:r>
    </w:p>
    <w:p w:rsidR="004D2A02" w:rsidRDefault="004D2A02">
      <w:bookmarkStart w:id="708" w:name="INPUT_447"/>
      <w:r>
        <w:rPr>
          <w:rStyle w:val="Input"/>
        </w:rPr>
        <w:t xml:space="preserve">diff(f(x),x) </w:t>
      </w:r>
      <w:bookmarkEnd w:id="708"/>
      <w:r>
        <w:t xml:space="preserve"> </w:t>
      </w:r>
    </w:p>
    <w:p w:rsidR="009B118F" w:rsidRDefault="009B118F">
      <w:pPr>
        <w:rPr>
          <w:rStyle w:val="Output"/>
        </w:rPr>
      </w:pPr>
      <w:bookmarkStart w:id="709" w:name="OUTPUT_447"/>
      <w:r>
        <w:rPr>
          <w:rStyle w:val="Output"/>
        </w:rPr>
        <w:t>ans =</w:t>
      </w:r>
    </w:p>
    <w:p w:rsidR="004D2A02" w:rsidRDefault="009B118F">
      <w:r>
        <w:rPr>
          <w:rStyle w:val="Output"/>
        </w:rPr>
        <w:t>2*x</w:t>
      </w:r>
      <w:r w:rsidR="004D2A02">
        <w:rPr>
          <w:rStyle w:val="Output"/>
        </w:rPr>
        <w:t xml:space="preserve"> </w:t>
      </w:r>
      <w:bookmarkEnd w:id="709"/>
      <w:r w:rsidR="004D2A02">
        <w:t xml:space="preserve"> </w:t>
      </w:r>
    </w:p>
    <w:p w:rsidR="004D2A02" w:rsidRDefault="004D2A02"/>
    <w:p w:rsidR="004D2A02" w:rsidRDefault="004D2A02">
      <w:r>
        <w:t>Here is an important fact to notice: functions are not automatically vectorized:</w:t>
      </w:r>
    </w:p>
    <w:p w:rsidR="004D2A02" w:rsidRDefault="004D2A02"/>
    <w:p w:rsidR="004D2A02" w:rsidRDefault="004D2A02">
      <w:bookmarkStart w:id="710" w:name="INPUT_460"/>
      <w:r>
        <w:rPr>
          <w:rStyle w:val="Input"/>
        </w:rPr>
        <w:t xml:space="preserve">t=linspace(0,1,41); </w:t>
      </w:r>
      <w:bookmarkEnd w:id="710"/>
      <w:r>
        <w:t xml:space="preserve"> </w:t>
      </w:r>
    </w:p>
    <w:p w:rsidR="004D2A02" w:rsidRDefault="004D2A02">
      <w:bookmarkStart w:id="711" w:name="INPUT_461"/>
      <w:r>
        <w:rPr>
          <w:rStyle w:val="Input"/>
        </w:rPr>
        <w:t xml:space="preserve">plot(t,f(t)) </w:t>
      </w:r>
      <w:bookmarkEnd w:id="711"/>
      <w:r>
        <w:t xml:space="preserve"> </w:t>
      </w:r>
    </w:p>
    <w:p w:rsidR="009B118F" w:rsidRDefault="009B118F">
      <w:pPr>
        <w:rPr>
          <w:rStyle w:val="Error"/>
        </w:rPr>
      </w:pPr>
      <w:bookmarkStart w:id="712" w:name="OUTPUT_461"/>
      <w:r>
        <w:rPr>
          <w:rStyle w:val="Error"/>
        </w:rPr>
        <w:t>??? Error using ==&gt; mpower</w:t>
      </w:r>
    </w:p>
    <w:p w:rsidR="009B118F" w:rsidRDefault="009B118F">
      <w:pPr>
        <w:rPr>
          <w:rStyle w:val="Error"/>
        </w:rPr>
      </w:pPr>
      <w:r>
        <w:rPr>
          <w:rStyle w:val="Error"/>
        </w:rPr>
        <w:t>Inputs must be a scalar and a square matrix.</w:t>
      </w:r>
    </w:p>
    <w:p w:rsidR="009B118F" w:rsidRDefault="009B118F">
      <w:pPr>
        <w:rPr>
          <w:rStyle w:val="Error"/>
        </w:rPr>
      </w:pPr>
      <w:r>
        <w:rPr>
          <w:rStyle w:val="Error"/>
        </w:rPr>
        <w:t>To compute elementwise POWER, use POWER (.^) instead.</w:t>
      </w:r>
    </w:p>
    <w:p w:rsidR="009B118F" w:rsidRDefault="009B118F">
      <w:pPr>
        <w:rPr>
          <w:rStyle w:val="Error"/>
        </w:rPr>
      </w:pPr>
    </w:p>
    <w:p w:rsidR="004D2A02" w:rsidRDefault="009B118F">
      <w:r>
        <w:rPr>
          <w:rStyle w:val="Error"/>
        </w:rPr>
        <w:t>Error in ==&gt; @(x)x^2</w:t>
      </w:r>
      <w:r w:rsidR="004D2A02">
        <w:rPr>
          <w:rStyle w:val="Error"/>
        </w:rPr>
        <w:t xml:space="preserve"> </w:t>
      </w:r>
      <w:bookmarkEnd w:id="712"/>
      <w:r w:rsidR="004D2A02">
        <w:t xml:space="preserve"> </w:t>
      </w:r>
    </w:p>
    <w:p w:rsidR="004D2A02" w:rsidRDefault="004D2A02"/>
    <w:p w:rsidR="004D2A02" w:rsidRDefault="00294351" w:rsidP="00294351">
      <w:r>
        <w:t>You can vectorize a</w:t>
      </w:r>
      <w:r w:rsidR="004D2A02">
        <w:t xml:space="preserve"> function when you write it by </w:t>
      </w:r>
      <w:r>
        <w:t>using ".^", ".*", and "./".</w:t>
      </w:r>
    </w:p>
    <w:p w:rsidR="00294351" w:rsidRDefault="00294351" w:rsidP="00294351"/>
    <w:p w:rsidR="00294351" w:rsidRDefault="00294351" w:rsidP="00294351">
      <w:bookmarkStart w:id="713" w:name="INPUT_1115"/>
      <w:r w:rsidRPr="00294351">
        <w:rPr>
          <w:rStyle w:val="Input"/>
        </w:rPr>
        <w:t xml:space="preserve">g=@(x)x.^2; </w:t>
      </w:r>
      <w:bookmarkEnd w:id="713"/>
      <w:r w:rsidRPr="00294351">
        <w:t xml:space="preserve"> </w:t>
      </w:r>
    </w:p>
    <w:p w:rsidR="004D2A02" w:rsidRDefault="004D2A02">
      <w:bookmarkStart w:id="714" w:name="INPUT_474"/>
      <w:r>
        <w:rPr>
          <w:rStyle w:val="Input"/>
        </w:rPr>
        <w:t xml:space="preserve">plot(t,g(t)) </w:t>
      </w:r>
      <w:bookmarkEnd w:id="714"/>
      <w:r>
        <w:t xml:space="preserve"> </w:t>
      </w:r>
    </w:p>
    <w:p w:rsidR="004D2A02" w:rsidRDefault="009B118F">
      <w:bookmarkStart w:id="715" w:name="OUTPUT_474"/>
      <w:r>
        <w:rPr>
          <w:noProof/>
        </w:rPr>
        <w:drawing>
          <wp:inline distT="0" distB="0" distL="0" distR="0">
            <wp:extent cx="3657600" cy="3200400"/>
            <wp:effectExtent l="19050" t="0" r="0" b="0"/>
            <wp:docPr id="141" name="Pictur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4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715"/>
      <w:r w:rsidR="004D2A02">
        <w:t xml:space="preserve"> </w:t>
      </w:r>
    </w:p>
    <w:p w:rsidR="004D2A02" w:rsidRDefault="004D2A02"/>
    <w:p w:rsidR="004D2A02" w:rsidRDefault="004D2A02"/>
    <w:p w:rsidR="00294351" w:rsidRDefault="006E5E1F">
      <w:r>
        <w:t>Here is a common situation that I</w:t>
      </w:r>
      <w:r w:rsidR="00D7325C">
        <w:t xml:space="preserve"> often</w:t>
      </w:r>
      <w:r>
        <w:t xml:space="preserve"> face: Suppose we compute a complicated symbolic expression, perhaps using </w:t>
      </w:r>
      <w:r w:rsidRPr="006E5E1F">
        <w:rPr>
          <w:b/>
        </w:rPr>
        <w:t>diff</w:t>
      </w:r>
      <w:r>
        <w:t xml:space="preserve"> or another command, and we wish to make it into a function without retyping it.  (We </w:t>
      </w:r>
      <w:r>
        <w:lastRenderedPageBreak/>
        <w:t>might wish to do this inside a script, for example, where it is not possible to retype the expression, or copy and paste it, because the calculations are being done automatically by the code.)</w:t>
      </w:r>
      <w:r w:rsidR="00D7325C">
        <w:t xml:space="preserve">  Here is a trick: convert the expression to a string using the </w:t>
      </w:r>
      <w:r w:rsidR="00D7325C" w:rsidRPr="00D7325C">
        <w:rPr>
          <w:b/>
        </w:rPr>
        <w:t>char</w:t>
      </w:r>
      <w:r w:rsidR="00D7325C">
        <w:t xml:space="preserve"> command, construct a string containing the command to define the function, and then execute it using the </w:t>
      </w:r>
      <w:r w:rsidR="00D7325C" w:rsidRPr="00D7325C">
        <w:rPr>
          <w:b/>
        </w:rPr>
        <w:t>eval</w:t>
      </w:r>
      <w:r w:rsidR="00D7325C">
        <w:t xml:space="preserve"> command.</w:t>
      </w:r>
    </w:p>
    <w:p w:rsidR="00457B50" w:rsidRDefault="00457B50"/>
    <w:p w:rsidR="00457B50" w:rsidRDefault="00457B50" w:rsidP="00457B50">
      <w:bookmarkStart w:id="716" w:name="INPUT_1116"/>
      <w:r w:rsidRPr="00457B50">
        <w:rPr>
          <w:rStyle w:val="Input"/>
        </w:rPr>
        <w:t xml:space="preserve">clear </w:t>
      </w:r>
      <w:bookmarkEnd w:id="716"/>
      <w:r w:rsidRPr="00457B50">
        <w:t xml:space="preserve"> </w:t>
      </w:r>
    </w:p>
    <w:p w:rsidR="00457B50" w:rsidRDefault="00457B50" w:rsidP="00457B50">
      <w:bookmarkStart w:id="717" w:name="INPUT_1117"/>
      <w:r w:rsidRPr="00457B50">
        <w:rPr>
          <w:rStyle w:val="Input"/>
        </w:rPr>
        <w:t>syms x</w:t>
      </w:r>
      <w:r>
        <w:rPr>
          <w:rStyle w:val="Input"/>
        </w:rPr>
        <w:t xml:space="preserve"> y</w:t>
      </w:r>
      <w:r w:rsidRPr="00457B50">
        <w:rPr>
          <w:rStyle w:val="Input"/>
        </w:rPr>
        <w:t xml:space="preserve"> </w:t>
      </w:r>
      <w:bookmarkEnd w:id="717"/>
      <w:r w:rsidRPr="00457B50">
        <w:t xml:space="preserve"> </w:t>
      </w:r>
    </w:p>
    <w:p w:rsidR="00457B50" w:rsidRDefault="0014009E" w:rsidP="00457B50">
      <w:bookmarkStart w:id="718" w:name="INPUT_1118"/>
      <w:r>
        <w:rPr>
          <w:rStyle w:val="Input"/>
        </w:rPr>
        <w:t>u</w:t>
      </w:r>
      <w:r w:rsidR="00457B50" w:rsidRPr="00457B50">
        <w:rPr>
          <w:rStyle w:val="Input"/>
        </w:rPr>
        <w:t>=x</w:t>
      </w:r>
      <w:r>
        <w:rPr>
          <w:rStyle w:val="Input"/>
        </w:rPr>
        <w:t>^2</w:t>
      </w:r>
      <w:r w:rsidR="00457B50" w:rsidRPr="00457B50">
        <w:rPr>
          <w:rStyle w:val="Input"/>
        </w:rPr>
        <w:t>*(1-x)*sin(pi*y)</w:t>
      </w:r>
      <w:r>
        <w:rPr>
          <w:rStyle w:val="Input"/>
        </w:rPr>
        <w:t>^2</w:t>
      </w:r>
      <w:r w:rsidR="00457B50" w:rsidRPr="00457B50">
        <w:rPr>
          <w:rStyle w:val="Input"/>
        </w:rPr>
        <w:t xml:space="preserve"> </w:t>
      </w:r>
      <w:bookmarkEnd w:id="718"/>
      <w:r w:rsidR="00457B50" w:rsidRPr="00457B50">
        <w:t xml:space="preserve"> </w:t>
      </w:r>
    </w:p>
    <w:p w:rsidR="009B118F" w:rsidRDefault="009B118F" w:rsidP="00457B50">
      <w:pPr>
        <w:rPr>
          <w:rStyle w:val="Output"/>
        </w:rPr>
      </w:pPr>
      <w:bookmarkStart w:id="719" w:name="OUTPUT_1118"/>
      <w:r>
        <w:rPr>
          <w:rStyle w:val="Output"/>
        </w:rPr>
        <w:t>u =</w:t>
      </w:r>
    </w:p>
    <w:p w:rsidR="00457B50" w:rsidRPr="00457B50" w:rsidRDefault="009B118F" w:rsidP="00457B50">
      <w:r>
        <w:rPr>
          <w:rStyle w:val="Output"/>
        </w:rPr>
        <w:t>-x^2*sin(pi*y)^2*(x - 1)</w:t>
      </w:r>
      <w:r w:rsidR="00457B50">
        <w:rPr>
          <w:rStyle w:val="Error"/>
        </w:rPr>
        <w:t xml:space="preserve"> </w:t>
      </w:r>
      <w:bookmarkEnd w:id="719"/>
      <w:r w:rsidR="00457B50" w:rsidRPr="00457B50">
        <w:t xml:space="preserve"> </w:t>
      </w:r>
    </w:p>
    <w:p w:rsidR="00294351" w:rsidRDefault="0014009E" w:rsidP="0014009E">
      <w:bookmarkStart w:id="720" w:name="INPUT_1119"/>
      <w:r>
        <w:rPr>
          <w:rStyle w:val="Input"/>
        </w:rPr>
        <w:t>expr=-diff(u</w:t>
      </w:r>
      <w:r w:rsidR="00457B50" w:rsidRPr="0014009E">
        <w:rPr>
          <w:rStyle w:val="Input"/>
        </w:rPr>
        <w:t>,x,2)-diff(</w:t>
      </w:r>
      <w:r>
        <w:rPr>
          <w:rStyle w:val="Input"/>
        </w:rPr>
        <w:t>u</w:t>
      </w:r>
      <w:r w:rsidR="00457B50" w:rsidRPr="0014009E">
        <w:rPr>
          <w:rStyle w:val="Input"/>
        </w:rPr>
        <w:t>,y,2)</w:t>
      </w:r>
      <w:r w:rsidRPr="0014009E">
        <w:rPr>
          <w:rStyle w:val="Input"/>
        </w:rPr>
        <w:t xml:space="preserve"> </w:t>
      </w:r>
      <w:bookmarkEnd w:id="720"/>
      <w:r w:rsidRPr="0014009E">
        <w:t xml:space="preserve"> </w:t>
      </w:r>
    </w:p>
    <w:p w:rsidR="009B118F" w:rsidRDefault="009B118F" w:rsidP="0014009E">
      <w:pPr>
        <w:rPr>
          <w:rStyle w:val="Output"/>
        </w:rPr>
      </w:pPr>
      <w:bookmarkStart w:id="721" w:name="OUTPUT_1119"/>
      <w:r>
        <w:rPr>
          <w:rStyle w:val="Output"/>
        </w:rPr>
        <w:t>expr =</w:t>
      </w:r>
    </w:p>
    <w:p w:rsidR="0014009E" w:rsidRDefault="009B118F" w:rsidP="0014009E">
      <w:r>
        <w:rPr>
          <w:rStyle w:val="Output"/>
        </w:rPr>
        <w:t>2*sin(pi*y)^2*(x - 1) + 4*x*sin(pi*y)^2 + 2*pi^2*x^2*cos(pi*y)^2*(x - 1) - 2*pi^2*x^2*sin(pi*y)^2*(x - 1)</w:t>
      </w:r>
      <w:r w:rsidR="0014009E">
        <w:rPr>
          <w:rStyle w:val="Output"/>
        </w:rPr>
        <w:t xml:space="preserve"> </w:t>
      </w:r>
      <w:bookmarkEnd w:id="721"/>
      <w:r w:rsidR="0014009E" w:rsidRPr="0014009E">
        <w:t xml:space="preserve"> </w:t>
      </w:r>
    </w:p>
    <w:p w:rsidR="0014009E" w:rsidRPr="0014009E" w:rsidRDefault="0014009E" w:rsidP="0014009E">
      <w:bookmarkStart w:id="722" w:name="INPUT_1120"/>
      <w:r w:rsidRPr="0014009E">
        <w:rPr>
          <w:rStyle w:val="Input"/>
        </w:rPr>
        <w:t xml:space="preserve">cmd=['f=@(x,y)',char(expr)] </w:t>
      </w:r>
      <w:bookmarkEnd w:id="722"/>
      <w:r w:rsidRPr="0014009E">
        <w:t xml:space="preserve"> </w:t>
      </w:r>
    </w:p>
    <w:p w:rsidR="009B118F" w:rsidRDefault="009B118F" w:rsidP="0014009E">
      <w:pPr>
        <w:rPr>
          <w:rStyle w:val="Output"/>
        </w:rPr>
      </w:pPr>
      <w:bookmarkStart w:id="723" w:name="OUTPUT_1120"/>
      <w:r>
        <w:rPr>
          <w:rStyle w:val="Output"/>
        </w:rPr>
        <w:t>cmd =</w:t>
      </w:r>
    </w:p>
    <w:p w:rsidR="0014009E" w:rsidRPr="0014009E" w:rsidRDefault="009B118F" w:rsidP="0014009E">
      <w:r>
        <w:rPr>
          <w:rStyle w:val="Output"/>
        </w:rPr>
        <w:t>f=@(x,y)2*sin(pi*y)^2*(x - 1) + 4*x*sin(pi*y)^2 + 2*pi^2*x^2*cos(pi*y)^2*(x - 1) - 2*pi^2*x^2*sin(pi*y)^2*(x - 1)</w:t>
      </w:r>
      <w:r w:rsidR="0014009E">
        <w:rPr>
          <w:rStyle w:val="Output"/>
        </w:rPr>
        <w:t xml:space="preserve"> </w:t>
      </w:r>
      <w:bookmarkEnd w:id="723"/>
      <w:r w:rsidR="0014009E" w:rsidRPr="0014009E">
        <w:t xml:space="preserve"> </w:t>
      </w:r>
    </w:p>
    <w:p w:rsidR="00457B50" w:rsidRPr="0014009E" w:rsidRDefault="00457B50" w:rsidP="0014009E"/>
    <w:p w:rsidR="00457B50" w:rsidRDefault="0014009E" w:rsidP="0014009E">
      <w:bookmarkStart w:id="724" w:name="INPUT_1121"/>
      <w:r w:rsidRPr="0014009E">
        <w:rPr>
          <w:rStyle w:val="Input"/>
        </w:rPr>
        <w:t xml:space="preserve">eval(cmd) </w:t>
      </w:r>
      <w:bookmarkEnd w:id="724"/>
      <w:r w:rsidRPr="0014009E">
        <w:t xml:space="preserve"> </w:t>
      </w:r>
    </w:p>
    <w:p w:rsidR="009B118F" w:rsidRDefault="009B118F" w:rsidP="0014009E">
      <w:pPr>
        <w:rPr>
          <w:rStyle w:val="Output"/>
        </w:rPr>
      </w:pPr>
      <w:bookmarkStart w:id="725" w:name="OUTPUT_1121"/>
      <w:r>
        <w:rPr>
          <w:rStyle w:val="Output"/>
        </w:rPr>
        <w:t xml:space="preserve">f = </w:t>
      </w:r>
    </w:p>
    <w:p w:rsidR="0014009E" w:rsidRPr="0014009E" w:rsidRDefault="009B118F" w:rsidP="0014009E">
      <w:r>
        <w:rPr>
          <w:rStyle w:val="Output"/>
        </w:rPr>
        <w:t xml:space="preserve">    @(x,y)2*sin(pi*y)^2*(x-1)+4*x*sin(pi*y)^2+2*pi^2*x^2*cos(pi*y)^2*(x-1)-2*pi^2*x^2*sin(pi*y)^2*(x-1)</w:t>
      </w:r>
      <w:r w:rsidR="0014009E">
        <w:rPr>
          <w:rStyle w:val="Output"/>
        </w:rPr>
        <w:t xml:space="preserve"> </w:t>
      </w:r>
      <w:bookmarkEnd w:id="725"/>
      <w:r w:rsidR="0014009E" w:rsidRPr="0014009E">
        <w:t xml:space="preserve"> </w:t>
      </w:r>
    </w:p>
    <w:p w:rsidR="00457B50" w:rsidRDefault="00457B50" w:rsidP="0014009E"/>
    <w:p w:rsidR="0014009E" w:rsidRDefault="0014009E" w:rsidP="0014009E">
      <w:bookmarkStart w:id="726" w:name="INPUT_1122"/>
      <w:r w:rsidRPr="0014009E">
        <w:rPr>
          <w:rStyle w:val="Input"/>
        </w:rPr>
        <w:t xml:space="preserve">f(.5,.75) </w:t>
      </w:r>
      <w:bookmarkEnd w:id="726"/>
      <w:r w:rsidRPr="0014009E">
        <w:t xml:space="preserve"> </w:t>
      </w:r>
    </w:p>
    <w:p w:rsidR="009B118F" w:rsidRDefault="009B118F" w:rsidP="0014009E">
      <w:pPr>
        <w:rPr>
          <w:rStyle w:val="Output"/>
        </w:rPr>
      </w:pPr>
      <w:bookmarkStart w:id="727" w:name="OUTPUT_1122"/>
      <w:r>
        <w:rPr>
          <w:rStyle w:val="Output"/>
        </w:rPr>
        <w:t>ans =</w:t>
      </w:r>
    </w:p>
    <w:p w:rsidR="0014009E" w:rsidRDefault="009B118F" w:rsidP="0014009E">
      <w:r>
        <w:rPr>
          <w:rStyle w:val="Output"/>
        </w:rPr>
        <w:t xml:space="preserve">    0.5000</w:t>
      </w:r>
      <w:r w:rsidR="0014009E">
        <w:rPr>
          <w:rStyle w:val="Output"/>
        </w:rPr>
        <w:t xml:space="preserve"> </w:t>
      </w:r>
      <w:bookmarkEnd w:id="727"/>
      <w:r w:rsidR="0014009E" w:rsidRPr="0014009E">
        <w:t xml:space="preserve"> </w:t>
      </w:r>
    </w:p>
    <w:p w:rsidR="0014009E" w:rsidRDefault="0014009E" w:rsidP="0014009E"/>
    <w:p w:rsidR="0014009E" w:rsidRDefault="0014009E" w:rsidP="0014009E">
      <w:r>
        <w:t xml:space="preserve">In the above calculation, notice that </w:t>
      </w:r>
      <w:r w:rsidRPr="00835D88">
        <w:rPr>
          <w:b/>
        </w:rPr>
        <w:t>"['f=@(x,y)',char(expr)]"</w:t>
      </w:r>
      <w:r>
        <w:t xml:space="preserve"> creates a character array---a string---that is the result of concatenating the two strings </w:t>
      </w:r>
      <w:r w:rsidRPr="00835D88">
        <w:rPr>
          <w:b/>
        </w:rPr>
        <w:t>'f=@(x,y)'</w:t>
      </w:r>
      <w:r>
        <w:t xml:space="preserve"> and </w:t>
      </w:r>
      <w:r w:rsidRPr="00835D88">
        <w:rPr>
          <w:b/>
        </w:rPr>
        <w:t>char(expr)</w:t>
      </w:r>
      <w:r>
        <w:t>.  Also note that single quotes are used to delimit an explicit string in MATLAB.</w:t>
      </w:r>
    </w:p>
    <w:p w:rsidR="003B1CB2" w:rsidRDefault="003B1CB2" w:rsidP="0014009E"/>
    <w:p w:rsidR="003B1CB2" w:rsidRPr="0014009E" w:rsidRDefault="003B1CB2" w:rsidP="0014009E">
      <w:r>
        <w:t xml:space="preserve">One problem with the previous example is that the resulting function </w:t>
      </w:r>
      <w:r w:rsidRPr="003B1CB2">
        <w:rPr>
          <w:b/>
        </w:rPr>
        <w:t>f</w:t>
      </w:r>
      <w:r>
        <w:t xml:space="preserve"> is not vectorized.  This is easily remedied using the MATLAB command </w:t>
      </w:r>
      <w:r w:rsidRPr="003B1CB2">
        <w:rPr>
          <w:b/>
        </w:rPr>
        <w:t>vectorize</w:t>
      </w:r>
      <w:r>
        <w:t>:</w:t>
      </w:r>
    </w:p>
    <w:p w:rsidR="0014009E" w:rsidRDefault="0014009E" w:rsidP="0014009E"/>
    <w:p w:rsidR="003B1CB2" w:rsidRDefault="003B1CB2" w:rsidP="003B1CB2">
      <w:bookmarkStart w:id="728" w:name="INPUT_1231"/>
      <w:r w:rsidRPr="003B1CB2">
        <w:rPr>
          <w:rStyle w:val="Input"/>
        </w:rPr>
        <w:t xml:space="preserve">clear  </w:t>
      </w:r>
      <w:bookmarkEnd w:id="728"/>
    </w:p>
    <w:p w:rsidR="003B1CB2" w:rsidRDefault="003B1CB2" w:rsidP="003B1CB2">
      <w:bookmarkStart w:id="729" w:name="INPUT_1232"/>
      <w:r w:rsidRPr="003B1CB2">
        <w:rPr>
          <w:rStyle w:val="Input"/>
        </w:rPr>
        <w:t xml:space="preserve">syms x y  </w:t>
      </w:r>
      <w:bookmarkEnd w:id="729"/>
    </w:p>
    <w:p w:rsidR="003B1CB2" w:rsidRDefault="003B1CB2" w:rsidP="003B1CB2">
      <w:bookmarkStart w:id="730" w:name="INPUT_1233"/>
      <w:r w:rsidRPr="003B1CB2">
        <w:rPr>
          <w:rStyle w:val="Input"/>
        </w:rPr>
        <w:t>u=x^2*(1-x)*sin(pi*y)^2</w:t>
      </w:r>
      <w:r>
        <w:rPr>
          <w:rStyle w:val="Input"/>
        </w:rPr>
        <w:t>;</w:t>
      </w:r>
      <w:r w:rsidRPr="003B1CB2">
        <w:rPr>
          <w:rStyle w:val="Input"/>
        </w:rPr>
        <w:t xml:space="preserve">  </w:t>
      </w:r>
      <w:bookmarkStart w:id="731" w:name="INPUT_1235"/>
      <w:bookmarkEnd w:id="730"/>
    </w:p>
    <w:p w:rsidR="003B1CB2" w:rsidRPr="003B1CB2" w:rsidRDefault="003B1CB2" w:rsidP="003B1CB2">
      <w:pPr>
        <w:rPr>
          <w:rStyle w:val="Input"/>
          <w:rFonts w:ascii="Times New Roman" w:hAnsi="Times New Roman"/>
          <w:b w:val="0"/>
          <w:bCs w:val="0"/>
          <w:color w:val="auto"/>
        </w:rPr>
      </w:pPr>
      <w:r w:rsidRPr="003B1CB2">
        <w:rPr>
          <w:rStyle w:val="Input"/>
        </w:rPr>
        <w:t>expr=-diff(u,x,2)-diff(u,y,2)</w:t>
      </w:r>
      <w:r>
        <w:rPr>
          <w:rStyle w:val="Input"/>
        </w:rPr>
        <w:t>;</w:t>
      </w:r>
      <w:r w:rsidRPr="003B1CB2">
        <w:rPr>
          <w:rStyle w:val="Input"/>
        </w:rPr>
        <w:t xml:space="preserve"> </w:t>
      </w:r>
      <w:bookmarkEnd w:id="731"/>
      <w:r w:rsidRPr="003B1CB2">
        <w:rPr>
          <w:rStyle w:val="Input"/>
        </w:rPr>
        <w:t xml:space="preserve"> </w:t>
      </w:r>
    </w:p>
    <w:p w:rsidR="003B1CB2" w:rsidRPr="003B1CB2" w:rsidRDefault="003B1CB2" w:rsidP="003B1CB2">
      <w:bookmarkStart w:id="732" w:name="INPUT_1234"/>
      <w:r>
        <w:rPr>
          <w:rStyle w:val="Input"/>
        </w:rPr>
        <w:t>c</w:t>
      </w:r>
      <w:r w:rsidRPr="003B1CB2">
        <w:rPr>
          <w:rStyle w:val="Input"/>
        </w:rPr>
        <w:t xml:space="preserve">md=['f=@(x,y)',vectorize(char(expr))] </w:t>
      </w:r>
      <w:bookmarkEnd w:id="732"/>
      <w:r w:rsidRPr="003B1CB2">
        <w:rPr>
          <w:rStyle w:val="Input"/>
        </w:rPr>
        <w:t xml:space="preserve"> </w:t>
      </w:r>
    </w:p>
    <w:p w:rsidR="009B118F" w:rsidRDefault="009B118F" w:rsidP="003B1CB2">
      <w:pPr>
        <w:rPr>
          <w:rStyle w:val="Output"/>
        </w:rPr>
      </w:pPr>
      <w:bookmarkStart w:id="733" w:name="OUTPUT_1234"/>
      <w:r>
        <w:rPr>
          <w:rStyle w:val="Output"/>
        </w:rPr>
        <w:t>cmd =</w:t>
      </w:r>
    </w:p>
    <w:p w:rsidR="003B1CB2" w:rsidRPr="003B1CB2" w:rsidRDefault="009B118F" w:rsidP="003B1CB2">
      <w:r>
        <w:rPr>
          <w:rStyle w:val="Output"/>
        </w:rPr>
        <w:t>f=@(x,y)2.*sin(pi.*y).^2.*(x - 1) + 4.*x.*sin(pi.*y).^2 + 2.*pi.^2.*x.^2.*cos(pi.*y).^2.*(x - 1) - 2.*pi.^2.*x.^2.*sin(pi.*y).^2.*(x - 1)</w:t>
      </w:r>
      <w:r w:rsidR="003B1CB2">
        <w:rPr>
          <w:rStyle w:val="Error"/>
        </w:rPr>
        <w:t xml:space="preserve"> </w:t>
      </w:r>
      <w:bookmarkEnd w:id="733"/>
      <w:r w:rsidR="003B1CB2" w:rsidRPr="003B1CB2">
        <w:t xml:space="preserve"> </w:t>
      </w:r>
    </w:p>
    <w:p w:rsidR="003B1CB2" w:rsidRPr="003B1CB2" w:rsidRDefault="003B1CB2" w:rsidP="003B1CB2"/>
    <w:p w:rsidR="004D2A02" w:rsidRDefault="004D2A02">
      <w:r>
        <w:t>The third way to define a new function in MATLAB is to write an M-file.  The major advantage of this method is that very complicated functions can be defined, in particular, functions that require several MATLAB commands to evaluate.  You can review the section "Programming in MATLAB, part I" at this point, if necessary.</w:t>
      </w:r>
    </w:p>
    <w:p w:rsidR="004D2A02" w:rsidRDefault="004D2A02"/>
    <w:p w:rsidR="004D2A02" w:rsidRDefault="004D2A02" w:rsidP="001F56AE">
      <w:pPr>
        <w:pStyle w:val="Heading1"/>
      </w:pPr>
      <w:bookmarkStart w:id="734" w:name="_Toc299541545"/>
      <w:r>
        <w:t>Chapter 4: Essential ordinary differential equations</w:t>
      </w:r>
      <w:bookmarkEnd w:id="734"/>
    </w:p>
    <w:p w:rsidR="004D2A02" w:rsidRDefault="004D2A02"/>
    <w:p w:rsidR="004D2A02" w:rsidRDefault="004D2A02" w:rsidP="001F56AE">
      <w:pPr>
        <w:pStyle w:val="Heading2"/>
      </w:pPr>
      <w:bookmarkStart w:id="735" w:name="_Toc299541546"/>
      <w:r>
        <w:t>Section 4.2: Solutions to some simple ODEs</w:t>
      </w:r>
      <w:bookmarkEnd w:id="735"/>
    </w:p>
    <w:p w:rsidR="004D2A02" w:rsidRDefault="004D2A02"/>
    <w:p w:rsidR="004D2A02" w:rsidRDefault="004D2A02" w:rsidP="001F56AE">
      <w:pPr>
        <w:pStyle w:val="Heading3"/>
      </w:pPr>
      <w:bookmarkStart w:id="736" w:name="_Toc299541547"/>
      <w:r>
        <w:lastRenderedPageBreak/>
        <w:t>Second-order linear homogeneous ODEs with constant coefficients</w:t>
      </w:r>
      <w:bookmarkEnd w:id="736"/>
    </w:p>
    <w:p w:rsidR="004D2A02" w:rsidRDefault="004D2A02"/>
    <w:p w:rsidR="004D2A02" w:rsidRDefault="004D2A02">
      <w:r>
        <w:t>Suppose we wish to solve the following IVP:</w:t>
      </w:r>
    </w:p>
    <w:p w:rsidR="004D2A02" w:rsidRDefault="004D2A02"/>
    <w:p w:rsidR="004D2A02" w:rsidRDefault="004D2A02">
      <w:pPr>
        <w:jc w:val="center"/>
      </w:pPr>
      <w:r w:rsidRPr="00CF596D">
        <w:rPr>
          <w:position w:val="-76"/>
        </w:rPr>
        <w:object w:dxaOrig="2600" w:dyaOrig="1680">
          <v:shape id="_x0000_i1033" type="#_x0000_t75" style="width:130.15pt;height:84pt" o:ole="">
            <v:imagedata r:id="rId43" o:title=""/>
          </v:shape>
          <o:OLEObject Type="Embed" ProgID="Equation.3" ShapeID="_x0000_i1033" DrawAspect="Content" ObjectID="_1373283606" r:id="rId44"/>
        </w:object>
      </w:r>
    </w:p>
    <w:p w:rsidR="004D2A02" w:rsidRDefault="004D2A02"/>
    <w:p w:rsidR="004D2A02" w:rsidRDefault="004D2A02">
      <w:r>
        <w:t xml:space="preserve">The characteristic polynomial is </w:t>
      </w:r>
      <w:r>
        <w:rPr>
          <w:i/>
          <w:iCs/>
        </w:rPr>
        <w:t>r</w:t>
      </w:r>
      <w:r>
        <w:rPr>
          <w:vertAlign w:val="superscript"/>
        </w:rPr>
        <w:t>2</w:t>
      </w:r>
      <w:r>
        <w:t>+4</w:t>
      </w:r>
      <w:r>
        <w:rPr>
          <w:i/>
          <w:iCs/>
        </w:rPr>
        <w:t>r</w:t>
      </w:r>
      <w:r>
        <w:t>-3, which has the following roots:</w:t>
      </w:r>
    </w:p>
    <w:p w:rsidR="004D2A02" w:rsidRDefault="004D2A02"/>
    <w:p w:rsidR="004D2A02" w:rsidRDefault="004D2A02">
      <w:bookmarkStart w:id="737" w:name="INPUT_475"/>
      <w:r>
        <w:rPr>
          <w:rStyle w:val="Input"/>
        </w:rPr>
        <w:t xml:space="preserve">clear </w:t>
      </w:r>
      <w:bookmarkEnd w:id="737"/>
      <w:r>
        <w:t xml:space="preserve"> </w:t>
      </w:r>
    </w:p>
    <w:p w:rsidR="004D2A02" w:rsidRDefault="004D2A02">
      <w:bookmarkStart w:id="738" w:name="INPUT_476"/>
      <w:r>
        <w:rPr>
          <w:rStyle w:val="Input"/>
        </w:rPr>
        <w:t xml:space="preserve">syms r </w:t>
      </w:r>
      <w:bookmarkEnd w:id="738"/>
      <w:r>
        <w:t xml:space="preserve"> </w:t>
      </w:r>
    </w:p>
    <w:p w:rsidR="004D2A02" w:rsidRDefault="004D2A02">
      <w:bookmarkStart w:id="739" w:name="INPUT_477"/>
      <w:r>
        <w:rPr>
          <w:rStyle w:val="Input"/>
        </w:rPr>
        <w:t xml:space="preserve">l=solve(r^2+4*r-3,r) </w:t>
      </w:r>
      <w:bookmarkEnd w:id="739"/>
      <w:r>
        <w:t xml:space="preserve"> </w:t>
      </w:r>
    </w:p>
    <w:p w:rsidR="009B118F" w:rsidRDefault="009B118F">
      <w:pPr>
        <w:rPr>
          <w:rStyle w:val="Output"/>
        </w:rPr>
      </w:pPr>
      <w:bookmarkStart w:id="740" w:name="OUTPUT_477"/>
      <w:r>
        <w:rPr>
          <w:rStyle w:val="Output"/>
        </w:rPr>
        <w:t>l =</w:t>
      </w:r>
    </w:p>
    <w:p w:rsidR="009B118F" w:rsidRDefault="009B118F">
      <w:pPr>
        <w:rPr>
          <w:rStyle w:val="Output"/>
        </w:rPr>
      </w:pPr>
      <w:r>
        <w:rPr>
          <w:rStyle w:val="Output"/>
        </w:rPr>
        <w:t xml:space="preserve">   7^(1/2) - 2</w:t>
      </w:r>
    </w:p>
    <w:p w:rsidR="004D2A02" w:rsidRDefault="009B118F">
      <w:r>
        <w:rPr>
          <w:rStyle w:val="Output"/>
        </w:rPr>
        <w:t xml:space="preserve"> - 7^(1/2) - 2</w:t>
      </w:r>
      <w:r w:rsidR="004D2A02">
        <w:rPr>
          <w:rStyle w:val="Output"/>
        </w:rPr>
        <w:t xml:space="preserve"> </w:t>
      </w:r>
      <w:bookmarkEnd w:id="740"/>
      <w:r w:rsidR="004D2A02">
        <w:t xml:space="preserve"> </w:t>
      </w:r>
    </w:p>
    <w:p w:rsidR="004D2A02" w:rsidRDefault="004D2A02"/>
    <w:p w:rsidR="004D2A02" w:rsidRDefault="004D2A02">
      <w:r>
        <w:t>The  general solution of the ODE is then</w:t>
      </w:r>
    </w:p>
    <w:p w:rsidR="004D2A02" w:rsidRDefault="004D2A02"/>
    <w:p w:rsidR="004D2A02" w:rsidRDefault="004D2A02">
      <w:bookmarkStart w:id="741" w:name="INPUT_478"/>
      <w:r>
        <w:rPr>
          <w:rStyle w:val="Input"/>
        </w:rPr>
        <w:t xml:space="preserve">syms t c1 c2 </w:t>
      </w:r>
      <w:bookmarkEnd w:id="741"/>
      <w:r>
        <w:t xml:space="preserve"> </w:t>
      </w:r>
    </w:p>
    <w:p w:rsidR="004D2A02" w:rsidRDefault="004D2A02">
      <w:bookmarkStart w:id="742" w:name="INPUT_479"/>
      <w:r>
        <w:rPr>
          <w:rStyle w:val="Input"/>
        </w:rPr>
        <w:t xml:space="preserve">u=c1*exp(l(1)*t)+c2*exp(l(2)*t) </w:t>
      </w:r>
      <w:bookmarkEnd w:id="742"/>
      <w:r>
        <w:t xml:space="preserve"> </w:t>
      </w:r>
    </w:p>
    <w:p w:rsidR="009B118F" w:rsidRDefault="009B118F">
      <w:pPr>
        <w:rPr>
          <w:rStyle w:val="Output"/>
        </w:rPr>
      </w:pPr>
      <w:bookmarkStart w:id="743" w:name="OUTPUT_479"/>
      <w:r>
        <w:rPr>
          <w:rStyle w:val="Output"/>
        </w:rPr>
        <w:t>u =</w:t>
      </w:r>
    </w:p>
    <w:p w:rsidR="004D2A02" w:rsidRDefault="009B118F">
      <w:r>
        <w:rPr>
          <w:rStyle w:val="Output"/>
        </w:rPr>
        <w:t>c1*exp(t*(7^(1/2) - 2)) + c2/exp(t*(7^(1/2) + 2))</w:t>
      </w:r>
      <w:r w:rsidR="004D2A02">
        <w:rPr>
          <w:rStyle w:val="Output"/>
        </w:rPr>
        <w:t xml:space="preserve"> </w:t>
      </w:r>
      <w:bookmarkEnd w:id="743"/>
      <w:r w:rsidR="004D2A02">
        <w:t xml:space="preserve"> </w:t>
      </w:r>
    </w:p>
    <w:p w:rsidR="004D2A02" w:rsidRDefault="004D2A02"/>
    <w:p w:rsidR="004D2A02" w:rsidRDefault="004D2A02">
      <w:r>
        <w:t xml:space="preserve">We can now solve for the unknown coefficients </w:t>
      </w:r>
      <w:r>
        <w:rPr>
          <w:b/>
          <w:bCs/>
        </w:rPr>
        <w:t>c1</w:t>
      </w:r>
      <w:r>
        <w:t xml:space="preserve">, </w:t>
      </w:r>
      <w:r>
        <w:rPr>
          <w:b/>
          <w:bCs/>
        </w:rPr>
        <w:t>c2</w:t>
      </w:r>
      <w:r>
        <w:t>:</w:t>
      </w:r>
    </w:p>
    <w:p w:rsidR="004D2A02" w:rsidRDefault="004D2A02"/>
    <w:p w:rsidR="004D2A02" w:rsidRDefault="004D2A02">
      <w:bookmarkStart w:id="744" w:name="INPUT_480"/>
      <w:r>
        <w:rPr>
          <w:rStyle w:val="Input"/>
        </w:rPr>
        <w:t>c=solve(subs(u,t,</w:t>
      </w:r>
      <w:r w:rsidR="004F28C4">
        <w:rPr>
          <w:rStyle w:val="Input"/>
        </w:rPr>
        <w:t>sym(</w:t>
      </w:r>
      <w:r>
        <w:rPr>
          <w:rStyle w:val="Input"/>
        </w:rPr>
        <w:t>0</w:t>
      </w:r>
      <w:r w:rsidR="004F28C4">
        <w:rPr>
          <w:rStyle w:val="Input"/>
        </w:rPr>
        <w:t>)</w:t>
      </w:r>
      <w:r>
        <w:rPr>
          <w:rStyle w:val="Input"/>
        </w:rPr>
        <w:t>)-1,subs(diff(u,t),t,</w:t>
      </w:r>
      <w:r w:rsidR="004F28C4">
        <w:rPr>
          <w:rStyle w:val="Input"/>
        </w:rPr>
        <w:t>sym(</w:t>
      </w:r>
      <w:r>
        <w:rPr>
          <w:rStyle w:val="Input"/>
        </w:rPr>
        <w:t>0</w:t>
      </w:r>
      <w:r w:rsidR="004F28C4">
        <w:rPr>
          <w:rStyle w:val="Input"/>
        </w:rPr>
        <w:t>)</w:t>
      </w:r>
      <w:r>
        <w:rPr>
          <w:rStyle w:val="Input"/>
        </w:rPr>
        <w:t xml:space="preserve">),c1,c2) </w:t>
      </w:r>
      <w:bookmarkEnd w:id="744"/>
      <w:r>
        <w:t xml:space="preserve"> </w:t>
      </w:r>
    </w:p>
    <w:p w:rsidR="009B118F" w:rsidRDefault="009B118F">
      <w:pPr>
        <w:rPr>
          <w:rStyle w:val="Output"/>
        </w:rPr>
      </w:pPr>
      <w:bookmarkStart w:id="745" w:name="OUTPUT_480"/>
      <w:r>
        <w:rPr>
          <w:rStyle w:val="Output"/>
        </w:rPr>
        <w:t xml:space="preserve">c = </w:t>
      </w:r>
    </w:p>
    <w:p w:rsidR="009B118F" w:rsidRDefault="009B118F">
      <w:pPr>
        <w:rPr>
          <w:rStyle w:val="Output"/>
        </w:rPr>
      </w:pPr>
      <w:r>
        <w:rPr>
          <w:rStyle w:val="Output"/>
        </w:rPr>
        <w:t xml:space="preserve">    c1: [1x1 sym]</w:t>
      </w:r>
    </w:p>
    <w:p w:rsidR="004D2A02" w:rsidRDefault="009B118F">
      <w:r>
        <w:rPr>
          <w:rStyle w:val="Output"/>
        </w:rPr>
        <w:t xml:space="preserve">    c2: [1x1 sym]</w:t>
      </w:r>
      <w:r w:rsidR="004D2A02">
        <w:rPr>
          <w:rStyle w:val="Output"/>
        </w:rPr>
        <w:t xml:space="preserve"> </w:t>
      </w:r>
      <w:bookmarkEnd w:id="745"/>
      <w:r w:rsidR="004D2A02">
        <w:t xml:space="preserve"> </w:t>
      </w:r>
    </w:p>
    <w:p w:rsidR="004F28C4" w:rsidRDefault="004F28C4" w:rsidP="004F28C4">
      <w:bookmarkStart w:id="746" w:name="INPUT_1124"/>
      <w:r w:rsidRPr="004F28C4">
        <w:rPr>
          <w:rStyle w:val="Input"/>
        </w:rPr>
        <w:t xml:space="preserve">c.c1,c.c2 </w:t>
      </w:r>
      <w:bookmarkEnd w:id="746"/>
      <w:r w:rsidRPr="004F28C4">
        <w:t xml:space="preserve"> </w:t>
      </w:r>
    </w:p>
    <w:p w:rsidR="009B118F" w:rsidRDefault="009B118F" w:rsidP="004F28C4">
      <w:pPr>
        <w:rPr>
          <w:rStyle w:val="Output"/>
        </w:rPr>
      </w:pPr>
      <w:bookmarkStart w:id="747" w:name="OUTPUT_1124"/>
      <w:r>
        <w:rPr>
          <w:rStyle w:val="Output"/>
        </w:rPr>
        <w:t>ans =</w:t>
      </w:r>
    </w:p>
    <w:p w:rsidR="009B118F" w:rsidRDefault="009B118F" w:rsidP="004F28C4">
      <w:pPr>
        <w:rPr>
          <w:rStyle w:val="Output"/>
        </w:rPr>
      </w:pPr>
      <w:r>
        <w:rPr>
          <w:rStyle w:val="Output"/>
        </w:rPr>
        <w:t>7^(1/2)/7 + 1/2</w:t>
      </w:r>
    </w:p>
    <w:p w:rsidR="009B118F" w:rsidRDefault="009B118F" w:rsidP="004F28C4">
      <w:pPr>
        <w:rPr>
          <w:rStyle w:val="Output"/>
        </w:rPr>
      </w:pPr>
      <w:r>
        <w:rPr>
          <w:rStyle w:val="Output"/>
        </w:rPr>
        <w:t>ans =</w:t>
      </w:r>
    </w:p>
    <w:p w:rsidR="004F28C4" w:rsidRPr="004F28C4" w:rsidRDefault="009B118F" w:rsidP="004F28C4">
      <w:r>
        <w:rPr>
          <w:rStyle w:val="Output"/>
        </w:rPr>
        <w:t>(7^(1/2)*(7^(1/2) - 2))/14</w:t>
      </w:r>
      <w:r w:rsidR="004F28C4">
        <w:rPr>
          <w:rStyle w:val="Output"/>
        </w:rPr>
        <w:t xml:space="preserve"> </w:t>
      </w:r>
      <w:bookmarkEnd w:id="747"/>
      <w:r w:rsidR="004F28C4" w:rsidRPr="004F28C4">
        <w:t xml:space="preserve"> </w:t>
      </w:r>
    </w:p>
    <w:p w:rsidR="004D2A02" w:rsidRPr="004F28C4" w:rsidRDefault="004D2A02" w:rsidP="004F28C4"/>
    <w:p w:rsidR="004D2A02" w:rsidRDefault="004D2A02">
      <w:r>
        <w:t xml:space="preserve">The solution is found by substituting the correct values for </w:t>
      </w:r>
      <w:r>
        <w:rPr>
          <w:b/>
          <w:bCs/>
        </w:rPr>
        <w:t>c1</w:t>
      </w:r>
      <w:r>
        <w:t xml:space="preserve"> and </w:t>
      </w:r>
      <w:r>
        <w:rPr>
          <w:b/>
          <w:bCs/>
        </w:rPr>
        <w:t>c2</w:t>
      </w:r>
      <w:r>
        <w:t>:</w:t>
      </w:r>
    </w:p>
    <w:p w:rsidR="004D2A02" w:rsidRDefault="004D2A02"/>
    <w:p w:rsidR="004D2A02" w:rsidRDefault="00EC0FA8">
      <w:bookmarkStart w:id="748" w:name="INPUT_715"/>
      <w:r>
        <w:rPr>
          <w:rStyle w:val="Input"/>
        </w:rPr>
        <w:t>u=</w:t>
      </w:r>
      <w:r w:rsidR="004D2A02">
        <w:rPr>
          <w:rStyle w:val="Input"/>
        </w:rPr>
        <w:t>subs(u,</w:t>
      </w:r>
      <w:r w:rsidR="004F28C4">
        <w:rPr>
          <w:rStyle w:val="Input"/>
        </w:rPr>
        <w:t>{</w:t>
      </w:r>
      <w:r w:rsidR="004D2A02">
        <w:rPr>
          <w:rStyle w:val="Input"/>
        </w:rPr>
        <w:t>c1</w:t>
      </w:r>
      <w:r w:rsidR="004F28C4">
        <w:rPr>
          <w:rStyle w:val="Input"/>
        </w:rPr>
        <w:t>,c2}</w:t>
      </w:r>
      <w:r w:rsidR="004D2A02">
        <w:rPr>
          <w:rStyle w:val="Input"/>
        </w:rPr>
        <w:t>,</w:t>
      </w:r>
      <w:r w:rsidR="004F28C4">
        <w:rPr>
          <w:rStyle w:val="Input"/>
        </w:rPr>
        <w:t>{</w:t>
      </w:r>
      <w:r w:rsidR="004D2A02">
        <w:rPr>
          <w:rStyle w:val="Input"/>
        </w:rPr>
        <w:t>c.c1</w:t>
      </w:r>
      <w:r w:rsidR="004F28C4">
        <w:rPr>
          <w:rStyle w:val="Input"/>
        </w:rPr>
        <w:t>,c.c2}</w:t>
      </w:r>
      <w:r w:rsidR="004D2A02">
        <w:rPr>
          <w:rStyle w:val="Input"/>
        </w:rPr>
        <w:t xml:space="preserve">) </w:t>
      </w:r>
      <w:bookmarkEnd w:id="748"/>
      <w:r w:rsidR="004D2A02">
        <w:t xml:space="preserve"> </w:t>
      </w:r>
    </w:p>
    <w:p w:rsidR="009B118F" w:rsidRDefault="009B118F">
      <w:pPr>
        <w:rPr>
          <w:rStyle w:val="Output"/>
        </w:rPr>
      </w:pPr>
      <w:bookmarkStart w:id="749" w:name="OUTPUT_715"/>
      <w:r>
        <w:rPr>
          <w:rStyle w:val="Output"/>
        </w:rPr>
        <w:t>u =</w:t>
      </w:r>
    </w:p>
    <w:p w:rsidR="004D2A02" w:rsidRDefault="009B118F">
      <w:r>
        <w:rPr>
          <w:rStyle w:val="Output"/>
        </w:rPr>
        <w:t>exp(t*(7^(1/2) - 2))*(7^(1/2)/7 + 1/2) + (7^(1/2)*(7^(1/2) - 2))/(14*exp(t*(7^(1/2) + 2)))</w:t>
      </w:r>
      <w:r w:rsidR="004D2A02">
        <w:rPr>
          <w:rStyle w:val="Output"/>
        </w:rPr>
        <w:t xml:space="preserve"> </w:t>
      </w:r>
      <w:bookmarkEnd w:id="749"/>
      <w:r w:rsidR="004D2A02">
        <w:t xml:space="preserve"> </w:t>
      </w:r>
    </w:p>
    <w:p w:rsidR="004D2A02" w:rsidRDefault="004D2A02"/>
    <w:p w:rsidR="004D2A02" w:rsidRDefault="004D2A02">
      <w:r>
        <w:t>Here is a better view of the solution:</w:t>
      </w:r>
    </w:p>
    <w:p w:rsidR="004D2A02" w:rsidRDefault="004D2A02"/>
    <w:p w:rsidR="004D2A02" w:rsidRDefault="004D2A02">
      <w:bookmarkStart w:id="750" w:name="INPUT_716"/>
      <w:r>
        <w:rPr>
          <w:rStyle w:val="Input"/>
        </w:rPr>
        <w:t xml:space="preserve">pretty(u) </w:t>
      </w:r>
      <w:bookmarkEnd w:id="750"/>
      <w:r>
        <w:t xml:space="preserve"> </w:t>
      </w:r>
    </w:p>
    <w:p w:rsidR="009B118F" w:rsidRDefault="009B118F">
      <w:pPr>
        <w:rPr>
          <w:rStyle w:val="Output"/>
        </w:rPr>
      </w:pPr>
      <w:bookmarkStart w:id="751" w:name="OUTPUT_716"/>
      <w:r>
        <w:rPr>
          <w:rStyle w:val="Output"/>
        </w:rPr>
        <w:t xml:space="preserve"> </w:t>
      </w:r>
    </w:p>
    <w:p w:rsidR="009B118F" w:rsidRDefault="009B118F">
      <w:pPr>
        <w:rPr>
          <w:rStyle w:val="Output"/>
        </w:rPr>
      </w:pPr>
      <w:r>
        <w:rPr>
          <w:rStyle w:val="Output"/>
        </w:rPr>
        <w:t xml:space="preserve">                    /  1/2       \      1/2   1/2 </w:t>
      </w:r>
    </w:p>
    <w:p w:rsidR="009B118F" w:rsidRDefault="009B118F">
      <w:pPr>
        <w:rPr>
          <w:rStyle w:val="Output"/>
        </w:rPr>
      </w:pPr>
      <w:r>
        <w:rPr>
          <w:rStyle w:val="Output"/>
        </w:rPr>
        <w:t xml:space="preserve">          1/2       | 7          |     7    (7    - 2) </w:t>
      </w:r>
    </w:p>
    <w:p w:rsidR="009B118F" w:rsidRDefault="009B118F">
      <w:pPr>
        <w:rPr>
          <w:rStyle w:val="Output"/>
        </w:rPr>
      </w:pPr>
      <w:r>
        <w:rPr>
          <w:rStyle w:val="Output"/>
        </w:rPr>
        <w:t xml:space="preserve">  exp(t (7    - 2)) | ---- + 1/2 | + -------------------- </w:t>
      </w:r>
    </w:p>
    <w:p w:rsidR="009B118F" w:rsidRDefault="009B118F">
      <w:pPr>
        <w:rPr>
          <w:rStyle w:val="Output"/>
        </w:rPr>
      </w:pPr>
      <w:r>
        <w:rPr>
          <w:rStyle w:val="Output"/>
        </w:rPr>
        <w:t xml:space="preserve">                    \  7         /              1/2 </w:t>
      </w:r>
    </w:p>
    <w:p w:rsidR="004D2A02" w:rsidRDefault="009B118F">
      <w:r>
        <w:rPr>
          <w:rStyle w:val="Output"/>
        </w:rPr>
        <w:t xml:space="preserve">                                     14 exp(t (7    + 2))</w:t>
      </w:r>
      <w:r w:rsidR="004D2A02">
        <w:rPr>
          <w:rStyle w:val="Output"/>
        </w:rPr>
        <w:t xml:space="preserve"> </w:t>
      </w:r>
      <w:bookmarkEnd w:id="751"/>
      <w:r w:rsidR="004D2A02">
        <w:t xml:space="preserve"> </w:t>
      </w:r>
    </w:p>
    <w:p w:rsidR="004D2A02" w:rsidRDefault="004D2A02">
      <w:r>
        <w:lastRenderedPageBreak/>
        <w:t>I can now plot the solution:</w:t>
      </w:r>
    </w:p>
    <w:p w:rsidR="004D2A02" w:rsidRDefault="004D2A02"/>
    <w:p w:rsidR="004D2A02" w:rsidRDefault="004D2A02">
      <w:bookmarkStart w:id="752" w:name="INPUT_484"/>
      <w:r>
        <w:rPr>
          <w:rStyle w:val="Input"/>
        </w:rPr>
        <w:t xml:space="preserve">tt=linspace(0,5,21); </w:t>
      </w:r>
      <w:bookmarkEnd w:id="752"/>
      <w:r>
        <w:t xml:space="preserve"> </w:t>
      </w:r>
    </w:p>
    <w:p w:rsidR="004D2A02" w:rsidRDefault="004D2A02">
      <w:bookmarkStart w:id="753" w:name="INPUT_485"/>
      <w:r>
        <w:rPr>
          <w:rStyle w:val="Input"/>
        </w:rPr>
        <w:t xml:space="preserve">plot(tt,subs(u,t,tt)) </w:t>
      </w:r>
      <w:bookmarkEnd w:id="753"/>
      <w:r>
        <w:t xml:space="preserve"> </w:t>
      </w:r>
    </w:p>
    <w:p w:rsidR="004D2A02" w:rsidRDefault="009B118F">
      <w:bookmarkStart w:id="754" w:name="OUTPUT_485"/>
      <w:r>
        <w:rPr>
          <w:rFonts w:ascii="Courier New" w:hAnsi="Courier New"/>
          <w:b/>
          <w:bCs/>
          <w:noProof/>
          <w:color w:val="FF0000"/>
        </w:rPr>
        <w:drawing>
          <wp:inline distT="0" distB="0" distL="0" distR="0">
            <wp:extent cx="3657600" cy="3200400"/>
            <wp:effectExtent l="19050" t="0" r="0" b="0"/>
            <wp:docPr id="142" name="Pictur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5"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rPr>
          <w:rStyle w:val="Error"/>
        </w:rPr>
        <w:t xml:space="preserve"> </w:t>
      </w:r>
      <w:bookmarkEnd w:id="754"/>
      <w:r w:rsidR="004D2A02">
        <w:t xml:space="preserve"> </w:t>
      </w:r>
    </w:p>
    <w:p w:rsidR="004D2A02" w:rsidRDefault="004D2A02"/>
    <w:p w:rsidR="004D2A02" w:rsidRDefault="004D2A02" w:rsidP="001F56AE">
      <w:pPr>
        <w:pStyle w:val="Heading3"/>
      </w:pPr>
      <w:bookmarkStart w:id="755" w:name="_Toc299541548"/>
      <w:r>
        <w:t>A special inhomogeneous second-order linear ODE</w:t>
      </w:r>
      <w:bookmarkEnd w:id="755"/>
    </w:p>
    <w:p w:rsidR="004D2A02" w:rsidRDefault="004D2A02"/>
    <w:p w:rsidR="004D2A02" w:rsidRDefault="004D2A02">
      <w:r>
        <w:t>Consider the IVP</w:t>
      </w:r>
    </w:p>
    <w:p w:rsidR="004D2A02" w:rsidRDefault="004D2A02"/>
    <w:p w:rsidR="004D2A02" w:rsidRDefault="004D2A02">
      <w:pPr>
        <w:jc w:val="center"/>
      </w:pPr>
      <w:r w:rsidRPr="00CF596D">
        <w:rPr>
          <w:position w:val="-76"/>
        </w:rPr>
        <w:object w:dxaOrig="2480" w:dyaOrig="1680">
          <v:shape id="_x0000_i1034" type="#_x0000_t75" style="width:124.15pt;height:84pt" o:ole="">
            <v:imagedata r:id="rId46" o:title=""/>
          </v:shape>
          <o:OLEObject Type="Embed" ProgID="Equation.3" ShapeID="_x0000_i1034" DrawAspect="Content" ObjectID="_1373283607" r:id="rId47"/>
        </w:object>
      </w:r>
    </w:p>
    <w:p w:rsidR="004D2A02" w:rsidRDefault="004D2A02"/>
    <w:p w:rsidR="004D2A02" w:rsidRDefault="004D2A02">
      <w:r>
        <w:t>The sol</w:t>
      </w:r>
      <w:r w:rsidR="001F56AE">
        <w:t>ution, as given in Section 4.2.3</w:t>
      </w:r>
      <w:r>
        <w:t xml:space="preserve"> of the text, is</w:t>
      </w:r>
    </w:p>
    <w:p w:rsidR="004D2A02" w:rsidRDefault="004D2A02"/>
    <w:p w:rsidR="004D2A02" w:rsidRDefault="004D2A02">
      <w:bookmarkStart w:id="756" w:name="INPUT_508"/>
      <w:r>
        <w:rPr>
          <w:rStyle w:val="Input"/>
        </w:rPr>
        <w:t xml:space="preserve">clear </w:t>
      </w:r>
      <w:bookmarkEnd w:id="756"/>
      <w:r>
        <w:t xml:space="preserve"> </w:t>
      </w:r>
    </w:p>
    <w:p w:rsidR="004D2A02" w:rsidRDefault="004D2A02">
      <w:bookmarkStart w:id="757" w:name="INPUT_509"/>
      <w:r>
        <w:rPr>
          <w:rStyle w:val="Input"/>
        </w:rPr>
        <w:t xml:space="preserve">syms t s pi </w:t>
      </w:r>
      <w:bookmarkEnd w:id="757"/>
      <w:r>
        <w:t xml:space="preserve"> </w:t>
      </w:r>
    </w:p>
    <w:p w:rsidR="004D2A02" w:rsidRDefault="004D2A02">
      <w:pPr>
        <w:rPr>
          <w:rStyle w:val="Input"/>
        </w:rPr>
      </w:pPr>
      <w:bookmarkStart w:id="758" w:name="INPUT_511"/>
      <w:r>
        <w:rPr>
          <w:rStyle w:val="Input"/>
        </w:rPr>
        <w:t xml:space="preserve">(1/2)*int(sin(2*(t-s))*sin(pi*s),s,0,t) </w:t>
      </w:r>
      <w:bookmarkEnd w:id="758"/>
      <w:r>
        <w:rPr>
          <w:rStyle w:val="Input"/>
        </w:rPr>
        <w:t xml:space="preserve"> </w:t>
      </w:r>
    </w:p>
    <w:p w:rsidR="009B118F" w:rsidRDefault="009B118F">
      <w:pPr>
        <w:rPr>
          <w:rStyle w:val="Output"/>
        </w:rPr>
      </w:pPr>
      <w:bookmarkStart w:id="759" w:name="OUTPUT_511"/>
      <w:r>
        <w:rPr>
          <w:rStyle w:val="Output"/>
        </w:rPr>
        <w:t>ans =</w:t>
      </w:r>
    </w:p>
    <w:p w:rsidR="004D2A02" w:rsidRDefault="009B118F">
      <w:r>
        <w:rPr>
          <w:rStyle w:val="Output"/>
        </w:rPr>
        <w:t>-(2*sin(pi*t) - pi*sin(2*t))/(2*(pi^2 - 4))</w:t>
      </w:r>
      <w:r w:rsidR="004D2A02">
        <w:rPr>
          <w:rStyle w:val="Error"/>
        </w:rPr>
        <w:t xml:space="preserve"> </w:t>
      </w:r>
      <w:bookmarkEnd w:id="759"/>
      <w:r w:rsidR="004D2A02">
        <w:t xml:space="preserve"> </w:t>
      </w:r>
    </w:p>
    <w:p w:rsidR="004D2A02" w:rsidRDefault="004D2A02"/>
    <w:p w:rsidR="004D2A02" w:rsidRDefault="004D2A02">
      <w:bookmarkStart w:id="760" w:name="INPUT_512"/>
      <w:r>
        <w:rPr>
          <w:rStyle w:val="Input"/>
        </w:rPr>
        <w:t xml:space="preserve">u=simplify(ans) </w:t>
      </w:r>
      <w:bookmarkEnd w:id="760"/>
      <w:r>
        <w:t xml:space="preserve"> </w:t>
      </w:r>
    </w:p>
    <w:p w:rsidR="009B118F" w:rsidRDefault="009B118F">
      <w:pPr>
        <w:rPr>
          <w:rStyle w:val="Output"/>
        </w:rPr>
      </w:pPr>
      <w:bookmarkStart w:id="761" w:name="OUTPUT_512"/>
      <w:r>
        <w:rPr>
          <w:rStyle w:val="Output"/>
        </w:rPr>
        <w:t>u =</w:t>
      </w:r>
    </w:p>
    <w:p w:rsidR="004D2A02" w:rsidRDefault="009B118F">
      <w:r>
        <w:rPr>
          <w:rStyle w:val="Output"/>
        </w:rPr>
        <w:t>-(sin(pi*t) - (pi*sin(2*t))/2)/(pi^2 - 4)</w:t>
      </w:r>
      <w:r w:rsidR="004D2A02">
        <w:rPr>
          <w:rStyle w:val="Output"/>
        </w:rPr>
        <w:t xml:space="preserve"> </w:t>
      </w:r>
      <w:bookmarkEnd w:id="761"/>
      <w:r w:rsidR="004D2A02">
        <w:t xml:space="preserve"> </w:t>
      </w:r>
    </w:p>
    <w:p w:rsidR="004D2A02" w:rsidRDefault="004D2A02">
      <w:bookmarkStart w:id="762" w:name="INPUT_513"/>
      <w:r>
        <w:rPr>
          <w:rStyle w:val="Input"/>
        </w:rPr>
        <w:t xml:space="preserve">pretty(u) </w:t>
      </w:r>
      <w:bookmarkEnd w:id="762"/>
      <w:r>
        <w:t xml:space="preserve"> </w:t>
      </w:r>
    </w:p>
    <w:p w:rsidR="009B118F" w:rsidRDefault="009B118F">
      <w:pPr>
        <w:rPr>
          <w:rStyle w:val="Output"/>
        </w:rPr>
      </w:pPr>
      <w:bookmarkStart w:id="763" w:name="OUTPUT_513"/>
      <w:r>
        <w:rPr>
          <w:rStyle w:val="Output"/>
        </w:rPr>
        <w:t xml:space="preserve"> </w:t>
      </w:r>
    </w:p>
    <w:p w:rsidR="009B118F" w:rsidRDefault="009B118F">
      <w:pPr>
        <w:rPr>
          <w:rStyle w:val="Output"/>
        </w:rPr>
      </w:pPr>
      <w:r>
        <w:rPr>
          <w:rStyle w:val="Output"/>
        </w:rPr>
        <w:t xml:space="preserve">                pi sin(2 t) </w:t>
      </w:r>
    </w:p>
    <w:p w:rsidR="009B118F" w:rsidRDefault="009B118F">
      <w:pPr>
        <w:rPr>
          <w:rStyle w:val="Output"/>
        </w:rPr>
      </w:pPr>
      <w:r>
        <w:rPr>
          <w:rStyle w:val="Output"/>
        </w:rPr>
        <w:t xml:space="preserve">    sin(pi t) - ----------- </w:t>
      </w:r>
    </w:p>
    <w:p w:rsidR="009B118F" w:rsidRDefault="009B118F">
      <w:pPr>
        <w:rPr>
          <w:rStyle w:val="Output"/>
        </w:rPr>
      </w:pPr>
      <w:r>
        <w:rPr>
          <w:rStyle w:val="Output"/>
        </w:rPr>
        <w:t xml:space="preserve">                     2 </w:t>
      </w:r>
    </w:p>
    <w:p w:rsidR="009B118F" w:rsidRDefault="009B118F">
      <w:pPr>
        <w:rPr>
          <w:rStyle w:val="Output"/>
        </w:rPr>
      </w:pPr>
      <w:r>
        <w:rPr>
          <w:rStyle w:val="Output"/>
        </w:rPr>
        <w:lastRenderedPageBreak/>
        <w:t xml:space="preserve">  - ----------------------- </w:t>
      </w:r>
    </w:p>
    <w:p w:rsidR="009B118F" w:rsidRDefault="009B118F">
      <w:pPr>
        <w:rPr>
          <w:rStyle w:val="Output"/>
        </w:rPr>
      </w:pPr>
      <w:r>
        <w:rPr>
          <w:rStyle w:val="Output"/>
        </w:rPr>
        <w:t xml:space="preserve">              2 </w:t>
      </w:r>
    </w:p>
    <w:p w:rsidR="004D2A02" w:rsidRDefault="009B118F">
      <w:r>
        <w:rPr>
          <w:rStyle w:val="Output"/>
        </w:rPr>
        <w:t xml:space="preserve">            pi  - 4</w:t>
      </w:r>
      <w:r w:rsidR="004D2A02">
        <w:rPr>
          <w:rStyle w:val="Output"/>
        </w:rPr>
        <w:t xml:space="preserve"> </w:t>
      </w:r>
      <w:bookmarkEnd w:id="763"/>
      <w:r w:rsidR="004D2A02">
        <w:t xml:space="preserve"> </w:t>
      </w:r>
    </w:p>
    <w:p w:rsidR="004D2A02" w:rsidRDefault="004D2A02">
      <w:r>
        <w:t>Let us check the solution:</w:t>
      </w:r>
    </w:p>
    <w:p w:rsidR="004D2A02" w:rsidRDefault="004D2A02"/>
    <w:p w:rsidR="004D2A02" w:rsidRDefault="004D2A02">
      <w:bookmarkStart w:id="764" w:name="INPUT_514"/>
      <w:r>
        <w:rPr>
          <w:rStyle w:val="Input"/>
        </w:rPr>
        <w:t xml:space="preserve">diff(diff(u,t),t)+4*u </w:t>
      </w:r>
      <w:bookmarkEnd w:id="764"/>
      <w:r>
        <w:t xml:space="preserve"> </w:t>
      </w:r>
    </w:p>
    <w:p w:rsidR="009B118F" w:rsidRDefault="009B118F">
      <w:pPr>
        <w:rPr>
          <w:rStyle w:val="Output"/>
        </w:rPr>
      </w:pPr>
      <w:bookmarkStart w:id="765" w:name="OUTPUT_514"/>
      <w:r>
        <w:rPr>
          <w:rStyle w:val="Output"/>
        </w:rPr>
        <w:t>ans =</w:t>
      </w:r>
    </w:p>
    <w:p w:rsidR="004D2A02" w:rsidRDefault="009B118F">
      <w:r>
        <w:rPr>
          <w:rStyle w:val="Output"/>
        </w:rPr>
        <w:t>(pi^2*sin(pi*t) - 2*pi*sin(2*t))/(pi^2 - 4) - (4*(sin(pi*t) - (pi*sin(2*t))/2))/(pi^2 - 4)</w:t>
      </w:r>
      <w:r w:rsidR="004D2A02">
        <w:rPr>
          <w:rStyle w:val="Output"/>
        </w:rPr>
        <w:t xml:space="preserve"> </w:t>
      </w:r>
      <w:bookmarkEnd w:id="765"/>
      <w:r w:rsidR="004D2A02">
        <w:t xml:space="preserve"> </w:t>
      </w:r>
    </w:p>
    <w:p w:rsidR="004D2A02" w:rsidRDefault="004D2A02">
      <w:bookmarkStart w:id="766" w:name="INPUT_515"/>
      <w:r>
        <w:rPr>
          <w:rStyle w:val="Input"/>
        </w:rPr>
        <w:t xml:space="preserve">simplify(ans) </w:t>
      </w:r>
      <w:bookmarkEnd w:id="766"/>
      <w:r>
        <w:t xml:space="preserve"> </w:t>
      </w:r>
    </w:p>
    <w:p w:rsidR="009B118F" w:rsidRDefault="009B118F">
      <w:pPr>
        <w:rPr>
          <w:rStyle w:val="Output"/>
        </w:rPr>
      </w:pPr>
      <w:bookmarkStart w:id="767" w:name="OUTPUT_515"/>
      <w:r>
        <w:rPr>
          <w:rStyle w:val="Output"/>
        </w:rPr>
        <w:t>ans =</w:t>
      </w:r>
    </w:p>
    <w:p w:rsidR="004D2A02" w:rsidRDefault="009B118F">
      <w:r>
        <w:rPr>
          <w:rStyle w:val="Output"/>
        </w:rPr>
        <w:t>sin(pi*t)</w:t>
      </w:r>
      <w:r w:rsidR="004D2A02">
        <w:rPr>
          <w:rStyle w:val="Output"/>
        </w:rPr>
        <w:t xml:space="preserve"> </w:t>
      </w:r>
      <w:bookmarkEnd w:id="767"/>
      <w:r w:rsidR="004D2A02">
        <w:t xml:space="preserve"> </w:t>
      </w:r>
    </w:p>
    <w:p w:rsidR="004D2A02" w:rsidRDefault="004D2A02"/>
    <w:p w:rsidR="004D2A02" w:rsidRDefault="004D2A02">
      <w:r>
        <w:t>The ODE is satisfied.  How about the initial conditions?</w:t>
      </w:r>
    </w:p>
    <w:p w:rsidR="004D2A02" w:rsidRDefault="004D2A02"/>
    <w:p w:rsidR="004D2A02" w:rsidRDefault="004D2A02">
      <w:bookmarkStart w:id="768" w:name="INPUT_516"/>
      <w:r>
        <w:rPr>
          <w:rStyle w:val="Input"/>
        </w:rPr>
        <w:t xml:space="preserve">subs(u,t,0) </w:t>
      </w:r>
      <w:bookmarkEnd w:id="768"/>
      <w:r>
        <w:t xml:space="preserve"> </w:t>
      </w:r>
    </w:p>
    <w:p w:rsidR="009B118F" w:rsidRDefault="009B118F">
      <w:pPr>
        <w:rPr>
          <w:rStyle w:val="Output"/>
        </w:rPr>
      </w:pPr>
      <w:bookmarkStart w:id="769" w:name="OUTPUT_516"/>
      <w:r>
        <w:rPr>
          <w:rStyle w:val="Output"/>
        </w:rPr>
        <w:t>ans =</w:t>
      </w:r>
    </w:p>
    <w:p w:rsidR="004D2A02" w:rsidRDefault="009B118F">
      <w:r>
        <w:rPr>
          <w:rStyle w:val="Output"/>
        </w:rPr>
        <w:t xml:space="preserve">     0</w:t>
      </w:r>
      <w:r w:rsidR="004D2A02">
        <w:rPr>
          <w:rStyle w:val="Output"/>
        </w:rPr>
        <w:t xml:space="preserve"> </w:t>
      </w:r>
      <w:bookmarkEnd w:id="769"/>
      <w:r w:rsidR="004D2A02">
        <w:t xml:space="preserve"> </w:t>
      </w:r>
    </w:p>
    <w:p w:rsidR="004D2A02" w:rsidRDefault="004D2A02">
      <w:bookmarkStart w:id="770" w:name="INPUT_517"/>
      <w:r>
        <w:rPr>
          <w:rStyle w:val="Input"/>
        </w:rPr>
        <w:t xml:space="preserve">subs(diff(u,t),t,0) </w:t>
      </w:r>
      <w:bookmarkEnd w:id="770"/>
      <w:r>
        <w:t xml:space="preserve"> </w:t>
      </w:r>
    </w:p>
    <w:p w:rsidR="009B118F" w:rsidRDefault="009B118F">
      <w:pPr>
        <w:rPr>
          <w:rStyle w:val="Output"/>
        </w:rPr>
      </w:pPr>
      <w:bookmarkStart w:id="771" w:name="OUTPUT_517"/>
      <w:r>
        <w:rPr>
          <w:rStyle w:val="Output"/>
        </w:rPr>
        <w:t>ans =</w:t>
      </w:r>
    </w:p>
    <w:p w:rsidR="004D2A02" w:rsidRDefault="009B118F">
      <w:r>
        <w:rPr>
          <w:rStyle w:val="Output"/>
        </w:rPr>
        <w:t xml:space="preserve">     0</w:t>
      </w:r>
      <w:r w:rsidR="004D2A02">
        <w:rPr>
          <w:rStyle w:val="Output"/>
        </w:rPr>
        <w:t xml:space="preserve"> </w:t>
      </w:r>
      <w:bookmarkEnd w:id="771"/>
      <w:r w:rsidR="004D2A02">
        <w:t xml:space="preserve"> </w:t>
      </w:r>
    </w:p>
    <w:p w:rsidR="004D2A02" w:rsidRDefault="004D2A02"/>
    <w:p w:rsidR="004D2A02" w:rsidRDefault="004D2A02">
      <w:r>
        <w:t>The initial conditions are also satisfied.</w:t>
      </w:r>
    </w:p>
    <w:p w:rsidR="004D2A02" w:rsidRDefault="004D2A02" w:rsidP="001030DF">
      <w:pPr>
        <w:pStyle w:val="Heading3"/>
      </w:pPr>
      <w:bookmarkStart w:id="772" w:name="_Toc299541549"/>
      <w:r>
        <w:t>First-order linear ODEs</w:t>
      </w:r>
      <w:bookmarkEnd w:id="772"/>
    </w:p>
    <w:p w:rsidR="004D2A02" w:rsidRDefault="004D2A02"/>
    <w:p w:rsidR="004D2A02" w:rsidRDefault="004D2A02">
      <w:r>
        <w:t>Now consider the following IVP:</w:t>
      </w:r>
    </w:p>
    <w:p w:rsidR="004D2A02" w:rsidRDefault="004D2A02"/>
    <w:p w:rsidR="004D2A02" w:rsidRDefault="004D2A02">
      <w:pPr>
        <w:jc w:val="center"/>
      </w:pPr>
      <w:r w:rsidRPr="00CF596D">
        <w:rPr>
          <w:position w:val="-44"/>
        </w:rPr>
        <w:object w:dxaOrig="2000" w:dyaOrig="999">
          <v:shape id="_x0000_i1035" type="#_x0000_t75" style="width:100.15pt;height:49.9pt" o:ole="">
            <v:imagedata r:id="rId48" o:title=""/>
          </v:shape>
          <o:OLEObject Type="Embed" ProgID="Equation.3" ShapeID="_x0000_i1035" DrawAspect="Content" ObjectID="_1373283608" r:id="rId49"/>
        </w:object>
      </w:r>
    </w:p>
    <w:p w:rsidR="004D2A02" w:rsidRDefault="004D2A02"/>
    <w:p w:rsidR="004D2A02" w:rsidRDefault="001030DF">
      <w:r>
        <w:t>Section 4.2.4</w:t>
      </w:r>
      <w:r w:rsidR="004D2A02">
        <w:t xml:space="preserve"> contains an explicit formula for  the solution:</w:t>
      </w:r>
    </w:p>
    <w:p w:rsidR="004D2A02" w:rsidRDefault="004D2A02"/>
    <w:p w:rsidR="004D2A02" w:rsidRDefault="004D2A02">
      <w:bookmarkStart w:id="773" w:name="INPUT_518"/>
      <w:r>
        <w:rPr>
          <w:rStyle w:val="Input"/>
        </w:rPr>
        <w:t xml:space="preserve">clear </w:t>
      </w:r>
      <w:bookmarkEnd w:id="773"/>
      <w:r>
        <w:t xml:space="preserve"> </w:t>
      </w:r>
    </w:p>
    <w:p w:rsidR="004D2A02" w:rsidRDefault="004D2A02">
      <w:bookmarkStart w:id="774" w:name="INPUT_519"/>
      <w:r>
        <w:rPr>
          <w:rStyle w:val="Input"/>
        </w:rPr>
        <w:t xml:space="preserve">syms t s </w:t>
      </w:r>
      <w:bookmarkEnd w:id="774"/>
      <w:r>
        <w:t xml:space="preserve"> </w:t>
      </w:r>
    </w:p>
    <w:p w:rsidR="004D2A02" w:rsidRDefault="004D2A02">
      <w:bookmarkStart w:id="775" w:name="INPUT_520"/>
      <w:r>
        <w:rPr>
          <w:rStyle w:val="Input"/>
        </w:rPr>
        <w:t xml:space="preserve">exp(t/2)+int(exp((t-s)/2)*(-s),s,0,t) </w:t>
      </w:r>
      <w:bookmarkEnd w:id="775"/>
      <w:r>
        <w:t xml:space="preserve"> </w:t>
      </w:r>
    </w:p>
    <w:p w:rsidR="009B118F" w:rsidRDefault="009B118F">
      <w:pPr>
        <w:rPr>
          <w:rStyle w:val="Output"/>
        </w:rPr>
      </w:pPr>
      <w:bookmarkStart w:id="776" w:name="OUTPUT_520"/>
      <w:r>
        <w:rPr>
          <w:rStyle w:val="Output"/>
        </w:rPr>
        <w:t>ans =</w:t>
      </w:r>
    </w:p>
    <w:p w:rsidR="004D2A02" w:rsidRDefault="009B118F">
      <w:r>
        <w:rPr>
          <w:rStyle w:val="Output"/>
        </w:rPr>
        <w:t>2*t - 3*exp(t/2) + 4</w:t>
      </w:r>
      <w:r w:rsidR="004D2A02">
        <w:rPr>
          <w:rStyle w:val="Output"/>
        </w:rPr>
        <w:t xml:space="preserve"> </w:t>
      </w:r>
      <w:bookmarkEnd w:id="776"/>
      <w:r w:rsidR="004D2A02">
        <w:t xml:space="preserve"> </w:t>
      </w:r>
    </w:p>
    <w:p w:rsidR="004D2A02" w:rsidRDefault="004D2A02"/>
    <w:p w:rsidR="004D2A02" w:rsidRDefault="004D2A02">
      <w:bookmarkStart w:id="777" w:name="INPUT_521"/>
      <w:r>
        <w:rPr>
          <w:rStyle w:val="Input"/>
        </w:rPr>
        <w:t xml:space="preserve">u=ans </w:t>
      </w:r>
      <w:bookmarkEnd w:id="777"/>
      <w:r>
        <w:t xml:space="preserve"> </w:t>
      </w:r>
    </w:p>
    <w:p w:rsidR="009B118F" w:rsidRDefault="009B118F">
      <w:pPr>
        <w:rPr>
          <w:rStyle w:val="Output"/>
        </w:rPr>
      </w:pPr>
      <w:bookmarkStart w:id="778" w:name="OUTPUT_521"/>
      <w:r>
        <w:rPr>
          <w:rStyle w:val="Output"/>
        </w:rPr>
        <w:t>u =</w:t>
      </w:r>
    </w:p>
    <w:p w:rsidR="004D2A02" w:rsidRDefault="009B118F">
      <w:r>
        <w:rPr>
          <w:rStyle w:val="Output"/>
        </w:rPr>
        <w:t>2*t - 3*exp(t/2) + 4</w:t>
      </w:r>
      <w:r w:rsidR="004D2A02">
        <w:rPr>
          <w:rStyle w:val="Output"/>
        </w:rPr>
        <w:t xml:space="preserve"> </w:t>
      </w:r>
      <w:bookmarkEnd w:id="778"/>
      <w:r w:rsidR="004D2A02">
        <w:t xml:space="preserve"> </w:t>
      </w:r>
    </w:p>
    <w:p w:rsidR="004D2A02" w:rsidRDefault="004D2A02"/>
    <w:p w:rsidR="004D2A02" w:rsidRDefault="004D2A02">
      <w:r>
        <w:t>Here is a graph of the solution:</w:t>
      </w:r>
    </w:p>
    <w:p w:rsidR="004D2A02" w:rsidRDefault="004D2A02"/>
    <w:p w:rsidR="004D2A02" w:rsidRDefault="004D2A02">
      <w:bookmarkStart w:id="779" w:name="INPUT_522"/>
      <w:r>
        <w:rPr>
          <w:rStyle w:val="Input"/>
        </w:rPr>
        <w:t xml:space="preserve">tt=linspace(0,3,41); </w:t>
      </w:r>
      <w:bookmarkEnd w:id="779"/>
      <w:r>
        <w:t xml:space="preserve"> </w:t>
      </w:r>
    </w:p>
    <w:p w:rsidR="004D2A02" w:rsidRDefault="004D2A02">
      <w:bookmarkStart w:id="780" w:name="INPUT_523"/>
      <w:r>
        <w:rPr>
          <w:rStyle w:val="Input"/>
        </w:rPr>
        <w:t xml:space="preserve">plot(tt,subs(u,t,tt)) </w:t>
      </w:r>
      <w:bookmarkEnd w:id="780"/>
      <w:r>
        <w:t xml:space="preserve"> </w:t>
      </w:r>
    </w:p>
    <w:p w:rsidR="004D2A02" w:rsidRDefault="009B118F">
      <w:bookmarkStart w:id="781" w:name="OUTPUT_523"/>
      <w:r>
        <w:rPr>
          <w:noProof/>
        </w:rPr>
        <w:lastRenderedPageBreak/>
        <w:drawing>
          <wp:inline distT="0" distB="0" distL="0" distR="0">
            <wp:extent cx="3657600" cy="3200400"/>
            <wp:effectExtent l="19050" t="0" r="0" b="0"/>
            <wp:docPr id="143" name="Pictur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0"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781"/>
      <w:r w:rsidR="004D2A02">
        <w:t xml:space="preserve"> </w:t>
      </w:r>
    </w:p>
    <w:p w:rsidR="004D2A02" w:rsidRDefault="004D2A02"/>
    <w:p w:rsidR="004D2A02" w:rsidRDefault="004D2A02">
      <w:r>
        <w:t xml:space="preserve">Just out of curiosity, let us determine the value of </w:t>
      </w:r>
      <w:r>
        <w:rPr>
          <w:i/>
          <w:iCs/>
        </w:rPr>
        <w:t>t</w:t>
      </w:r>
      <w:r>
        <w:t xml:space="preserve"> for which the solution is zero.</w:t>
      </w:r>
    </w:p>
    <w:p w:rsidR="004D2A02" w:rsidRDefault="004D2A02"/>
    <w:p w:rsidR="004D2A02" w:rsidRDefault="004D2A02">
      <w:bookmarkStart w:id="782" w:name="INPUT_525"/>
      <w:r>
        <w:rPr>
          <w:rStyle w:val="Input"/>
        </w:rPr>
        <w:t xml:space="preserve">solve(u,t) </w:t>
      </w:r>
      <w:bookmarkEnd w:id="782"/>
      <w:r>
        <w:t xml:space="preserve"> </w:t>
      </w:r>
    </w:p>
    <w:p w:rsidR="009B118F" w:rsidRDefault="009B118F">
      <w:pPr>
        <w:rPr>
          <w:rStyle w:val="Output"/>
        </w:rPr>
      </w:pPr>
      <w:bookmarkStart w:id="783" w:name="OUTPUT_525"/>
      <w:r>
        <w:rPr>
          <w:rStyle w:val="Output"/>
        </w:rPr>
        <w:t>ans =</w:t>
      </w:r>
    </w:p>
    <w:p w:rsidR="004D2A02" w:rsidRDefault="009B118F">
      <w:r>
        <w:rPr>
          <w:rStyle w:val="Output"/>
        </w:rPr>
        <w:t>- 2*lambertw(0, -3/(4*exp(1))) - 2</w:t>
      </w:r>
      <w:r w:rsidR="004D2A02">
        <w:rPr>
          <w:rStyle w:val="Output"/>
        </w:rPr>
        <w:t xml:space="preserve"> </w:t>
      </w:r>
      <w:bookmarkEnd w:id="783"/>
      <w:r w:rsidR="004D2A02">
        <w:t xml:space="preserve"> </w:t>
      </w:r>
    </w:p>
    <w:p w:rsidR="004D2A02" w:rsidRDefault="004D2A02">
      <w:pPr>
        <w:rPr>
          <w:rStyle w:val="Input"/>
        </w:rPr>
      </w:pPr>
    </w:p>
    <w:p w:rsidR="004D2A02" w:rsidRDefault="004D2A02">
      <w:pPr>
        <w:rPr>
          <w:rStyle w:val="Input"/>
        </w:rPr>
      </w:pPr>
    </w:p>
    <w:p w:rsidR="004D2A02" w:rsidRDefault="004D2A02">
      <w:r>
        <w:t xml:space="preserve">The </w:t>
      </w:r>
      <w:r>
        <w:rPr>
          <w:b/>
          <w:bCs/>
        </w:rPr>
        <w:t>solve</w:t>
      </w:r>
      <w:r>
        <w:t xml:space="preserve"> command finds </w:t>
      </w:r>
      <w:r w:rsidR="00EA17D5">
        <w:t>a</w:t>
      </w:r>
      <w:r>
        <w:t xml:space="preserve"> solution</w:t>
      </w:r>
      <w:r w:rsidR="00EA17D5">
        <w:t xml:space="preserve"> and  expresses</w:t>
      </w:r>
      <w:r>
        <w:t xml:space="preserve"> in terms of the Lambert W function (see "</w:t>
      </w:r>
      <w:r>
        <w:rPr>
          <w:b/>
          <w:bCs/>
        </w:rPr>
        <w:t>help lambertw</w:t>
      </w:r>
      <w:r>
        <w:t>" for details).   We can convert the result to floating point:</w:t>
      </w:r>
    </w:p>
    <w:p w:rsidR="004D2A02" w:rsidRDefault="004D2A02"/>
    <w:p w:rsidR="004D2A02" w:rsidRDefault="004D2A02">
      <w:bookmarkStart w:id="784" w:name="INPUT_527"/>
      <w:r>
        <w:rPr>
          <w:rStyle w:val="Input"/>
        </w:rPr>
        <w:t xml:space="preserve">double(ans) </w:t>
      </w:r>
      <w:bookmarkEnd w:id="784"/>
      <w:r>
        <w:t xml:space="preserve"> </w:t>
      </w:r>
    </w:p>
    <w:p w:rsidR="009B118F" w:rsidRDefault="009B118F">
      <w:pPr>
        <w:rPr>
          <w:rStyle w:val="Output"/>
        </w:rPr>
      </w:pPr>
      <w:bookmarkStart w:id="785" w:name="OUTPUT_527"/>
      <w:r>
        <w:rPr>
          <w:rStyle w:val="Output"/>
        </w:rPr>
        <w:t>ans =</w:t>
      </w:r>
    </w:p>
    <w:p w:rsidR="004D2A02" w:rsidRDefault="009B118F">
      <w:r>
        <w:rPr>
          <w:rStyle w:val="Output"/>
        </w:rPr>
        <w:t xml:space="preserve">   -1.1603</w:t>
      </w:r>
      <w:r w:rsidR="004D2A02">
        <w:rPr>
          <w:rStyle w:val="Output"/>
        </w:rPr>
        <w:t xml:space="preserve"> </w:t>
      </w:r>
      <w:bookmarkEnd w:id="785"/>
      <w:r w:rsidR="004D2A02">
        <w:t xml:space="preserve"> </w:t>
      </w:r>
    </w:p>
    <w:p w:rsidR="004D2A02" w:rsidRDefault="004D2A02"/>
    <w:p w:rsidR="004D2A02" w:rsidRDefault="00EA17D5">
      <w:r>
        <w:t xml:space="preserve">We see that, in this case, </w:t>
      </w:r>
      <w:r w:rsidRPr="00EE6BB7">
        <w:rPr>
          <w:b/>
        </w:rPr>
        <w:t>solve</w:t>
      </w:r>
      <w:r>
        <w:t xml:space="preserve"> did not succeed in finding the desired root.</w:t>
      </w:r>
    </w:p>
    <w:p w:rsidR="004D2A02" w:rsidRDefault="004D2A02"/>
    <w:p w:rsidR="004D2A02" w:rsidRDefault="004D2A02">
      <w:r>
        <w:t xml:space="preserve">As an alternative to </w:t>
      </w:r>
      <w:r>
        <w:rPr>
          <w:b/>
          <w:bCs/>
        </w:rPr>
        <w:t>solve</w:t>
      </w:r>
      <w:r>
        <w:t xml:space="preserve">, MATLAB provides a command, </w:t>
      </w:r>
      <w:r>
        <w:rPr>
          <w:b/>
          <w:bCs/>
        </w:rPr>
        <w:t>fzero</w:t>
      </w:r>
      <w:r>
        <w:t xml:space="preserve">, that looks for a single root numerically.  To use it, you must have an estimate of the desired root.  To make it easier to find such an estimate, I will add a grid to the previous graph using the </w:t>
      </w:r>
      <w:r>
        <w:rPr>
          <w:b/>
          <w:bCs/>
        </w:rPr>
        <w:t>grid</w:t>
      </w:r>
      <w:r>
        <w:t xml:space="preserve"> command:</w:t>
      </w:r>
    </w:p>
    <w:p w:rsidR="004D2A02" w:rsidRDefault="004D2A02"/>
    <w:p w:rsidR="004D2A02" w:rsidRDefault="004D2A02">
      <w:bookmarkStart w:id="786" w:name="INPUT_524"/>
      <w:r>
        <w:rPr>
          <w:rStyle w:val="Input"/>
        </w:rPr>
        <w:t xml:space="preserve">grid </w:t>
      </w:r>
      <w:bookmarkEnd w:id="786"/>
      <w:r>
        <w:t xml:space="preserve"> </w:t>
      </w:r>
    </w:p>
    <w:p w:rsidR="004D2A02" w:rsidRDefault="009B118F">
      <w:bookmarkStart w:id="787" w:name="OUTPUT_524"/>
      <w:r>
        <w:rPr>
          <w:noProof/>
        </w:rPr>
        <w:lastRenderedPageBreak/>
        <w:drawing>
          <wp:inline distT="0" distB="0" distL="0" distR="0">
            <wp:extent cx="3657600" cy="3200400"/>
            <wp:effectExtent l="19050" t="0" r="0" b="0"/>
            <wp:docPr id="144" name="Pictur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5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787"/>
      <w:r w:rsidR="004D2A02">
        <w:t xml:space="preserve"> </w:t>
      </w:r>
    </w:p>
    <w:p w:rsidR="004D2A02" w:rsidRDefault="004D2A02"/>
    <w:p w:rsidR="004D2A02" w:rsidRDefault="004D2A02"/>
    <w:p w:rsidR="004D2A02" w:rsidRDefault="004D2A02">
      <w:r>
        <w:t>From the graph, we see that the desired root is a little less than 2</w:t>
      </w:r>
      <w:r w:rsidR="00EE6BB7">
        <w:t xml:space="preserve">.  </w:t>
      </w:r>
      <w:r>
        <w:t xml:space="preserve"> </w:t>
      </w:r>
      <w:r>
        <w:rPr>
          <w:b/>
          <w:bCs/>
        </w:rPr>
        <w:t>fzero</w:t>
      </w:r>
      <w:r>
        <w:t xml:space="preserve"> requires a function, not just an expression, so I convert the expression </w:t>
      </w:r>
      <w:r>
        <w:rPr>
          <w:b/>
          <w:bCs/>
        </w:rPr>
        <w:t>u</w:t>
      </w:r>
      <w:r w:rsidR="00B21223">
        <w:t xml:space="preserve"> into a</w:t>
      </w:r>
      <w:r>
        <w:t xml:space="preserve"> function:</w:t>
      </w:r>
    </w:p>
    <w:p w:rsidR="004D2A02" w:rsidRDefault="004D2A02"/>
    <w:p w:rsidR="004D2A02" w:rsidRDefault="00B21223">
      <w:pPr>
        <w:rPr>
          <w:rStyle w:val="Input"/>
        </w:rPr>
      </w:pPr>
      <w:bookmarkStart w:id="788" w:name="INPUT_530"/>
      <w:r>
        <w:rPr>
          <w:rStyle w:val="Input"/>
        </w:rPr>
        <w:t>eval(['u=@(t)',</w:t>
      </w:r>
      <w:r w:rsidR="004D2A02">
        <w:rPr>
          <w:rStyle w:val="Input"/>
        </w:rPr>
        <w:t>char(u)</w:t>
      </w:r>
      <w:r>
        <w:rPr>
          <w:rStyle w:val="Input"/>
        </w:rPr>
        <w:t>])</w:t>
      </w:r>
      <w:r w:rsidR="004D2A02">
        <w:rPr>
          <w:rStyle w:val="Input"/>
        </w:rPr>
        <w:t xml:space="preserve"> </w:t>
      </w:r>
      <w:bookmarkEnd w:id="788"/>
      <w:r w:rsidR="004D2A02">
        <w:rPr>
          <w:rStyle w:val="Input"/>
        </w:rPr>
        <w:t xml:space="preserve"> </w:t>
      </w:r>
    </w:p>
    <w:p w:rsidR="009B118F" w:rsidRDefault="009B118F">
      <w:pPr>
        <w:rPr>
          <w:rStyle w:val="Output"/>
        </w:rPr>
      </w:pPr>
      <w:bookmarkStart w:id="789" w:name="OUTPUT_530"/>
      <w:r>
        <w:rPr>
          <w:rStyle w:val="Output"/>
        </w:rPr>
        <w:t xml:space="preserve">u = </w:t>
      </w:r>
    </w:p>
    <w:p w:rsidR="004D2A02" w:rsidRDefault="009B118F">
      <w:r>
        <w:rPr>
          <w:rStyle w:val="Output"/>
        </w:rPr>
        <w:t xml:space="preserve">    @(t)2*t-3*exp(t/2)+4</w:t>
      </w:r>
      <w:r w:rsidR="004D2A02">
        <w:rPr>
          <w:rStyle w:val="Output"/>
        </w:rPr>
        <w:t xml:space="preserve"> </w:t>
      </w:r>
      <w:bookmarkEnd w:id="789"/>
      <w:r w:rsidR="004D2A02">
        <w:t xml:space="preserve"> </w:t>
      </w:r>
    </w:p>
    <w:p w:rsidR="00B21223" w:rsidRDefault="00B21223"/>
    <w:p w:rsidR="004D2A02" w:rsidRDefault="004D2A02">
      <w:r>
        <w:t xml:space="preserve">Now I call </w:t>
      </w:r>
      <w:r>
        <w:rPr>
          <w:b/>
          <w:bCs/>
        </w:rPr>
        <w:t>fzero</w:t>
      </w:r>
      <w:r>
        <w:t>, using 2.0 as the initial estimate of the root:</w:t>
      </w:r>
    </w:p>
    <w:p w:rsidR="004D2A02" w:rsidRDefault="004D2A02"/>
    <w:p w:rsidR="004D2A02" w:rsidRDefault="004D2A02">
      <w:bookmarkStart w:id="790" w:name="INPUT_531"/>
      <w:r>
        <w:rPr>
          <w:rStyle w:val="Input"/>
        </w:rPr>
        <w:t xml:space="preserve">fzero(u,2.0) </w:t>
      </w:r>
      <w:bookmarkEnd w:id="790"/>
      <w:r>
        <w:t xml:space="preserve"> </w:t>
      </w:r>
    </w:p>
    <w:p w:rsidR="009B118F" w:rsidRDefault="009B118F">
      <w:pPr>
        <w:rPr>
          <w:rStyle w:val="Output"/>
        </w:rPr>
      </w:pPr>
      <w:bookmarkStart w:id="791" w:name="OUTPUT_531"/>
      <w:r>
        <w:rPr>
          <w:rStyle w:val="Output"/>
        </w:rPr>
        <w:t>ans =</w:t>
      </w:r>
    </w:p>
    <w:p w:rsidR="004D2A02" w:rsidRDefault="009B118F">
      <w:r>
        <w:rPr>
          <w:rStyle w:val="Output"/>
        </w:rPr>
        <w:t xml:space="preserve">    1.9226</w:t>
      </w:r>
      <w:r w:rsidR="004D2A02">
        <w:rPr>
          <w:rStyle w:val="Output"/>
        </w:rPr>
        <w:t xml:space="preserve"> </w:t>
      </w:r>
      <w:bookmarkEnd w:id="791"/>
      <w:r w:rsidR="004D2A02">
        <w:t xml:space="preserve"> </w:t>
      </w:r>
    </w:p>
    <w:p w:rsidR="004D2A02" w:rsidRDefault="004D2A02"/>
    <w:p w:rsidR="00EE6BB7" w:rsidRDefault="00EE6BB7">
      <w:r>
        <w:t>Let's  check the root:</w:t>
      </w:r>
    </w:p>
    <w:p w:rsidR="00EE6BB7" w:rsidRDefault="00EE6BB7"/>
    <w:p w:rsidR="00EE6BB7" w:rsidRDefault="00EE6BB7" w:rsidP="00EE6BB7">
      <w:bookmarkStart w:id="792" w:name="INPUT_1207"/>
      <w:r w:rsidRPr="00EE6BB7">
        <w:rPr>
          <w:rStyle w:val="Input"/>
        </w:rPr>
        <w:t xml:space="preserve">u(ans) </w:t>
      </w:r>
      <w:bookmarkEnd w:id="792"/>
      <w:r w:rsidRPr="00EE6BB7">
        <w:t xml:space="preserve"> </w:t>
      </w:r>
    </w:p>
    <w:p w:rsidR="009B118F" w:rsidRDefault="009B118F" w:rsidP="00EE6BB7">
      <w:pPr>
        <w:rPr>
          <w:rStyle w:val="Output"/>
        </w:rPr>
      </w:pPr>
      <w:bookmarkStart w:id="793" w:name="OUTPUT_1207"/>
      <w:r>
        <w:rPr>
          <w:rStyle w:val="Output"/>
        </w:rPr>
        <w:t>ans =</w:t>
      </w:r>
    </w:p>
    <w:p w:rsidR="00EE6BB7" w:rsidRPr="00EE6BB7" w:rsidRDefault="009B118F" w:rsidP="00EE6BB7">
      <w:r>
        <w:rPr>
          <w:rStyle w:val="Output"/>
        </w:rPr>
        <w:t xml:space="preserve"> -8.8818e-016</w:t>
      </w:r>
      <w:r w:rsidR="00EE6BB7">
        <w:rPr>
          <w:rStyle w:val="Output"/>
        </w:rPr>
        <w:t xml:space="preserve"> </w:t>
      </w:r>
      <w:bookmarkEnd w:id="793"/>
      <w:r w:rsidR="00EE6BB7" w:rsidRPr="00EE6BB7">
        <w:t xml:space="preserve"> </w:t>
      </w:r>
    </w:p>
    <w:p w:rsidR="004D2A02" w:rsidRPr="00EE6BB7" w:rsidRDefault="004D2A02" w:rsidP="00EE6BB7"/>
    <w:p w:rsidR="004D2A02" w:rsidRDefault="00EE6BB7">
      <w:r>
        <w:t>The solution appears to be highly accurate.</w:t>
      </w:r>
    </w:p>
    <w:p w:rsidR="00EE6BB7" w:rsidRDefault="00EE6BB7"/>
    <w:p w:rsidR="004D2A02" w:rsidRDefault="004D2A02" w:rsidP="00FC5BF3">
      <w:pPr>
        <w:pStyle w:val="Heading2"/>
      </w:pPr>
      <w:bookmarkStart w:id="794" w:name="_Toc299541550"/>
      <w:r>
        <w:t>Section 4.3: Linear systems with constant coefficients</w:t>
      </w:r>
      <w:bookmarkEnd w:id="794"/>
    </w:p>
    <w:p w:rsidR="004D2A02" w:rsidRDefault="004D2A02"/>
    <w:p w:rsidR="004D2A02" w:rsidRDefault="004D2A02">
      <w:r>
        <w:t>Since MATLAB can compute eigenvalues and eigenvectors (either numerically or, when possible, symbolically), it can be used to solve linear systems with constant coefficients.  I will begin with a simple example, solving the homogeneous IVP</w:t>
      </w:r>
    </w:p>
    <w:p w:rsidR="004D2A02" w:rsidRDefault="004D2A02"/>
    <w:p w:rsidR="004D2A02" w:rsidRDefault="004D2A02">
      <w:pPr>
        <w:jc w:val="center"/>
      </w:pPr>
      <w:r w:rsidRPr="00CF596D">
        <w:rPr>
          <w:position w:val="-44"/>
        </w:rPr>
        <w:object w:dxaOrig="1500" w:dyaOrig="999">
          <v:shape id="_x0000_i1036" type="#_x0000_t75" style="width:75pt;height:49.9pt" o:ole="">
            <v:imagedata r:id="rId52" o:title=""/>
          </v:shape>
          <o:OLEObject Type="Embed" ProgID="Equation.3" ShapeID="_x0000_i1036" DrawAspect="Content" ObjectID="_1373283609" r:id="rId53"/>
        </w:object>
      </w:r>
    </w:p>
    <w:p w:rsidR="004D2A02" w:rsidRDefault="004D2A02"/>
    <w:p w:rsidR="004D2A02" w:rsidRDefault="000F4D89">
      <w:r>
        <w:t xml:space="preserve">where </w:t>
      </w:r>
      <w:r w:rsidR="004D2A02">
        <w:t xml:space="preserve">A and </w:t>
      </w:r>
      <w:r w:rsidR="004D2A02">
        <w:rPr>
          <w:i/>
          <w:iCs/>
        </w:rPr>
        <w:t>x</w:t>
      </w:r>
      <w:r w:rsidR="004D2A02">
        <w:rPr>
          <w:i/>
          <w:iCs/>
          <w:vertAlign w:val="subscript"/>
        </w:rPr>
        <w:t>0</w:t>
      </w:r>
      <w:r w:rsidR="004D2A02">
        <w:t xml:space="preserve"> have the values given below.  Notice that I define </w:t>
      </w:r>
      <w:r w:rsidR="004D2A02">
        <w:rPr>
          <w:i/>
          <w:iCs/>
        </w:rPr>
        <w:t>A</w:t>
      </w:r>
      <w:r w:rsidR="004D2A02">
        <w:t xml:space="preserve"> and </w:t>
      </w:r>
      <w:r w:rsidR="004D2A02">
        <w:rPr>
          <w:i/>
          <w:iCs/>
        </w:rPr>
        <w:t>x</w:t>
      </w:r>
      <w:r w:rsidR="004D2A02">
        <w:rPr>
          <w:i/>
          <w:vertAlign w:val="subscript"/>
        </w:rPr>
        <w:t>0</w:t>
      </w:r>
      <w:r w:rsidR="004D2A02">
        <w:t xml:space="preserve"> to be symbolic, and hence use symbolic computations throughout this example.</w:t>
      </w:r>
    </w:p>
    <w:p w:rsidR="004D2A02" w:rsidRDefault="004D2A02"/>
    <w:p w:rsidR="004D2A02" w:rsidRDefault="004D2A02">
      <w:bookmarkStart w:id="795" w:name="INPUT_532"/>
      <w:r>
        <w:rPr>
          <w:rStyle w:val="Input"/>
        </w:rPr>
        <w:t xml:space="preserve">clear </w:t>
      </w:r>
      <w:bookmarkEnd w:id="795"/>
      <w:r>
        <w:t xml:space="preserve"> </w:t>
      </w:r>
    </w:p>
    <w:p w:rsidR="004D2A02" w:rsidRDefault="004D2A02">
      <w:bookmarkStart w:id="796" w:name="INPUT_533"/>
      <w:r>
        <w:rPr>
          <w:rStyle w:val="Input"/>
        </w:rPr>
        <w:t xml:space="preserve">A=sym([1 2;3 4]) </w:t>
      </w:r>
      <w:bookmarkEnd w:id="796"/>
      <w:r>
        <w:t xml:space="preserve"> </w:t>
      </w:r>
    </w:p>
    <w:p w:rsidR="009B118F" w:rsidRDefault="009B118F">
      <w:pPr>
        <w:rPr>
          <w:rStyle w:val="Output"/>
        </w:rPr>
      </w:pPr>
      <w:bookmarkStart w:id="797" w:name="OUTPUT_533"/>
      <w:r>
        <w:rPr>
          <w:rStyle w:val="Output"/>
        </w:rPr>
        <w:t>A =</w:t>
      </w:r>
    </w:p>
    <w:p w:rsidR="009B118F" w:rsidRDefault="009B118F">
      <w:pPr>
        <w:rPr>
          <w:rStyle w:val="Output"/>
        </w:rPr>
      </w:pPr>
      <w:r>
        <w:rPr>
          <w:rStyle w:val="Output"/>
        </w:rPr>
        <w:t>[ 1, 2]</w:t>
      </w:r>
    </w:p>
    <w:p w:rsidR="004D2A02" w:rsidRDefault="009B118F">
      <w:r>
        <w:rPr>
          <w:rStyle w:val="Output"/>
        </w:rPr>
        <w:t>[ 3, 4]</w:t>
      </w:r>
      <w:r w:rsidR="004D2A02">
        <w:rPr>
          <w:rStyle w:val="Output"/>
        </w:rPr>
        <w:t xml:space="preserve"> </w:t>
      </w:r>
      <w:bookmarkEnd w:id="797"/>
      <w:r w:rsidR="004D2A02">
        <w:t xml:space="preserve"> </w:t>
      </w:r>
    </w:p>
    <w:p w:rsidR="004D2A02" w:rsidRDefault="004D2A02">
      <w:bookmarkStart w:id="798" w:name="INPUT_534"/>
      <w:r>
        <w:rPr>
          <w:rStyle w:val="Input"/>
        </w:rPr>
        <w:t xml:space="preserve">x0=sym([4;1]) </w:t>
      </w:r>
      <w:bookmarkEnd w:id="798"/>
      <w:r>
        <w:t xml:space="preserve"> </w:t>
      </w:r>
    </w:p>
    <w:p w:rsidR="009B118F" w:rsidRDefault="009B118F">
      <w:pPr>
        <w:rPr>
          <w:rStyle w:val="Output"/>
        </w:rPr>
      </w:pPr>
      <w:bookmarkStart w:id="799" w:name="OUTPUT_534"/>
      <w:r>
        <w:rPr>
          <w:rStyle w:val="Output"/>
        </w:rPr>
        <w:t>x0 =</w:t>
      </w:r>
    </w:p>
    <w:p w:rsidR="009B118F" w:rsidRDefault="009B118F">
      <w:pPr>
        <w:rPr>
          <w:rStyle w:val="Output"/>
        </w:rPr>
      </w:pPr>
      <w:r>
        <w:rPr>
          <w:rStyle w:val="Output"/>
        </w:rPr>
        <w:t xml:space="preserve"> 4</w:t>
      </w:r>
    </w:p>
    <w:p w:rsidR="004D2A02" w:rsidRDefault="009B118F">
      <w:r>
        <w:rPr>
          <w:rStyle w:val="Output"/>
        </w:rPr>
        <w:t xml:space="preserve"> 1</w:t>
      </w:r>
      <w:r w:rsidR="004D2A02">
        <w:rPr>
          <w:rStyle w:val="Output"/>
        </w:rPr>
        <w:t xml:space="preserve"> </w:t>
      </w:r>
      <w:bookmarkEnd w:id="799"/>
      <w:r w:rsidR="004D2A02">
        <w:t xml:space="preserve"> </w:t>
      </w:r>
    </w:p>
    <w:p w:rsidR="004D2A02" w:rsidRDefault="004D2A02"/>
    <w:p w:rsidR="004D2A02" w:rsidRDefault="004D2A02">
      <w:r>
        <w:t xml:space="preserve">The first step is to find the eigenpairs of </w:t>
      </w:r>
      <w:r>
        <w:rPr>
          <w:b/>
          <w:bCs/>
        </w:rPr>
        <w:t>A</w:t>
      </w:r>
      <w:r>
        <w:t>:</w:t>
      </w:r>
    </w:p>
    <w:p w:rsidR="004D2A02" w:rsidRDefault="004D2A02"/>
    <w:p w:rsidR="004D2A02" w:rsidRDefault="004D2A02">
      <w:bookmarkStart w:id="800" w:name="INPUT_535"/>
      <w:r>
        <w:rPr>
          <w:rStyle w:val="Input"/>
        </w:rPr>
        <w:t xml:space="preserve">[V,D]=eig(A) </w:t>
      </w:r>
      <w:bookmarkEnd w:id="800"/>
      <w:r>
        <w:t xml:space="preserve"> </w:t>
      </w:r>
    </w:p>
    <w:p w:rsidR="009B118F" w:rsidRDefault="009B118F">
      <w:pPr>
        <w:rPr>
          <w:rStyle w:val="Output"/>
        </w:rPr>
      </w:pPr>
      <w:bookmarkStart w:id="801" w:name="OUTPUT_535"/>
      <w:r>
        <w:rPr>
          <w:rStyle w:val="Output"/>
        </w:rPr>
        <w:t>V =</w:t>
      </w:r>
    </w:p>
    <w:p w:rsidR="009B118F" w:rsidRDefault="009B118F">
      <w:pPr>
        <w:rPr>
          <w:rStyle w:val="Output"/>
        </w:rPr>
      </w:pPr>
      <w:r>
        <w:rPr>
          <w:rStyle w:val="Output"/>
        </w:rPr>
        <w:t>[ - 33^(1/2)/6 - 1/2, 33^(1/2)/6 - 1/2]</w:t>
      </w:r>
    </w:p>
    <w:p w:rsidR="009B118F" w:rsidRDefault="009B118F">
      <w:pPr>
        <w:rPr>
          <w:rStyle w:val="Output"/>
        </w:rPr>
      </w:pPr>
      <w:r>
        <w:rPr>
          <w:rStyle w:val="Output"/>
        </w:rPr>
        <w:t>[                  1,                1]</w:t>
      </w:r>
    </w:p>
    <w:p w:rsidR="009B118F" w:rsidRDefault="009B118F">
      <w:pPr>
        <w:rPr>
          <w:rStyle w:val="Output"/>
        </w:rPr>
      </w:pPr>
      <w:r>
        <w:rPr>
          <w:rStyle w:val="Output"/>
        </w:rPr>
        <w:t>D =</w:t>
      </w:r>
    </w:p>
    <w:p w:rsidR="009B118F" w:rsidRDefault="009B118F">
      <w:pPr>
        <w:rPr>
          <w:rStyle w:val="Output"/>
        </w:rPr>
      </w:pPr>
      <w:r>
        <w:rPr>
          <w:rStyle w:val="Output"/>
        </w:rPr>
        <w:t>[ 5/2 - 33^(1/2)/2,                0]</w:t>
      </w:r>
    </w:p>
    <w:p w:rsidR="004D2A02" w:rsidRDefault="009B118F">
      <w:r>
        <w:rPr>
          <w:rStyle w:val="Output"/>
        </w:rPr>
        <w:t>[                0, 33^(1/2)/2 + 5/2]</w:t>
      </w:r>
      <w:r w:rsidR="004D2A02">
        <w:rPr>
          <w:rStyle w:val="Output"/>
        </w:rPr>
        <w:t xml:space="preserve"> </w:t>
      </w:r>
      <w:bookmarkEnd w:id="801"/>
      <w:r w:rsidR="004D2A02">
        <w:t xml:space="preserve"> </w:t>
      </w:r>
    </w:p>
    <w:p w:rsidR="004D2A02" w:rsidRDefault="004D2A02"/>
    <w:p w:rsidR="004D2A02" w:rsidRDefault="004D2A02">
      <w:r>
        <w:t xml:space="preserve">Notice that the matrix </w:t>
      </w:r>
      <w:r>
        <w:rPr>
          <w:b/>
          <w:bCs/>
        </w:rPr>
        <w:t>A</w:t>
      </w:r>
      <w:r>
        <w:t xml:space="preserve"> is not symmetric, and so the eigenvectors are not orthogonal.  However, they are linearly independent, and so I can express the initial vector as a linear combination of the eigenvectors.  The coefficients are found by solving the linear system </w:t>
      </w:r>
      <w:r>
        <w:rPr>
          <w:b/>
          <w:bCs/>
        </w:rPr>
        <w:t>Vc=x0</w:t>
      </w:r>
      <w:r>
        <w:t>:</w:t>
      </w:r>
    </w:p>
    <w:p w:rsidR="004D2A02" w:rsidRDefault="004D2A02"/>
    <w:p w:rsidR="004D2A02" w:rsidRDefault="004D2A02">
      <w:bookmarkStart w:id="802" w:name="INPUT_536"/>
      <w:r>
        <w:rPr>
          <w:rStyle w:val="Input"/>
        </w:rPr>
        <w:t xml:space="preserve">c=V\x0 </w:t>
      </w:r>
      <w:bookmarkEnd w:id="802"/>
      <w:r>
        <w:t xml:space="preserve"> </w:t>
      </w:r>
    </w:p>
    <w:p w:rsidR="009B118F" w:rsidRDefault="009B118F">
      <w:pPr>
        <w:rPr>
          <w:rStyle w:val="Output"/>
        </w:rPr>
      </w:pPr>
      <w:bookmarkStart w:id="803" w:name="OUTPUT_536"/>
      <w:r>
        <w:rPr>
          <w:rStyle w:val="Output"/>
        </w:rPr>
        <w:t>c =</w:t>
      </w:r>
    </w:p>
    <w:p w:rsidR="009B118F" w:rsidRDefault="009B118F">
      <w:pPr>
        <w:rPr>
          <w:rStyle w:val="Output"/>
        </w:rPr>
      </w:pPr>
      <w:r>
        <w:rPr>
          <w:rStyle w:val="Output"/>
        </w:rPr>
        <w:t xml:space="preserve">         1/2 - (9*33^(1/2))/22</w:t>
      </w:r>
    </w:p>
    <w:p w:rsidR="004D2A02" w:rsidRDefault="009B118F">
      <w:r>
        <w:rPr>
          <w:rStyle w:val="Output"/>
        </w:rPr>
        <w:t xml:space="preserve"> (33^(1/2)*(33^(1/2) + 27))/66</w:t>
      </w:r>
      <w:r w:rsidR="004D2A02">
        <w:rPr>
          <w:rStyle w:val="Output"/>
        </w:rPr>
        <w:t xml:space="preserve"> </w:t>
      </w:r>
      <w:bookmarkEnd w:id="803"/>
      <w:r w:rsidR="004D2A02">
        <w:t xml:space="preserve"> </w:t>
      </w:r>
    </w:p>
    <w:p w:rsidR="004D2A02" w:rsidRDefault="004D2A02"/>
    <w:p w:rsidR="004D2A02" w:rsidRDefault="004D2A02">
      <w:r>
        <w:t>Now I can write down the solution:</w:t>
      </w:r>
    </w:p>
    <w:p w:rsidR="004D2A02" w:rsidRDefault="004D2A02"/>
    <w:p w:rsidR="004D2A02" w:rsidRDefault="004D2A02">
      <w:bookmarkStart w:id="804" w:name="INPUT_538"/>
      <w:r>
        <w:rPr>
          <w:rStyle w:val="Input"/>
        </w:rPr>
        <w:t xml:space="preserve">syms t </w:t>
      </w:r>
      <w:bookmarkEnd w:id="804"/>
      <w:r>
        <w:t xml:space="preserve"> </w:t>
      </w:r>
    </w:p>
    <w:p w:rsidR="004D2A02" w:rsidRDefault="004D2A02">
      <w:bookmarkStart w:id="805" w:name="INPUT_537"/>
      <w:r>
        <w:rPr>
          <w:rStyle w:val="Input"/>
        </w:rPr>
        <w:t xml:space="preserve">x=c(1)*exp(D(1,1)*t)*V(:,1)+c(2)*exp(D(2,2)*t)*V(:,2) </w:t>
      </w:r>
      <w:bookmarkEnd w:id="805"/>
      <w:r>
        <w:t xml:space="preserve"> </w:t>
      </w:r>
    </w:p>
    <w:p w:rsidR="009B118F" w:rsidRDefault="009B118F">
      <w:pPr>
        <w:rPr>
          <w:rStyle w:val="Output"/>
        </w:rPr>
      </w:pPr>
      <w:bookmarkStart w:id="806" w:name="OUTPUT_537"/>
      <w:r>
        <w:rPr>
          <w:rStyle w:val="Output"/>
        </w:rPr>
        <w:t>x =</w:t>
      </w:r>
    </w:p>
    <w:p w:rsidR="009B118F" w:rsidRDefault="009B118F">
      <w:pPr>
        <w:rPr>
          <w:rStyle w:val="Output"/>
        </w:rPr>
      </w:pPr>
      <w:r>
        <w:rPr>
          <w:rStyle w:val="Output"/>
        </w:rPr>
        <w:t xml:space="preserve"> ((33^(1/2)/6 + 1/2)*((9*33^(1/2))/22 - 1/2))/exp(t*(33^(1/2)/2 - 5/2)) + (33^(1/2)*exp(t*(33^(1/2)/2 + 5/2))*(33^(1/2)/6 - 1/2)*(33^(1/2) + 27))/66</w:t>
      </w:r>
    </w:p>
    <w:p w:rsidR="004D2A02" w:rsidRDefault="009B118F">
      <w:r>
        <w:rPr>
          <w:rStyle w:val="Output"/>
        </w:rPr>
        <w:t xml:space="preserve">                                         (33^(1/2)*exp(t*(33^(1/2)/2 + 5/2))*(33^(1/2) + 27))/66 - ((9*33^(1/2))/22 - 1/2)/exp(t*(33^(1/2)/2 - 5/2))</w:t>
      </w:r>
      <w:r w:rsidR="004D2A02">
        <w:rPr>
          <w:rStyle w:val="Error"/>
        </w:rPr>
        <w:t xml:space="preserve"> </w:t>
      </w:r>
      <w:bookmarkEnd w:id="806"/>
      <w:r w:rsidR="004D2A02">
        <w:t xml:space="preserve"> </w:t>
      </w:r>
    </w:p>
    <w:p w:rsidR="004D2A02" w:rsidRDefault="004D2A02"/>
    <w:p w:rsidR="004D2A02" w:rsidRDefault="004D2A02">
      <w:r>
        <w:t>Here are the graphs of the two components of the solutions:</w:t>
      </w:r>
    </w:p>
    <w:p w:rsidR="004D2A02" w:rsidRDefault="004D2A02"/>
    <w:p w:rsidR="004D2A02" w:rsidRDefault="004D2A02">
      <w:bookmarkStart w:id="807" w:name="INPUT_541"/>
      <w:r>
        <w:rPr>
          <w:rStyle w:val="Input"/>
        </w:rPr>
        <w:t xml:space="preserve">tt=linspace(0,1,21); </w:t>
      </w:r>
      <w:bookmarkEnd w:id="807"/>
      <w:r>
        <w:t xml:space="preserve"> </w:t>
      </w:r>
    </w:p>
    <w:p w:rsidR="004D2A02" w:rsidRDefault="004D2A02">
      <w:bookmarkStart w:id="808" w:name="INPUT_542"/>
      <w:r>
        <w:rPr>
          <w:rStyle w:val="Input"/>
        </w:rPr>
        <w:t xml:space="preserve">plot(tt,subs(x(1),t,tt),'-',tt,subs(x(2),t,tt),'--') </w:t>
      </w:r>
      <w:bookmarkEnd w:id="808"/>
      <w:r>
        <w:t xml:space="preserve"> </w:t>
      </w:r>
    </w:p>
    <w:p w:rsidR="004D2A02" w:rsidRDefault="009B118F">
      <w:bookmarkStart w:id="809" w:name="OUTPUT_542"/>
      <w:r>
        <w:rPr>
          <w:noProof/>
        </w:rPr>
        <w:lastRenderedPageBreak/>
        <w:drawing>
          <wp:inline distT="0" distB="0" distL="0" distR="0">
            <wp:extent cx="3657600" cy="3200400"/>
            <wp:effectExtent l="19050" t="0" r="0" b="0"/>
            <wp:docPr id="145" name="Pictur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54"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809"/>
      <w:r w:rsidR="004D2A02">
        <w:t xml:space="preserve"> </w:t>
      </w:r>
    </w:p>
    <w:p w:rsidR="004D2A02" w:rsidRDefault="004D2A02"/>
    <w:p w:rsidR="004D2A02" w:rsidRDefault="004D2A02">
      <w:r>
        <w:t>Both components are dominated by a rapidly growing exponential, as a careful examination of the formulas confirms.</w:t>
      </w:r>
    </w:p>
    <w:p w:rsidR="004D2A02" w:rsidRDefault="004D2A02" w:rsidP="00217E29">
      <w:pPr>
        <w:pStyle w:val="Heading3"/>
      </w:pPr>
      <w:bookmarkStart w:id="810" w:name="_Toc299541551"/>
      <w:r>
        <w:t>Inhomogeneous systems and variation of parameters</w:t>
      </w:r>
      <w:bookmarkEnd w:id="810"/>
    </w:p>
    <w:p w:rsidR="004D2A02" w:rsidRDefault="004D2A02"/>
    <w:p w:rsidR="004D2A02" w:rsidRDefault="004D2A02">
      <w:r>
        <w:t>I will now show how to use MATLAB to solve the inhomogeneous system</w:t>
      </w:r>
    </w:p>
    <w:p w:rsidR="004D2A02" w:rsidRDefault="004D2A02"/>
    <w:p w:rsidR="004D2A02" w:rsidRDefault="004D2A02">
      <w:pPr>
        <w:jc w:val="center"/>
      </w:pPr>
      <w:r w:rsidRPr="00CF596D">
        <w:rPr>
          <w:position w:val="-44"/>
        </w:rPr>
        <w:object w:dxaOrig="2140" w:dyaOrig="999">
          <v:shape id="_x0000_i1037" type="#_x0000_t75" style="width:106.9pt;height:49.9pt" o:ole="">
            <v:imagedata r:id="rId55" o:title=""/>
          </v:shape>
          <o:OLEObject Type="Embed" ProgID="Equation.3" ShapeID="_x0000_i1037" DrawAspect="Content" ObjectID="_1373283610" r:id="rId56"/>
        </w:object>
      </w:r>
    </w:p>
    <w:p w:rsidR="004D2A02" w:rsidRDefault="004D2A02">
      <w:pPr>
        <w:pStyle w:val="Footer"/>
        <w:tabs>
          <w:tab w:val="clear" w:pos="4320"/>
          <w:tab w:val="clear" w:pos="8640"/>
        </w:tabs>
      </w:pPr>
    </w:p>
    <w:p w:rsidR="004D2A02" w:rsidRDefault="004D2A02">
      <w:r>
        <w:t>Consider the matrix</w:t>
      </w:r>
    </w:p>
    <w:p w:rsidR="004D2A02" w:rsidRDefault="004D2A02"/>
    <w:p w:rsidR="004D2A02" w:rsidRDefault="004D2A02">
      <w:bookmarkStart w:id="811" w:name="INPUT_543"/>
      <w:r>
        <w:rPr>
          <w:rStyle w:val="Input"/>
        </w:rPr>
        <w:t xml:space="preserve">clear </w:t>
      </w:r>
      <w:bookmarkEnd w:id="811"/>
      <w:r>
        <w:t xml:space="preserve"> </w:t>
      </w:r>
    </w:p>
    <w:p w:rsidR="004D2A02" w:rsidRDefault="004D2A02">
      <w:bookmarkStart w:id="812" w:name="INPUT_544"/>
      <w:r>
        <w:rPr>
          <w:rStyle w:val="Input"/>
        </w:rPr>
        <w:t xml:space="preserve">A=sym([1 2;2 1]) </w:t>
      </w:r>
      <w:bookmarkEnd w:id="812"/>
    </w:p>
    <w:p w:rsidR="009B118F" w:rsidRDefault="009B118F">
      <w:pPr>
        <w:rPr>
          <w:rStyle w:val="Output"/>
        </w:rPr>
      </w:pPr>
      <w:bookmarkStart w:id="813" w:name="OUTPUT_544"/>
      <w:r>
        <w:rPr>
          <w:rStyle w:val="Output"/>
        </w:rPr>
        <w:t>A =</w:t>
      </w:r>
    </w:p>
    <w:p w:rsidR="009B118F" w:rsidRDefault="009B118F">
      <w:pPr>
        <w:rPr>
          <w:rStyle w:val="Output"/>
        </w:rPr>
      </w:pPr>
      <w:r>
        <w:rPr>
          <w:rStyle w:val="Output"/>
        </w:rPr>
        <w:t>[ 1, 2]</w:t>
      </w:r>
    </w:p>
    <w:p w:rsidR="004D2A02" w:rsidRDefault="009B118F">
      <w:r>
        <w:rPr>
          <w:rStyle w:val="Output"/>
        </w:rPr>
        <w:t>[ 2, 1]</w:t>
      </w:r>
      <w:r w:rsidR="004D2A02">
        <w:rPr>
          <w:rStyle w:val="Output"/>
        </w:rPr>
        <w:t xml:space="preserve"> </w:t>
      </w:r>
      <w:bookmarkEnd w:id="813"/>
      <w:r w:rsidR="004D2A02">
        <w:t xml:space="preserve"> </w:t>
      </w:r>
    </w:p>
    <w:p w:rsidR="004D2A02" w:rsidRDefault="004D2A02"/>
    <w:p w:rsidR="004D2A02" w:rsidRDefault="004D2A02">
      <w:r>
        <w:t>and let</w:t>
      </w:r>
    </w:p>
    <w:p w:rsidR="004D2A02" w:rsidRDefault="004D2A02"/>
    <w:p w:rsidR="004D2A02" w:rsidRDefault="004D2A02">
      <w:bookmarkStart w:id="814" w:name="INPUT_545"/>
      <w:r>
        <w:rPr>
          <w:rStyle w:val="Input"/>
        </w:rPr>
        <w:t xml:space="preserve">syms t </w:t>
      </w:r>
      <w:bookmarkEnd w:id="814"/>
      <w:r>
        <w:t xml:space="preserve"> </w:t>
      </w:r>
    </w:p>
    <w:p w:rsidR="004D2A02" w:rsidRDefault="004D2A02">
      <w:bookmarkStart w:id="815" w:name="INPUT_546"/>
      <w:r>
        <w:rPr>
          <w:rStyle w:val="Input"/>
        </w:rPr>
        <w:t xml:space="preserve">f=[sin(t);0] </w:t>
      </w:r>
      <w:bookmarkEnd w:id="815"/>
      <w:r>
        <w:t xml:space="preserve"> </w:t>
      </w:r>
    </w:p>
    <w:p w:rsidR="009B118F" w:rsidRDefault="009B118F">
      <w:pPr>
        <w:rPr>
          <w:rStyle w:val="Output"/>
        </w:rPr>
      </w:pPr>
      <w:bookmarkStart w:id="816" w:name="OUTPUT_546"/>
      <w:r>
        <w:rPr>
          <w:rStyle w:val="Output"/>
        </w:rPr>
        <w:t>f =</w:t>
      </w:r>
    </w:p>
    <w:p w:rsidR="009B118F" w:rsidRDefault="009B118F">
      <w:pPr>
        <w:rPr>
          <w:rStyle w:val="Output"/>
        </w:rPr>
      </w:pPr>
      <w:r>
        <w:rPr>
          <w:rStyle w:val="Output"/>
        </w:rPr>
        <w:t xml:space="preserve"> sin(t)</w:t>
      </w:r>
    </w:p>
    <w:p w:rsidR="004D2A02" w:rsidRDefault="009B118F">
      <w:r>
        <w:rPr>
          <w:rStyle w:val="Output"/>
        </w:rPr>
        <w:t xml:space="preserve">      0</w:t>
      </w:r>
      <w:r w:rsidR="004D2A02">
        <w:rPr>
          <w:rStyle w:val="Output"/>
        </w:rPr>
        <w:t xml:space="preserve"> </w:t>
      </w:r>
      <w:bookmarkEnd w:id="816"/>
      <w:r w:rsidR="004D2A02">
        <w:t xml:space="preserve"> </w:t>
      </w:r>
    </w:p>
    <w:p w:rsidR="004D2A02" w:rsidRDefault="004D2A02">
      <w:bookmarkStart w:id="817" w:name="INPUT_547"/>
      <w:r>
        <w:rPr>
          <w:rStyle w:val="Input"/>
        </w:rPr>
        <w:t xml:space="preserve">x0=sym([0;1]) </w:t>
      </w:r>
      <w:bookmarkEnd w:id="817"/>
      <w:r>
        <w:t xml:space="preserve"> </w:t>
      </w:r>
    </w:p>
    <w:p w:rsidR="009B118F" w:rsidRDefault="009B118F">
      <w:pPr>
        <w:rPr>
          <w:rStyle w:val="Output"/>
        </w:rPr>
      </w:pPr>
      <w:bookmarkStart w:id="818" w:name="OUTPUT_547"/>
      <w:r>
        <w:rPr>
          <w:rStyle w:val="Output"/>
        </w:rPr>
        <w:t>x0 =</w:t>
      </w:r>
    </w:p>
    <w:p w:rsidR="009B118F" w:rsidRDefault="009B118F">
      <w:pPr>
        <w:rPr>
          <w:rStyle w:val="Output"/>
        </w:rPr>
      </w:pPr>
      <w:r>
        <w:rPr>
          <w:rStyle w:val="Output"/>
        </w:rPr>
        <w:t xml:space="preserve"> 0</w:t>
      </w:r>
    </w:p>
    <w:p w:rsidR="004D2A02" w:rsidRDefault="009B118F">
      <w:r>
        <w:rPr>
          <w:rStyle w:val="Output"/>
        </w:rPr>
        <w:t xml:space="preserve"> 1</w:t>
      </w:r>
      <w:r w:rsidR="004D2A02">
        <w:rPr>
          <w:rStyle w:val="Output"/>
        </w:rPr>
        <w:t xml:space="preserve"> </w:t>
      </w:r>
      <w:bookmarkEnd w:id="818"/>
      <w:r w:rsidR="004D2A02">
        <w:t xml:space="preserve"> </w:t>
      </w:r>
    </w:p>
    <w:p w:rsidR="004D2A02" w:rsidRDefault="004D2A02"/>
    <w:p w:rsidR="004D2A02" w:rsidRDefault="004D2A02">
      <w:r>
        <w:t xml:space="preserve">Notice that the matrix </w:t>
      </w:r>
      <w:r>
        <w:rPr>
          <w:b/>
          <w:bCs/>
        </w:rPr>
        <w:t>A</w:t>
      </w:r>
      <w:r>
        <w:t xml:space="preserve"> is symmetric.  First, I find the eigenvalues and eigenvectors of </w:t>
      </w:r>
      <w:r>
        <w:rPr>
          <w:b/>
          <w:bCs/>
        </w:rPr>
        <w:t>A</w:t>
      </w:r>
      <w:r>
        <w:t>:</w:t>
      </w:r>
    </w:p>
    <w:p w:rsidR="004D2A02" w:rsidRDefault="004D2A02"/>
    <w:p w:rsidR="004D2A02" w:rsidRDefault="004D2A02"/>
    <w:p w:rsidR="004D2A02" w:rsidRDefault="004D2A02"/>
    <w:p w:rsidR="004D2A02" w:rsidRDefault="004D2A02">
      <w:bookmarkStart w:id="819" w:name="INPUT_548"/>
      <w:r>
        <w:rPr>
          <w:rStyle w:val="Input"/>
        </w:rPr>
        <w:t xml:space="preserve">[V,D]=eig(A) </w:t>
      </w:r>
      <w:bookmarkEnd w:id="819"/>
      <w:r>
        <w:t xml:space="preserve"> </w:t>
      </w:r>
    </w:p>
    <w:p w:rsidR="009B118F" w:rsidRDefault="009B118F">
      <w:pPr>
        <w:rPr>
          <w:rStyle w:val="Output"/>
        </w:rPr>
      </w:pPr>
      <w:bookmarkStart w:id="820" w:name="OUTPUT_548"/>
      <w:r>
        <w:rPr>
          <w:rStyle w:val="Output"/>
        </w:rPr>
        <w:t>V =</w:t>
      </w:r>
    </w:p>
    <w:p w:rsidR="009B118F" w:rsidRDefault="009B118F">
      <w:pPr>
        <w:rPr>
          <w:rStyle w:val="Output"/>
        </w:rPr>
      </w:pPr>
      <w:r>
        <w:rPr>
          <w:rStyle w:val="Output"/>
        </w:rPr>
        <w:t>[ -1, 1]</w:t>
      </w:r>
    </w:p>
    <w:p w:rsidR="009B118F" w:rsidRDefault="009B118F">
      <w:pPr>
        <w:rPr>
          <w:rStyle w:val="Output"/>
        </w:rPr>
      </w:pPr>
      <w:r>
        <w:rPr>
          <w:rStyle w:val="Output"/>
        </w:rPr>
        <w:t>[  1, 1]</w:t>
      </w:r>
    </w:p>
    <w:p w:rsidR="009B118F" w:rsidRDefault="009B118F">
      <w:pPr>
        <w:rPr>
          <w:rStyle w:val="Output"/>
        </w:rPr>
      </w:pPr>
      <w:r>
        <w:rPr>
          <w:rStyle w:val="Output"/>
        </w:rPr>
        <w:t>D =</w:t>
      </w:r>
    </w:p>
    <w:p w:rsidR="009B118F" w:rsidRDefault="009B118F">
      <w:pPr>
        <w:rPr>
          <w:rStyle w:val="Output"/>
        </w:rPr>
      </w:pPr>
      <w:r>
        <w:rPr>
          <w:rStyle w:val="Output"/>
        </w:rPr>
        <w:t>[ -1, 0]</w:t>
      </w:r>
    </w:p>
    <w:p w:rsidR="004D2A02" w:rsidRDefault="009B118F">
      <w:r>
        <w:rPr>
          <w:rStyle w:val="Output"/>
        </w:rPr>
        <w:t>[  0, 3]</w:t>
      </w:r>
      <w:r w:rsidR="004D2A02">
        <w:rPr>
          <w:rStyle w:val="Output"/>
        </w:rPr>
        <w:t xml:space="preserve"> </w:t>
      </w:r>
      <w:bookmarkEnd w:id="820"/>
      <w:r w:rsidR="004D2A02">
        <w:t xml:space="preserve"> </w:t>
      </w:r>
    </w:p>
    <w:p w:rsidR="004D2A02" w:rsidRDefault="004D2A02"/>
    <w:p w:rsidR="004D2A02" w:rsidRDefault="004D2A02">
      <w:r>
        <w:t xml:space="preserve">When operating on a symbolic matrix, MATLAB does not normalize the eigenvectors, so I normalize them and call them </w:t>
      </w:r>
      <w:r>
        <w:rPr>
          <w:b/>
          <w:bCs/>
        </w:rPr>
        <w:t>v1</w:t>
      </w:r>
      <w:r>
        <w:t xml:space="preserve"> and </w:t>
      </w:r>
      <w:r>
        <w:rPr>
          <w:b/>
          <w:bCs/>
        </w:rPr>
        <w:t>v2</w:t>
      </w:r>
      <w:r>
        <w:t>:</w:t>
      </w:r>
    </w:p>
    <w:p w:rsidR="004D2A02" w:rsidRDefault="004D2A02"/>
    <w:p w:rsidR="004D2A02" w:rsidRDefault="004D2A02">
      <w:bookmarkStart w:id="821" w:name="INPUT_549"/>
      <w:r>
        <w:rPr>
          <w:rStyle w:val="Input"/>
        </w:rPr>
        <w:t xml:space="preserve">v1=V(:,1)/sqrt(V(:,1)'*V(:,1)) </w:t>
      </w:r>
      <w:bookmarkEnd w:id="821"/>
      <w:r>
        <w:t xml:space="preserve"> </w:t>
      </w:r>
    </w:p>
    <w:p w:rsidR="009B118F" w:rsidRDefault="009B118F">
      <w:pPr>
        <w:rPr>
          <w:rStyle w:val="Output"/>
        </w:rPr>
      </w:pPr>
      <w:bookmarkStart w:id="822" w:name="OUTPUT_549"/>
      <w:r>
        <w:rPr>
          <w:rStyle w:val="Output"/>
        </w:rPr>
        <w:t>v1 =</w:t>
      </w:r>
    </w:p>
    <w:p w:rsidR="009B118F" w:rsidRDefault="009B118F">
      <w:pPr>
        <w:rPr>
          <w:rStyle w:val="Output"/>
        </w:rPr>
      </w:pPr>
      <w:r>
        <w:rPr>
          <w:rStyle w:val="Output"/>
        </w:rPr>
        <w:t xml:space="preserve"> -2^(1/2)/2</w:t>
      </w:r>
    </w:p>
    <w:p w:rsidR="004D2A02" w:rsidRDefault="009B118F">
      <w:r>
        <w:rPr>
          <w:rStyle w:val="Output"/>
        </w:rPr>
        <w:t xml:space="preserve">  2^(1/2)/2</w:t>
      </w:r>
      <w:r w:rsidR="004D2A02">
        <w:rPr>
          <w:rStyle w:val="Output"/>
        </w:rPr>
        <w:t xml:space="preserve"> </w:t>
      </w:r>
      <w:bookmarkEnd w:id="822"/>
      <w:r w:rsidR="004D2A02">
        <w:t xml:space="preserve"> </w:t>
      </w:r>
    </w:p>
    <w:p w:rsidR="004D2A02" w:rsidRDefault="004D2A02">
      <w:bookmarkStart w:id="823" w:name="INPUT_550"/>
      <w:r>
        <w:rPr>
          <w:rStyle w:val="Input"/>
        </w:rPr>
        <w:t xml:space="preserve">v2=V(:,2)/sqrt(V(:,2)'*V(:,2)) </w:t>
      </w:r>
      <w:bookmarkEnd w:id="823"/>
      <w:r>
        <w:t xml:space="preserve"> </w:t>
      </w:r>
    </w:p>
    <w:p w:rsidR="009B118F" w:rsidRDefault="009B118F">
      <w:pPr>
        <w:rPr>
          <w:rStyle w:val="Output"/>
        </w:rPr>
      </w:pPr>
      <w:bookmarkStart w:id="824" w:name="OUTPUT_550"/>
      <w:r>
        <w:rPr>
          <w:rStyle w:val="Output"/>
        </w:rPr>
        <w:t>v2 =</w:t>
      </w:r>
    </w:p>
    <w:p w:rsidR="009B118F" w:rsidRDefault="009B118F">
      <w:pPr>
        <w:rPr>
          <w:rStyle w:val="Output"/>
        </w:rPr>
      </w:pPr>
      <w:r>
        <w:rPr>
          <w:rStyle w:val="Output"/>
        </w:rPr>
        <w:t xml:space="preserve"> 2^(1/2)/2</w:t>
      </w:r>
    </w:p>
    <w:p w:rsidR="004D2A02" w:rsidRDefault="009B118F">
      <w:r>
        <w:rPr>
          <w:rStyle w:val="Output"/>
        </w:rPr>
        <w:t xml:space="preserve"> 2^(1/2)/2</w:t>
      </w:r>
      <w:r w:rsidR="004D2A02">
        <w:rPr>
          <w:rStyle w:val="Output"/>
        </w:rPr>
        <w:t xml:space="preserve"> </w:t>
      </w:r>
      <w:bookmarkEnd w:id="824"/>
      <w:r w:rsidR="004D2A02">
        <w:t xml:space="preserve"> </w:t>
      </w:r>
    </w:p>
    <w:p w:rsidR="004D2A02" w:rsidRDefault="004D2A02"/>
    <w:p w:rsidR="004D2A02" w:rsidRDefault="004D2A02">
      <w:r>
        <w:t xml:space="preserve">For convenience, I will call the eigenvalues </w:t>
      </w:r>
      <w:r>
        <w:rPr>
          <w:b/>
          <w:bCs/>
        </w:rPr>
        <w:t>l1</w:t>
      </w:r>
      <w:r>
        <w:t xml:space="preserve"> and </w:t>
      </w:r>
      <w:r>
        <w:rPr>
          <w:b/>
          <w:bCs/>
        </w:rPr>
        <w:t>l2</w:t>
      </w:r>
      <w:r>
        <w:t>:</w:t>
      </w:r>
    </w:p>
    <w:p w:rsidR="004D2A02" w:rsidRDefault="004D2A02"/>
    <w:p w:rsidR="004D2A02" w:rsidRDefault="004D2A02">
      <w:bookmarkStart w:id="825" w:name="INPUT_551"/>
      <w:r>
        <w:rPr>
          <w:rStyle w:val="Input"/>
        </w:rPr>
        <w:t xml:space="preserve">l1=D(1,1) </w:t>
      </w:r>
      <w:bookmarkEnd w:id="825"/>
      <w:r>
        <w:t xml:space="preserve"> </w:t>
      </w:r>
    </w:p>
    <w:p w:rsidR="009B118F" w:rsidRDefault="009B118F">
      <w:pPr>
        <w:rPr>
          <w:rStyle w:val="Output"/>
        </w:rPr>
      </w:pPr>
      <w:bookmarkStart w:id="826" w:name="OUTPUT_551"/>
      <w:r>
        <w:rPr>
          <w:rStyle w:val="Output"/>
        </w:rPr>
        <w:t>l1 =</w:t>
      </w:r>
    </w:p>
    <w:p w:rsidR="004D2A02" w:rsidRDefault="009B118F">
      <w:r>
        <w:rPr>
          <w:rStyle w:val="Output"/>
        </w:rPr>
        <w:t>-1</w:t>
      </w:r>
      <w:r w:rsidR="004D2A02">
        <w:rPr>
          <w:rStyle w:val="Output"/>
        </w:rPr>
        <w:t xml:space="preserve"> </w:t>
      </w:r>
      <w:bookmarkEnd w:id="826"/>
      <w:r w:rsidR="004D2A02">
        <w:t xml:space="preserve"> </w:t>
      </w:r>
    </w:p>
    <w:p w:rsidR="004D2A02" w:rsidRDefault="004D2A02">
      <w:bookmarkStart w:id="827" w:name="INPUT_552"/>
      <w:r>
        <w:rPr>
          <w:rStyle w:val="Input"/>
        </w:rPr>
        <w:t xml:space="preserve">l2=D(2,2) </w:t>
      </w:r>
      <w:bookmarkEnd w:id="827"/>
      <w:r>
        <w:t xml:space="preserve"> </w:t>
      </w:r>
    </w:p>
    <w:p w:rsidR="009B118F" w:rsidRDefault="009B118F">
      <w:pPr>
        <w:rPr>
          <w:rStyle w:val="Output"/>
        </w:rPr>
      </w:pPr>
      <w:bookmarkStart w:id="828" w:name="OUTPUT_552"/>
      <w:r>
        <w:rPr>
          <w:rStyle w:val="Output"/>
        </w:rPr>
        <w:t>l2 =</w:t>
      </w:r>
    </w:p>
    <w:p w:rsidR="004D2A02" w:rsidRDefault="009B118F">
      <w:r>
        <w:rPr>
          <w:rStyle w:val="Output"/>
        </w:rPr>
        <w:t>3</w:t>
      </w:r>
      <w:r w:rsidR="004D2A02">
        <w:rPr>
          <w:rStyle w:val="Output"/>
        </w:rPr>
        <w:t xml:space="preserve"> </w:t>
      </w:r>
      <w:bookmarkEnd w:id="828"/>
      <w:r w:rsidR="004D2A02">
        <w:t xml:space="preserve"> </w:t>
      </w:r>
    </w:p>
    <w:p w:rsidR="004D2A02" w:rsidRDefault="004D2A02"/>
    <w:p w:rsidR="004D2A02" w:rsidRDefault="004D2A02">
      <w:r>
        <w:t xml:space="preserve">We have </w:t>
      </w:r>
      <w:r>
        <w:rPr>
          <w:b/>
          <w:bCs/>
        </w:rPr>
        <w:t>f(t)=c1(t)v1+c2(t)v2</w:t>
      </w:r>
      <w:r>
        <w:t xml:space="preserve"> and </w:t>
      </w:r>
      <w:r>
        <w:rPr>
          <w:b/>
          <w:bCs/>
        </w:rPr>
        <w:t>x0=b1*v1+b2*v2</w:t>
      </w:r>
      <w:r>
        <w:t>, where</w:t>
      </w:r>
    </w:p>
    <w:p w:rsidR="004D2A02" w:rsidRDefault="004D2A02"/>
    <w:p w:rsidR="004D2A02" w:rsidRDefault="004D2A02">
      <w:bookmarkStart w:id="829" w:name="INPUT_553"/>
      <w:r>
        <w:rPr>
          <w:rStyle w:val="Input"/>
        </w:rPr>
        <w:t xml:space="preserve">c1=v1'*f </w:t>
      </w:r>
      <w:bookmarkEnd w:id="829"/>
      <w:r>
        <w:t xml:space="preserve"> </w:t>
      </w:r>
    </w:p>
    <w:p w:rsidR="009B118F" w:rsidRDefault="009B118F">
      <w:pPr>
        <w:rPr>
          <w:rStyle w:val="Output"/>
        </w:rPr>
      </w:pPr>
      <w:bookmarkStart w:id="830" w:name="OUTPUT_553"/>
      <w:r>
        <w:rPr>
          <w:rStyle w:val="Output"/>
        </w:rPr>
        <w:t>c1 =</w:t>
      </w:r>
    </w:p>
    <w:p w:rsidR="004D2A02" w:rsidRDefault="009B118F">
      <w:r>
        <w:rPr>
          <w:rStyle w:val="Output"/>
        </w:rPr>
        <w:t>-(2^(1/2)*sin(t))/2</w:t>
      </w:r>
      <w:r w:rsidR="004D2A02">
        <w:rPr>
          <w:rStyle w:val="Output"/>
        </w:rPr>
        <w:t xml:space="preserve"> </w:t>
      </w:r>
      <w:bookmarkEnd w:id="830"/>
      <w:r w:rsidR="004D2A02">
        <w:t xml:space="preserve"> </w:t>
      </w:r>
    </w:p>
    <w:p w:rsidR="004D2A02" w:rsidRDefault="004D2A02">
      <w:bookmarkStart w:id="831" w:name="INPUT_554"/>
      <w:r>
        <w:rPr>
          <w:rStyle w:val="Input"/>
        </w:rPr>
        <w:t xml:space="preserve">c2=v2'*f </w:t>
      </w:r>
      <w:bookmarkEnd w:id="831"/>
      <w:r>
        <w:t xml:space="preserve"> </w:t>
      </w:r>
    </w:p>
    <w:p w:rsidR="009B118F" w:rsidRDefault="009B118F">
      <w:pPr>
        <w:rPr>
          <w:rStyle w:val="Output"/>
        </w:rPr>
      </w:pPr>
      <w:bookmarkStart w:id="832" w:name="OUTPUT_554"/>
      <w:r>
        <w:rPr>
          <w:rStyle w:val="Output"/>
        </w:rPr>
        <w:t>c2 =</w:t>
      </w:r>
    </w:p>
    <w:p w:rsidR="004D2A02" w:rsidRDefault="009B118F">
      <w:r>
        <w:rPr>
          <w:rStyle w:val="Output"/>
        </w:rPr>
        <w:t>(2^(1/2)*sin(t))/2</w:t>
      </w:r>
      <w:r w:rsidR="004D2A02">
        <w:rPr>
          <w:rStyle w:val="Output"/>
        </w:rPr>
        <w:t xml:space="preserve"> </w:t>
      </w:r>
      <w:bookmarkEnd w:id="832"/>
      <w:r w:rsidR="004D2A02">
        <w:t xml:space="preserve"> </w:t>
      </w:r>
    </w:p>
    <w:p w:rsidR="004D2A02" w:rsidRDefault="004D2A02">
      <w:bookmarkStart w:id="833" w:name="INPUT_555"/>
      <w:r>
        <w:rPr>
          <w:rStyle w:val="Input"/>
        </w:rPr>
        <w:t xml:space="preserve">b1=v1'*x0 </w:t>
      </w:r>
      <w:bookmarkEnd w:id="833"/>
      <w:r>
        <w:t xml:space="preserve"> </w:t>
      </w:r>
    </w:p>
    <w:p w:rsidR="009B118F" w:rsidRDefault="009B118F">
      <w:pPr>
        <w:rPr>
          <w:rStyle w:val="Output"/>
        </w:rPr>
      </w:pPr>
      <w:bookmarkStart w:id="834" w:name="OUTPUT_555"/>
      <w:r>
        <w:rPr>
          <w:rStyle w:val="Output"/>
        </w:rPr>
        <w:t>b1 =</w:t>
      </w:r>
    </w:p>
    <w:p w:rsidR="004D2A02" w:rsidRDefault="009B118F">
      <w:r>
        <w:rPr>
          <w:rStyle w:val="Output"/>
        </w:rPr>
        <w:t>2^(1/2)/2</w:t>
      </w:r>
      <w:r w:rsidR="004D2A02">
        <w:rPr>
          <w:rStyle w:val="Output"/>
        </w:rPr>
        <w:t xml:space="preserve"> </w:t>
      </w:r>
      <w:bookmarkEnd w:id="834"/>
      <w:r w:rsidR="004D2A02">
        <w:t xml:space="preserve"> </w:t>
      </w:r>
    </w:p>
    <w:p w:rsidR="004D2A02" w:rsidRDefault="004D2A02">
      <w:bookmarkStart w:id="835" w:name="INPUT_556"/>
      <w:r>
        <w:rPr>
          <w:rStyle w:val="Input"/>
        </w:rPr>
        <w:t xml:space="preserve">b2=v2'*x0 </w:t>
      </w:r>
      <w:bookmarkEnd w:id="835"/>
      <w:r>
        <w:t xml:space="preserve"> </w:t>
      </w:r>
    </w:p>
    <w:p w:rsidR="009B118F" w:rsidRDefault="009B118F">
      <w:pPr>
        <w:rPr>
          <w:rStyle w:val="Output"/>
        </w:rPr>
      </w:pPr>
      <w:bookmarkStart w:id="836" w:name="OUTPUT_556"/>
      <w:r>
        <w:rPr>
          <w:rStyle w:val="Output"/>
        </w:rPr>
        <w:t>b2 =</w:t>
      </w:r>
    </w:p>
    <w:p w:rsidR="004D2A02" w:rsidRDefault="009B118F">
      <w:r>
        <w:rPr>
          <w:rStyle w:val="Output"/>
        </w:rPr>
        <w:t>2^(1/2)/2</w:t>
      </w:r>
      <w:r w:rsidR="004D2A02">
        <w:rPr>
          <w:rStyle w:val="Output"/>
        </w:rPr>
        <w:t xml:space="preserve"> </w:t>
      </w:r>
      <w:bookmarkEnd w:id="836"/>
      <w:r w:rsidR="004D2A02">
        <w:t xml:space="preserve"> </w:t>
      </w:r>
    </w:p>
    <w:p w:rsidR="004D2A02" w:rsidRDefault="004D2A02"/>
    <w:p w:rsidR="004D2A02" w:rsidRDefault="004D2A02">
      <w:r>
        <w:t>I now solve the two decoupled IVPs</w:t>
      </w:r>
    </w:p>
    <w:p w:rsidR="004D2A02" w:rsidRDefault="004D2A02"/>
    <w:p w:rsidR="004D2A02" w:rsidRDefault="004D2A02">
      <w:pPr>
        <w:rPr>
          <w:u w:val="single"/>
        </w:rPr>
      </w:pPr>
      <w:r w:rsidRPr="00CF596D">
        <w:rPr>
          <w:position w:val="-58"/>
        </w:rPr>
        <w:object w:dxaOrig="2880" w:dyaOrig="1280">
          <v:shape id="_x0000_i1038" type="#_x0000_t75" style="width:2in;height:64.15pt" o:ole="">
            <v:imagedata r:id="rId57" o:title=""/>
          </v:shape>
          <o:OLEObject Type="Embed" ProgID="Equation.3" ShapeID="_x0000_i1038" DrawAspect="Content" ObjectID="_1373283611" r:id="rId58"/>
        </w:object>
      </w:r>
    </w:p>
    <w:p w:rsidR="004D2A02" w:rsidRDefault="004D2A02"/>
    <w:p w:rsidR="004D2A02" w:rsidRDefault="004D2A02">
      <w:r>
        <w:t>using the methods of Section 4.2.  The solution to the first is</w:t>
      </w:r>
    </w:p>
    <w:p w:rsidR="004D2A02" w:rsidRDefault="004D2A02"/>
    <w:p w:rsidR="004D2A02" w:rsidRDefault="004D2A02">
      <w:bookmarkStart w:id="837" w:name="INPUT_557"/>
      <w:r>
        <w:rPr>
          <w:rStyle w:val="Input"/>
        </w:rPr>
        <w:t xml:space="preserve">syms s </w:t>
      </w:r>
      <w:bookmarkEnd w:id="837"/>
      <w:r>
        <w:t xml:space="preserve"> </w:t>
      </w:r>
    </w:p>
    <w:p w:rsidR="004D2A02" w:rsidRDefault="004D2A02">
      <w:bookmarkStart w:id="838" w:name="INPUT_558"/>
      <w:r>
        <w:rPr>
          <w:rStyle w:val="Input"/>
        </w:rPr>
        <w:t xml:space="preserve">a1=b1*exp(l1*t)+int(exp(l1*(t-s))*subs(c1,t,s),s,0,t) </w:t>
      </w:r>
      <w:bookmarkEnd w:id="838"/>
      <w:r>
        <w:t xml:space="preserve"> </w:t>
      </w:r>
    </w:p>
    <w:p w:rsidR="009B118F" w:rsidRDefault="009B118F">
      <w:pPr>
        <w:rPr>
          <w:rStyle w:val="Output"/>
        </w:rPr>
      </w:pPr>
      <w:bookmarkStart w:id="839" w:name="OUTPUT_558"/>
      <w:r>
        <w:rPr>
          <w:rStyle w:val="Output"/>
        </w:rPr>
        <w:t>a1 =</w:t>
      </w:r>
    </w:p>
    <w:p w:rsidR="004D2A02" w:rsidRDefault="009B118F">
      <w:r>
        <w:rPr>
          <w:rStyle w:val="Output"/>
        </w:rPr>
        <w:t>(2^(1/2)*cos(t))/4 - (2^(1/2)*sin(t))/4 + 2^(1/2)/(4*exp(t))</w:t>
      </w:r>
      <w:r w:rsidR="004D2A02">
        <w:rPr>
          <w:rStyle w:val="Output"/>
        </w:rPr>
        <w:t xml:space="preserve"> </w:t>
      </w:r>
      <w:bookmarkEnd w:id="839"/>
      <w:r w:rsidR="004D2A02">
        <w:t xml:space="preserve"> </w:t>
      </w:r>
    </w:p>
    <w:p w:rsidR="004D2A02" w:rsidRDefault="004D2A02"/>
    <w:p w:rsidR="004D2A02" w:rsidRDefault="004D2A02">
      <w:r>
        <w:t xml:space="preserve">(Notice how I used the </w:t>
      </w:r>
      <w:r>
        <w:rPr>
          <w:b/>
          <w:bCs/>
        </w:rPr>
        <w:t>subs</w:t>
      </w:r>
      <w:r>
        <w:t xml:space="preserve"> command to change the variable in the expression for </w:t>
      </w:r>
      <w:r>
        <w:rPr>
          <w:b/>
          <w:bCs/>
        </w:rPr>
        <w:t>c1</w:t>
      </w:r>
      <w:r>
        <w:t xml:space="preserve"> from </w:t>
      </w:r>
      <w:r>
        <w:rPr>
          <w:b/>
          <w:bCs/>
        </w:rPr>
        <w:t>t</w:t>
      </w:r>
      <w:r>
        <w:t xml:space="preserve"> to </w:t>
      </w:r>
      <w:r>
        <w:rPr>
          <w:b/>
          <w:bCs/>
        </w:rPr>
        <w:t>s</w:t>
      </w:r>
      <w:r>
        <w:t>.)</w:t>
      </w:r>
    </w:p>
    <w:p w:rsidR="004D2A02" w:rsidRDefault="004D2A02">
      <w:r>
        <w:t>The solution to the  second IVP is</w:t>
      </w:r>
    </w:p>
    <w:p w:rsidR="004D2A02" w:rsidRDefault="004D2A02"/>
    <w:p w:rsidR="004D2A02" w:rsidRDefault="004D2A02">
      <w:bookmarkStart w:id="840" w:name="INPUT_559"/>
      <w:r>
        <w:rPr>
          <w:rStyle w:val="Input"/>
        </w:rPr>
        <w:t xml:space="preserve">a2=b2*exp(l2*t)+int(exp(l2*(t-s))*subs(c2,t,s),s,0,t) </w:t>
      </w:r>
      <w:bookmarkEnd w:id="840"/>
      <w:r>
        <w:t xml:space="preserve"> </w:t>
      </w:r>
    </w:p>
    <w:p w:rsidR="009B118F" w:rsidRDefault="009B118F">
      <w:pPr>
        <w:rPr>
          <w:rStyle w:val="Output"/>
        </w:rPr>
      </w:pPr>
      <w:bookmarkStart w:id="841" w:name="OUTPUT_559"/>
      <w:r>
        <w:rPr>
          <w:rStyle w:val="Output"/>
        </w:rPr>
        <w:t>a2 =</w:t>
      </w:r>
    </w:p>
    <w:p w:rsidR="004D2A02" w:rsidRDefault="009B118F">
      <w:r>
        <w:rPr>
          <w:rStyle w:val="Output"/>
        </w:rPr>
        <w:t>(11*2^(1/2)*exp(3*t))/20 - (3*2^(1/2)*sin(t))/20 - (2^(1/2)*cos(t))/20</w:t>
      </w:r>
      <w:r w:rsidR="004D2A02">
        <w:rPr>
          <w:rStyle w:val="Output"/>
        </w:rPr>
        <w:t xml:space="preserve"> </w:t>
      </w:r>
      <w:bookmarkEnd w:id="841"/>
      <w:r w:rsidR="004D2A02">
        <w:t xml:space="preserve"> </w:t>
      </w:r>
    </w:p>
    <w:p w:rsidR="004D2A02" w:rsidRDefault="004D2A02"/>
    <w:p w:rsidR="004D2A02" w:rsidRDefault="004D2A02">
      <w:r>
        <w:t>The solution to the original system is then</w:t>
      </w:r>
    </w:p>
    <w:p w:rsidR="004D2A02" w:rsidRDefault="004D2A02"/>
    <w:p w:rsidR="004D2A02" w:rsidRDefault="004D2A02">
      <w:bookmarkStart w:id="842" w:name="INPUT_560"/>
      <w:r>
        <w:rPr>
          <w:rStyle w:val="Input"/>
        </w:rPr>
        <w:t xml:space="preserve">x=simplify(a1*v1+a2*v2) </w:t>
      </w:r>
      <w:bookmarkEnd w:id="842"/>
      <w:r>
        <w:t xml:space="preserve"> </w:t>
      </w:r>
    </w:p>
    <w:p w:rsidR="009B118F" w:rsidRDefault="009B118F">
      <w:pPr>
        <w:rPr>
          <w:rStyle w:val="Output"/>
        </w:rPr>
      </w:pPr>
      <w:bookmarkStart w:id="843" w:name="OUTPUT_560"/>
      <w:r>
        <w:rPr>
          <w:rStyle w:val="Output"/>
        </w:rPr>
        <w:t>x =</w:t>
      </w:r>
    </w:p>
    <w:p w:rsidR="009B118F" w:rsidRDefault="009B118F">
      <w:pPr>
        <w:rPr>
          <w:rStyle w:val="Output"/>
        </w:rPr>
      </w:pPr>
      <w:r>
        <w:rPr>
          <w:rStyle w:val="Output"/>
        </w:rPr>
        <w:t xml:space="preserve"> (11*exp(3*t))/20 - 1/(4*exp(t)) - (3*cos(t))/10 + sin(t)/10</w:t>
      </w:r>
    </w:p>
    <w:p w:rsidR="004D2A02" w:rsidRDefault="009B118F">
      <w:r>
        <w:rPr>
          <w:rStyle w:val="Output"/>
        </w:rPr>
        <w:t xml:space="preserve">   1/(4*exp(t)) + (11*exp(3*t))/20 + cos(t)/5 - (2*sin(t))/5</w:t>
      </w:r>
      <w:r w:rsidR="004D2A02">
        <w:rPr>
          <w:rStyle w:val="Output"/>
        </w:rPr>
        <w:t xml:space="preserve"> </w:t>
      </w:r>
      <w:bookmarkEnd w:id="843"/>
      <w:r w:rsidR="004D2A02">
        <w:t xml:space="preserve"> </w:t>
      </w:r>
    </w:p>
    <w:p w:rsidR="004D2A02" w:rsidRDefault="004D2A02"/>
    <w:p w:rsidR="004D2A02" w:rsidRDefault="004D2A02">
      <w:r>
        <w:t>Let us check this result:</w:t>
      </w:r>
    </w:p>
    <w:p w:rsidR="004D2A02" w:rsidRDefault="004D2A02"/>
    <w:p w:rsidR="004D2A02" w:rsidRDefault="004D2A02">
      <w:bookmarkStart w:id="844" w:name="INPUT_561"/>
      <w:r>
        <w:rPr>
          <w:rStyle w:val="Input"/>
        </w:rPr>
        <w:t xml:space="preserve">diff(x,t)-A*x-f </w:t>
      </w:r>
      <w:bookmarkEnd w:id="844"/>
      <w:r>
        <w:t xml:space="preserve"> </w:t>
      </w:r>
    </w:p>
    <w:p w:rsidR="009B118F" w:rsidRDefault="009B118F">
      <w:pPr>
        <w:rPr>
          <w:rStyle w:val="Output"/>
        </w:rPr>
      </w:pPr>
      <w:bookmarkStart w:id="845" w:name="OUTPUT_561"/>
      <w:r>
        <w:rPr>
          <w:rStyle w:val="Output"/>
        </w:rPr>
        <w:t>ans =</w:t>
      </w:r>
    </w:p>
    <w:p w:rsidR="009B118F" w:rsidRDefault="009B118F">
      <w:pPr>
        <w:rPr>
          <w:rStyle w:val="Output"/>
        </w:rPr>
      </w:pPr>
      <w:r>
        <w:rPr>
          <w:rStyle w:val="Output"/>
        </w:rPr>
        <w:t xml:space="preserve"> 0</w:t>
      </w:r>
    </w:p>
    <w:p w:rsidR="004D2A02" w:rsidRDefault="009B118F">
      <w:r>
        <w:rPr>
          <w:rStyle w:val="Output"/>
        </w:rPr>
        <w:t xml:space="preserve"> 0</w:t>
      </w:r>
      <w:r w:rsidR="004D2A02">
        <w:rPr>
          <w:rStyle w:val="Output"/>
        </w:rPr>
        <w:t xml:space="preserve"> </w:t>
      </w:r>
      <w:bookmarkEnd w:id="845"/>
      <w:r w:rsidR="004D2A02">
        <w:t xml:space="preserve"> </w:t>
      </w:r>
    </w:p>
    <w:p w:rsidR="004D2A02" w:rsidRDefault="004D2A02"/>
    <w:p w:rsidR="004D2A02" w:rsidRDefault="004D2A02">
      <w:r>
        <w:t>Thus we see that the ODE is satisfied.  We also have</w:t>
      </w:r>
    </w:p>
    <w:p w:rsidR="004D2A02" w:rsidRDefault="004D2A02"/>
    <w:p w:rsidR="004D2A02" w:rsidRDefault="004D2A02">
      <w:bookmarkStart w:id="846" w:name="INPUT_563"/>
      <w:r>
        <w:rPr>
          <w:rStyle w:val="Input"/>
        </w:rPr>
        <w:t>subs(x,t,</w:t>
      </w:r>
      <w:r w:rsidR="005318A7">
        <w:rPr>
          <w:rStyle w:val="Input"/>
        </w:rPr>
        <w:t>sym(</w:t>
      </w:r>
      <w:r>
        <w:rPr>
          <w:rStyle w:val="Input"/>
        </w:rPr>
        <w:t>0</w:t>
      </w:r>
      <w:r w:rsidR="005318A7">
        <w:rPr>
          <w:rStyle w:val="Input"/>
        </w:rPr>
        <w:t>)</w:t>
      </w:r>
      <w:r>
        <w:rPr>
          <w:rStyle w:val="Input"/>
        </w:rPr>
        <w:t xml:space="preserve">)-x0 </w:t>
      </w:r>
      <w:bookmarkEnd w:id="846"/>
      <w:r>
        <w:t xml:space="preserve"> </w:t>
      </w:r>
    </w:p>
    <w:p w:rsidR="009B118F" w:rsidRDefault="009B118F">
      <w:pPr>
        <w:rPr>
          <w:rStyle w:val="Output"/>
        </w:rPr>
      </w:pPr>
      <w:bookmarkStart w:id="847" w:name="OUTPUT_563"/>
      <w:r>
        <w:rPr>
          <w:rStyle w:val="Output"/>
        </w:rPr>
        <w:t>ans =</w:t>
      </w:r>
    </w:p>
    <w:p w:rsidR="009B118F" w:rsidRDefault="009B118F">
      <w:pPr>
        <w:rPr>
          <w:rStyle w:val="Output"/>
        </w:rPr>
      </w:pPr>
      <w:r>
        <w:rPr>
          <w:rStyle w:val="Output"/>
        </w:rPr>
        <w:t xml:space="preserve"> 0</w:t>
      </w:r>
    </w:p>
    <w:p w:rsidR="004D2A02" w:rsidRDefault="009B118F">
      <w:r>
        <w:rPr>
          <w:rStyle w:val="Output"/>
        </w:rPr>
        <w:t xml:space="preserve"> 0</w:t>
      </w:r>
      <w:r w:rsidR="004D2A02">
        <w:rPr>
          <w:rStyle w:val="Output"/>
        </w:rPr>
        <w:t xml:space="preserve"> </w:t>
      </w:r>
      <w:bookmarkEnd w:id="847"/>
      <w:r w:rsidR="004D2A02">
        <w:t xml:space="preserve"> </w:t>
      </w:r>
    </w:p>
    <w:p w:rsidR="004D2A02" w:rsidRDefault="004D2A02"/>
    <w:p w:rsidR="004D2A02" w:rsidRDefault="004D2A02">
      <w:r>
        <w:t>so the initial condition is satisfied as well.</w:t>
      </w:r>
    </w:p>
    <w:p w:rsidR="004D2A02" w:rsidRDefault="004D2A02" w:rsidP="00E10C37">
      <w:pPr>
        <w:pStyle w:val="Heading3"/>
      </w:pPr>
      <w:bookmarkStart w:id="848" w:name="_Toc299541552"/>
      <w:r>
        <w:t>Programming in MATLAB, Part II</w:t>
      </w:r>
      <w:bookmarkEnd w:id="848"/>
    </w:p>
    <w:p w:rsidR="004D2A02" w:rsidRDefault="004D2A02"/>
    <w:p w:rsidR="004D2A02" w:rsidRDefault="004D2A02">
      <w:r>
        <w:t xml:space="preserve">In preparation for the next section, in which I discuss the implementation of numerical methods for IVPs in MATLAB, I want to present more of the mechanisms for programming in MATLAB.  In an earlier section of this tutorial, I explained how to create a new function in an M-file.  An M-file function need not implement a simple mathematical function </w:t>
      </w:r>
      <w:r>
        <w:rPr>
          <w:i/>
          <w:iCs/>
        </w:rPr>
        <w:t>f</w:t>
      </w:r>
      <w:r>
        <w:t>(</w:t>
      </w:r>
      <w:r>
        <w:rPr>
          <w:i/>
          <w:iCs/>
        </w:rPr>
        <w:t>x</w:t>
      </w:r>
      <w:r>
        <w:t>).  Indeed, a common use of M-files is to implement algorithms, in which case the M-file should be thought of as a subprogram.</w:t>
      </w:r>
    </w:p>
    <w:p w:rsidR="004D2A02" w:rsidRDefault="004D2A02"/>
    <w:p w:rsidR="004D2A02" w:rsidRDefault="004D2A02">
      <w:r>
        <w:t>To program any nontrivial algorithm requires the common program control mechanisms for implementing loops and conditionals.</w:t>
      </w:r>
    </w:p>
    <w:p w:rsidR="004D2A02" w:rsidRDefault="004D2A02"/>
    <w:p w:rsidR="004D2A02" w:rsidRDefault="004D2A02">
      <w:pPr>
        <w:pStyle w:val="TOC1"/>
      </w:pPr>
    </w:p>
    <w:p w:rsidR="004D2A02" w:rsidRDefault="004D2A02">
      <w:pPr>
        <w:pStyle w:val="TOC1"/>
      </w:pPr>
      <w:r>
        <w:t>Loops in MATLAB</w:t>
      </w:r>
    </w:p>
    <w:p w:rsidR="004D2A02" w:rsidRDefault="004D2A02"/>
    <w:p w:rsidR="004D2A02" w:rsidRDefault="004D2A02">
      <w:r>
        <w:t>Here is an example illustrating an indexed loop:</w:t>
      </w:r>
    </w:p>
    <w:p w:rsidR="004D2A02" w:rsidRDefault="004D2A02"/>
    <w:p w:rsidR="004D2A02" w:rsidRDefault="004D2A02">
      <w:pPr>
        <w:rPr>
          <w:rStyle w:val="Input"/>
        </w:rPr>
      </w:pPr>
      <w:bookmarkStart w:id="849" w:name="INPUT_565"/>
      <w:r>
        <w:rPr>
          <w:rStyle w:val="Input"/>
        </w:rPr>
        <w:t>for jj=1:4</w:t>
      </w:r>
    </w:p>
    <w:p w:rsidR="004D2A02" w:rsidRDefault="004D2A02">
      <w:pPr>
        <w:rPr>
          <w:rStyle w:val="Input"/>
        </w:rPr>
      </w:pPr>
      <w:r>
        <w:rPr>
          <w:rStyle w:val="Input"/>
        </w:rPr>
        <w:t xml:space="preserve">   disp(jj^2)</w:t>
      </w:r>
    </w:p>
    <w:p w:rsidR="004D2A02" w:rsidRDefault="004D2A02">
      <w:r>
        <w:rPr>
          <w:rStyle w:val="Input"/>
        </w:rPr>
        <w:t xml:space="preserve">end </w:t>
      </w:r>
      <w:bookmarkEnd w:id="849"/>
      <w:r>
        <w:t xml:space="preserve"> </w:t>
      </w:r>
    </w:p>
    <w:p w:rsidR="009B118F" w:rsidRDefault="009B118F">
      <w:pPr>
        <w:rPr>
          <w:rStyle w:val="Output"/>
        </w:rPr>
      </w:pPr>
      <w:bookmarkStart w:id="850" w:name="OUTPUT_565"/>
      <w:r>
        <w:rPr>
          <w:rStyle w:val="Output"/>
        </w:rPr>
        <w:t xml:space="preserve">     1</w:t>
      </w:r>
    </w:p>
    <w:p w:rsidR="009B118F" w:rsidRDefault="009B118F">
      <w:pPr>
        <w:rPr>
          <w:rStyle w:val="Output"/>
        </w:rPr>
      </w:pPr>
      <w:r>
        <w:rPr>
          <w:rStyle w:val="Output"/>
        </w:rPr>
        <w:lastRenderedPageBreak/>
        <w:t xml:space="preserve">     4</w:t>
      </w:r>
    </w:p>
    <w:p w:rsidR="009B118F" w:rsidRDefault="009B118F">
      <w:pPr>
        <w:rPr>
          <w:rStyle w:val="Output"/>
        </w:rPr>
      </w:pPr>
      <w:r>
        <w:rPr>
          <w:rStyle w:val="Output"/>
        </w:rPr>
        <w:t xml:space="preserve">     9</w:t>
      </w:r>
    </w:p>
    <w:p w:rsidR="004D2A02" w:rsidRDefault="009B118F">
      <w:r>
        <w:rPr>
          <w:rStyle w:val="Output"/>
        </w:rPr>
        <w:t xml:space="preserve">    16</w:t>
      </w:r>
      <w:r w:rsidR="004D2A02">
        <w:rPr>
          <w:rStyle w:val="Output"/>
        </w:rPr>
        <w:t xml:space="preserve"> </w:t>
      </w:r>
      <w:bookmarkEnd w:id="850"/>
      <w:r w:rsidR="004D2A02">
        <w:t xml:space="preserve"> </w:t>
      </w:r>
    </w:p>
    <w:p w:rsidR="004D2A02" w:rsidRDefault="004D2A02"/>
    <w:p w:rsidR="004D2A02" w:rsidRDefault="004D2A02">
      <w:r>
        <w:t xml:space="preserve">This example illustrates the </w:t>
      </w:r>
      <w:r>
        <w:rPr>
          <w:b/>
          <w:bCs/>
        </w:rPr>
        <w:t>for</w:t>
      </w:r>
      <w:r>
        <w:t xml:space="preserve"> loop in MATLAB, which has the form</w:t>
      </w:r>
    </w:p>
    <w:p w:rsidR="004D2A02" w:rsidRDefault="004D2A02"/>
    <w:p w:rsidR="004D2A02" w:rsidRDefault="004D2A02">
      <w:r>
        <w:tab/>
        <w:t xml:space="preserve">for </w:t>
      </w:r>
      <w:r>
        <w:rPr>
          <w:i/>
          <w:iCs/>
        </w:rPr>
        <w:t>j</w:t>
      </w:r>
      <w:r>
        <w:t>=</w:t>
      </w:r>
      <w:r>
        <w:rPr>
          <w:i/>
          <w:iCs/>
        </w:rPr>
        <w:t>j</w:t>
      </w:r>
      <w:r>
        <w:rPr>
          <w:vertAlign w:val="subscript"/>
        </w:rPr>
        <w:t>1</w:t>
      </w:r>
      <w:r>
        <w:t>:</w:t>
      </w:r>
      <w:r>
        <w:rPr>
          <w:i/>
          <w:iCs/>
        </w:rPr>
        <w:t>j</w:t>
      </w:r>
      <w:r>
        <w:rPr>
          <w:vertAlign w:val="subscript"/>
        </w:rPr>
        <w:t>2</w:t>
      </w:r>
    </w:p>
    <w:p w:rsidR="004D2A02" w:rsidRDefault="004D2A02">
      <w:pPr>
        <w:rPr>
          <w:vertAlign w:val="subscript"/>
        </w:rPr>
      </w:pPr>
      <w:r>
        <w:tab/>
      </w:r>
      <w:r>
        <w:tab/>
        <w:t>statement</w:t>
      </w:r>
      <w:r>
        <w:rPr>
          <w:vertAlign w:val="subscript"/>
        </w:rPr>
        <w:t>1</w:t>
      </w:r>
    </w:p>
    <w:p w:rsidR="004D2A02" w:rsidRDefault="004D2A02">
      <w:pPr>
        <w:rPr>
          <w:vertAlign w:val="subscript"/>
        </w:rPr>
      </w:pPr>
      <w:r>
        <w:tab/>
      </w:r>
      <w:r>
        <w:tab/>
        <w:t>statement</w:t>
      </w:r>
      <w:r>
        <w:rPr>
          <w:vertAlign w:val="subscript"/>
        </w:rPr>
        <w:t>2</w:t>
      </w:r>
    </w:p>
    <w:p w:rsidR="004D2A02" w:rsidRDefault="004D2A02">
      <w:r>
        <w:tab/>
      </w:r>
      <w:r>
        <w:tab/>
        <w:t>…</w:t>
      </w:r>
    </w:p>
    <w:p w:rsidR="004D2A02" w:rsidRDefault="004D2A02">
      <w:pPr>
        <w:rPr>
          <w:vertAlign w:val="subscript"/>
        </w:rPr>
      </w:pPr>
      <w:r>
        <w:tab/>
      </w:r>
      <w:r>
        <w:tab/>
        <w:t>statement</w:t>
      </w:r>
      <w:r>
        <w:rPr>
          <w:vertAlign w:val="subscript"/>
        </w:rPr>
        <w:t>n</w:t>
      </w:r>
    </w:p>
    <w:p w:rsidR="004D2A02" w:rsidRDefault="004D2A02">
      <w:r>
        <w:tab/>
        <w:t>end</w:t>
      </w:r>
    </w:p>
    <w:p w:rsidR="004D2A02" w:rsidRDefault="004D2A02"/>
    <w:p w:rsidR="004D2A02" w:rsidRDefault="004D2A02">
      <w:pPr>
        <w:jc w:val="both"/>
      </w:pPr>
      <w:r>
        <w:t>The sequence of statements statement</w:t>
      </w:r>
      <w:r>
        <w:rPr>
          <w:vertAlign w:val="subscript"/>
        </w:rPr>
        <w:t>1</w:t>
      </w:r>
      <w:r>
        <w:t>, statement</w:t>
      </w:r>
      <w:r>
        <w:rPr>
          <w:vertAlign w:val="subscript"/>
        </w:rPr>
        <w:t>2</w:t>
      </w:r>
      <w:r>
        <w:t>,…,statement</w:t>
      </w:r>
      <w:r>
        <w:rPr>
          <w:vertAlign w:val="subscript"/>
        </w:rPr>
        <w:t>n</w:t>
      </w:r>
      <w:r>
        <w:t xml:space="preserve"> is executed </w:t>
      </w:r>
      <w:r>
        <w:rPr>
          <w:i/>
          <w:iCs/>
        </w:rPr>
        <w:t>j</w:t>
      </w:r>
      <w:r>
        <w:rPr>
          <w:vertAlign w:val="subscript"/>
        </w:rPr>
        <w:t>2</w:t>
      </w:r>
      <w:r>
        <w:t>-</w:t>
      </w:r>
      <w:r>
        <w:rPr>
          <w:i/>
          <w:iCs/>
        </w:rPr>
        <w:t>j</w:t>
      </w:r>
      <w:r>
        <w:rPr>
          <w:vertAlign w:val="subscript"/>
        </w:rPr>
        <w:t>1</w:t>
      </w:r>
      <w:r>
        <w:t xml:space="preserve">+1 times, first with </w:t>
      </w:r>
      <w:r>
        <w:rPr>
          <w:i/>
          <w:iCs/>
        </w:rPr>
        <w:t>j</w:t>
      </w:r>
      <w:r>
        <w:t>=</w:t>
      </w:r>
      <w:r>
        <w:rPr>
          <w:i/>
          <w:iCs/>
        </w:rPr>
        <w:t>j</w:t>
      </w:r>
      <w:r>
        <w:rPr>
          <w:vertAlign w:val="subscript"/>
        </w:rPr>
        <w:t xml:space="preserve">1, </w:t>
      </w:r>
      <w:r>
        <w:t xml:space="preserve"> then with </w:t>
      </w:r>
      <w:r>
        <w:rPr>
          <w:i/>
          <w:iCs/>
        </w:rPr>
        <w:t>j</w:t>
      </w:r>
      <w:r>
        <w:t>=</w:t>
      </w:r>
      <w:r>
        <w:rPr>
          <w:i/>
          <w:iCs/>
        </w:rPr>
        <w:t>j</w:t>
      </w:r>
      <w:r>
        <w:rPr>
          <w:vertAlign w:val="subscript"/>
        </w:rPr>
        <w:t>1</w:t>
      </w:r>
      <w:r>
        <w:t xml:space="preserve">+1, and so forth until </w:t>
      </w:r>
      <w:r>
        <w:rPr>
          <w:i/>
          <w:iCs/>
        </w:rPr>
        <w:t>j</w:t>
      </w:r>
      <w:r>
        <w:t>=</w:t>
      </w:r>
      <w:r>
        <w:rPr>
          <w:b/>
          <w:bCs/>
          <w:i/>
          <w:iCs/>
        </w:rPr>
        <w:t>j</w:t>
      </w:r>
      <w:r>
        <w:rPr>
          <w:b/>
          <w:bCs/>
          <w:vertAlign w:val="subscript"/>
        </w:rPr>
        <w:t>2</w:t>
      </w:r>
      <w:r>
        <w:t>.</w:t>
      </w:r>
    </w:p>
    <w:p w:rsidR="004D2A02" w:rsidRDefault="004D2A02"/>
    <w:p w:rsidR="004D2A02" w:rsidRDefault="004D2A02">
      <w:r>
        <w:t xml:space="preserve">MATLAB also has a </w:t>
      </w:r>
      <w:r>
        <w:rPr>
          <w:b/>
          <w:bCs/>
        </w:rPr>
        <w:t>while</w:t>
      </w:r>
      <w:r>
        <w:t xml:space="preserve"> loop, which executes as long as a given logical condition is true.  I will not need the </w:t>
      </w:r>
      <w:r>
        <w:rPr>
          <w:b/>
          <w:bCs/>
        </w:rPr>
        <w:t>while</w:t>
      </w:r>
      <w:r>
        <w:t xml:space="preserve"> loop in this tutorial, so I will not discuss it.  The interested reader can consult "</w:t>
      </w:r>
      <w:r>
        <w:rPr>
          <w:b/>
          <w:bCs/>
        </w:rPr>
        <w:t>help while</w:t>
      </w:r>
      <w:r>
        <w:t>".</w:t>
      </w:r>
    </w:p>
    <w:p w:rsidR="004D2A02" w:rsidRDefault="004D2A02" w:rsidP="00DA0FEE">
      <w:pPr>
        <w:pStyle w:val="Heading3"/>
      </w:pPr>
      <w:bookmarkStart w:id="851" w:name="_Toc299541553"/>
      <w:r>
        <w:t>Conditional execution</w:t>
      </w:r>
      <w:bookmarkEnd w:id="851"/>
    </w:p>
    <w:p w:rsidR="004D2A02" w:rsidRDefault="004D2A02"/>
    <w:p w:rsidR="004D2A02" w:rsidRDefault="004D2A02">
      <w:r>
        <w:t xml:space="preserve">The other common program control mechanism that I will often use in this tutorial is the </w:t>
      </w:r>
      <w:r>
        <w:rPr>
          <w:b/>
          <w:bCs/>
        </w:rPr>
        <w:t>if-elseif-else</w:t>
      </w:r>
      <w:r>
        <w:t xml:space="preserve"> block.  I already used it once (see the M-file </w:t>
      </w:r>
      <w:r>
        <w:rPr>
          <w:b/>
          <w:bCs/>
        </w:rPr>
        <w:t>f2.m</w:t>
      </w:r>
      <w:r>
        <w:t xml:space="preserve"> above).  The general form is</w:t>
      </w:r>
    </w:p>
    <w:p w:rsidR="004D2A02" w:rsidRDefault="004D2A02"/>
    <w:p w:rsidR="004D2A02" w:rsidRDefault="004D2A02">
      <w:pPr>
        <w:ind w:firstLine="288"/>
        <w:rPr>
          <w:vertAlign w:val="subscript"/>
        </w:rPr>
      </w:pPr>
      <w:r>
        <w:t>if condition</w:t>
      </w:r>
      <w:r>
        <w:rPr>
          <w:vertAlign w:val="subscript"/>
        </w:rPr>
        <w:t>1</w:t>
      </w:r>
    </w:p>
    <w:p w:rsidR="004D2A02" w:rsidRDefault="004D2A02">
      <w:pPr>
        <w:ind w:firstLine="288"/>
      </w:pPr>
      <w:r>
        <w:tab/>
        <w:t>statement(s)</w:t>
      </w:r>
    </w:p>
    <w:p w:rsidR="004D2A02" w:rsidRDefault="004D2A02">
      <w:pPr>
        <w:ind w:firstLine="288"/>
        <w:rPr>
          <w:vertAlign w:val="subscript"/>
        </w:rPr>
      </w:pPr>
      <w:r>
        <w:t>elseif condition</w:t>
      </w:r>
      <w:r>
        <w:rPr>
          <w:vertAlign w:val="subscript"/>
        </w:rPr>
        <w:t>2</w:t>
      </w:r>
    </w:p>
    <w:p w:rsidR="004D2A02" w:rsidRDefault="004D2A02">
      <w:pPr>
        <w:ind w:firstLine="288"/>
      </w:pPr>
      <w:r>
        <w:tab/>
        <w:t>statements(s)</w:t>
      </w:r>
    </w:p>
    <w:p w:rsidR="004D2A02" w:rsidRDefault="004D2A02">
      <w:pPr>
        <w:ind w:firstLine="288"/>
      </w:pPr>
      <w:r>
        <w:t>.</w:t>
      </w:r>
    </w:p>
    <w:p w:rsidR="004D2A02" w:rsidRDefault="004D2A02">
      <w:pPr>
        <w:ind w:firstLine="288"/>
      </w:pPr>
      <w:r>
        <w:t>.</w:t>
      </w:r>
    </w:p>
    <w:p w:rsidR="004D2A02" w:rsidRDefault="004D2A02">
      <w:pPr>
        <w:ind w:firstLine="288"/>
      </w:pPr>
      <w:r>
        <w:t>.</w:t>
      </w:r>
    </w:p>
    <w:p w:rsidR="004D2A02" w:rsidRDefault="004D2A02">
      <w:pPr>
        <w:ind w:firstLine="288"/>
        <w:rPr>
          <w:vertAlign w:val="subscript"/>
        </w:rPr>
      </w:pPr>
      <w:r>
        <w:t>elseif condition</w:t>
      </w:r>
      <w:r>
        <w:rPr>
          <w:vertAlign w:val="subscript"/>
        </w:rPr>
        <w:t>k</w:t>
      </w:r>
    </w:p>
    <w:p w:rsidR="004D2A02" w:rsidRDefault="004D2A02">
      <w:pPr>
        <w:ind w:firstLine="288"/>
      </w:pPr>
      <w:r>
        <w:tab/>
        <w:t>statement(s)</w:t>
      </w:r>
    </w:p>
    <w:p w:rsidR="004D2A02" w:rsidRDefault="004D2A02">
      <w:pPr>
        <w:ind w:firstLine="288"/>
      </w:pPr>
      <w:r>
        <w:t>else</w:t>
      </w:r>
    </w:p>
    <w:p w:rsidR="004D2A02" w:rsidRDefault="004D2A02">
      <w:pPr>
        <w:ind w:firstLine="288"/>
      </w:pPr>
      <w:r>
        <w:tab/>
        <w:t>statement(s)</w:t>
      </w:r>
    </w:p>
    <w:p w:rsidR="004D2A02" w:rsidRDefault="004D2A02">
      <w:pPr>
        <w:ind w:firstLine="288"/>
      </w:pPr>
      <w:r>
        <w:t>end</w:t>
      </w:r>
    </w:p>
    <w:p w:rsidR="004D2A02" w:rsidRDefault="004D2A02"/>
    <w:p w:rsidR="004D2A02" w:rsidRDefault="004D2A02">
      <w:r>
        <w:t xml:space="preserve">When an </w:t>
      </w:r>
      <w:r>
        <w:rPr>
          <w:b/>
          <w:bCs/>
        </w:rPr>
        <w:t>if-elseif-else</w:t>
      </w:r>
      <w:r>
        <w:t xml:space="preserve"> block is executed, MATLAB checks whether condition</w:t>
      </w:r>
      <w:r>
        <w:rPr>
          <w:vertAlign w:val="subscript"/>
        </w:rPr>
        <w:t>1</w:t>
      </w:r>
      <w:r>
        <w:t xml:space="preserve"> is true; if it is, the first block of statements is executed, and then the program proceeds after the end statement.  If condition</w:t>
      </w:r>
      <w:r>
        <w:rPr>
          <w:vertAlign w:val="subscript"/>
        </w:rPr>
        <w:t>1</w:t>
      </w:r>
      <w:r>
        <w:t xml:space="preserve"> is  false,  MATLAB checks condition</w:t>
      </w:r>
      <w:r>
        <w:rPr>
          <w:vertAlign w:val="subscript"/>
        </w:rPr>
        <w:t>2</w:t>
      </w:r>
      <w:r>
        <w:t>, condition</w:t>
      </w:r>
      <w:r>
        <w:rPr>
          <w:vertAlign w:val="subscript"/>
        </w:rPr>
        <w:t>3</w:t>
      </w:r>
      <w:r>
        <w:t>, and so on until one of the conditions is true.  If conditions 1 through k are all false, then the else branch executes.</w:t>
      </w:r>
    </w:p>
    <w:p w:rsidR="004D2A02" w:rsidRDefault="004D2A02"/>
    <w:p w:rsidR="004D2A02" w:rsidRDefault="004D2A02">
      <w:r>
        <w:t>Logical conditions in MATLAB evaluate to 0 or 1:</w:t>
      </w:r>
    </w:p>
    <w:p w:rsidR="004D2A02" w:rsidRDefault="004D2A02"/>
    <w:p w:rsidR="004D2A02" w:rsidRDefault="004D2A02">
      <w:bookmarkStart w:id="852" w:name="INPUT_566"/>
      <w:r>
        <w:rPr>
          <w:rStyle w:val="Input"/>
        </w:rPr>
        <w:t xml:space="preserve">abs(0.5)&lt;1 </w:t>
      </w:r>
      <w:bookmarkEnd w:id="852"/>
      <w:r>
        <w:t xml:space="preserve"> </w:t>
      </w:r>
    </w:p>
    <w:p w:rsidR="009B118F" w:rsidRDefault="009B118F">
      <w:pPr>
        <w:rPr>
          <w:rStyle w:val="Output"/>
        </w:rPr>
      </w:pPr>
      <w:bookmarkStart w:id="853" w:name="OUTPUT_566"/>
      <w:r>
        <w:rPr>
          <w:rStyle w:val="Output"/>
        </w:rPr>
        <w:t>ans =</w:t>
      </w:r>
    </w:p>
    <w:p w:rsidR="004D2A02" w:rsidRDefault="009B118F">
      <w:r>
        <w:rPr>
          <w:rStyle w:val="Output"/>
        </w:rPr>
        <w:t xml:space="preserve">     1</w:t>
      </w:r>
      <w:r w:rsidR="004D2A02">
        <w:t xml:space="preserve"> </w:t>
      </w:r>
      <w:bookmarkEnd w:id="853"/>
      <w:r w:rsidR="004D2A02">
        <w:t xml:space="preserve"> </w:t>
      </w:r>
    </w:p>
    <w:p w:rsidR="004D2A02" w:rsidRDefault="004D2A02">
      <w:bookmarkStart w:id="854" w:name="INPUT_567"/>
      <w:r>
        <w:rPr>
          <w:rStyle w:val="Input"/>
        </w:rPr>
        <w:t xml:space="preserve">abs(1.5)&lt;1 </w:t>
      </w:r>
      <w:bookmarkEnd w:id="854"/>
      <w:r>
        <w:t xml:space="preserve"> </w:t>
      </w:r>
    </w:p>
    <w:p w:rsidR="009B118F" w:rsidRDefault="009B118F">
      <w:pPr>
        <w:rPr>
          <w:rStyle w:val="Output"/>
        </w:rPr>
      </w:pPr>
      <w:bookmarkStart w:id="855" w:name="OUTPUT_567"/>
      <w:r>
        <w:rPr>
          <w:rStyle w:val="Output"/>
        </w:rPr>
        <w:t>ans =</w:t>
      </w:r>
    </w:p>
    <w:p w:rsidR="004D2A02" w:rsidRDefault="009B118F">
      <w:r>
        <w:rPr>
          <w:rStyle w:val="Output"/>
        </w:rPr>
        <w:t xml:space="preserve">     0</w:t>
      </w:r>
      <w:r w:rsidR="004D2A02">
        <w:t xml:space="preserve"> </w:t>
      </w:r>
      <w:bookmarkEnd w:id="855"/>
      <w:r w:rsidR="004D2A02">
        <w:t xml:space="preserve"> </w:t>
      </w:r>
    </w:p>
    <w:p w:rsidR="004D2A02" w:rsidRDefault="004D2A02"/>
    <w:p w:rsidR="004D2A02" w:rsidRDefault="004D2A02">
      <w:r>
        <w:t xml:space="preserve">Therefore, the condition in an </w:t>
      </w:r>
      <w:r>
        <w:rPr>
          <w:b/>
          <w:bCs/>
        </w:rPr>
        <w:t>if</w:t>
      </w:r>
      <w:r>
        <w:t xml:space="preserve"> or </w:t>
      </w:r>
      <w:r>
        <w:rPr>
          <w:b/>
          <w:bCs/>
        </w:rPr>
        <w:t>elseif</w:t>
      </w:r>
      <w:r>
        <w:t xml:space="preserve"> statement can be any expression with a numerical value.  MATLAB regards a nonzero value as true, and zero as false.</w:t>
      </w:r>
    </w:p>
    <w:p w:rsidR="004D2A02" w:rsidRDefault="004D2A02"/>
    <w:p w:rsidR="004D2A02" w:rsidRDefault="004D2A02">
      <w:r>
        <w:t>To form complicated conditions, one can use the logical operators == (equality), &amp;</w:t>
      </w:r>
      <w:r w:rsidR="002F01EB">
        <w:t>&amp;</w:t>
      </w:r>
      <w:r>
        <w:t xml:space="preserve"> (logical and), and |</w:t>
      </w:r>
      <w:r w:rsidR="002F01EB">
        <w:t>|</w:t>
      </w:r>
      <w:r>
        <w:t xml:space="preserve"> (logical or).  Here are some examples:</w:t>
      </w:r>
    </w:p>
    <w:p w:rsidR="004D2A02" w:rsidRDefault="004D2A02"/>
    <w:p w:rsidR="004D2A02" w:rsidRDefault="004D2A02">
      <w:bookmarkStart w:id="856" w:name="INPUT_570"/>
      <w:r>
        <w:rPr>
          <w:rStyle w:val="Input"/>
        </w:rPr>
        <w:t xml:space="preserve">clear </w:t>
      </w:r>
      <w:bookmarkEnd w:id="856"/>
      <w:r>
        <w:t xml:space="preserve"> </w:t>
      </w:r>
    </w:p>
    <w:p w:rsidR="004D2A02" w:rsidRDefault="004D2A02">
      <w:bookmarkStart w:id="857" w:name="INPUT_568"/>
      <w:r>
        <w:rPr>
          <w:rStyle w:val="Input"/>
        </w:rPr>
        <w:t xml:space="preserve">x=0.5 </w:t>
      </w:r>
      <w:bookmarkEnd w:id="857"/>
      <w:r>
        <w:t xml:space="preserve"> </w:t>
      </w:r>
    </w:p>
    <w:p w:rsidR="009B118F" w:rsidRDefault="009B118F">
      <w:pPr>
        <w:rPr>
          <w:rStyle w:val="Output"/>
        </w:rPr>
      </w:pPr>
      <w:bookmarkStart w:id="858" w:name="OUTPUT_568"/>
      <w:r>
        <w:rPr>
          <w:rStyle w:val="Output"/>
        </w:rPr>
        <w:t>x =</w:t>
      </w:r>
    </w:p>
    <w:p w:rsidR="004D2A02" w:rsidRDefault="009B118F">
      <w:r>
        <w:rPr>
          <w:rStyle w:val="Output"/>
        </w:rPr>
        <w:t xml:space="preserve">    0.5000</w:t>
      </w:r>
      <w:r w:rsidR="004D2A02">
        <w:rPr>
          <w:rStyle w:val="Output"/>
        </w:rPr>
        <w:t xml:space="preserve"> </w:t>
      </w:r>
      <w:bookmarkEnd w:id="858"/>
      <w:r w:rsidR="004D2A02">
        <w:t xml:space="preserve"> </w:t>
      </w:r>
    </w:p>
    <w:p w:rsidR="002F01EB" w:rsidRDefault="002F01EB"/>
    <w:p w:rsidR="00204EF0" w:rsidRPr="00204EF0" w:rsidRDefault="002F01EB" w:rsidP="00204EF0">
      <w:pPr>
        <w:rPr>
          <w:rStyle w:val="Input"/>
        </w:rPr>
      </w:pPr>
      <w:bookmarkStart w:id="859" w:name="INPUT_1132"/>
      <w:r w:rsidRPr="00204EF0">
        <w:rPr>
          <w:rStyle w:val="Input"/>
        </w:rPr>
        <w:t>if x&lt;-1</w:t>
      </w:r>
      <w:r w:rsidR="00204EF0">
        <w:rPr>
          <w:rStyle w:val="Input"/>
        </w:rPr>
        <w:t xml:space="preserve"> </w:t>
      </w:r>
      <w:r w:rsidRPr="00204EF0">
        <w:rPr>
          <w:rStyle w:val="Input"/>
        </w:rPr>
        <w:t>||</w:t>
      </w:r>
      <w:r w:rsidR="00204EF0">
        <w:rPr>
          <w:rStyle w:val="Input"/>
        </w:rPr>
        <w:t xml:space="preserve"> </w:t>
      </w:r>
      <w:r w:rsidRPr="00204EF0">
        <w:rPr>
          <w:rStyle w:val="Input"/>
        </w:rPr>
        <w:t>x&gt;1 % true if x is less than -1 or x is greater than 1</w:t>
      </w:r>
      <w:r w:rsidR="00204EF0" w:rsidRPr="00204EF0">
        <w:rPr>
          <w:rStyle w:val="Input"/>
        </w:rPr>
        <w:t xml:space="preserve">      </w:t>
      </w:r>
    </w:p>
    <w:p w:rsidR="00204EF0" w:rsidRPr="00204EF0" w:rsidRDefault="00204EF0">
      <w:pPr>
        <w:rPr>
          <w:rStyle w:val="Input"/>
        </w:rPr>
      </w:pPr>
      <w:r w:rsidRPr="00204EF0">
        <w:rPr>
          <w:rStyle w:val="Input"/>
        </w:rPr>
        <w:t xml:space="preserve">   disp('True!') </w:t>
      </w:r>
    </w:p>
    <w:p w:rsidR="00204EF0" w:rsidRPr="00204EF0" w:rsidRDefault="00204EF0">
      <w:pPr>
        <w:rPr>
          <w:rStyle w:val="Input"/>
        </w:rPr>
      </w:pPr>
      <w:r w:rsidRPr="00204EF0">
        <w:rPr>
          <w:rStyle w:val="Input"/>
        </w:rPr>
        <w:t xml:space="preserve">else </w:t>
      </w:r>
    </w:p>
    <w:p w:rsidR="00204EF0" w:rsidRPr="00204EF0" w:rsidRDefault="00204EF0">
      <w:pPr>
        <w:rPr>
          <w:rStyle w:val="Input"/>
        </w:rPr>
      </w:pPr>
      <w:r w:rsidRPr="00204EF0">
        <w:rPr>
          <w:rStyle w:val="Input"/>
        </w:rPr>
        <w:t xml:space="preserve">   disp('False!') </w:t>
      </w:r>
    </w:p>
    <w:p w:rsidR="00204EF0" w:rsidRDefault="00204EF0" w:rsidP="00204EF0">
      <w:r w:rsidRPr="00204EF0">
        <w:rPr>
          <w:rStyle w:val="Input"/>
        </w:rPr>
        <w:t xml:space="preserve">end </w:t>
      </w:r>
      <w:bookmarkEnd w:id="859"/>
      <w:r w:rsidRPr="00204EF0">
        <w:t xml:space="preserve"> </w:t>
      </w:r>
    </w:p>
    <w:p w:rsidR="00204EF0" w:rsidRPr="00204EF0" w:rsidRDefault="009B118F" w:rsidP="00204EF0">
      <w:bookmarkStart w:id="860" w:name="OUTPUT_1132"/>
      <w:r>
        <w:rPr>
          <w:rStyle w:val="Output"/>
        </w:rPr>
        <w:t>False!</w:t>
      </w:r>
      <w:r w:rsidR="00204EF0">
        <w:rPr>
          <w:rStyle w:val="Output"/>
        </w:rPr>
        <w:t xml:space="preserve"> </w:t>
      </w:r>
      <w:bookmarkEnd w:id="860"/>
      <w:r w:rsidR="00204EF0" w:rsidRPr="00204EF0">
        <w:t xml:space="preserve"> </w:t>
      </w:r>
    </w:p>
    <w:p w:rsidR="00204EF0" w:rsidRPr="00204EF0" w:rsidRDefault="00204EF0" w:rsidP="00204EF0"/>
    <w:p w:rsidR="00204EF0" w:rsidRPr="00204EF0" w:rsidRDefault="00204EF0" w:rsidP="00204EF0">
      <w:pPr>
        <w:rPr>
          <w:rStyle w:val="Input"/>
        </w:rPr>
      </w:pPr>
      <w:bookmarkStart w:id="861" w:name="INPUT_1138"/>
      <w:r w:rsidRPr="00204EF0">
        <w:rPr>
          <w:rStyle w:val="Input"/>
        </w:rPr>
        <w:t xml:space="preserve">if x&gt;-1 &amp;&amp; x&lt;1  % true if x is between -1 and 1      </w:t>
      </w:r>
    </w:p>
    <w:p w:rsidR="00204EF0" w:rsidRPr="00204EF0" w:rsidRDefault="00204EF0">
      <w:pPr>
        <w:pStyle w:val="TOC1"/>
        <w:rPr>
          <w:rStyle w:val="Input"/>
        </w:rPr>
      </w:pPr>
      <w:r w:rsidRPr="00204EF0">
        <w:rPr>
          <w:rStyle w:val="Input"/>
        </w:rPr>
        <w:t xml:space="preserve">   disp('True!') </w:t>
      </w:r>
    </w:p>
    <w:p w:rsidR="00204EF0" w:rsidRPr="00204EF0" w:rsidRDefault="00204EF0">
      <w:pPr>
        <w:pStyle w:val="TOC1"/>
        <w:rPr>
          <w:rStyle w:val="Input"/>
        </w:rPr>
      </w:pPr>
      <w:r w:rsidRPr="00204EF0">
        <w:rPr>
          <w:rStyle w:val="Input"/>
        </w:rPr>
        <w:t xml:space="preserve">else </w:t>
      </w:r>
    </w:p>
    <w:p w:rsidR="00204EF0" w:rsidRPr="00204EF0" w:rsidRDefault="00204EF0">
      <w:pPr>
        <w:pStyle w:val="TOC1"/>
        <w:rPr>
          <w:rStyle w:val="Input"/>
        </w:rPr>
      </w:pPr>
      <w:r w:rsidRPr="00204EF0">
        <w:rPr>
          <w:rStyle w:val="Input"/>
        </w:rPr>
        <w:t xml:space="preserve">   disp('False!') </w:t>
      </w:r>
    </w:p>
    <w:p w:rsidR="00204EF0" w:rsidRDefault="00204EF0">
      <w:pPr>
        <w:pStyle w:val="TOC1"/>
        <w:rPr>
          <w:rStyle w:val="Input"/>
        </w:rPr>
      </w:pPr>
      <w:r w:rsidRPr="00204EF0">
        <w:rPr>
          <w:rStyle w:val="Input"/>
        </w:rPr>
        <w:t xml:space="preserve">end </w:t>
      </w:r>
      <w:bookmarkEnd w:id="861"/>
      <w:r w:rsidRPr="00204EF0">
        <w:rPr>
          <w:rStyle w:val="Input"/>
        </w:rPr>
        <w:t xml:space="preserve"> </w:t>
      </w:r>
    </w:p>
    <w:p w:rsidR="00204EF0" w:rsidRPr="00204EF0" w:rsidRDefault="009B118F" w:rsidP="00204EF0">
      <w:bookmarkStart w:id="862" w:name="OUTPUT_1138"/>
      <w:r>
        <w:rPr>
          <w:rStyle w:val="Output"/>
        </w:rPr>
        <w:t>True!</w:t>
      </w:r>
      <w:r w:rsidR="00204EF0">
        <w:rPr>
          <w:rStyle w:val="Output"/>
        </w:rPr>
        <w:t xml:space="preserve"> </w:t>
      </w:r>
      <w:bookmarkEnd w:id="862"/>
      <w:r w:rsidR="00204EF0" w:rsidRPr="00204EF0">
        <w:t xml:space="preserve"> </w:t>
      </w:r>
    </w:p>
    <w:p w:rsidR="004D2A02" w:rsidRDefault="009055A7" w:rsidP="009055A7">
      <w:pPr>
        <w:pStyle w:val="Heading3"/>
      </w:pPr>
      <w:bookmarkStart w:id="863" w:name="_Toc299541554"/>
      <w:r>
        <w:t>Passing one fu</w:t>
      </w:r>
      <w:r w:rsidR="004D2A02">
        <w:t>nction into another</w:t>
      </w:r>
      <w:bookmarkEnd w:id="863"/>
    </w:p>
    <w:p w:rsidR="004D2A02" w:rsidRDefault="004D2A02"/>
    <w:p w:rsidR="00204EF0" w:rsidRDefault="004D2A02">
      <w:r>
        <w:t xml:space="preserve">Often a program (which in MATLAB is a function) takes as input a function.  For example, suppose I wish to write a program that will plot a given function </w:t>
      </w:r>
      <w:r>
        <w:rPr>
          <w:i/>
          <w:iCs/>
        </w:rPr>
        <w:t>f</w:t>
      </w:r>
      <w:r>
        <w:t xml:space="preserve"> on a given interval [</w:t>
      </w:r>
      <w:r>
        <w:rPr>
          <w:i/>
          <w:iCs/>
        </w:rPr>
        <w:t>a</w:t>
      </w:r>
      <w:r>
        <w:t>,</w:t>
      </w:r>
      <w:r>
        <w:rPr>
          <w:i/>
          <w:iCs/>
        </w:rPr>
        <w:t>b</w:t>
      </w:r>
      <w:r>
        <w:t xml:space="preserve">].  (This is just for the purpose of illustration, since the program I produce below will not be much easier to use than the </w:t>
      </w:r>
      <w:r>
        <w:rPr>
          <w:b/>
          <w:bCs/>
        </w:rPr>
        <w:t>plot</w:t>
      </w:r>
      <w:r w:rsidR="00204EF0">
        <w:t xml:space="preserve"> command itself.)</w:t>
      </w:r>
    </w:p>
    <w:p w:rsidR="00204EF0" w:rsidRDefault="00204EF0">
      <w:r>
        <w:t xml:space="preserve">The function is written in the obvious fashion; when calling the function, a function </w:t>
      </w:r>
      <w:r w:rsidR="00BA3B78">
        <w:t>handle is created and passed.</w:t>
      </w:r>
    </w:p>
    <w:p w:rsidR="00BA3B78" w:rsidRDefault="00BA3B78"/>
    <w:p w:rsidR="004D2A02" w:rsidRDefault="004D2A02">
      <w:r>
        <w:t xml:space="preserve">Here is the desired program, which I will call </w:t>
      </w:r>
      <w:r>
        <w:rPr>
          <w:b/>
          <w:bCs/>
        </w:rPr>
        <w:t>myplot</w:t>
      </w:r>
      <w:r>
        <w:t>:</w:t>
      </w:r>
    </w:p>
    <w:p w:rsidR="00DF50CA" w:rsidRDefault="00DF50CA"/>
    <w:p w:rsidR="00DF50CA" w:rsidRDefault="00DF50CA" w:rsidP="00DF50CA">
      <w:bookmarkStart w:id="864" w:name="INPUT_1139"/>
      <w:r w:rsidRPr="00DF50CA">
        <w:rPr>
          <w:rStyle w:val="Input"/>
        </w:rPr>
        <w:t xml:space="preserve">type myplot </w:t>
      </w:r>
      <w:bookmarkEnd w:id="864"/>
      <w:r w:rsidRPr="00DF50CA">
        <w:t xml:space="preserve"> </w:t>
      </w:r>
    </w:p>
    <w:p w:rsidR="009B118F" w:rsidRDefault="009B118F" w:rsidP="00DF50CA">
      <w:pPr>
        <w:rPr>
          <w:rStyle w:val="Output"/>
        </w:rPr>
      </w:pPr>
      <w:bookmarkStart w:id="865" w:name="OUTPUT_1139"/>
    </w:p>
    <w:p w:rsidR="009B118F" w:rsidRDefault="009B118F" w:rsidP="00DF50CA">
      <w:pPr>
        <w:rPr>
          <w:rStyle w:val="Output"/>
        </w:rPr>
      </w:pPr>
      <w:r>
        <w:rPr>
          <w:rStyle w:val="Output"/>
        </w:rPr>
        <w:t>function myplot(f,a,b)</w:t>
      </w:r>
    </w:p>
    <w:p w:rsidR="009B118F" w:rsidRDefault="009B118F" w:rsidP="00DF50CA">
      <w:pPr>
        <w:rPr>
          <w:rStyle w:val="Output"/>
        </w:rPr>
      </w:pPr>
    </w:p>
    <w:p w:rsidR="009B118F" w:rsidRDefault="009B118F" w:rsidP="00DF50CA">
      <w:pPr>
        <w:rPr>
          <w:rStyle w:val="Output"/>
        </w:rPr>
      </w:pPr>
      <w:r>
        <w:rPr>
          <w:rStyle w:val="Output"/>
        </w:rPr>
        <w:t>x=linspace(a,b,51);</w:t>
      </w:r>
    </w:p>
    <w:p w:rsidR="009B118F" w:rsidRDefault="009B118F" w:rsidP="00DF50CA">
      <w:pPr>
        <w:rPr>
          <w:rStyle w:val="Output"/>
        </w:rPr>
      </w:pPr>
      <w:r>
        <w:rPr>
          <w:rStyle w:val="Output"/>
        </w:rPr>
        <w:t>y=f(x);</w:t>
      </w:r>
    </w:p>
    <w:p w:rsidR="00DF50CA" w:rsidRPr="00DF50CA" w:rsidRDefault="009B118F" w:rsidP="00DF50CA">
      <w:r>
        <w:rPr>
          <w:rStyle w:val="Output"/>
        </w:rPr>
        <w:t>plot(x,y)</w:t>
      </w:r>
      <w:r w:rsidR="00DF50CA">
        <w:rPr>
          <w:rStyle w:val="Output"/>
        </w:rPr>
        <w:t xml:space="preserve"> </w:t>
      </w:r>
      <w:bookmarkEnd w:id="865"/>
      <w:r w:rsidR="00DF50CA" w:rsidRPr="00DF50CA">
        <w:t xml:space="preserve"> </w:t>
      </w:r>
    </w:p>
    <w:p w:rsidR="004D2A02" w:rsidRPr="00DF50CA" w:rsidRDefault="004D2A02" w:rsidP="00DF50CA"/>
    <w:p w:rsidR="004D2A02" w:rsidRDefault="00CD6A5D">
      <w:r>
        <w:t>To call this function, a function handle is given as the first input argument.</w:t>
      </w:r>
      <w:r w:rsidR="00DF50CA">
        <w:t xml:space="preserve">  For example, to plot the function </w:t>
      </w:r>
      <w:r w:rsidR="00DF50CA" w:rsidRPr="00DF50CA">
        <w:rPr>
          <w:b/>
        </w:rPr>
        <w:t>g(x)=sin(x^2)</w:t>
      </w:r>
      <w:r w:rsidR="00DF50CA">
        <w:t xml:space="preserve"> , I first define the function </w:t>
      </w:r>
      <w:r w:rsidR="00DF50CA" w:rsidRPr="00DF50CA">
        <w:rPr>
          <w:b/>
        </w:rPr>
        <w:t>g</w:t>
      </w:r>
      <w:r w:rsidR="00DF50CA">
        <w:t xml:space="preserve"> and then call myplot in the obvious fashion:</w:t>
      </w:r>
    </w:p>
    <w:p w:rsidR="00DF50CA" w:rsidRDefault="00DF50CA"/>
    <w:p w:rsidR="00DF50CA" w:rsidRDefault="00DF50CA" w:rsidP="00DF50CA">
      <w:bookmarkStart w:id="866" w:name="INPUT_1142"/>
      <w:r w:rsidRPr="00DF50CA">
        <w:rPr>
          <w:rStyle w:val="Input"/>
        </w:rPr>
        <w:t xml:space="preserve">clear </w:t>
      </w:r>
      <w:bookmarkEnd w:id="866"/>
      <w:r w:rsidRPr="00DF50CA">
        <w:t xml:space="preserve"> </w:t>
      </w:r>
    </w:p>
    <w:p w:rsidR="00DF50CA" w:rsidRDefault="00DF50CA" w:rsidP="00DF50CA">
      <w:bookmarkStart w:id="867" w:name="INPUT_1140"/>
      <w:r>
        <w:rPr>
          <w:rStyle w:val="Input"/>
        </w:rPr>
        <w:t>g</w:t>
      </w:r>
      <w:r w:rsidRPr="00DF50CA">
        <w:rPr>
          <w:rStyle w:val="Input"/>
        </w:rPr>
        <w:t xml:space="preserve">=@(x)sin(x.^2); </w:t>
      </w:r>
      <w:bookmarkEnd w:id="867"/>
      <w:r w:rsidRPr="00DF50CA">
        <w:t xml:space="preserve"> </w:t>
      </w:r>
    </w:p>
    <w:p w:rsidR="00DF50CA" w:rsidRDefault="00DF50CA" w:rsidP="00DF50CA">
      <w:bookmarkStart w:id="868" w:name="INPUT_1141"/>
      <w:r>
        <w:rPr>
          <w:rStyle w:val="Input"/>
        </w:rPr>
        <w:t>myplot(g</w:t>
      </w:r>
      <w:r w:rsidRPr="00DF50CA">
        <w:rPr>
          <w:rStyle w:val="Input"/>
        </w:rPr>
        <w:t xml:space="preserve">,0,pi) </w:t>
      </w:r>
      <w:bookmarkEnd w:id="868"/>
      <w:r w:rsidRPr="00DF50CA">
        <w:t xml:space="preserve"> </w:t>
      </w:r>
    </w:p>
    <w:p w:rsidR="00DF50CA" w:rsidRPr="00DF50CA" w:rsidRDefault="009B118F" w:rsidP="00DF50CA">
      <w:bookmarkStart w:id="869" w:name="OUTPUT_1141"/>
      <w:r>
        <w:rPr>
          <w:noProof/>
        </w:rPr>
        <w:lastRenderedPageBreak/>
        <w:drawing>
          <wp:inline distT="0" distB="0" distL="0" distR="0">
            <wp:extent cx="3657600" cy="3200400"/>
            <wp:effectExtent l="19050" t="0" r="0" b="0"/>
            <wp:docPr id="146" name="Pictur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59"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DF50CA">
        <w:t xml:space="preserve"> </w:t>
      </w:r>
      <w:bookmarkEnd w:id="869"/>
      <w:r w:rsidR="00DF50CA" w:rsidRPr="00DF50CA">
        <w:t xml:space="preserve"> </w:t>
      </w:r>
    </w:p>
    <w:p w:rsidR="004D2A02" w:rsidRPr="00DF50CA" w:rsidRDefault="004D2A02" w:rsidP="00DF50CA"/>
    <w:p w:rsidR="004D2A02" w:rsidRDefault="004D2A02">
      <w:r>
        <w:t xml:space="preserve">Now recall the function </w:t>
      </w:r>
      <w:r>
        <w:rPr>
          <w:b/>
          <w:bCs/>
        </w:rPr>
        <w:t>f</w:t>
      </w:r>
      <w:r>
        <w:t xml:space="preserve"> that I defined earlier:</w:t>
      </w:r>
    </w:p>
    <w:p w:rsidR="004D2A02" w:rsidRDefault="004D2A02"/>
    <w:p w:rsidR="004D2A02" w:rsidRDefault="004D2A02">
      <w:bookmarkStart w:id="870" w:name="INPUT_585"/>
      <w:r>
        <w:rPr>
          <w:rStyle w:val="Input"/>
        </w:rPr>
        <w:t xml:space="preserve">type f </w:t>
      </w:r>
      <w:bookmarkEnd w:id="870"/>
      <w:r>
        <w:t xml:space="preserve"> </w:t>
      </w:r>
    </w:p>
    <w:p w:rsidR="009B118F" w:rsidRDefault="009B118F">
      <w:pPr>
        <w:rPr>
          <w:rStyle w:val="Output"/>
        </w:rPr>
      </w:pPr>
      <w:bookmarkStart w:id="871" w:name="OUTPUT_585"/>
    </w:p>
    <w:p w:rsidR="009B118F" w:rsidRDefault="009B118F">
      <w:pPr>
        <w:rPr>
          <w:rStyle w:val="Output"/>
        </w:rPr>
      </w:pPr>
      <w:r>
        <w:rPr>
          <w:rStyle w:val="Output"/>
        </w:rPr>
        <w:t>function y=f(x)</w:t>
      </w:r>
    </w:p>
    <w:p w:rsidR="009B118F" w:rsidRDefault="009B118F">
      <w:pPr>
        <w:rPr>
          <w:rStyle w:val="Output"/>
        </w:rPr>
      </w:pPr>
    </w:p>
    <w:p w:rsidR="004D2A02" w:rsidRDefault="009B118F">
      <w:r>
        <w:rPr>
          <w:rStyle w:val="Output"/>
        </w:rPr>
        <w:t>y=sin(x.^2);</w:t>
      </w:r>
      <w:r w:rsidR="004D2A02">
        <w:t xml:space="preserve"> </w:t>
      </w:r>
      <w:bookmarkEnd w:id="871"/>
      <w:r w:rsidR="004D2A02">
        <w:t xml:space="preserve"> </w:t>
      </w:r>
    </w:p>
    <w:p w:rsidR="004D2A02" w:rsidRDefault="004D2A02"/>
    <w:p w:rsidR="004D2A02" w:rsidRDefault="00DF50CA">
      <w:r>
        <w:t xml:space="preserve">One might be tempted to call </w:t>
      </w:r>
      <w:r w:rsidRPr="00DF50CA">
        <w:rPr>
          <w:b/>
        </w:rPr>
        <w:t>myplot</w:t>
      </w:r>
      <w:r>
        <w:t xml:space="preserve"> like this</w:t>
      </w:r>
      <w:r w:rsidR="004D2A02">
        <w:t>:</w:t>
      </w:r>
    </w:p>
    <w:p w:rsidR="004D2A02" w:rsidRDefault="004D2A02"/>
    <w:p w:rsidR="004D2A02" w:rsidRDefault="004D2A02">
      <w:bookmarkStart w:id="872" w:name="INPUT_586"/>
      <w:r>
        <w:rPr>
          <w:rStyle w:val="Input"/>
        </w:rPr>
        <w:t xml:space="preserve">myplot(f,0,pi) </w:t>
      </w:r>
      <w:bookmarkEnd w:id="872"/>
      <w:r>
        <w:t xml:space="preserve"> </w:t>
      </w:r>
    </w:p>
    <w:p w:rsidR="009B118F" w:rsidRDefault="009B118F">
      <w:pPr>
        <w:rPr>
          <w:rStyle w:val="Error"/>
        </w:rPr>
      </w:pPr>
      <w:bookmarkStart w:id="873" w:name="OUTPUT_586"/>
      <w:r>
        <w:rPr>
          <w:rStyle w:val="Error"/>
        </w:rPr>
        <w:t>??? Input argument "x" is undefined.</w:t>
      </w:r>
    </w:p>
    <w:p w:rsidR="009B118F" w:rsidRDefault="009B118F">
      <w:pPr>
        <w:rPr>
          <w:rStyle w:val="Error"/>
        </w:rPr>
      </w:pPr>
    </w:p>
    <w:p w:rsidR="009B118F" w:rsidRDefault="009B118F">
      <w:pPr>
        <w:rPr>
          <w:rStyle w:val="Error"/>
        </w:rPr>
      </w:pPr>
      <w:r>
        <w:rPr>
          <w:rStyle w:val="Error"/>
        </w:rPr>
        <w:t>Error in ==&gt; f at 3</w:t>
      </w:r>
    </w:p>
    <w:p w:rsidR="004D2A02" w:rsidRDefault="009B118F">
      <w:r>
        <w:rPr>
          <w:rStyle w:val="Error"/>
        </w:rPr>
        <w:t>y=sin(x.^2);</w:t>
      </w:r>
      <w:r w:rsidR="004D2A02">
        <w:t xml:space="preserve"> </w:t>
      </w:r>
      <w:bookmarkEnd w:id="873"/>
      <w:r w:rsidR="004D2A02">
        <w:t xml:space="preserve"> </w:t>
      </w:r>
    </w:p>
    <w:p w:rsidR="004D2A02" w:rsidRDefault="004D2A02"/>
    <w:p w:rsidR="004D2A02" w:rsidRDefault="004D2A02">
      <w:r>
        <w:t xml:space="preserve">The above error occurs before MATLAB reaches the executable statements in </w:t>
      </w:r>
      <w:r>
        <w:rPr>
          <w:b/>
          <w:bCs/>
        </w:rPr>
        <w:t>myplot.m</w:t>
      </w:r>
      <w:r>
        <w:t>.  In parsing the command "</w:t>
      </w:r>
      <w:r>
        <w:rPr>
          <w:b/>
          <w:bCs/>
        </w:rPr>
        <w:t>myplot(f,0,pi)</w:t>
      </w:r>
      <w:r>
        <w:t xml:space="preserve">", MATLAB must evaluate all of the inputs, so that it can pass their values to the M-file </w:t>
      </w:r>
      <w:r>
        <w:rPr>
          <w:b/>
          <w:bCs/>
        </w:rPr>
        <w:t>myplot1.m</w:t>
      </w:r>
      <w:r>
        <w:t xml:space="preserve">.  However, in trying to evaluate </w:t>
      </w:r>
      <w:r>
        <w:rPr>
          <w:b/>
          <w:bCs/>
        </w:rPr>
        <w:t>f</w:t>
      </w:r>
      <w:r>
        <w:t xml:space="preserve">, MATLAB calls the M-file </w:t>
      </w:r>
      <w:r>
        <w:rPr>
          <w:b/>
          <w:bCs/>
        </w:rPr>
        <w:t xml:space="preserve">f.m </w:t>
      </w:r>
      <w:r>
        <w:t xml:space="preserve">and encounters an error since the input to </w:t>
      </w:r>
      <w:r>
        <w:rPr>
          <w:b/>
          <w:bCs/>
        </w:rPr>
        <w:t>f</w:t>
      </w:r>
      <w:r>
        <w:t xml:space="preserve"> has not been given.</w:t>
      </w:r>
    </w:p>
    <w:p w:rsidR="004D2A02" w:rsidRDefault="004D2A02"/>
    <w:p w:rsidR="0087619B" w:rsidRDefault="0087619B">
      <w:r>
        <w:t xml:space="preserve">To correctly pass </w:t>
      </w:r>
      <w:r w:rsidRPr="0087619B">
        <w:rPr>
          <w:b/>
        </w:rPr>
        <w:t>f</w:t>
      </w:r>
      <w:r>
        <w:t xml:space="preserve"> to </w:t>
      </w:r>
      <w:r w:rsidRPr="0087619B">
        <w:rPr>
          <w:b/>
        </w:rPr>
        <w:t>myplot</w:t>
      </w:r>
      <w:r>
        <w:t xml:space="preserve">, we must create a function handle referring to </w:t>
      </w:r>
      <w:r w:rsidRPr="0087619B">
        <w:rPr>
          <w:b/>
        </w:rPr>
        <w:t>f.m</w:t>
      </w:r>
      <w:r>
        <w:t>:</w:t>
      </w:r>
    </w:p>
    <w:p w:rsidR="0087619B" w:rsidRDefault="0087619B"/>
    <w:p w:rsidR="0087619B" w:rsidRDefault="0087619B" w:rsidP="0087619B">
      <w:bookmarkStart w:id="874" w:name="INPUT_1143"/>
      <w:r w:rsidRPr="0087619B">
        <w:rPr>
          <w:rStyle w:val="Input"/>
        </w:rPr>
        <w:t xml:space="preserve">f1=@f </w:t>
      </w:r>
      <w:bookmarkEnd w:id="874"/>
      <w:r w:rsidRPr="0087619B">
        <w:t xml:space="preserve"> </w:t>
      </w:r>
    </w:p>
    <w:p w:rsidR="009B118F" w:rsidRDefault="009B118F" w:rsidP="0087619B">
      <w:pPr>
        <w:rPr>
          <w:rStyle w:val="Output"/>
        </w:rPr>
      </w:pPr>
      <w:bookmarkStart w:id="875" w:name="OUTPUT_1143"/>
      <w:r>
        <w:rPr>
          <w:rStyle w:val="Output"/>
        </w:rPr>
        <w:t xml:space="preserve">f1 = </w:t>
      </w:r>
    </w:p>
    <w:p w:rsidR="0087619B" w:rsidRPr="0087619B" w:rsidRDefault="009B118F" w:rsidP="0087619B">
      <w:r>
        <w:rPr>
          <w:rStyle w:val="Output"/>
        </w:rPr>
        <w:t xml:space="preserve">    @f</w:t>
      </w:r>
      <w:r w:rsidR="0087619B">
        <w:rPr>
          <w:rStyle w:val="Output"/>
        </w:rPr>
        <w:t xml:space="preserve"> </w:t>
      </w:r>
      <w:bookmarkEnd w:id="875"/>
      <w:r w:rsidR="0087619B" w:rsidRPr="0087619B">
        <w:t xml:space="preserve"> </w:t>
      </w:r>
    </w:p>
    <w:p w:rsidR="0087619B" w:rsidRDefault="0087619B" w:rsidP="0087619B">
      <w:bookmarkStart w:id="876" w:name="INPUT_1144"/>
      <w:r w:rsidRPr="0087619B">
        <w:rPr>
          <w:rStyle w:val="Input"/>
        </w:rPr>
        <w:t xml:space="preserve">myplot(f1,0,pi) </w:t>
      </w:r>
      <w:bookmarkEnd w:id="876"/>
      <w:r w:rsidRPr="0087619B">
        <w:t xml:space="preserve"> </w:t>
      </w:r>
    </w:p>
    <w:p w:rsidR="0087619B" w:rsidRPr="0087619B" w:rsidRDefault="009B118F" w:rsidP="0087619B">
      <w:bookmarkStart w:id="877" w:name="OUTPUT_1144"/>
      <w:r>
        <w:rPr>
          <w:noProof/>
        </w:rPr>
        <w:lastRenderedPageBreak/>
        <w:drawing>
          <wp:inline distT="0" distB="0" distL="0" distR="0">
            <wp:extent cx="3657600" cy="3200400"/>
            <wp:effectExtent l="19050" t="0" r="0" b="0"/>
            <wp:docPr id="147" name="Pictur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60"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87619B">
        <w:t xml:space="preserve"> </w:t>
      </w:r>
      <w:bookmarkEnd w:id="877"/>
      <w:r w:rsidR="0087619B" w:rsidRPr="0087619B">
        <w:t xml:space="preserve"> </w:t>
      </w:r>
    </w:p>
    <w:p w:rsidR="0087619B" w:rsidRPr="0087619B" w:rsidRDefault="0087619B" w:rsidP="0087619B"/>
    <w:p w:rsidR="0087619B" w:rsidRPr="0087619B" w:rsidRDefault="0087619B" w:rsidP="0087619B"/>
    <w:p w:rsidR="00360C9C" w:rsidRPr="00360C9C" w:rsidRDefault="00360C9C">
      <w:pPr>
        <w:rPr>
          <w:bCs/>
        </w:rPr>
      </w:pPr>
      <w:r w:rsidRPr="00360C9C">
        <w:rPr>
          <w:bCs/>
        </w:rPr>
        <w:t>Now the code works fine.</w:t>
      </w:r>
    </w:p>
    <w:p w:rsidR="004D2A02" w:rsidRDefault="004D2A02" w:rsidP="00482DB4">
      <w:pPr>
        <w:pStyle w:val="Heading2"/>
      </w:pPr>
      <w:bookmarkStart w:id="878" w:name="_Toc299541555"/>
      <w:r>
        <w:t>Section 4.4: Numerical methods for initial value problems</w:t>
      </w:r>
      <w:bookmarkEnd w:id="878"/>
    </w:p>
    <w:p w:rsidR="004D2A02" w:rsidRDefault="004D2A02"/>
    <w:p w:rsidR="004D2A02" w:rsidRDefault="004D2A02">
      <w:r>
        <w:t>Now I will show how to implement numerical methods, such as those discussed in the text, in MATLAB programs.  I will focus on Euler's method; you should easily be able to extend these techniques to implement a Runge-Kutta method.</w:t>
      </w:r>
    </w:p>
    <w:p w:rsidR="004D2A02" w:rsidRDefault="004D2A02"/>
    <w:p w:rsidR="004D2A02" w:rsidRDefault="004D2A02">
      <w:r>
        <w:t>Consider the IVP</w:t>
      </w:r>
    </w:p>
    <w:p w:rsidR="004D2A02" w:rsidRDefault="004D2A02"/>
    <w:p w:rsidR="004D2A02" w:rsidRDefault="004D2A02">
      <w:pPr>
        <w:jc w:val="center"/>
      </w:pPr>
      <w:r w:rsidRPr="00CF596D">
        <w:rPr>
          <w:position w:val="-44"/>
        </w:rPr>
        <w:object w:dxaOrig="1920" w:dyaOrig="999">
          <v:shape id="_x0000_i1039" type="#_x0000_t75" style="width:96pt;height:49.9pt" o:ole="">
            <v:imagedata r:id="rId61" o:title=""/>
          </v:shape>
          <o:OLEObject Type="Embed" ProgID="Equation.3" ShapeID="_x0000_i1039" DrawAspect="Content" ObjectID="_1373283612" r:id="rId62"/>
        </w:object>
      </w:r>
    </w:p>
    <w:p w:rsidR="004D2A02" w:rsidRDefault="004D2A02">
      <w:pPr>
        <w:pStyle w:val="Footer"/>
        <w:tabs>
          <w:tab w:val="clear" w:pos="4320"/>
          <w:tab w:val="clear" w:pos="8640"/>
        </w:tabs>
      </w:pPr>
    </w:p>
    <w:p w:rsidR="00482DB4" w:rsidRDefault="004D2A02">
      <w:r>
        <w:t xml:space="preserve">A program that applies Euler's method to this problem should take, as input, </w:t>
      </w:r>
      <m:oMath>
        <m:r>
          <w:rPr>
            <w:rFonts w:ascii="Cambria Math" w:hAnsi="Cambria Math"/>
          </w:rPr>
          <m:t>f</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t xml:space="preserve">, as well as information that allows it to determine the step size and the number of steps, and return, as output, the </w:t>
      </w:r>
    </w:p>
    <w:p w:rsidR="004D2A02" w:rsidRDefault="004D2A02">
      <w:r>
        <w:t>approximate solution on the resulting grid.  I will assume that the user will specify the time in</w:t>
      </w:r>
      <w:r w:rsidR="00482DB4">
        <w:t xml:space="preserve">terval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t xml:space="preserve"> and the number of steps </w:t>
      </w:r>
      <m:oMath>
        <m:r>
          <w:rPr>
            <w:rFonts w:ascii="Cambria Math" w:hAnsi="Cambria Math"/>
          </w:rPr>
          <m:t>n</m:t>
        </m:r>
      </m:oMath>
      <w:r>
        <w:t xml:space="preserve"> (then the program can compute the time step).</w:t>
      </w:r>
    </w:p>
    <w:p w:rsidR="004D2A02" w:rsidRDefault="004D2A02"/>
    <w:p w:rsidR="004D2A02" w:rsidRDefault="004D2A02">
      <w:r>
        <w:t>As an example, I will solve the IVP</w:t>
      </w:r>
    </w:p>
    <w:p w:rsidR="004D2A02" w:rsidRDefault="004D2A02"/>
    <w:p w:rsidR="004D2A02" w:rsidRDefault="004D2A02">
      <w:pPr>
        <w:jc w:val="center"/>
      </w:pPr>
      <w:r w:rsidRPr="00CF596D">
        <w:rPr>
          <w:position w:val="-44"/>
        </w:rPr>
        <w:object w:dxaOrig="1800" w:dyaOrig="999">
          <v:shape id="_x0000_i1040" type="#_x0000_t75" style="width:90pt;height:49.9pt" o:ole="">
            <v:imagedata r:id="rId63" o:title=""/>
          </v:shape>
          <o:OLEObject Type="Embed" ProgID="Equation.3" ShapeID="_x0000_i1040" DrawAspect="Content" ObjectID="_1373283613" r:id="rId64"/>
        </w:object>
      </w:r>
    </w:p>
    <w:p w:rsidR="004D2A02" w:rsidRDefault="004D2A02"/>
    <w:p w:rsidR="004D2A02" w:rsidRDefault="004D2A02">
      <w:r>
        <w:t>on the interval [0,10].  I will do it first interactively, and then collect the commands in an M-file.</w:t>
      </w:r>
    </w:p>
    <w:p w:rsidR="004D2A02" w:rsidRDefault="004D2A02">
      <w:pPr>
        <w:spacing w:before="240"/>
      </w:pPr>
      <w:r>
        <w:lastRenderedPageBreak/>
        <w:t>The first step is to define the grid and allocate space to save the computed solution.  I will use 100 steps, so the grid and the solution vector will each contain 101 components (</w:t>
      </w:r>
      <w:r>
        <w:rPr>
          <w:i/>
          <w:iCs/>
        </w:rPr>
        <w:t>t</w:t>
      </w:r>
      <w:r>
        <w:rPr>
          <w:vertAlign w:val="subscript"/>
        </w:rPr>
        <w:t>0</w:t>
      </w:r>
      <w:r>
        <w:t>,</w:t>
      </w:r>
      <w:r>
        <w:rPr>
          <w:i/>
          <w:iCs/>
        </w:rPr>
        <w:t>t</w:t>
      </w:r>
      <w:r>
        <w:rPr>
          <w:vertAlign w:val="subscript"/>
        </w:rPr>
        <w:t>1</w:t>
      </w:r>
      <w:r>
        <w:t>,</w:t>
      </w:r>
      <w:r>
        <w:rPr>
          <w:i/>
          <w:iCs/>
        </w:rPr>
        <w:t>t</w:t>
      </w:r>
      <w:r>
        <w:rPr>
          <w:vertAlign w:val="subscript"/>
        </w:rPr>
        <w:t>2</w:t>
      </w:r>
      <w:r>
        <w:t>,…,</w:t>
      </w:r>
      <w:r>
        <w:rPr>
          <w:i/>
          <w:iCs/>
        </w:rPr>
        <w:t>t</w:t>
      </w:r>
      <w:r>
        <w:rPr>
          <w:vertAlign w:val="subscript"/>
        </w:rPr>
        <w:t>100</w:t>
      </w:r>
      <w:r>
        <w:t xml:space="preserve"> and </w:t>
      </w:r>
      <w:r>
        <w:rPr>
          <w:i/>
          <w:iCs/>
        </w:rPr>
        <w:t>u</w:t>
      </w:r>
      <w:r>
        <w:rPr>
          <w:vertAlign w:val="subscript"/>
        </w:rPr>
        <w:t>0</w:t>
      </w:r>
      <w:r>
        <w:t>,</w:t>
      </w:r>
      <w:r>
        <w:rPr>
          <w:i/>
          <w:iCs/>
        </w:rPr>
        <w:t>u</w:t>
      </w:r>
      <w:r>
        <w:rPr>
          <w:vertAlign w:val="subscript"/>
        </w:rPr>
        <w:t>1</w:t>
      </w:r>
      <w:r>
        <w:t>,</w:t>
      </w:r>
      <w:r>
        <w:rPr>
          <w:i/>
          <w:iCs/>
        </w:rPr>
        <w:t>u</w:t>
      </w:r>
      <w:r>
        <w:rPr>
          <w:vertAlign w:val="subscript"/>
        </w:rPr>
        <w:t>2</w:t>
      </w:r>
      <w:r>
        <w:t>,…,</w:t>
      </w:r>
      <w:r>
        <w:rPr>
          <w:i/>
          <w:iCs/>
        </w:rPr>
        <w:t>u</w:t>
      </w:r>
      <w:r>
        <w:rPr>
          <w:vertAlign w:val="subscript"/>
        </w:rPr>
        <w:t>100</w:t>
      </w:r>
      <w:r>
        <w:t xml:space="preserve">).  (It is convenient to store the times </w:t>
      </w:r>
      <w:r>
        <w:rPr>
          <w:i/>
          <w:iCs/>
        </w:rPr>
        <w:t>t</w:t>
      </w:r>
      <w:r>
        <w:rPr>
          <w:vertAlign w:val="subscript"/>
        </w:rPr>
        <w:t>0</w:t>
      </w:r>
      <w:r>
        <w:t>,</w:t>
      </w:r>
      <w:r>
        <w:rPr>
          <w:i/>
          <w:iCs/>
        </w:rPr>
        <w:t>t</w:t>
      </w:r>
      <w:r>
        <w:rPr>
          <w:vertAlign w:val="subscript"/>
        </w:rPr>
        <w:t>1</w:t>
      </w:r>
      <w:r>
        <w:t>,</w:t>
      </w:r>
      <w:r>
        <w:rPr>
          <w:i/>
          <w:iCs/>
        </w:rPr>
        <w:t>t</w:t>
      </w:r>
      <w:r>
        <w:rPr>
          <w:vertAlign w:val="subscript"/>
        </w:rPr>
        <w:t>2</w:t>
      </w:r>
      <w:r>
        <w:t>,…,</w:t>
      </w:r>
      <w:r>
        <w:rPr>
          <w:i/>
          <w:iCs/>
        </w:rPr>
        <w:t>t</w:t>
      </w:r>
      <w:r>
        <w:rPr>
          <w:vertAlign w:val="subscript"/>
        </w:rPr>
        <w:t>100</w:t>
      </w:r>
      <w:r>
        <w:t xml:space="preserve"> in a vector for later use, such as graphing the solution.)</w:t>
      </w:r>
    </w:p>
    <w:p w:rsidR="004D2A02" w:rsidRDefault="004D2A02">
      <w:pPr>
        <w:spacing w:before="240"/>
      </w:pPr>
    </w:p>
    <w:p w:rsidR="004D2A02" w:rsidRDefault="004D2A02">
      <w:bookmarkStart w:id="879" w:name="INPUT_595"/>
      <w:r>
        <w:rPr>
          <w:rStyle w:val="Input"/>
        </w:rPr>
        <w:t xml:space="preserve">clear </w:t>
      </w:r>
      <w:bookmarkEnd w:id="879"/>
      <w:r>
        <w:t xml:space="preserve"> </w:t>
      </w:r>
    </w:p>
    <w:p w:rsidR="004D2A02" w:rsidRDefault="004D2A02">
      <w:bookmarkStart w:id="880" w:name="INPUT_597"/>
      <w:r>
        <w:rPr>
          <w:rStyle w:val="Input"/>
        </w:rPr>
        <w:t xml:space="preserve">t=linspace(0,10,101); </w:t>
      </w:r>
      <w:bookmarkEnd w:id="880"/>
      <w:r>
        <w:t xml:space="preserve"> </w:t>
      </w:r>
    </w:p>
    <w:p w:rsidR="004D2A02" w:rsidRDefault="004D2A02">
      <w:bookmarkStart w:id="881" w:name="INPUT_596"/>
      <w:r>
        <w:rPr>
          <w:rStyle w:val="Input"/>
        </w:rPr>
        <w:t xml:space="preserve">u=zeros(1,101); </w:t>
      </w:r>
      <w:bookmarkEnd w:id="881"/>
      <w:r>
        <w:t xml:space="preserve"> </w:t>
      </w:r>
    </w:p>
    <w:p w:rsidR="004D2A02" w:rsidRDefault="004D2A02"/>
    <w:p w:rsidR="004D2A02" w:rsidRDefault="004D2A02">
      <w:r>
        <w:t>Now I assign the initial value and compute the time step:</w:t>
      </w:r>
    </w:p>
    <w:p w:rsidR="004D2A02" w:rsidRDefault="004D2A02"/>
    <w:p w:rsidR="004D2A02" w:rsidRDefault="004D2A02">
      <w:bookmarkStart w:id="882" w:name="INPUT_598"/>
      <w:r>
        <w:rPr>
          <w:rStyle w:val="Input"/>
        </w:rPr>
        <w:t xml:space="preserve">u(1)=1; </w:t>
      </w:r>
      <w:bookmarkEnd w:id="882"/>
      <w:r>
        <w:t xml:space="preserve"> </w:t>
      </w:r>
    </w:p>
    <w:p w:rsidR="004D2A02" w:rsidRDefault="004D2A02">
      <w:bookmarkStart w:id="883" w:name="INPUT_603"/>
      <w:r>
        <w:rPr>
          <w:rStyle w:val="Input"/>
        </w:rPr>
        <w:t xml:space="preserve">dt=10/100; </w:t>
      </w:r>
      <w:bookmarkEnd w:id="883"/>
      <w:r>
        <w:t xml:space="preserve"> </w:t>
      </w:r>
    </w:p>
    <w:p w:rsidR="004D2A02" w:rsidRDefault="004D2A02"/>
    <w:p w:rsidR="004D2A02" w:rsidRDefault="004D2A02">
      <w:r>
        <w:t>Next I define the function that forms the right-hand side of the ODE:</w:t>
      </w:r>
    </w:p>
    <w:p w:rsidR="004D2A02" w:rsidRDefault="004D2A02"/>
    <w:p w:rsidR="004D2A02" w:rsidRDefault="00E74797">
      <w:bookmarkStart w:id="884" w:name="INPUT_599"/>
      <w:r>
        <w:rPr>
          <w:rStyle w:val="Input"/>
        </w:rPr>
        <w:t>f=@(t,u)u/(1+t^2)</w:t>
      </w:r>
      <w:r w:rsidR="004D2A02">
        <w:rPr>
          <w:rStyle w:val="Input"/>
        </w:rPr>
        <w:t xml:space="preserve"> </w:t>
      </w:r>
      <w:bookmarkEnd w:id="884"/>
      <w:r w:rsidR="004D2A02">
        <w:t xml:space="preserve"> </w:t>
      </w:r>
    </w:p>
    <w:p w:rsidR="009B118F" w:rsidRDefault="009B118F">
      <w:pPr>
        <w:rPr>
          <w:rStyle w:val="Output"/>
        </w:rPr>
      </w:pPr>
      <w:bookmarkStart w:id="885" w:name="OUTPUT_599"/>
      <w:r>
        <w:rPr>
          <w:rStyle w:val="Output"/>
        </w:rPr>
        <w:t xml:space="preserve">f = </w:t>
      </w:r>
    </w:p>
    <w:p w:rsidR="004D2A02" w:rsidRDefault="009B118F">
      <w:r>
        <w:rPr>
          <w:rStyle w:val="Output"/>
        </w:rPr>
        <w:t xml:space="preserve">    @(t,u)u/(1+t^2)</w:t>
      </w:r>
      <w:r w:rsidR="004D2A02">
        <w:rPr>
          <w:rStyle w:val="Output"/>
        </w:rPr>
        <w:t xml:space="preserve"> </w:t>
      </w:r>
      <w:bookmarkEnd w:id="885"/>
      <w:r w:rsidR="004D2A02">
        <w:t xml:space="preserve"> </w:t>
      </w:r>
    </w:p>
    <w:p w:rsidR="004D2A02" w:rsidRDefault="004D2A02"/>
    <w:p w:rsidR="004D2A02" w:rsidRDefault="004D2A02">
      <w:r>
        <w:t>Euler's method is now implemented in a single loop:</w:t>
      </w:r>
    </w:p>
    <w:p w:rsidR="004D2A02" w:rsidRDefault="004D2A02"/>
    <w:p w:rsidR="00E74797" w:rsidRPr="00E74797" w:rsidRDefault="004D2A02">
      <w:pPr>
        <w:rPr>
          <w:rStyle w:val="Input"/>
        </w:rPr>
      </w:pPr>
      <w:bookmarkStart w:id="886" w:name="INPUT_1145"/>
      <w:r w:rsidRPr="00E74797">
        <w:rPr>
          <w:rStyle w:val="Input"/>
        </w:rPr>
        <w:t xml:space="preserve">for ii=1:100  </w:t>
      </w:r>
    </w:p>
    <w:p w:rsidR="00E74797" w:rsidRPr="00E74797" w:rsidRDefault="00E74797">
      <w:pPr>
        <w:rPr>
          <w:rStyle w:val="Input"/>
        </w:rPr>
      </w:pPr>
      <w:r w:rsidRPr="00E74797">
        <w:rPr>
          <w:rStyle w:val="Input"/>
        </w:rPr>
        <w:t xml:space="preserve">  u(ii+1)=u(ii)+dt*f(t(ii),u(ii)); </w:t>
      </w:r>
    </w:p>
    <w:p w:rsidR="00E74797" w:rsidRDefault="00E74797" w:rsidP="00E74797">
      <w:r w:rsidRPr="00E74797">
        <w:rPr>
          <w:rStyle w:val="Input"/>
        </w:rPr>
        <w:t xml:space="preserve">end </w:t>
      </w:r>
      <w:bookmarkEnd w:id="886"/>
      <w:r w:rsidRPr="00E74797">
        <w:t xml:space="preserve"> </w:t>
      </w:r>
    </w:p>
    <w:p w:rsidR="004D2A02" w:rsidRDefault="004D2A02"/>
    <w:p w:rsidR="004D2A02" w:rsidRDefault="004D2A02">
      <w:r>
        <w:t xml:space="preserve">The exact solution is </w:t>
      </w:r>
      <w:r>
        <w:rPr>
          <w:i/>
          <w:iCs/>
        </w:rPr>
        <w:t>u</w:t>
      </w:r>
      <w:r>
        <w:t>(</w:t>
      </w:r>
      <w:r>
        <w:rPr>
          <w:i/>
          <w:iCs/>
        </w:rPr>
        <w:t>t</w:t>
      </w:r>
      <w:r>
        <w:t>)=exp(tan</w:t>
      </w:r>
      <w:r>
        <w:rPr>
          <w:vertAlign w:val="superscript"/>
        </w:rPr>
        <w:t>-1</w:t>
      </w:r>
      <w:r>
        <w:t>(</w:t>
      </w:r>
      <w:r>
        <w:rPr>
          <w:i/>
          <w:iCs/>
        </w:rPr>
        <w:t>t</w:t>
      </w:r>
      <w:r>
        <w:t>)):</w:t>
      </w:r>
    </w:p>
    <w:p w:rsidR="004D2A02" w:rsidRDefault="004D2A02"/>
    <w:p w:rsidR="004D2A02" w:rsidRDefault="004D2A02"/>
    <w:p w:rsidR="004D2A02" w:rsidRDefault="004D2A02">
      <w:bookmarkStart w:id="887" w:name="INPUT_604"/>
      <w:r>
        <w:rPr>
          <w:rStyle w:val="Input"/>
        </w:rPr>
        <w:t xml:space="preserve"> U=</w:t>
      </w:r>
      <w:r w:rsidR="00E74797">
        <w:rPr>
          <w:rStyle w:val="Input"/>
        </w:rPr>
        <w:t>@(t)</w:t>
      </w:r>
      <w:r>
        <w:rPr>
          <w:rStyle w:val="Input"/>
        </w:rPr>
        <w:t xml:space="preserve">exp(atan(t)) </w:t>
      </w:r>
      <w:bookmarkEnd w:id="887"/>
      <w:r>
        <w:t xml:space="preserve"> </w:t>
      </w:r>
    </w:p>
    <w:p w:rsidR="009B118F" w:rsidRDefault="009B118F">
      <w:pPr>
        <w:rPr>
          <w:rStyle w:val="Output"/>
        </w:rPr>
      </w:pPr>
      <w:bookmarkStart w:id="888" w:name="OUTPUT_604"/>
      <w:r>
        <w:rPr>
          <w:rStyle w:val="Output"/>
        </w:rPr>
        <w:t xml:space="preserve">U = </w:t>
      </w:r>
    </w:p>
    <w:p w:rsidR="004D2A02" w:rsidRDefault="009B118F">
      <w:r>
        <w:rPr>
          <w:rStyle w:val="Output"/>
        </w:rPr>
        <w:t xml:space="preserve">    @(t)exp(atan(t))</w:t>
      </w:r>
      <w:r w:rsidR="004D2A02">
        <w:t xml:space="preserve"> </w:t>
      </w:r>
      <w:bookmarkEnd w:id="888"/>
      <w:r w:rsidR="004D2A02">
        <w:t xml:space="preserve"> </w:t>
      </w:r>
    </w:p>
    <w:p w:rsidR="004D2A02" w:rsidRDefault="004D2A02"/>
    <w:p w:rsidR="004D2A02" w:rsidRDefault="004D2A02">
      <w:r>
        <w:t>Here is a graph of the exact solution and the computed solution:</w:t>
      </w:r>
    </w:p>
    <w:p w:rsidR="004D2A02" w:rsidRDefault="004D2A02"/>
    <w:p w:rsidR="004D2A02" w:rsidRDefault="004D2A02">
      <w:bookmarkStart w:id="889" w:name="INPUT_605"/>
      <w:r>
        <w:rPr>
          <w:rStyle w:val="Input"/>
        </w:rPr>
        <w:t xml:space="preserve">plot(t,U(t),t,u) </w:t>
      </w:r>
      <w:bookmarkEnd w:id="889"/>
      <w:r>
        <w:t xml:space="preserve"> </w:t>
      </w:r>
    </w:p>
    <w:p w:rsidR="004D2A02" w:rsidRDefault="009B118F">
      <w:bookmarkStart w:id="890" w:name="OUTPUT_605"/>
      <w:r>
        <w:rPr>
          <w:noProof/>
        </w:rPr>
        <w:lastRenderedPageBreak/>
        <w:drawing>
          <wp:inline distT="0" distB="0" distL="0" distR="0">
            <wp:extent cx="3657600" cy="3200400"/>
            <wp:effectExtent l="19050" t="0" r="0" b="0"/>
            <wp:docPr id="148" name="Pictur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65"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890"/>
      <w:r w:rsidR="004D2A02">
        <w:t xml:space="preserve"> </w:t>
      </w:r>
    </w:p>
    <w:p w:rsidR="004D2A02" w:rsidRDefault="004D2A02"/>
    <w:p w:rsidR="004D2A02" w:rsidRDefault="004D2A02">
      <w:r>
        <w:t>The computed solution is not too different from the exact solution.  As is often the  case, it is more informative to graph the error:</w:t>
      </w:r>
    </w:p>
    <w:p w:rsidR="004D2A02" w:rsidRDefault="004D2A02"/>
    <w:p w:rsidR="004D2A02" w:rsidRDefault="004D2A02">
      <w:bookmarkStart w:id="891" w:name="INPUT_606"/>
      <w:r>
        <w:rPr>
          <w:rStyle w:val="Input"/>
        </w:rPr>
        <w:t xml:space="preserve">plot(t,U(t)-u) </w:t>
      </w:r>
      <w:bookmarkEnd w:id="891"/>
      <w:r>
        <w:t xml:space="preserve"> </w:t>
      </w:r>
    </w:p>
    <w:p w:rsidR="004D2A02" w:rsidRDefault="009B118F">
      <w:bookmarkStart w:id="892" w:name="OUTPUT_606"/>
      <w:r>
        <w:rPr>
          <w:noProof/>
        </w:rPr>
        <w:drawing>
          <wp:inline distT="0" distB="0" distL="0" distR="0">
            <wp:extent cx="3657600" cy="3200400"/>
            <wp:effectExtent l="19050" t="0" r="0" b="0"/>
            <wp:docPr id="149" name="Pictur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66"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892"/>
      <w:r w:rsidR="004D2A02">
        <w:t xml:space="preserve"> </w:t>
      </w:r>
    </w:p>
    <w:p w:rsidR="004D2A02" w:rsidRDefault="004D2A02"/>
    <w:p w:rsidR="004D2A02" w:rsidRDefault="004D2A02">
      <w:r>
        <w:t xml:space="preserve"> </w:t>
      </w:r>
    </w:p>
    <w:p w:rsidR="004D2A02" w:rsidRDefault="004D2A02"/>
    <w:p w:rsidR="004D2A02" w:rsidRDefault="004D2A02">
      <w:r>
        <w:t>It is now easy to gather the above steps in an M-file  that implements Euler's method:</w:t>
      </w:r>
    </w:p>
    <w:p w:rsidR="004D2A02" w:rsidRDefault="004D2A02"/>
    <w:p w:rsidR="004D2A02" w:rsidRDefault="004D2A02">
      <w:bookmarkStart w:id="893" w:name="INPUT_607"/>
      <w:r>
        <w:rPr>
          <w:rStyle w:val="Input"/>
        </w:rPr>
        <w:t xml:space="preserve">type euler1 </w:t>
      </w:r>
      <w:bookmarkEnd w:id="893"/>
      <w:r>
        <w:t xml:space="preserve"> </w:t>
      </w:r>
    </w:p>
    <w:p w:rsidR="009B118F" w:rsidRDefault="009B118F">
      <w:pPr>
        <w:rPr>
          <w:rStyle w:val="Output"/>
        </w:rPr>
      </w:pPr>
      <w:bookmarkStart w:id="894" w:name="OUTPUT_607"/>
    </w:p>
    <w:p w:rsidR="009B118F" w:rsidRDefault="009B118F">
      <w:pPr>
        <w:rPr>
          <w:rStyle w:val="Output"/>
        </w:rPr>
      </w:pPr>
      <w:r>
        <w:rPr>
          <w:rStyle w:val="Output"/>
        </w:rPr>
        <w:lastRenderedPageBreak/>
        <w:t>function [u,t]=euler1(f,t0,tf,u0,n)</w:t>
      </w:r>
    </w:p>
    <w:p w:rsidR="009B118F" w:rsidRDefault="009B118F">
      <w:pPr>
        <w:rPr>
          <w:rStyle w:val="Output"/>
        </w:rPr>
      </w:pPr>
    </w:p>
    <w:p w:rsidR="009B118F" w:rsidRDefault="009B118F">
      <w:pPr>
        <w:rPr>
          <w:rStyle w:val="Output"/>
        </w:rPr>
      </w:pPr>
      <w:r>
        <w:rPr>
          <w:rStyle w:val="Output"/>
        </w:rPr>
        <w:t>%[u,t]=euler1(f,t0,tf,u0,n)</w:t>
      </w:r>
    </w:p>
    <w:p w:rsidR="009B118F" w:rsidRDefault="009B118F">
      <w:pPr>
        <w:rPr>
          <w:rStyle w:val="Output"/>
        </w:rPr>
      </w:pPr>
      <w:r>
        <w:rPr>
          <w:rStyle w:val="Output"/>
        </w:rPr>
        <w:t>%</w:t>
      </w:r>
    </w:p>
    <w:p w:rsidR="009B118F" w:rsidRDefault="009B118F">
      <w:pPr>
        <w:rPr>
          <w:rStyle w:val="Output"/>
        </w:rPr>
      </w:pPr>
      <w:r>
        <w:rPr>
          <w:rStyle w:val="Output"/>
        </w:rPr>
        <w:t>%   This function implements Euler's method for solving the IVP</w:t>
      </w:r>
    </w:p>
    <w:p w:rsidR="009B118F" w:rsidRDefault="009B118F">
      <w:pPr>
        <w:rPr>
          <w:rStyle w:val="Output"/>
        </w:rPr>
      </w:pPr>
      <w:r>
        <w:rPr>
          <w:rStyle w:val="Output"/>
        </w:rPr>
        <w:t>%</w:t>
      </w:r>
    </w:p>
    <w:p w:rsidR="009B118F" w:rsidRDefault="009B118F">
      <w:pPr>
        <w:rPr>
          <w:rStyle w:val="Output"/>
        </w:rPr>
      </w:pPr>
      <w:r>
        <w:rPr>
          <w:rStyle w:val="Output"/>
        </w:rPr>
        <w:t>%         du/dt=f(t,u), u(t0)=u0</w:t>
      </w:r>
    </w:p>
    <w:p w:rsidR="009B118F" w:rsidRDefault="009B118F">
      <w:pPr>
        <w:rPr>
          <w:rStyle w:val="Output"/>
        </w:rPr>
      </w:pPr>
      <w:r>
        <w:rPr>
          <w:rStyle w:val="Output"/>
        </w:rPr>
        <w:t>%</w:t>
      </w:r>
    </w:p>
    <w:p w:rsidR="009B118F" w:rsidRDefault="009B118F">
      <w:pPr>
        <w:rPr>
          <w:rStyle w:val="Output"/>
        </w:rPr>
      </w:pPr>
      <w:r>
        <w:rPr>
          <w:rStyle w:val="Output"/>
        </w:rPr>
        <w:t>%   on the interval [t0,tf].  n steps of Euler's method are taken;</w:t>
      </w:r>
    </w:p>
    <w:p w:rsidR="009B118F" w:rsidRDefault="009B118F">
      <w:pPr>
        <w:rPr>
          <w:rStyle w:val="Output"/>
        </w:rPr>
      </w:pPr>
      <w:r>
        <w:rPr>
          <w:rStyle w:val="Output"/>
        </w:rPr>
        <w:t>%   the step size is dt=(tf-t0)/n.</w:t>
      </w:r>
    </w:p>
    <w:p w:rsidR="009B118F" w:rsidRDefault="009B118F">
      <w:pPr>
        <w:rPr>
          <w:rStyle w:val="Output"/>
        </w:rPr>
      </w:pPr>
    </w:p>
    <w:p w:rsidR="009B118F" w:rsidRDefault="009B118F">
      <w:pPr>
        <w:rPr>
          <w:rStyle w:val="Output"/>
        </w:rPr>
      </w:pPr>
      <w:r>
        <w:rPr>
          <w:rStyle w:val="Output"/>
        </w:rPr>
        <w:t>% Compute the grid and allocate space for the solution</w:t>
      </w:r>
    </w:p>
    <w:p w:rsidR="009B118F" w:rsidRDefault="009B118F">
      <w:pPr>
        <w:rPr>
          <w:rStyle w:val="Output"/>
        </w:rPr>
      </w:pPr>
    </w:p>
    <w:p w:rsidR="009B118F" w:rsidRDefault="009B118F">
      <w:pPr>
        <w:rPr>
          <w:rStyle w:val="Output"/>
        </w:rPr>
      </w:pPr>
      <w:r>
        <w:rPr>
          <w:rStyle w:val="Output"/>
        </w:rPr>
        <w:t>t=linspace(t0,tf,n+1);</w:t>
      </w:r>
    </w:p>
    <w:p w:rsidR="009B118F" w:rsidRDefault="009B118F">
      <w:pPr>
        <w:rPr>
          <w:rStyle w:val="Output"/>
        </w:rPr>
      </w:pPr>
      <w:r>
        <w:rPr>
          <w:rStyle w:val="Output"/>
        </w:rPr>
        <w:t>u=zeros(1,n+1);</w:t>
      </w:r>
    </w:p>
    <w:p w:rsidR="009B118F" w:rsidRDefault="009B118F">
      <w:pPr>
        <w:rPr>
          <w:rStyle w:val="Output"/>
        </w:rPr>
      </w:pPr>
    </w:p>
    <w:p w:rsidR="009B118F" w:rsidRDefault="009B118F">
      <w:pPr>
        <w:rPr>
          <w:rStyle w:val="Output"/>
        </w:rPr>
      </w:pPr>
      <w:r>
        <w:rPr>
          <w:rStyle w:val="Output"/>
        </w:rPr>
        <w:t>% Assign the initial value and compute the time step</w:t>
      </w:r>
    </w:p>
    <w:p w:rsidR="009B118F" w:rsidRDefault="009B118F">
      <w:pPr>
        <w:rPr>
          <w:rStyle w:val="Output"/>
        </w:rPr>
      </w:pPr>
    </w:p>
    <w:p w:rsidR="009B118F" w:rsidRDefault="009B118F">
      <w:pPr>
        <w:rPr>
          <w:rStyle w:val="Output"/>
        </w:rPr>
      </w:pPr>
      <w:r>
        <w:rPr>
          <w:rStyle w:val="Output"/>
        </w:rPr>
        <w:t>u(1)=u0;</w:t>
      </w:r>
    </w:p>
    <w:p w:rsidR="009B118F" w:rsidRDefault="009B118F">
      <w:pPr>
        <w:rPr>
          <w:rStyle w:val="Output"/>
        </w:rPr>
      </w:pPr>
      <w:r>
        <w:rPr>
          <w:rStyle w:val="Output"/>
        </w:rPr>
        <w:t>dt=(tf-t0)/n;</w:t>
      </w:r>
    </w:p>
    <w:p w:rsidR="009B118F" w:rsidRDefault="009B118F">
      <w:pPr>
        <w:rPr>
          <w:rStyle w:val="Output"/>
        </w:rPr>
      </w:pPr>
    </w:p>
    <w:p w:rsidR="009B118F" w:rsidRDefault="009B118F">
      <w:pPr>
        <w:rPr>
          <w:rStyle w:val="Output"/>
        </w:rPr>
      </w:pPr>
      <w:r>
        <w:rPr>
          <w:rStyle w:val="Output"/>
        </w:rPr>
        <w:t>% Now do the computations in a loop</w:t>
      </w:r>
    </w:p>
    <w:p w:rsidR="009B118F" w:rsidRDefault="009B118F">
      <w:pPr>
        <w:rPr>
          <w:rStyle w:val="Output"/>
        </w:rPr>
      </w:pPr>
    </w:p>
    <w:p w:rsidR="009B118F" w:rsidRDefault="009B118F">
      <w:pPr>
        <w:rPr>
          <w:rStyle w:val="Output"/>
        </w:rPr>
      </w:pPr>
      <w:r>
        <w:rPr>
          <w:rStyle w:val="Output"/>
        </w:rPr>
        <w:t>for ii=1:n</w:t>
      </w:r>
    </w:p>
    <w:p w:rsidR="009B118F" w:rsidRDefault="009B118F">
      <w:pPr>
        <w:rPr>
          <w:rStyle w:val="Output"/>
        </w:rPr>
      </w:pPr>
      <w:r>
        <w:rPr>
          <w:rStyle w:val="Output"/>
        </w:rPr>
        <w:t xml:space="preserve">   u(ii+1)=u(ii)+dt*f(t(ii),u(ii));</w:t>
      </w:r>
    </w:p>
    <w:p w:rsidR="004D2A02" w:rsidRDefault="009B118F">
      <w:r>
        <w:rPr>
          <w:rStyle w:val="Output"/>
        </w:rPr>
        <w:t>end</w:t>
      </w:r>
      <w:r w:rsidR="004D2A02">
        <w:t xml:space="preserve"> </w:t>
      </w:r>
      <w:bookmarkEnd w:id="894"/>
      <w:r w:rsidR="004D2A02">
        <w:t xml:space="preserve"> </w:t>
      </w:r>
    </w:p>
    <w:p w:rsidR="004D2A02" w:rsidRDefault="004D2A02">
      <w:pPr>
        <w:spacing w:before="240"/>
      </w:pPr>
      <w:r>
        <w:t>The entire computation I did above now requires a single line:</w:t>
      </w:r>
    </w:p>
    <w:p w:rsidR="00703A79" w:rsidRDefault="00703A79">
      <w:pPr>
        <w:rPr>
          <w:rStyle w:val="Input"/>
        </w:rPr>
      </w:pPr>
      <w:bookmarkStart w:id="895" w:name="INPUT_608"/>
    </w:p>
    <w:p w:rsidR="004D2A02" w:rsidRDefault="004D2A02">
      <w:r>
        <w:rPr>
          <w:rStyle w:val="Input"/>
        </w:rPr>
        <w:t>[u,t]=euler</w:t>
      </w:r>
      <w:r w:rsidR="002B16D1">
        <w:rPr>
          <w:rStyle w:val="Input"/>
        </w:rPr>
        <w:t>1</w:t>
      </w:r>
      <w:r>
        <w:rPr>
          <w:rStyle w:val="Input"/>
        </w:rPr>
        <w:t xml:space="preserve">(f,0,10,1,100); </w:t>
      </w:r>
      <w:bookmarkEnd w:id="895"/>
      <w:r>
        <w:t xml:space="preserve"> </w:t>
      </w:r>
    </w:p>
    <w:p w:rsidR="004D2A02" w:rsidRDefault="004D2A02">
      <w:bookmarkStart w:id="896" w:name="INPUT_609"/>
      <w:r>
        <w:rPr>
          <w:rStyle w:val="Input"/>
        </w:rPr>
        <w:t xml:space="preserve">plot(t,u) </w:t>
      </w:r>
      <w:bookmarkEnd w:id="896"/>
      <w:r>
        <w:t xml:space="preserve"> </w:t>
      </w:r>
    </w:p>
    <w:p w:rsidR="004D2A02" w:rsidRDefault="009B118F">
      <w:bookmarkStart w:id="897" w:name="OUTPUT_609"/>
      <w:r>
        <w:rPr>
          <w:noProof/>
        </w:rPr>
        <w:drawing>
          <wp:inline distT="0" distB="0" distL="0" distR="0">
            <wp:extent cx="3657600" cy="3200400"/>
            <wp:effectExtent l="19050" t="0" r="0" b="0"/>
            <wp:docPr id="150" name="Pictur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67"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897"/>
      <w:r w:rsidR="004D2A02">
        <w:t xml:space="preserve"> </w:t>
      </w:r>
    </w:p>
    <w:p w:rsidR="004D2A02" w:rsidRDefault="004D2A02">
      <w:r>
        <w:t xml:space="preserve"> </w:t>
      </w:r>
    </w:p>
    <w:p w:rsidR="004D2A02" w:rsidRDefault="004D2A02"/>
    <w:p w:rsidR="004D2A02" w:rsidRDefault="004D2A02" w:rsidP="00705F8E">
      <w:pPr>
        <w:pStyle w:val="Heading4"/>
      </w:pPr>
      <w:r>
        <w:lastRenderedPageBreak/>
        <w:t>Vectorizing the euler program</w:t>
      </w:r>
    </w:p>
    <w:p w:rsidR="004D2A02" w:rsidRDefault="004D2A02"/>
    <w:p w:rsidR="004D2A02" w:rsidRDefault="004D2A02">
      <w:r>
        <w:t xml:space="preserve">Euler's method applies equally well to systems of ODEs, and the </w:t>
      </w:r>
      <w:r>
        <w:rPr>
          <w:b/>
          <w:bCs/>
        </w:rPr>
        <w:t>euler1</w:t>
      </w:r>
      <w:r>
        <w:t xml:space="preserve"> program requires only minor changes to handle a system.  Mainly we just need to take into account that, at each time </w:t>
      </w:r>
      <w:r>
        <w:rPr>
          <w:i/>
          <w:iCs/>
        </w:rPr>
        <w:t>t</w:t>
      </w:r>
      <w:r>
        <w:rPr>
          <w:i/>
          <w:vertAlign w:val="subscript"/>
        </w:rPr>
        <w:t>i</w:t>
      </w:r>
      <w:r>
        <w:t xml:space="preserve">, the computed solution </w:t>
      </w:r>
      <w:r>
        <w:rPr>
          <w:i/>
          <w:iCs/>
        </w:rPr>
        <w:t>u</w:t>
      </w:r>
      <w:r>
        <w:rPr>
          <w:i/>
          <w:vertAlign w:val="subscript"/>
        </w:rPr>
        <w:t>i</w:t>
      </w:r>
      <w:r>
        <w:t xml:space="preserve"> is a vector.  Here is the program, which works for either scalar or vector systems (since a scalar can be viewed as a vector of length 1):</w:t>
      </w:r>
    </w:p>
    <w:p w:rsidR="004D2A02" w:rsidRDefault="004D2A02"/>
    <w:p w:rsidR="004D2A02" w:rsidRDefault="004D2A02">
      <w:bookmarkStart w:id="898" w:name="INPUT_610"/>
      <w:r>
        <w:rPr>
          <w:rStyle w:val="Input"/>
        </w:rPr>
        <w:t xml:space="preserve">type euler2 </w:t>
      </w:r>
      <w:bookmarkEnd w:id="898"/>
      <w:r>
        <w:t xml:space="preserve"> </w:t>
      </w:r>
    </w:p>
    <w:p w:rsidR="009B118F" w:rsidRDefault="009B118F">
      <w:pPr>
        <w:rPr>
          <w:rStyle w:val="Output"/>
        </w:rPr>
      </w:pPr>
      <w:bookmarkStart w:id="899" w:name="OUTPUT_610"/>
    </w:p>
    <w:p w:rsidR="009B118F" w:rsidRDefault="009B118F">
      <w:pPr>
        <w:rPr>
          <w:rStyle w:val="Output"/>
        </w:rPr>
      </w:pPr>
      <w:r>
        <w:rPr>
          <w:rStyle w:val="Output"/>
        </w:rPr>
        <w:t>function [u,t]=euler2(f,t0,tf,u0,n)</w:t>
      </w:r>
    </w:p>
    <w:p w:rsidR="009B118F" w:rsidRDefault="009B118F">
      <w:pPr>
        <w:rPr>
          <w:rStyle w:val="Output"/>
        </w:rPr>
      </w:pPr>
    </w:p>
    <w:p w:rsidR="009B118F" w:rsidRDefault="009B118F">
      <w:pPr>
        <w:rPr>
          <w:rStyle w:val="Output"/>
        </w:rPr>
      </w:pPr>
      <w:r>
        <w:rPr>
          <w:rStyle w:val="Output"/>
        </w:rPr>
        <w:t>%[u,t]=euler2(f,t0,tf,u0,n)</w:t>
      </w:r>
    </w:p>
    <w:p w:rsidR="009B118F" w:rsidRDefault="009B118F">
      <w:pPr>
        <w:rPr>
          <w:rStyle w:val="Output"/>
        </w:rPr>
      </w:pPr>
      <w:r>
        <w:rPr>
          <w:rStyle w:val="Output"/>
        </w:rPr>
        <w:t>%</w:t>
      </w:r>
    </w:p>
    <w:p w:rsidR="009B118F" w:rsidRDefault="009B118F">
      <w:pPr>
        <w:rPr>
          <w:rStyle w:val="Output"/>
        </w:rPr>
      </w:pPr>
      <w:r>
        <w:rPr>
          <w:rStyle w:val="Output"/>
        </w:rPr>
        <w:t>%   This function implements Euler's method for solving the IVP</w:t>
      </w:r>
    </w:p>
    <w:p w:rsidR="009B118F" w:rsidRDefault="009B118F">
      <w:pPr>
        <w:rPr>
          <w:rStyle w:val="Output"/>
        </w:rPr>
      </w:pPr>
      <w:r>
        <w:rPr>
          <w:rStyle w:val="Output"/>
        </w:rPr>
        <w:t>%</w:t>
      </w:r>
    </w:p>
    <w:p w:rsidR="009B118F" w:rsidRDefault="009B118F">
      <w:pPr>
        <w:rPr>
          <w:rStyle w:val="Output"/>
        </w:rPr>
      </w:pPr>
      <w:r>
        <w:rPr>
          <w:rStyle w:val="Output"/>
        </w:rPr>
        <w:t>%         du/dt=f(t,u), u(t0)=u0</w:t>
      </w:r>
    </w:p>
    <w:p w:rsidR="009B118F" w:rsidRDefault="009B118F">
      <w:pPr>
        <w:rPr>
          <w:rStyle w:val="Output"/>
        </w:rPr>
      </w:pPr>
      <w:r>
        <w:rPr>
          <w:rStyle w:val="Output"/>
        </w:rPr>
        <w:t>%</w:t>
      </w:r>
    </w:p>
    <w:p w:rsidR="009B118F" w:rsidRDefault="009B118F">
      <w:pPr>
        <w:rPr>
          <w:rStyle w:val="Output"/>
        </w:rPr>
      </w:pPr>
      <w:r>
        <w:rPr>
          <w:rStyle w:val="Output"/>
        </w:rPr>
        <w:t>%   on the interval [t0,tf].  n steps of Euler's method are taken;</w:t>
      </w:r>
    </w:p>
    <w:p w:rsidR="009B118F" w:rsidRDefault="009B118F">
      <w:pPr>
        <w:rPr>
          <w:rStyle w:val="Output"/>
        </w:rPr>
      </w:pPr>
      <w:r>
        <w:rPr>
          <w:rStyle w:val="Output"/>
        </w:rPr>
        <w:t>%   the step size is dt=(tf-t0)/n.</w:t>
      </w:r>
    </w:p>
    <w:p w:rsidR="009B118F" w:rsidRDefault="009B118F">
      <w:pPr>
        <w:rPr>
          <w:rStyle w:val="Output"/>
        </w:rPr>
      </w:pPr>
      <w:r>
        <w:rPr>
          <w:rStyle w:val="Output"/>
        </w:rPr>
        <w:t>%</w:t>
      </w:r>
    </w:p>
    <w:p w:rsidR="009B118F" w:rsidRDefault="009B118F">
      <w:pPr>
        <w:rPr>
          <w:rStyle w:val="Output"/>
        </w:rPr>
      </w:pPr>
      <w:r>
        <w:rPr>
          <w:rStyle w:val="Output"/>
        </w:rPr>
        <w:t>%   The solution u can be a scalar or a vector.  In the vector case,</w:t>
      </w:r>
    </w:p>
    <w:p w:rsidR="009B118F" w:rsidRDefault="009B118F">
      <w:pPr>
        <w:rPr>
          <w:rStyle w:val="Output"/>
        </w:rPr>
      </w:pPr>
      <w:r>
        <w:rPr>
          <w:rStyle w:val="Output"/>
        </w:rPr>
        <w:t>%   the initial value must be a kx1 vector, and the function f must</w:t>
      </w:r>
    </w:p>
    <w:p w:rsidR="009B118F" w:rsidRDefault="009B118F">
      <w:pPr>
        <w:rPr>
          <w:rStyle w:val="Output"/>
        </w:rPr>
      </w:pPr>
      <w:r>
        <w:rPr>
          <w:rStyle w:val="Output"/>
        </w:rPr>
        <w:t>%   return a kx1 vector.</w:t>
      </w:r>
    </w:p>
    <w:p w:rsidR="009B118F" w:rsidRDefault="009B118F">
      <w:pPr>
        <w:rPr>
          <w:rStyle w:val="Output"/>
        </w:rPr>
      </w:pPr>
    </w:p>
    <w:p w:rsidR="009B118F" w:rsidRDefault="009B118F">
      <w:pPr>
        <w:rPr>
          <w:rStyle w:val="Output"/>
        </w:rPr>
      </w:pPr>
      <w:r>
        <w:rPr>
          <w:rStyle w:val="Output"/>
        </w:rPr>
        <w:t>% Figure out the dimension of the system by examining the initial value:</w:t>
      </w:r>
    </w:p>
    <w:p w:rsidR="009B118F" w:rsidRDefault="009B118F">
      <w:pPr>
        <w:rPr>
          <w:rStyle w:val="Output"/>
        </w:rPr>
      </w:pPr>
    </w:p>
    <w:p w:rsidR="009B118F" w:rsidRDefault="009B118F">
      <w:pPr>
        <w:rPr>
          <w:rStyle w:val="Output"/>
        </w:rPr>
      </w:pPr>
      <w:r>
        <w:rPr>
          <w:rStyle w:val="Output"/>
        </w:rPr>
        <w:t>k=length(u0);</w:t>
      </w:r>
    </w:p>
    <w:p w:rsidR="009B118F" w:rsidRDefault="009B118F">
      <w:pPr>
        <w:rPr>
          <w:rStyle w:val="Output"/>
        </w:rPr>
      </w:pPr>
    </w:p>
    <w:p w:rsidR="009B118F" w:rsidRDefault="009B118F">
      <w:pPr>
        <w:rPr>
          <w:rStyle w:val="Output"/>
        </w:rPr>
      </w:pPr>
      <w:r>
        <w:rPr>
          <w:rStyle w:val="Output"/>
        </w:rPr>
        <w:t>% Compute the grid and allocate space for the solution</w:t>
      </w:r>
    </w:p>
    <w:p w:rsidR="009B118F" w:rsidRDefault="009B118F">
      <w:pPr>
        <w:rPr>
          <w:rStyle w:val="Output"/>
        </w:rPr>
      </w:pPr>
    </w:p>
    <w:p w:rsidR="009B118F" w:rsidRDefault="009B118F">
      <w:pPr>
        <w:rPr>
          <w:rStyle w:val="Output"/>
        </w:rPr>
      </w:pPr>
      <w:r>
        <w:rPr>
          <w:rStyle w:val="Output"/>
        </w:rPr>
        <w:t>t=linspace(t0,tf,n+1);</w:t>
      </w:r>
    </w:p>
    <w:p w:rsidR="009B118F" w:rsidRDefault="009B118F">
      <w:pPr>
        <w:rPr>
          <w:rStyle w:val="Output"/>
        </w:rPr>
      </w:pPr>
      <w:r>
        <w:rPr>
          <w:rStyle w:val="Output"/>
        </w:rPr>
        <w:t>u=zeros(k,n+1);</w:t>
      </w:r>
    </w:p>
    <w:p w:rsidR="009B118F" w:rsidRDefault="009B118F">
      <w:pPr>
        <w:rPr>
          <w:rStyle w:val="Output"/>
        </w:rPr>
      </w:pPr>
    </w:p>
    <w:p w:rsidR="009B118F" w:rsidRDefault="009B118F">
      <w:pPr>
        <w:rPr>
          <w:rStyle w:val="Output"/>
        </w:rPr>
      </w:pPr>
      <w:r>
        <w:rPr>
          <w:rStyle w:val="Output"/>
        </w:rPr>
        <w:t>% Assign the initial value and compute the time step</w:t>
      </w:r>
    </w:p>
    <w:p w:rsidR="009B118F" w:rsidRDefault="009B118F">
      <w:pPr>
        <w:rPr>
          <w:rStyle w:val="Output"/>
        </w:rPr>
      </w:pPr>
    </w:p>
    <w:p w:rsidR="009B118F" w:rsidRDefault="009B118F">
      <w:pPr>
        <w:rPr>
          <w:rStyle w:val="Output"/>
        </w:rPr>
      </w:pPr>
      <w:r>
        <w:rPr>
          <w:rStyle w:val="Output"/>
        </w:rPr>
        <w:t>u(:,1)=u0;</w:t>
      </w:r>
    </w:p>
    <w:p w:rsidR="009B118F" w:rsidRDefault="009B118F">
      <w:pPr>
        <w:rPr>
          <w:rStyle w:val="Output"/>
        </w:rPr>
      </w:pPr>
      <w:r>
        <w:rPr>
          <w:rStyle w:val="Output"/>
        </w:rPr>
        <w:t>dt=(tf-t0)/n;</w:t>
      </w:r>
    </w:p>
    <w:p w:rsidR="009B118F" w:rsidRDefault="009B118F">
      <w:pPr>
        <w:rPr>
          <w:rStyle w:val="Output"/>
        </w:rPr>
      </w:pPr>
    </w:p>
    <w:p w:rsidR="009B118F" w:rsidRDefault="009B118F">
      <w:pPr>
        <w:rPr>
          <w:rStyle w:val="Output"/>
        </w:rPr>
      </w:pPr>
      <w:r>
        <w:rPr>
          <w:rStyle w:val="Output"/>
        </w:rPr>
        <w:t>% Now do the computations in a loop</w:t>
      </w:r>
    </w:p>
    <w:p w:rsidR="009B118F" w:rsidRDefault="009B118F">
      <w:pPr>
        <w:rPr>
          <w:rStyle w:val="Output"/>
        </w:rPr>
      </w:pPr>
    </w:p>
    <w:p w:rsidR="009B118F" w:rsidRDefault="009B118F">
      <w:pPr>
        <w:rPr>
          <w:rStyle w:val="Output"/>
        </w:rPr>
      </w:pPr>
      <w:r>
        <w:rPr>
          <w:rStyle w:val="Output"/>
        </w:rPr>
        <w:t>for ii=1:n</w:t>
      </w:r>
    </w:p>
    <w:p w:rsidR="009B118F" w:rsidRDefault="009B118F">
      <w:pPr>
        <w:rPr>
          <w:rStyle w:val="Output"/>
        </w:rPr>
      </w:pPr>
      <w:r>
        <w:rPr>
          <w:rStyle w:val="Output"/>
        </w:rPr>
        <w:t xml:space="preserve">   u(:,ii+1)=u(:,ii)+dt*f(t(ii),u(:,ii));</w:t>
      </w:r>
    </w:p>
    <w:p w:rsidR="004D2A02" w:rsidRDefault="009B118F">
      <w:r>
        <w:rPr>
          <w:rStyle w:val="Output"/>
        </w:rPr>
        <w:t>end</w:t>
      </w:r>
      <w:r w:rsidR="004D2A02">
        <w:t xml:space="preserve"> </w:t>
      </w:r>
      <w:bookmarkEnd w:id="899"/>
      <w:r w:rsidR="004D2A02">
        <w:t xml:space="preserve"> </w:t>
      </w:r>
    </w:p>
    <w:p w:rsidR="004D2A02" w:rsidRDefault="004D2A02">
      <w:pPr>
        <w:spacing w:before="240"/>
      </w:pPr>
      <w:r>
        <w:t xml:space="preserve">You should notice the use of the </w:t>
      </w:r>
      <w:r>
        <w:rPr>
          <w:b/>
          <w:bCs/>
        </w:rPr>
        <w:t>length</w:t>
      </w:r>
      <w:r>
        <w:t xml:space="preserve"> command to determine the number of components in the initial value </w:t>
      </w:r>
      <w:r>
        <w:rPr>
          <w:b/>
        </w:rPr>
        <w:t>u0</w:t>
      </w:r>
      <w:r>
        <w:t xml:space="preserve">.  A related command is </w:t>
      </w:r>
      <w:r>
        <w:rPr>
          <w:b/>
          <w:bCs/>
        </w:rPr>
        <w:t>size</w:t>
      </w:r>
      <w:r>
        <w:t>, which returns the dimensions of an array:</w:t>
      </w:r>
    </w:p>
    <w:p w:rsidR="005D245E" w:rsidRDefault="005D245E">
      <w:pPr>
        <w:spacing w:before="240"/>
      </w:pPr>
    </w:p>
    <w:p w:rsidR="004D2A02" w:rsidRDefault="004D2A02">
      <w:bookmarkStart w:id="900" w:name="INPUT_611"/>
      <w:r>
        <w:rPr>
          <w:rStyle w:val="Input"/>
        </w:rPr>
        <w:t xml:space="preserve">A=randn(4,3); </w:t>
      </w:r>
      <w:bookmarkEnd w:id="900"/>
      <w:r>
        <w:t xml:space="preserve"> </w:t>
      </w:r>
    </w:p>
    <w:p w:rsidR="004D2A02" w:rsidRDefault="004D2A02">
      <w:bookmarkStart w:id="901" w:name="INPUT_612"/>
      <w:r>
        <w:rPr>
          <w:rStyle w:val="Input"/>
        </w:rPr>
        <w:t xml:space="preserve">size(A) </w:t>
      </w:r>
      <w:bookmarkEnd w:id="901"/>
      <w:r>
        <w:t xml:space="preserve"> </w:t>
      </w:r>
    </w:p>
    <w:p w:rsidR="009B118F" w:rsidRDefault="009B118F">
      <w:pPr>
        <w:rPr>
          <w:rStyle w:val="Output"/>
        </w:rPr>
      </w:pPr>
      <w:bookmarkStart w:id="902" w:name="OUTPUT_612"/>
      <w:r>
        <w:rPr>
          <w:rStyle w:val="Output"/>
        </w:rPr>
        <w:t>ans =</w:t>
      </w:r>
    </w:p>
    <w:p w:rsidR="004D2A02" w:rsidRDefault="009B118F">
      <w:r>
        <w:rPr>
          <w:rStyle w:val="Output"/>
        </w:rPr>
        <w:t xml:space="preserve">     4     3</w:t>
      </w:r>
      <w:r w:rsidR="004D2A02">
        <w:t xml:space="preserve"> </w:t>
      </w:r>
      <w:bookmarkEnd w:id="902"/>
      <w:r w:rsidR="004D2A02">
        <w:t xml:space="preserve"> </w:t>
      </w:r>
    </w:p>
    <w:p w:rsidR="004D2A02" w:rsidRDefault="004D2A02">
      <w:pPr>
        <w:spacing w:before="240"/>
      </w:pPr>
      <w:r>
        <w:t>The length of an array is defined simply to be the maximum dimension:</w:t>
      </w:r>
    </w:p>
    <w:p w:rsidR="004D2A02" w:rsidRDefault="004D2A02">
      <w:bookmarkStart w:id="903" w:name="INPUT_614"/>
      <w:r>
        <w:rPr>
          <w:rStyle w:val="Input"/>
        </w:rPr>
        <w:t xml:space="preserve">length(A) </w:t>
      </w:r>
      <w:bookmarkEnd w:id="903"/>
      <w:r>
        <w:t xml:space="preserve"> </w:t>
      </w:r>
    </w:p>
    <w:p w:rsidR="009B118F" w:rsidRDefault="009B118F">
      <w:pPr>
        <w:rPr>
          <w:rStyle w:val="Output"/>
        </w:rPr>
      </w:pPr>
      <w:bookmarkStart w:id="904" w:name="OUTPUT_614"/>
      <w:r>
        <w:rPr>
          <w:rStyle w:val="Output"/>
        </w:rPr>
        <w:lastRenderedPageBreak/>
        <w:t>ans =</w:t>
      </w:r>
    </w:p>
    <w:p w:rsidR="004D2A02" w:rsidRDefault="009B118F">
      <w:r>
        <w:rPr>
          <w:rStyle w:val="Output"/>
        </w:rPr>
        <w:t xml:space="preserve">     4</w:t>
      </w:r>
      <w:r w:rsidR="004D2A02">
        <w:t xml:space="preserve"> </w:t>
      </w:r>
      <w:bookmarkEnd w:id="904"/>
      <w:r w:rsidR="004D2A02">
        <w:t xml:space="preserve"> </w:t>
      </w:r>
    </w:p>
    <w:p w:rsidR="004D2A02" w:rsidRDefault="004D2A02">
      <w:bookmarkStart w:id="905" w:name="INPUT_615"/>
      <w:r>
        <w:rPr>
          <w:rStyle w:val="Input"/>
        </w:rPr>
        <w:t xml:space="preserve">max(size(A)) </w:t>
      </w:r>
      <w:bookmarkEnd w:id="905"/>
      <w:r>
        <w:t xml:space="preserve"> </w:t>
      </w:r>
    </w:p>
    <w:p w:rsidR="009B118F" w:rsidRDefault="009B118F">
      <w:pPr>
        <w:rPr>
          <w:rStyle w:val="Output"/>
        </w:rPr>
      </w:pPr>
      <w:bookmarkStart w:id="906" w:name="OUTPUT_615"/>
      <w:r>
        <w:rPr>
          <w:rStyle w:val="Output"/>
        </w:rPr>
        <w:t>ans =</w:t>
      </w:r>
    </w:p>
    <w:p w:rsidR="004D2A02" w:rsidRDefault="009B118F">
      <w:r>
        <w:rPr>
          <w:rStyle w:val="Output"/>
        </w:rPr>
        <w:t xml:space="preserve">     4</w:t>
      </w:r>
      <w:r w:rsidR="004D2A02">
        <w:t xml:space="preserve"> </w:t>
      </w:r>
      <w:bookmarkEnd w:id="906"/>
      <w:r w:rsidR="004D2A02">
        <w:t xml:space="preserve"> </w:t>
      </w:r>
    </w:p>
    <w:p w:rsidR="004D2A02" w:rsidRDefault="004D2A02"/>
    <w:p w:rsidR="004D2A02" w:rsidRDefault="004D2A02">
      <w:r>
        <w:t xml:space="preserve">The only other difference between </w:t>
      </w:r>
      <w:r>
        <w:rPr>
          <w:b/>
          <w:bCs/>
        </w:rPr>
        <w:t>euler1</w:t>
      </w:r>
      <w:r>
        <w:t xml:space="preserve"> and </w:t>
      </w:r>
      <w:r>
        <w:rPr>
          <w:b/>
          <w:bCs/>
        </w:rPr>
        <w:t>euler2</w:t>
      </w:r>
      <w:r>
        <w:t xml:space="preserve"> is that the vec</w:t>
      </w:r>
      <w:r w:rsidR="001A27B9">
        <w:t>tor version stores each computed</w:t>
      </w:r>
      <w:r>
        <w:t xml:space="preserve"> value </w:t>
      </w:r>
      <w:r>
        <w:rPr>
          <w:i/>
          <w:iCs/>
        </w:rPr>
        <w:t>u</w:t>
      </w:r>
      <w:r>
        <w:rPr>
          <w:i/>
          <w:vertAlign w:val="subscript"/>
        </w:rPr>
        <w:t>i</w:t>
      </w:r>
      <w:r>
        <w:t xml:space="preserve"> as a column in a matrix.</w:t>
      </w:r>
    </w:p>
    <w:p w:rsidR="004D2A02" w:rsidRDefault="004D2A02">
      <w:pPr>
        <w:spacing w:before="240"/>
      </w:pPr>
      <w:r>
        <w:t>As an example of solving a system, I will apply Euler's method to the system</w:t>
      </w:r>
    </w:p>
    <w:p w:rsidR="004D2A02" w:rsidRDefault="004D2A02">
      <w:pPr>
        <w:spacing w:before="240"/>
        <w:jc w:val="center"/>
      </w:pPr>
      <w:r w:rsidRPr="00CF596D">
        <w:rPr>
          <w:position w:val="-58"/>
        </w:rPr>
        <w:object w:dxaOrig="2100" w:dyaOrig="1280">
          <v:shape id="_x0000_i1041" type="#_x0000_t75" style="width:105pt;height:64.15pt" o:ole="">
            <v:imagedata r:id="rId68" o:title=""/>
          </v:shape>
          <o:OLEObject Type="Embed" ProgID="Equation.3" ShapeID="_x0000_i1041" DrawAspect="Content" ObjectID="_1373283614" r:id="rId69"/>
        </w:object>
      </w:r>
    </w:p>
    <w:p w:rsidR="004D2A02" w:rsidRDefault="004D2A02">
      <w:pPr>
        <w:spacing w:before="240"/>
      </w:pPr>
      <w:r>
        <w:t>The right-hand side of the system is defined by the vector-valued function</w:t>
      </w:r>
    </w:p>
    <w:p w:rsidR="004D2A02" w:rsidRDefault="004D2A02"/>
    <w:p w:rsidR="004D2A02" w:rsidRDefault="004D2A02">
      <w:pPr>
        <w:jc w:val="center"/>
      </w:pPr>
      <w:r w:rsidRPr="00CF596D">
        <w:rPr>
          <w:position w:val="-32"/>
        </w:rPr>
        <w:object w:dxaOrig="1600" w:dyaOrig="760">
          <v:shape id="_x0000_i1042" type="#_x0000_t75" style="width:79.9pt;height:37.9pt" o:ole="">
            <v:imagedata r:id="rId70" o:title=""/>
          </v:shape>
          <o:OLEObject Type="Embed" ProgID="Equation.3" ShapeID="_x0000_i1042" DrawAspect="Content" ObjectID="_1373283615" r:id="rId71"/>
        </w:object>
      </w:r>
    </w:p>
    <w:p w:rsidR="004D2A02" w:rsidRDefault="004D2A02"/>
    <w:p w:rsidR="004D2A02" w:rsidRDefault="00E74797">
      <w:r>
        <w:t>which I define as follows</w:t>
      </w:r>
      <w:r w:rsidR="004D2A02">
        <w:t>:</w:t>
      </w:r>
    </w:p>
    <w:p w:rsidR="004D2A02" w:rsidRDefault="004D2A02"/>
    <w:p w:rsidR="004D2A02" w:rsidRDefault="00A60F64">
      <w:bookmarkStart w:id="907" w:name="INPUT_616"/>
      <w:r>
        <w:rPr>
          <w:rStyle w:val="Input"/>
        </w:rPr>
        <w:t>f=@(t,u)</w:t>
      </w:r>
      <w:r w:rsidR="004D2A02">
        <w:rPr>
          <w:rStyle w:val="Input"/>
        </w:rPr>
        <w:t xml:space="preserve">[u(2);-u(1)] </w:t>
      </w:r>
      <w:bookmarkEnd w:id="907"/>
      <w:r w:rsidR="004D2A02">
        <w:t xml:space="preserve"> </w:t>
      </w:r>
    </w:p>
    <w:p w:rsidR="009B118F" w:rsidRDefault="009B118F">
      <w:pPr>
        <w:rPr>
          <w:rStyle w:val="Output"/>
        </w:rPr>
      </w:pPr>
      <w:bookmarkStart w:id="908" w:name="OUTPUT_616"/>
      <w:r>
        <w:rPr>
          <w:rStyle w:val="Output"/>
        </w:rPr>
        <w:t xml:space="preserve">f = </w:t>
      </w:r>
    </w:p>
    <w:p w:rsidR="004D2A02" w:rsidRDefault="009B118F">
      <w:r>
        <w:rPr>
          <w:rStyle w:val="Output"/>
        </w:rPr>
        <w:t xml:space="preserve">    @(t,u)[u(2);-u(1)]</w:t>
      </w:r>
      <w:r w:rsidR="004D2A02">
        <w:t xml:space="preserve"> </w:t>
      </w:r>
      <w:bookmarkEnd w:id="908"/>
      <w:r w:rsidR="004D2A02">
        <w:t xml:space="preserve"> </w:t>
      </w:r>
    </w:p>
    <w:p w:rsidR="004D2A02" w:rsidRDefault="004D2A02"/>
    <w:p w:rsidR="004D2A02" w:rsidRDefault="004D2A02">
      <w:r>
        <w:t xml:space="preserve">Notice that the function must return a column vector, not a row vector.  Notice also that, even though this particular function </w:t>
      </w:r>
      <m:oMath>
        <m:r>
          <w:rPr>
            <w:rFonts w:ascii="Cambria Math" w:hAnsi="Cambria Math"/>
          </w:rPr>
          <m:t>f</m:t>
        </m:r>
      </m:oMath>
      <w:r>
        <w:t xml:space="preserve"> is independent of </w:t>
      </w:r>
      <w:r>
        <w:rPr>
          <w:i/>
          <w:iCs/>
        </w:rPr>
        <w:t>t</w:t>
      </w:r>
      <w:r>
        <w:t xml:space="preserve">, I wrote </w:t>
      </w:r>
      <w:r>
        <w:rPr>
          <w:b/>
          <w:bCs/>
        </w:rPr>
        <w:t>euler2</w:t>
      </w:r>
      <w:r>
        <w:t xml:space="preserve"> to expect a function </w:t>
      </w:r>
      <w:r>
        <w:rPr>
          <w:i/>
          <w:iCs/>
        </w:rPr>
        <w:t>f</w:t>
      </w:r>
      <w:r>
        <w:t>(</w:t>
      </w:r>
      <w:r>
        <w:rPr>
          <w:i/>
          <w:iCs/>
        </w:rPr>
        <w:t>t</w:t>
      </w:r>
      <w:r>
        <w:t>,</w:t>
      </w:r>
      <w:r>
        <w:rPr>
          <w:i/>
          <w:iCs/>
        </w:rPr>
        <w:t>u</w:t>
      </w:r>
      <w:r>
        <w:t xml:space="preserve">) of two variables.  Therefore, I had to define </w:t>
      </w:r>
      <w:r>
        <w:rPr>
          <w:i/>
          <w:iCs/>
        </w:rPr>
        <w:t>f</w:t>
      </w:r>
      <w:r>
        <w:t xml:space="preserve"> above as a function of </w:t>
      </w:r>
      <w:r>
        <w:rPr>
          <w:i/>
          <w:iCs/>
        </w:rPr>
        <w:t>t</w:t>
      </w:r>
      <w:r>
        <w:t xml:space="preserve"> and </w:t>
      </w:r>
      <w:r>
        <w:rPr>
          <w:i/>
          <w:iCs/>
        </w:rPr>
        <w:t>u</w:t>
      </w:r>
      <w:r>
        <w:t xml:space="preserve">, even though it is constant with respect to </w:t>
      </w:r>
      <w:r>
        <w:rPr>
          <w:i/>
          <w:iCs/>
        </w:rPr>
        <w:t>t</w:t>
      </w:r>
      <w:r>
        <w:t>.</w:t>
      </w:r>
    </w:p>
    <w:p w:rsidR="004D2A02" w:rsidRDefault="004D2A02"/>
    <w:p w:rsidR="004D2A02" w:rsidRDefault="004D2A02">
      <w:r>
        <w:t>The initial value is</w:t>
      </w:r>
    </w:p>
    <w:p w:rsidR="004D2A02" w:rsidRDefault="004D2A02"/>
    <w:p w:rsidR="004D2A02" w:rsidRDefault="004D2A02">
      <w:bookmarkStart w:id="909" w:name="INPUT_617"/>
      <w:r>
        <w:rPr>
          <w:rStyle w:val="Input"/>
        </w:rPr>
        <w:t xml:space="preserve">u0=[0;1]; </w:t>
      </w:r>
      <w:bookmarkEnd w:id="909"/>
      <w:r>
        <w:t xml:space="preserve"> </w:t>
      </w:r>
    </w:p>
    <w:p w:rsidR="004D2A02" w:rsidRDefault="004D2A02"/>
    <w:p w:rsidR="004D2A02" w:rsidRDefault="004D2A02">
      <w:r>
        <w:t>I will solve the system on the interval [0,6].</w:t>
      </w:r>
    </w:p>
    <w:p w:rsidR="004D2A02" w:rsidRDefault="004D2A02"/>
    <w:p w:rsidR="004D2A02" w:rsidRDefault="004D2A02">
      <w:bookmarkStart w:id="910" w:name="INPUT_618"/>
      <w:r>
        <w:rPr>
          <w:rStyle w:val="Input"/>
        </w:rPr>
        <w:t xml:space="preserve">[u,t]=euler2(f,0,6,u0,100); </w:t>
      </w:r>
      <w:bookmarkEnd w:id="910"/>
      <w:r>
        <w:t xml:space="preserve"> </w:t>
      </w:r>
    </w:p>
    <w:p w:rsidR="004D2A02" w:rsidRDefault="004D2A02"/>
    <w:p w:rsidR="004D2A02" w:rsidRDefault="004D2A02">
      <w:r>
        <w:t>Here I plot both components of the solution:</w:t>
      </w:r>
    </w:p>
    <w:p w:rsidR="004D2A02" w:rsidRDefault="004D2A02"/>
    <w:p w:rsidR="004D2A02" w:rsidRDefault="004D2A02">
      <w:bookmarkStart w:id="911" w:name="INPUT_619"/>
      <w:r>
        <w:rPr>
          <w:rStyle w:val="Input"/>
        </w:rPr>
        <w:t xml:space="preserve">plot(t,u(1,:),t,u(2,:)) </w:t>
      </w:r>
      <w:bookmarkEnd w:id="911"/>
      <w:r>
        <w:t xml:space="preserve"> </w:t>
      </w:r>
    </w:p>
    <w:p w:rsidR="004D2A02" w:rsidRDefault="009B118F">
      <w:bookmarkStart w:id="912" w:name="OUTPUT_619"/>
      <w:r>
        <w:rPr>
          <w:noProof/>
        </w:rPr>
        <w:lastRenderedPageBreak/>
        <w:drawing>
          <wp:inline distT="0" distB="0" distL="0" distR="0">
            <wp:extent cx="3657600" cy="3200400"/>
            <wp:effectExtent l="19050" t="0" r="0" b="0"/>
            <wp:docPr id="151" name="Pictur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7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912"/>
      <w:r w:rsidR="004D2A02">
        <w:t xml:space="preserve"> </w:t>
      </w:r>
    </w:p>
    <w:p w:rsidR="004D2A02" w:rsidRDefault="004D2A02">
      <w:r>
        <w:t xml:space="preserve"> </w:t>
      </w:r>
    </w:p>
    <w:p w:rsidR="004D2A02" w:rsidRDefault="004D2A02"/>
    <w:p w:rsidR="004D2A02" w:rsidRDefault="004D2A02" w:rsidP="00705F8E">
      <w:pPr>
        <w:pStyle w:val="Heading3"/>
      </w:pPr>
      <w:bookmarkStart w:id="913" w:name="_Toc299541556"/>
      <w:r>
        <w:t>Programming in MATLAB, part III</w:t>
      </w:r>
      <w:bookmarkEnd w:id="913"/>
    </w:p>
    <w:p w:rsidR="004D2A02" w:rsidRDefault="004D2A02"/>
    <w:p w:rsidR="004D2A02" w:rsidRDefault="004D2A02">
      <w:r>
        <w:t xml:space="preserve">There is a subtle improvement we can make in the above program implementing Euler's method.  Often a function, which is destined to be input to a program like </w:t>
      </w:r>
      <w:r>
        <w:rPr>
          <w:b/>
          <w:bCs/>
        </w:rPr>
        <w:t>euler2</w:t>
      </w:r>
      <w:r>
        <w:t xml:space="preserve">, depends not only on independent variables, but also on one or more parameters.  For example, suppose I wish to solve the following IVP for a several different values of </w:t>
      </w:r>
      <w:r>
        <w:rPr>
          <w:i/>
          <w:iCs/>
        </w:rPr>
        <w:t>a</w:t>
      </w:r>
      <w:r>
        <w:t>:</w:t>
      </w:r>
    </w:p>
    <w:p w:rsidR="004D2A02" w:rsidRDefault="004D2A02"/>
    <w:p w:rsidR="004D2A02" w:rsidRDefault="004D2A02">
      <w:pPr>
        <w:jc w:val="center"/>
      </w:pPr>
      <w:r w:rsidRPr="00CF596D">
        <w:rPr>
          <w:position w:val="-24"/>
        </w:rPr>
        <w:object w:dxaOrig="1800" w:dyaOrig="620">
          <v:shape id="_x0000_i1043" type="#_x0000_t75" style="width:90pt;height:31.15pt" o:ole="">
            <v:imagedata r:id="rId73" o:title=""/>
          </v:shape>
          <o:OLEObject Type="Embed" ProgID="Equation.3" ShapeID="_x0000_i1043" DrawAspect="Content" ObjectID="_1373283616" r:id="rId74"/>
        </w:object>
      </w:r>
    </w:p>
    <w:p w:rsidR="004D2A02" w:rsidRDefault="004D2A02"/>
    <w:p w:rsidR="004D2A02" w:rsidRDefault="004D2A02">
      <w:r>
        <w:t xml:space="preserve">One way to handle this is to define a different function </w:t>
      </w:r>
      <w:r>
        <w:rPr>
          <w:i/>
          <w:iCs/>
        </w:rPr>
        <w:t>f</w:t>
      </w:r>
      <w:r>
        <w:t xml:space="preserve"> for each different value of </w:t>
      </w:r>
      <w:r>
        <w:rPr>
          <w:i/>
          <w:iCs/>
        </w:rPr>
        <w:t>a</w:t>
      </w:r>
      <w:r>
        <w:t>:</w:t>
      </w:r>
    </w:p>
    <w:p w:rsidR="004D2A02" w:rsidRDefault="004D2A02"/>
    <w:p w:rsidR="004D2A02" w:rsidRDefault="004D2A02">
      <w:bookmarkStart w:id="914" w:name="INPUT_622"/>
      <w:r>
        <w:rPr>
          <w:rStyle w:val="Input"/>
        </w:rPr>
        <w:t>f1=</w:t>
      </w:r>
      <w:r w:rsidR="00B44EA5">
        <w:rPr>
          <w:rStyle w:val="Input"/>
        </w:rPr>
        <w:t>@(t,u)</w:t>
      </w:r>
      <w:r>
        <w:rPr>
          <w:rStyle w:val="Input"/>
        </w:rPr>
        <w:t xml:space="preserve">u </w:t>
      </w:r>
      <w:bookmarkEnd w:id="914"/>
      <w:r>
        <w:t xml:space="preserve"> </w:t>
      </w:r>
    </w:p>
    <w:p w:rsidR="009B118F" w:rsidRDefault="009B118F">
      <w:pPr>
        <w:rPr>
          <w:rStyle w:val="Output"/>
        </w:rPr>
      </w:pPr>
      <w:bookmarkStart w:id="915" w:name="OUTPUT_622"/>
      <w:r>
        <w:rPr>
          <w:rStyle w:val="Output"/>
        </w:rPr>
        <w:t xml:space="preserve">f1 = </w:t>
      </w:r>
    </w:p>
    <w:p w:rsidR="004D2A02" w:rsidRDefault="009B118F">
      <w:r>
        <w:rPr>
          <w:rStyle w:val="Output"/>
        </w:rPr>
        <w:t xml:space="preserve">    @(t,u)u</w:t>
      </w:r>
      <w:r w:rsidR="004D2A02">
        <w:t xml:space="preserve"> </w:t>
      </w:r>
      <w:bookmarkEnd w:id="915"/>
      <w:r w:rsidR="004D2A02">
        <w:t xml:space="preserve"> </w:t>
      </w:r>
    </w:p>
    <w:p w:rsidR="004D2A02" w:rsidRDefault="00B44EA5">
      <w:bookmarkStart w:id="916" w:name="INPUT_623"/>
      <w:r>
        <w:rPr>
          <w:rStyle w:val="Input"/>
        </w:rPr>
        <w:t>f2=@(t,u)</w:t>
      </w:r>
      <w:r w:rsidR="004D2A02">
        <w:rPr>
          <w:rStyle w:val="Input"/>
        </w:rPr>
        <w:t xml:space="preserve">2*u </w:t>
      </w:r>
      <w:bookmarkEnd w:id="916"/>
      <w:r w:rsidR="004D2A02">
        <w:t xml:space="preserve"> </w:t>
      </w:r>
    </w:p>
    <w:p w:rsidR="009B118F" w:rsidRDefault="009B118F">
      <w:pPr>
        <w:rPr>
          <w:rStyle w:val="Output"/>
        </w:rPr>
      </w:pPr>
      <w:bookmarkStart w:id="917" w:name="OUTPUT_623"/>
      <w:r>
        <w:rPr>
          <w:rStyle w:val="Output"/>
        </w:rPr>
        <w:t xml:space="preserve">f2 = </w:t>
      </w:r>
    </w:p>
    <w:p w:rsidR="004D2A02" w:rsidRDefault="009B118F">
      <w:r>
        <w:rPr>
          <w:rStyle w:val="Output"/>
        </w:rPr>
        <w:t xml:space="preserve">    @(t,u)2*u</w:t>
      </w:r>
      <w:r w:rsidR="004D2A02">
        <w:t xml:space="preserve"> </w:t>
      </w:r>
      <w:bookmarkEnd w:id="917"/>
      <w:r w:rsidR="004D2A02">
        <w:t xml:space="preserve"> </w:t>
      </w:r>
    </w:p>
    <w:p w:rsidR="004D2A02" w:rsidRDefault="004D2A02">
      <w:r>
        <w:t xml:space="preserve">(and so forth).  However, this is obviously tedious and inelegant.  A better technique is to make </w:t>
      </w:r>
      <w:r>
        <w:rPr>
          <w:i/>
          <w:iCs/>
        </w:rPr>
        <w:t>f</w:t>
      </w:r>
      <w:r>
        <w:t xml:space="preserve"> depend directly on the parameter </w:t>
      </w:r>
      <w:r>
        <w:rPr>
          <w:i/>
          <w:iCs/>
        </w:rPr>
        <w:t>a</w:t>
      </w:r>
      <w:r>
        <w:t xml:space="preserve">; in effect, make </w:t>
      </w:r>
      <w:r>
        <w:rPr>
          <w:i/>
          <w:iCs/>
        </w:rPr>
        <w:t>f</w:t>
      </w:r>
      <w:r>
        <w:t xml:space="preserve"> a function of three variables:</w:t>
      </w:r>
    </w:p>
    <w:p w:rsidR="004D2A02" w:rsidRDefault="004D2A02"/>
    <w:p w:rsidR="004D2A02" w:rsidRDefault="004D2A02">
      <w:bookmarkStart w:id="918" w:name="INPUT_624"/>
      <w:r>
        <w:rPr>
          <w:rStyle w:val="Input"/>
        </w:rPr>
        <w:t xml:space="preserve">clear </w:t>
      </w:r>
      <w:bookmarkEnd w:id="918"/>
      <w:r>
        <w:t xml:space="preserve"> </w:t>
      </w:r>
    </w:p>
    <w:p w:rsidR="004D2A02" w:rsidRDefault="00B44EA5">
      <w:bookmarkStart w:id="919" w:name="INPUT_625"/>
      <w:r>
        <w:rPr>
          <w:rStyle w:val="Input"/>
        </w:rPr>
        <w:t>f=@(t,u,a)</w:t>
      </w:r>
      <w:r w:rsidR="004D2A02">
        <w:rPr>
          <w:rStyle w:val="Input"/>
        </w:rPr>
        <w:t xml:space="preserve">a*u </w:t>
      </w:r>
      <w:bookmarkEnd w:id="919"/>
      <w:r w:rsidR="004D2A02">
        <w:t xml:space="preserve"> </w:t>
      </w:r>
    </w:p>
    <w:p w:rsidR="009B118F" w:rsidRDefault="009B118F">
      <w:pPr>
        <w:rPr>
          <w:rStyle w:val="Output"/>
        </w:rPr>
      </w:pPr>
      <w:bookmarkStart w:id="920" w:name="OUTPUT_625"/>
      <w:r>
        <w:rPr>
          <w:rStyle w:val="Output"/>
        </w:rPr>
        <w:t xml:space="preserve">f = </w:t>
      </w:r>
    </w:p>
    <w:p w:rsidR="004D2A02" w:rsidRDefault="009B118F">
      <w:r>
        <w:rPr>
          <w:rStyle w:val="Output"/>
        </w:rPr>
        <w:t xml:space="preserve">    @(t,u,a)a*u</w:t>
      </w:r>
      <w:r w:rsidR="004D2A02">
        <w:t xml:space="preserve"> </w:t>
      </w:r>
      <w:bookmarkEnd w:id="920"/>
      <w:r w:rsidR="004D2A02">
        <w:t xml:space="preserve"> </w:t>
      </w:r>
    </w:p>
    <w:p w:rsidR="004D2A02" w:rsidRDefault="004D2A02"/>
    <w:p w:rsidR="004D2A02" w:rsidRDefault="004D2A02">
      <w:r>
        <w:t xml:space="preserve">The question is: How can a program implementing Euler's method recognize when the function f depends on one or more parameters?  The answer lies in  taking advantage of MATLAB's ability to count the number of arguments to a function.  Recall that, inside an M-file function, the </w:t>
      </w:r>
      <w:r>
        <w:rPr>
          <w:b/>
          <w:bCs/>
        </w:rPr>
        <w:t>nargin</w:t>
      </w:r>
      <w:r>
        <w:t xml:space="preserve"> variable records the </w:t>
      </w:r>
      <w:r>
        <w:lastRenderedPageBreak/>
        <w:t xml:space="preserve">number of inputs.  The program can then do different things, depending on the number of inputs.  (I already showed an example of the use of </w:t>
      </w:r>
      <w:r>
        <w:rPr>
          <w:b/>
          <w:bCs/>
        </w:rPr>
        <w:t>nargin</w:t>
      </w:r>
      <w:r>
        <w:t xml:space="preserve"> above in the first section on MATLAB programming.)</w:t>
      </w:r>
    </w:p>
    <w:p w:rsidR="004D2A02" w:rsidRDefault="004D2A02"/>
    <w:p w:rsidR="004D2A02" w:rsidRDefault="004D2A02">
      <w:r>
        <w:t>Here is an M-file function implementing Euler's method and allowing for optional parameters:</w:t>
      </w:r>
    </w:p>
    <w:p w:rsidR="004D2A02" w:rsidRDefault="004D2A02"/>
    <w:p w:rsidR="004D2A02" w:rsidRDefault="004D2A02">
      <w:bookmarkStart w:id="921" w:name="INPUT_626"/>
      <w:r>
        <w:rPr>
          <w:rStyle w:val="Input"/>
        </w:rPr>
        <w:t xml:space="preserve">type euler </w:t>
      </w:r>
      <w:bookmarkEnd w:id="921"/>
      <w:r>
        <w:t xml:space="preserve"> </w:t>
      </w:r>
    </w:p>
    <w:p w:rsidR="009B118F" w:rsidRDefault="009B118F">
      <w:pPr>
        <w:rPr>
          <w:rStyle w:val="Output"/>
        </w:rPr>
      </w:pPr>
      <w:bookmarkStart w:id="922" w:name="OUTPUT_626"/>
    </w:p>
    <w:p w:rsidR="009B118F" w:rsidRDefault="009B118F">
      <w:pPr>
        <w:rPr>
          <w:rStyle w:val="Output"/>
        </w:rPr>
      </w:pPr>
      <w:r>
        <w:rPr>
          <w:rStyle w:val="Output"/>
        </w:rPr>
        <w:t>function [u,t]=euler(f,t0,tf,u0,n,varargin)</w:t>
      </w:r>
    </w:p>
    <w:p w:rsidR="009B118F" w:rsidRDefault="009B118F">
      <w:pPr>
        <w:rPr>
          <w:rStyle w:val="Output"/>
        </w:rPr>
      </w:pPr>
    </w:p>
    <w:p w:rsidR="009B118F" w:rsidRDefault="009B118F">
      <w:pPr>
        <w:rPr>
          <w:rStyle w:val="Output"/>
        </w:rPr>
      </w:pPr>
      <w:r>
        <w:rPr>
          <w:rStyle w:val="Output"/>
        </w:rPr>
        <w:t>%[u,t]=euler(f,t0,tf,u0,n,p1,p2,...)</w:t>
      </w:r>
    </w:p>
    <w:p w:rsidR="009B118F" w:rsidRDefault="009B118F">
      <w:pPr>
        <w:rPr>
          <w:rStyle w:val="Output"/>
        </w:rPr>
      </w:pPr>
      <w:r>
        <w:rPr>
          <w:rStyle w:val="Output"/>
        </w:rPr>
        <w:t>%</w:t>
      </w:r>
    </w:p>
    <w:p w:rsidR="009B118F" w:rsidRDefault="009B118F">
      <w:pPr>
        <w:rPr>
          <w:rStyle w:val="Output"/>
        </w:rPr>
      </w:pPr>
      <w:r>
        <w:rPr>
          <w:rStyle w:val="Output"/>
        </w:rPr>
        <w:t>%   This function implements Euler's method for solving the IVP</w:t>
      </w:r>
    </w:p>
    <w:p w:rsidR="009B118F" w:rsidRDefault="009B118F">
      <w:pPr>
        <w:rPr>
          <w:rStyle w:val="Output"/>
        </w:rPr>
      </w:pPr>
      <w:r>
        <w:rPr>
          <w:rStyle w:val="Output"/>
        </w:rPr>
        <w:t>%</w:t>
      </w:r>
    </w:p>
    <w:p w:rsidR="009B118F" w:rsidRDefault="009B118F">
      <w:pPr>
        <w:rPr>
          <w:rStyle w:val="Output"/>
        </w:rPr>
      </w:pPr>
      <w:r>
        <w:rPr>
          <w:rStyle w:val="Output"/>
        </w:rPr>
        <w:t>%         du/dt=f(t,u), u(t0)=u0</w:t>
      </w:r>
    </w:p>
    <w:p w:rsidR="009B118F" w:rsidRDefault="009B118F">
      <w:pPr>
        <w:rPr>
          <w:rStyle w:val="Output"/>
        </w:rPr>
      </w:pPr>
      <w:r>
        <w:rPr>
          <w:rStyle w:val="Output"/>
        </w:rPr>
        <w:t>%</w:t>
      </w:r>
    </w:p>
    <w:p w:rsidR="009B118F" w:rsidRDefault="009B118F">
      <w:pPr>
        <w:rPr>
          <w:rStyle w:val="Output"/>
        </w:rPr>
      </w:pPr>
      <w:r>
        <w:rPr>
          <w:rStyle w:val="Output"/>
        </w:rPr>
        <w:t>%   on the interval [t0,tf].  n steps of Euler's method are taken;</w:t>
      </w:r>
    </w:p>
    <w:p w:rsidR="009B118F" w:rsidRDefault="009B118F">
      <w:pPr>
        <w:rPr>
          <w:rStyle w:val="Output"/>
        </w:rPr>
      </w:pPr>
      <w:r>
        <w:rPr>
          <w:rStyle w:val="Output"/>
        </w:rPr>
        <w:t>%   the step size is dt=(tf-t0)/n.</w:t>
      </w:r>
    </w:p>
    <w:p w:rsidR="009B118F" w:rsidRDefault="009B118F">
      <w:pPr>
        <w:rPr>
          <w:rStyle w:val="Output"/>
        </w:rPr>
      </w:pPr>
      <w:r>
        <w:rPr>
          <w:rStyle w:val="Output"/>
        </w:rPr>
        <w:t>%</w:t>
      </w:r>
    </w:p>
    <w:p w:rsidR="009B118F" w:rsidRDefault="009B118F">
      <w:pPr>
        <w:rPr>
          <w:rStyle w:val="Output"/>
        </w:rPr>
      </w:pPr>
      <w:r>
        <w:rPr>
          <w:rStyle w:val="Output"/>
        </w:rPr>
        <w:t>%   If the optional arguments p1,p2,... are given, they are passed</w:t>
      </w:r>
    </w:p>
    <w:p w:rsidR="009B118F" w:rsidRDefault="009B118F">
      <w:pPr>
        <w:rPr>
          <w:rStyle w:val="Output"/>
        </w:rPr>
      </w:pPr>
      <w:r>
        <w:rPr>
          <w:rStyle w:val="Output"/>
        </w:rPr>
        <w:t>%   to the function f.</w:t>
      </w:r>
    </w:p>
    <w:p w:rsidR="009B118F" w:rsidRDefault="009B118F">
      <w:pPr>
        <w:rPr>
          <w:rStyle w:val="Output"/>
        </w:rPr>
      </w:pPr>
    </w:p>
    <w:p w:rsidR="009B118F" w:rsidRDefault="009B118F">
      <w:pPr>
        <w:rPr>
          <w:rStyle w:val="Output"/>
        </w:rPr>
      </w:pPr>
      <w:r>
        <w:rPr>
          <w:rStyle w:val="Output"/>
        </w:rPr>
        <w:t>% Figure out the dimension of the system by examining the initial value:</w:t>
      </w:r>
    </w:p>
    <w:p w:rsidR="009B118F" w:rsidRDefault="009B118F">
      <w:pPr>
        <w:rPr>
          <w:rStyle w:val="Output"/>
        </w:rPr>
      </w:pPr>
    </w:p>
    <w:p w:rsidR="009B118F" w:rsidRDefault="009B118F">
      <w:pPr>
        <w:rPr>
          <w:rStyle w:val="Output"/>
        </w:rPr>
      </w:pPr>
      <w:r>
        <w:rPr>
          <w:rStyle w:val="Output"/>
        </w:rPr>
        <w:t>k=length(u0);</w:t>
      </w:r>
    </w:p>
    <w:p w:rsidR="009B118F" w:rsidRDefault="009B118F">
      <w:pPr>
        <w:rPr>
          <w:rStyle w:val="Output"/>
        </w:rPr>
      </w:pPr>
    </w:p>
    <w:p w:rsidR="009B118F" w:rsidRDefault="009B118F">
      <w:pPr>
        <w:rPr>
          <w:rStyle w:val="Output"/>
        </w:rPr>
      </w:pPr>
      <w:r>
        <w:rPr>
          <w:rStyle w:val="Output"/>
        </w:rPr>
        <w:t>% Compute the grid and allocate space for the solution</w:t>
      </w:r>
    </w:p>
    <w:p w:rsidR="009B118F" w:rsidRDefault="009B118F">
      <w:pPr>
        <w:rPr>
          <w:rStyle w:val="Output"/>
        </w:rPr>
      </w:pPr>
    </w:p>
    <w:p w:rsidR="009B118F" w:rsidRDefault="009B118F">
      <w:pPr>
        <w:rPr>
          <w:rStyle w:val="Output"/>
        </w:rPr>
      </w:pPr>
      <w:r>
        <w:rPr>
          <w:rStyle w:val="Output"/>
        </w:rPr>
        <w:t>t=linspace(t0,tf,n+1);</w:t>
      </w:r>
    </w:p>
    <w:p w:rsidR="009B118F" w:rsidRDefault="009B118F">
      <w:pPr>
        <w:rPr>
          <w:rStyle w:val="Output"/>
        </w:rPr>
      </w:pPr>
      <w:r>
        <w:rPr>
          <w:rStyle w:val="Output"/>
        </w:rPr>
        <w:t>u=zeros(k,n+1);</w:t>
      </w:r>
    </w:p>
    <w:p w:rsidR="009B118F" w:rsidRDefault="009B118F">
      <w:pPr>
        <w:rPr>
          <w:rStyle w:val="Output"/>
        </w:rPr>
      </w:pPr>
    </w:p>
    <w:p w:rsidR="009B118F" w:rsidRDefault="009B118F">
      <w:pPr>
        <w:rPr>
          <w:rStyle w:val="Output"/>
        </w:rPr>
      </w:pPr>
      <w:r>
        <w:rPr>
          <w:rStyle w:val="Output"/>
        </w:rPr>
        <w:t>% Assign the initial value and compute the time step</w:t>
      </w:r>
    </w:p>
    <w:p w:rsidR="009B118F" w:rsidRDefault="009B118F">
      <w:pPr>
        <w:rPr>
          <w:rStyle w:val="Output"/>
        </w:rPr>
      </w:pPr>
    </w:p>
    <w:p w:rsidR="009B118F" w:rsidRDefault="009B118F">
      <w:pPr>
        <w:rPr>
          <w:rStyle w:val="Output"/>
        </w:rPr>
      </w:pPr>
      <w:r>
        <w:rPr>
          <w:rStyle w:val="Output"/>
        </w:rPr>
        <w:t>u(:,1)=u0;</w:t>
      </w:r>
    </w:p>
    <w:p w:rsidR="009B118F" w:rsidRDefault="009B118F">
      <w:pPr>
        <w:rPr>
          <w:rStyle w:val="Output"/>
        </w:rPr>
      </w:pPr>
      <w:r>
        <w:rPr>
          <w:rStyle w:val="Output"/>
        </w:rPr>
        <w:t>dt=(tf-t0)/n;</w:t>
      </w:r>
    </w:p>
    <w:p w:rsidR="009B118F" w:rsidRDefault="009B118F">
      <w:pPr>
        <w:rPr>
          <w:rStyle w:val="Output"/>
        </w:rPr>
      </w:pPr>
    </w:p>
    <w:p w:rsidR="009B118F" w:rsidRDefault="009B118F">
      <w:pPr>
        <w:rPr>
          <w:rStyle w:val="Output"/>
        </w:rPr>
      </w:pPr>
      <w:r>
        <w:rPr>
          <w:rStyle w:val="Output"/>
        </w:rPr>
        <w:t>% Now do the computations in a loop</w:t>
      </w:r>
    </w:p>
    <w:p w:rsidR="009B118F" w:rsidRDefault="009B118F">
      <w:pPr>
        <w:rPr>
          <w:rStyle w:val="Output"/>
        </w:rPr>
      </w:pPr>
    </w:p>
    <w:p w:rsidR="009B118F" w:rsidRDefault="009B118F">
      <w:pPr>
        <w:rPr>
          <w:rStyle w:val="Output"/>
        </w:rPr>
      </w:pPr>
      <w:r>
        <w:rPr>
          <w:rStyle w:val="Output"/>
        </w:rPr>
        <w:t>for ii=1:n</w:t>
      </w:r>
    </w:p>
    <w:p w:rsidR="009B118F" w:rsidRDefault="009B118F">
      <w:pPr>
        <w:rPr>
          <w:rStyle w:val="Output"/>
        </w:rPr>
      </w:pPr>
      <w:r>
        <w:rPr>
          <w:rStyle w:val="Output"/>
        </w:rPr>
        <w:t xml:space="preserve">   u(:,ii+1)=u(:,ii)+dt*f(t(ii),u(:,ii),varargin{:});</w:t>
      </w:r>
    </w:p>
    <w:p w:rsidR="004D2A02" w:rsidRDefault="009B118F">
      <w:r>
        <w:rPr>
          <w:rStyle w:val="Output"/>
        </w:rPr>
        <w:t>end</w:t>
      </w:r>
      <w:r w:rsidR="004D2A02">
        <w:t xml:space="preserve"> </w:t>
      </w:r>
      <w:bookmarkEnd w:id="922"/>
      <w:r w:rsidR="004D2A02">
        <w:t xml:space="preserve"> </w:t>
      </w:r>
    </w:p>
    <w:p w:rsidR="004D2A02" w:rsidRDefault="004D2A02"/>
    <w:p w:rsidR="004D2A02" w:rsidRDefault="004D2A02">
      <w:r>
        <w:t xml:space="preserve">There are only two differences between </w:t>
      </w:r>
      <w:r>
        <w:rPr>
          <w:b/>
          <w:bCs/>
        </w:rPr>
        <w:t>euler2</w:t>
      </w:r>
      <w:r>
        <w:t xml:space="preserve"> and </w:t>
      </w:r>
      <w:r>
        <w:rPr>
          <w:b/>
          <w:bCs/>
        </w:rPr>
        <w:t>euler</w:t>
      </w:r>
      <w:r>
        <w:t xml:space="preserve">.  The new program accepts an additional input, </w:t>
      </w:r>
      <w:r>
        <w:rPr>
          <w:b/>
          <w:bCs/>
        </w:rPr>
        <w:t>varargin</w:t>
      </w:r>
      <w:r>
        <w:t xml:space="preserve">, and it passes this argument, in the form </w:t>
      </w:r>
      <w:r>
        <w:rPr>
          <w:b/>
          <w:bCs/>
        </w:rPr>
        <w:t>varargin{:}</w:t>
      </w:r>
      <w:r>
        <w:t xml:space="preserve">, to f.  The symbol </w:t>
      </w:r>
      <w:r>
        <w:rPr>
          <w:b/>
          <w:bCs/>
        </w:rPr>
        <w:t>varargin</w:t>
      </w:r>
      <w:r>
        <w:t xml:space="preserve"> is a special variable in MATLAB (like </w:t>
      </w:r>
      <w:r>
        <w:rPr>
          <w:b/>
          <w:bCs/>
        </w:rPr>
        <w:t>nargin</w:t>
      </w:r>
      <w:r>
        <w:t>) that is used only in M-file functions.   It is initialized, when the M-file is invoked, to contain any additional arguments beyond those explicitly listed in the function statement.  These additional arguments, if they are provided, are stored in a cell array---an indexed array of possibly different types.</w:t>
      </w:r>
    </w:p>
    <w:p w:rsidR="004D2A02" w:rsidRDefault="004D2A02"/>
    <w:p w:rsidR="004D2A02" w:rsidRDefault="004D2A02">
      <w:r>
        <w:t xml:space="preserve">I do not wish to explain cell arrays in any detail, since I do not need them in this tutorial except in this one context.  It is enough to know that </w:t>
      </w:r>
      <w:r>
        <w:rPr>
          <w:b/>
          <w:bCs/>
        </w:rPr>
        <w:t>varargin{:}</w:t>
      </w:r>
      <w:r>
        <w:t xml:space="preserve"> turns the fields of </w:t>
      </w:r>
      <w:r>
        <w:rPr>
          <w:b/>
          <w:bCs/>
        </w:rPr>
        <w:t>varargin</w:t>
      </w:r>
      <w:r>
        <w:t xml:space="preserve"> into a list that can be passed to another function.  Moreover, if there were no additional parameters when the M-file was invoked, the </w:t>
      </w:r>
      <w:r>
        <w:rPr>
          <w:b/>
          <w:bCs/>
        </w:rPr>
        <w:t>varargin</w:t>
      </w:r>
      <w:r>
        <w:t xml:space="preserve"> is empty and passing </w:t>
      </w:r>
      <w:r>
        <w:rPr>
          <w:b/>
          <w:bCs/>
        </w:rPr>
        <w:t>varargin{:}</w:t>
      </w:r>
      <w:r>
        <w:t xml:space="preserve"> to another function has absolutely no effect.</w:t>
      </w:r>
    </w:p>
    <w:p w:rsidR="004D2A02" w:rsidRDefault="004D2A02"/>
    <w:p w:rsidR="004D2A02" w:rsidRDefault="00705F8E">
      <w:r>
        <w:t>I will now do an</w:t>
      </w:r>
      <w:r w:rsidR="004D2A02">
        <w:t xml:space="preserve"> example, solving</w:t>
      </w:r>
    </w:p>
    <w:p w:rsidR="004D2A02" w:rsidRDefault="004D2A02"/>
    <w:p w:rsidR="004D2A02" w:rsidRDefault="004D2A02">
      <w:pPr>
        <w:jc w:val="center"/>
      </w:pPr>
      <w:r w:rsidRPr="00CF596D">
        <w:rPr>
          <w:position w:val="-24"/>
        </w:rPr>
        <w:object w:dxaOrig="1719" w:dyaOrig="620">
          <v:shape id="_x0000_i1044" type="#_x0000_t75" style="width:85.9pt;height:31.15pt" o:ole="">
            <v:imagedata r:id="rId75" o:title=""/>
          </v:shape>
          <o:OLEObject Type="Embed" ProgID="Equation.3" ShapeID="_x0000_i1044" DrawAspect="Content" ObjectID="_1373283617" r:id="rId76"/>
        </w:object>
      </w:r>
    </w:p>
    <w:p w:rsidR="004D2A02" w:rsidRDefault="004D2A02"/>
    <w:p w:rsidR="004D2A02" w:rsidRDefault="004D2A02">
      <w:r>
        <w:t xml:space="preserve">on the interval [0,1] for two different values of </w:t>
      </w:r>
      <w:r>
        <w:rPr>
          <w:i/>
          <w:iCs/>
        </w:rPr>
        <w:t>a</w:t>
      </w:r>
      <w:r>
        <w:t>.</w:t>
      </w:r>
    </w:p>
    <w:p w:rsidR="004D2A02" w:rsidRDefault="004D2A02"/>
    <w:p w:rsidR="004D2A02" w:rsidRDefault="004D2A02">
      <w:bookmarkStart w:id="923" w:name="INPUT_627"/>
      <w:r>
        <w:rPr>
          <w:rStyle w:val="Input"/>
        </w:rPr>
        <w:t xml:space="preserve">clear </w:t>
      </w:r>
      <w:bookmarkEnd w:id="923"/>
      <w:r>
        <w:t xml:space="preserve"> </w:t>
      </w:r>
    </w:p>
    <w:p w:rsidR="004D2A02" w:rsidRDefault="00B44EA5">
      <w:bookmarkStart w:id="924" w:name="INPUT_628"/>
      <w:r>
        <w:rPr>
          <w:rStyle w:val="Input"/>
        </w:rPr>
        <w:t>f=@(t,u,a)</w:t>
      </w:r>
      <w:r w:rsidR="004D2A02">
        <w:rPr>
          <w:rStyle w:val="Input"/>
        </w:rPr>
        <w:t xml:space="preserve">a*u; </w:t>
      </w:r>
      <w:bookmarkEnd w:id="924"/>
      <w:r w:rsidR="004D2A02">
        <w:t xml:space="preserve"> </w:t>
      </w:r>
    </w:p>
    <w:p w:rsidR="004D2A02" w:rsidRDefault="004D2A02">
      <w:bookmarkStart w:id="925" w:name="INPUT_629"/>
      <w:r>
        <w:rPr>
          <w:rStyle w:val="Input"/>
        </w:rPr>
        <w:t xml:space="preserve">[u1,t]=euler(f,0,1,1,20,1); </w:t>
      </w:r>
      <w:bookmarkEnd w:id="925"/>
      <w:r>
        <w:t xml:space="preserve"> </w:t>
      </w:r>
    </w:p>
    <w:p w:rsidR="004D2A02" w:rsidRDefault="004D2A02">
      <w:bookmarkStart w:id="926" w:name="INPUT_630"/>
      <w:r>
        <w:rPr>
          <w:rStyle w:val="Input"/>
        </w:rPr>
        <w:t xml:space="preserve">[u2,t]=euler(f,0,1,1,20,2); </w:t>
      </w:r>
      <w:bookmarkEnd w:id="926"/>
      <w:r>
        <w:t xml:space="preserve"> </w:t>
      </w:r>
    </w:p>
    <w:p w:rsidR="004D2A02" w:rsidRDefault="004D2A02"/>
    <w:p w:rsidR="004D2A02" w:rsidRDefault="004D2A02">
      <w:r>
        <w:t>Now I plot the two solutions:</w:t>
      </w:r>
    </w:p>
    <w:p w:rsidR="004D2A02" w:rsidRDefault="004D2A02"/>
    <w:p w:rsidR="004D2A02" w:rsidRDefault="004D2A02">
      <w:bookmarkStart w:id="927" w:name="INPUT_631"/>
      <w:r>
        <w:rPr>
          <w:rStyle w:val="Input"/>
        </w:rPr>
        <w:t xml:space="preserve">plot(t,u1,'-',t,u2,'--') </w:t>
      </w:r>
      <w:bookmarkEnd w:id="927"/>
      <w:r>
        <w:t xml:space="preserve"> </w:t>
      </w:r>
    </w:p>
    <w:p w:rsidR="004D2A02" w:rsidRDefault="009B118F">
      <w:bookmarkStart w:id="928" w:name="OUTPUT_631"/>
      <w:r>
        <w:rPr>
          <w:noProof/>
        </w:rPr>
        <w:drawing>
          <wp:inline distT="0" distB="0" distL="0" distR="0">
            <wp:extent cx="3657600" cy="3200400"/>
            <wp:effectExtent l="19050" t="0" r="0" b="0"/>
            <wp:docPr id="152" name="Pictur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77"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928"/>
      <w:r w:rsidR="004D2A02">
        <w:t xml:space="preserve"> </w:t>
      </w:r>
    </w:p>
    <w:p w:rsidR="004D2A02" w:rsidRDefault="004D2A02">
      <w:r>
        <w:t xml:space="preserve"> </w:t>
      </w:r>
    </w:p>
    <w:p w:rsidR="004D2A02" w:rsidRDefault="00833F28">
      <w:r>
        <w:t xml:space="preserve">By the way, although the style of </w:t>
      </w:r>
      <w:r w:rsidRPr="00833F28">
        <w:rPr>
          <w:b/>
        </w:rPr>
        <w:t>euler</w:t>
      </w:r>
      <w:r>
        <w:t xml:space="preserve"> is the "right" way to implement a function that takes a mathematical function as an input, there is another way to accomplish the desired end.  Suppose we have a function like </w:t>
      </w:r>
      <w:r>
        <w:rPr>
          <w:b/>
        </w:rPr>
        <w:t xml:space="preserve">euler2 </w:t>
      </w:r>
      <w:r>
        <w:t xml:space="preserve">that does not have the flexibility of </w:t>
      </w:r>
      <w:r w:rsidRPr="00833F28">
        <w:rPr>
          <w:b/>
        </w:rPr>
        <w:t>euler</w:t>
      </w:r>
      <w:r w:rsidR="00E20ABA">
        <w:t>; specifically, it expects a function of the form f(t,u) and does not allow for an additional parameter, as in f(t,u,a).  We can</w:t>
      </w:r>
      <w:r w:rsidR="00C27B68">
        <w:t xml:space="preserve"> use the </w:t>
      </w:r>
      <w:r w:rsidR="00C27B68" w:rsidRPr="00C27B68">
        <w:rPr>
          <w:b/>
        </w:rPr>
        <w:t>@</w:t>
      </w:r>
      <w:r w:rsidR="00C27B68">
        <w:t xml:space="preserve"> operator to define, for example, f1(t,u)=f(t,u,1), and then pass f1 to </w:t>
      </w:r>
      <w:r w:rsidR="00C27B68" w:rsidRPr="00C27B68">
        <w:rPr>
          <w:b/>
        </w:rPr>
        <w:t>euler2</w:t>
      </w:r>
      <w:r w:rsidR="00C27B68">
        <w:t>:</w:t>
      </w:r>
    </w:p>
    <w:p w:rsidR="00833F28" w:rsidRDefault="00833F28"/>
    <w:p w:rsidR="00B44EA5" w:rsidRDefault="00B44EA5" w:rsidP="00AB5E84">
      <w:bookmarkStart w:id="929" w:name="INPUT_1146"/>
      <w:r w:rsidRPr="00AB5E84">
        <w:rPr>
          <w:rStyle w:val="Input"/>
        </w:rPr>
        <w:t>f1=@(t,u)f(t,u,1);</w:t>
      </w:r>
      <w:r w:rsidR="00AB5E84" w:rsidRPr="00AB5E84">
        <w:rPr>
          <w:rStyle w:val="Input"/>
        </w:rPr>
        <w:t xml:space="preserve"> </w:t>
      </w:r>
      <w:bookmarkEnd w:id="929"/>
      <w:r w:rsidR="00AB5E84" w:rsidRPr="00AB5E84">
        <w:t xml:space="preserve"> </w:t>
      </w:r>
    </w:p>
    <w:p w:rsidR="00B44EA5" w:rsidRDefault="00B44EA5" w:rsidP="00AB5E84">
      <w:bookmarkStart w:id="930" w:name="INPUT_1147"/>
      <w:r w:rsidRPr="00AB5E84">
        <w:rPr>
          <w:rStyle w:val="Input"/>
        </w:rPr>
        <w:t>[u1a,t]=euler2(f</w:t>
      </w:r>
      <w:r w:rsidR="00AB5E84">
        <w:rPr>
          <w:rStyle w:val="Input"/>
        </w:rPr>
        <w:t>1</w:t>
      </w:r>
      <w:r w:rsidRPr="00AB5E84">
        <w:rPr>
          <w:rStyle w:val="Input"/>
        </w:rPr>
        <w:t>,</w:t>
      </w:r>
      <w:r w:rsidR="00AB5E84" w:rsidRPr="00AB5E84">
        <w:rPr>
          <w:rStyle w:val="Input"/>
        </w:rPr>
        <w:t xml:space="preserve">0,1,1,20); </w:t>
      </w:r>
      <w:bookmarkEnd w:id="930"/>
      <w:r w:rsidR="00AB5E84" w:rsidRPr="00AB5E84">
        <w:t xml:space="preserve"> </w:t>
      </w:r>
    </w:p>
    <w:p w:rsidR="00AB5E84" w:rsidRDefault="00AB5E84" w:rsidP="00AB5E84">
      <w:bookmarkStart w:id="931" w:name="INPUT_1149"/>
      <w:r w:rsidRPr="00AB5E84">
        <w:rPr>
          <w:rStyle w:val="Input"/>
        </w:rPr>
        <w:t xml:space="preserve">norm(u1a-u1) </w:t>
      </w:r>
      <w:bookmarkEnd w:id="931"/>
      <w:r w:rsidRPr="00AB5E84">
        <w:t xml:space="preserve"> </w:t>
      </w:r>
    </w:p>
    <w:p w:rsidR="009B118F" w:rsidRDefault="009B118F" w:rsidP="00AB5E84">
      <w:pPr>
        <w:rPr>
          <w:rStyle w:val="Output"/>
        </w:rPr>
      </w:pPr>
      <w:bookmarkStart w:id="932" w:name="OUTPUT_1149"/>
      <w:r>
        <w:rPr>
          <w:rStyle w:val="Output"/>
        </w:rPr>
        <w:t>ans =</w:t>
      </w:r>
    </w:p>
    <w:p w:rsidR="00AB5E84" w:rsidRDefault="009B118F" w:rsidP="00AB5E84">
      <w:r>
        <w:rPr>
          <w:rStyle w:val="Output"/>
        </w:rPr>
        <w:t xml:space="preserve">     0</w:t>
      </w:r>
      <w:r w:rsidR="00AB5E84">
        <w:rPr>
          <w:rStyle w:val="Output"/>
        </w:rPr>
        <w:t xml:space="preserve"> </w:t>
      </w:r>
      <w:bookmarkEnd w:id="932"/>
      <w:r w:rsidR="00AB5E84" w:rsidRPr="00AB5E84">
        <w:t xml:space="preserve"> </w:t>
      </w:r>
    </w:p>
    <w:p w:rsidR="000C7324" w:rsidRPr="00AB5E84" w:rsidRDefault="000C7324" w:rsidP="00AB5E84">
      <w:r>
        <w:t>The result is now exactly the same as before.</w:t>
      </w:r>
    </w:p>
    <w:p w:rsidR="00AB5E84" w:rsidRDefault="00AB5E84" w:rsidP="00AB5E84">
      <w:r w:rsidRPr="00AB5E84">
        <w:t xml:space="preserve"> </w:t>
      </w:r>
    </w:p>
    <w:p w:rsidR="009C1305" w:rsidRPr="00AB5E84" w:rsidRDefault="009C1305" w:rsidP="00AB5E84">
      <w:r w:rsidRPr="009C1305">
        <w:rPr>
          <w:b/>
        </w:rPr>
        <w:t>Note</w:t>
      </w:r>
      <w:r>
        <w:t xml:space="preserve">: The point of the textbook and this tutorial is for you to learn how numerical methods work, and how to implement them in MATLAB.  However, if you have an ODE to solve and need a numerical solution, you should be aware that MATLAB includes state-of-the-art algorithms implemented in </w:t>
      </w:r>
      <w:r w:rsidRPr="009C1305">
        <w:rPr>
          <w:b/>
        </w:rPr>
        <w:t>ode45</w:t>
      </w:r>
      <w:r>
        <w:t xml:space="preserve"> and other routines.  In particular, </w:t>
      </w:r>
      <w:r w:rsidRPr="009C1305">
        <w:rPr>
          <w:b/>
        </w:rPr>
        <w:t>ode45</w:t>
      </w:r>
      <w:r>
        <w:t xml:space="preserve"> implements a variable step fourth-fifth order scheme, similar in spirit to the RKF45 scheme mentioned in the text (page 119), though using a different pair of formulas.  MATLAB also </w:t>
      </w:r>
      <w:r>
        <w:lastRenderedPageBreak/>
        <w:t>has solvers</w:t>
      </w:r>
      <w:r w:rsidR="002B0B84">
        <w:t xml:space="preserve">, such as </w:t>
      </w:r>
      <w:r w:rsidR="002B0B84" w:rsidRPr="002B0B84">
        <w:rPr>
          <w:b/>
        </w:rPr>
        <w:t>ode23s</w:t>
      </w:r>
      <w:r w:rsidR="002B0B84">
        <w:t>,</w:t>
      </w:r>
      <w:r>
        <w:t xml:space="preserve"> for stiff systems</w:t>
      </w:r>
      <w:r w:rsidR="002B0B84">
        <w:t>.  For more information, see "</w:t>
      </w:r>
      <w:r w:rsidR="002B0B84" w:rsidRPr="002B0B84">
        <w:rPr>
          <w:b/>
        </w:rPr>
        <w:t>help ode45</w:t>
      </w:r>
      <w:r w:rsidR="002B0B84">
        <w:t>" or "</w:t>
      </w:r>
      <w:r w:rsidR="002B0B84" w:rsidRPr="002B0B84">
        <w:rPr>
          <w:b/>
        </w:rPr>
        <w:t>help ode23s</w:t>
      </w:r>
      <w:r w:rsidR="002B0B84">
        <w:t>" (the documentation contains a list of other related routines).</w:t>
      </w:r>
    </w:p>
    <w:p w:rsidR="004D2A02" w:rsidRPr="009A3A3E" w:rsidRDefault="004D2A02" w:rsidP="00CC7F65">
      <w:pPr>
        <w:pStyle w:val="Heading3"/>
      </w:pPr>
      <w:bookmarkStart w:id="933" w:name="_Toc299541557"/>
      <w:r w:rsidRPr="009A3A3E">
        <w:t>Efficient MATLAB programming</w:t>
      </w:r>
      <w:bookmarkEnd w:id="933"/>
    </w:p>
    <w:p w:rsidR="004D2A02" w:rsidRDefault="004D2A02">
      <w:pPr>
        <w:pStyle w:val="Subtitle"/>
      </w:pPr>
    </w:p>
    <w:p w:rsidR="004D2A02" w:rsidRDefault="004D2A02">
      <w:r>
        <w:t>Programs written in the MATLAB programming language are interpreted, not compiled.  This means that you pay a certain performance penalty for using the MATLAB interactive programming environment instead of programming in a high-level programming language like C or Fortran.  However, you can make your MATLAB programs run very fast, in many cases, by adhering to the following simple rule: whenever possible, use MATLAB commands, especially vectorization, rather then user-defined code.</w:t>
      </w:r>
    </w:p>
    <w:p w:rsidR="004D2A02" w:rsidRDefault="004D2A02"/>
    <w:p w:rsidR="004D2A02" w:rsidRDefault="004D2A02">
      <w:r>
        <w:t>Here is a simple example.   Suppose I wish to evaluate the sine function on the grid</w:t>
      </w:r>
    </w:p>
    <w:p w:rsidR="004D2A02" w:rsidRDefault="004D2A02"/>
    <w:p w:rsidR="004D2A02" w:rsidRDefault="004D2A02">
      <w:pPr>
        <w:jc w:val="center"/>
      </w:pPr>
      <w:r>
        <w:t>0, 0.0000</w:t>
      </w:r>
      <w:r w:rsidR="00554275">
        <w:t>0</w:t>
      </w:r>
      <w:r>
        <w:t>1, 0.0</w:t>
      </w:r>
      <w:r w:rsidR="00554275">
        <w:t>0</w:t>
      </w:r>
      <w:r>
        <w:t>0002, ... ,1.0</w:t>
      </w:r>
    </w:p>
    <w:p w:rsidR="004D2A02" w:rsidRDefault="004D2A02"/>
    <w:p w:rsidR="004D2A02" w:rsidRDefault="004D2A02">
      <w:r>
        <w:t xml:space="preserve"> (1</w:t>
      </w:r>
      <w:r w:rsidR="00554275">
        <w:t>,0</w:t>
      </w:r>
      <w:r>
        <w:t>00</w:t>
      </w:r>
      <w:r w:rsidR="00554275">
        <w:t>,</w:t>
      </w:r>
      <w:r>
        <w:t>001 points).  Below are two ways to accomplish this; I time each using the "tic-toc" commands (see "help tic" for more information).</w:t>
      </w:r>
    </w:p>
    <w:p w:rsidR="004D2A02" w:rsidRDefault="004D2A02"/>
    <w:p w:rsidR="004D2A02" w:rsidRDefault="004D2A02"/>
    <w:p w:rsidR="004D2A02" w:rsidRDefault="00554275" w:rsidP="00554275">
      <w:bookmarkStart w:id="934" w:name="INPUT_1150"/>
      <w:r w:rsidRPr="00554275">
        <w:rPr>
          <w:rStyle w:val="Input"/>
        </w:rPr>
        <w:t xml:space="preserve">clear </w:t>
      </w:r>
      <w:bookmarkEnd w:id="934"/>
      <w:r w:rsidRPr="00554275">
        <w:t xml:space="preserve"> </w:t>
      </w:r>
    </w:p>
    <w:p w:rsidR="00554275" w:rsidRDefault="00554275" w:rsidP="00554275">
      <w:bookmarkStart w:id="935" w:name="INPUT_1151"/>
      <w:r w:rsidRPr="00554275">
        <w:rPr>
          <w:rStyle w:val="Input"/>
        </w:rPr>
        <w:t>x=linspace(0,1,10000</w:t>
      </w:r>
      <w:r>
        <w:rPr>
          <w:rStyle w:val="Input"/>
        </w:rPr>
        <w:t>0</w:t>
      </w:r>
      <w:r w:rsidRPr="00554275">
        <w:rPr>
          <w:rStyle w:val="Input"/>
        </w:rPr>
        <w:t xml:space="preserve">1); </w:t>
      </w:r>
      <w:bookmarkEnd w:id="935"/>
      <w:r w:rsidRPr="00554275">
        <w:t xml:space="preserve"> </w:t>
      </w:r>
    </w:p>
    <w:p w:rsidR="004D2A02" w:rsidRDefault="004D2A02">
      <w:pPr>
        <w:rPr>
          <w:rStyle w:val="Input"/>
        </w:rPr>
      </w:pPr>
      <w:bookmarkStart w:id="936" w:name="INPUT_1046"/>
      <w:r>
        <w:rPr>
          <w:rStyle w:val="Input"/>
        </w:rPr>
        <w:t>tic</w:t>
      </w:r>
    </w:p>
    <w:p w:rsidR="004D2A02" w:rsidRDefault="004D2A02">
      <w:pPr>
        <w:rPr>
          <w:rStyle w:val="Input"/>
        </w:rPr>
      </w:pPr>
      <w:r>
        <w:rPr>
          <w:rStyle w:val="Input"/>
        </w:rPr>
        <w:t>y=sin(x);</w:t>
      </w:r>
    </w:p>
    <w:p w:rsidR="004D2A02" w:rsidRDefault="004D2A02">
      <w:r>
        <w:rPr>
          <w:rStyle w:val="Input"/>
        </w:rPr>
        <w:t xml:space="preserve">toc </w:t>
      </w:r>
      <w:bookmarkEnd w:id="936"/>
      <w:r>
        <w:t xml:space="preserve"> </w:t>
      </w:r>
    </w:p>
    <w:p w:rsidR="004D2A02" w:rsidRDefault="009B118F">
      <w:bookmarkStart w:id="937" w:name="OUTPUT_1046"/>
      <w:r>
        <w:rPr>
          <w:rStyle w:val="Output"/>
        </w:rPr>
        <w:t>Elapsed time is 0.008175 seconds.</w:t>
      </w:r>
      <w:r w:rsidR="004D2A02">
        <w:rPr>
          <w:rStyle w:val="Output"/>
        </w:rPr>
        <w:t xml:space="preserve"> </w:t>
      </w:r>
      <w:bookmarkEnd w:id="937"/>
      <w:r w:rsidR="004D2A02">
        <w:t xml:space="preserve"> </w:t>
      </w:r>
    </w:p>
    <w:p w:rsidR="004D2A02" w:rsidRDefault="004D2A02"/>
    <w:p w:rsidR="004D2A02" w:rsidRDefault="004D2A02">
      <w:pPr>
        <w:rPr>
          <w:rStyle w:val="Input"/>
        </w:rPr>
      </w:pPr>
      <w:bookmarkStart w:id="938" w:name="INPUT_1047"/>
      <w:r>
        <w:rPr>
          <w:rStyle w:val="Input"/>
        </w:rPr>
        <w:t>tic</w:t>
      </w:r>
    </w:p>
    <w:p w:rsidR="004D2A02" w:rsidRDefault="004D2A02">
      <w:pPr>
        <w:rPr>
          <w:rStyle w:val="Input"/>
        </w:rPr>
      </w:pPr>
      <w:r>
        <w:rPr>
          <w:rStyle w:val="Input"/>
        </w:rPr>
        <w:t>y=zeros(10000</w:t>
      </w:r>
      <w:r w:rsidR="00554275">
        <w:rPr>
          <w:rStyle w:val="Input"/>
        </w:rPr>
        <w:t>0</w:t>
      </w:r>
      <w:r>
        <w:rPr>
          <w:rStyle w:val="Input"/>
        </w:rPr>
        <w:t>1,1);</w:t>
      </w:r>
    </w:p>
    <w:p w:rsidR="004D2A02" w:rsidRDefault="004D2A02">
      <w:pPr>
        <w:rPr>
          <w:rStyle w:val="Input"/>
        </w:rPr>
      </w:pPr>
      <w:r>
        <w:rPr>
          <w:rStyle w:val="Input"/>
        </w:rPr>
        <w:t>for i=1:1000</w:t>
      </w:r>
      <w:r w:rsidR="00554275">
        <w:rPr>
          <w:rStyle w:val="Input"/>
        </w:rPr>
        <w:t>0</w:t>
      </w:r>
      <w:r>
        <w:rPr>
          <w:rStyle w:val="Input"/>
        </w:rPr>
        <w:t>01,y(i)=sin(x(i));end</w:t>
      </w:r>
    </w:p>
    <w:p w:rsidR="004D2A02" w:rsidRDefault="004D2A02">
      <w:r>
        <w:rPr>
          <w:rStyle w:val="Input"/>
        </w:rPr>
        <w:t xml:space="preserve">toc </w:t>
      </w:r>
      <w:bookmarkEnd w:id="938"/>
      <w:r>
        <w:t xml:space="preserve"> </w:t>
      </w:r>
    </w:p>
    <w:p w:rsidR="004D2A02" w:rsidRDefault="009B118F">
      <w:bookmarkStart w:id="939" w:name="OUTPUT_1047"/>
      <w:r>
        <w:rPr>
          <w:rStyle w:val="Output"/>
        </w:rPr>
        <w:t>Elapsed time is 1.151249 seconds.</w:t>
      </w:r>
      <w:r w:rsidR="004D2A02">
        <w:rPr>
          <w:rStyle w:val="Output"/>
        </w:rPr>
        <w:t xml:space="preserve"> </w:t>
      </w:r>
      <w:bookmarkEnd w:id="939"/>
      <w:r w:rsidR="004D2A02">
        <w:t xml:space="preserve"> </w:t>
      </w:r>
    </w:p>
    <w:p w:rsidR="00554275" w:rsidRPr="00554275" w:rsidRDefault="00554275" w:rsidP="00554275"/>
    <w:p w:rsidR="004D2A02" w:rsidRDefault="004D2A02"/>
    <w:p w:rsidR="004D2A02" w:rsidRDefault="004D2A02">
      <w:r>
        <w:t>The version using an explicit loop is much more time-consuming than the version using MATLAB vectorization.  This is because the vectorized commands use compiled code, while the explicit loop must be interpreted.</w:t>
      </w:r>
    </w:p>
    <w:p w:rsidR="004D2A02" w:rsidRDefault="004D2A02"/>
    <w:p w:rsidR="004D2A02" w:rsidRDefault="004D2A02">
      <w:r>
        <w:t>MATLAB commands use state-of-the-art algorithms and execute efficiently.  Therefore, when you solve linear systems, evaluate functions, sort vectors, and perform other operations using MATLAB commands, your code will  be very efficient.  On the other hand, when you execute explicit loops, you pay a performan</w:t>
      </w:r>
      <w:r w:rsidR="00183A0C">
        <w:t>ce penalty.  For many purposes</w:t>
      </w:r>
      <w:r>
        <w:t>, the convenience of MATLAB far outweighs any increase in computation time.</w:t>
      </w:r>
    </w:p>
    <w:p w:rsidR="004D2A02" w:rsidRDefault="004D2A02"/>
    <w:p w:rsidR="004D2A02" w:rsidRDefault="004D2A02"/>
    <w:p w:rsidR="004D2A02" w:rsidRDefault="004D2A02" w:rsidP="00B26DB3">
      <w:pPr>
        <w:pStyle w:val="Heading3"/>
      </w:pPr>
      <w:bookmarkStart w:id="940" w:name="_Toc299541558"/>
      <w:r>
        <w:t>More about graphics in MATLAB</w:t>
      </w:r>
      <w:bookmarkEnd w:id="940"/>
    </w:p>
    <w:p w:rsidR="004D2A02" w:rsidRDefault="004D2A02" w:rsidP="00B26DB3">
      <w:pPr>
        <w:pStyle w:val="Heading4"/>
      </w:pPr>
      <w:r>
        <w:t>Adding a legend to a plot</w:t>
      </w:r>
    </w:p>
    <w:p w:rsidR="004D2A02" w:rsidRDefault="004D2A02"/>
    <w:p w:rsidR="004D2A02" w:rsidRDefault="004D2A02">
      <w:r>
        <w:t xml:space="preserve">When graphing two curves on the same plot, it is often helpful to label them so they can be distinguished.  MATLAB has a command called </w:t>
      </w:r>
      <w:r>
        <w:rPr>
          <w:b/>
          <w:bCs/>
        </w:rPr>
        <w:t>legend</w:t>
      </w:r>
      <w:r>
        <w:t xml:space="preserve">, which adds a key with user-defined descriptions of the curves.  The format is simple: just list the descriptions (as strings) in the same order as the curves were specified to the </w:t>
      </w:r>
      <w:r>
        <w:rPr>
          <w:b/>
          <w:bCs/>
        </w:rPr>
        <w:t>plot</w:t>
      </w:r>
      <w:r>
        <w:t xml:space="preserve"> command:</w:t>
      </w:r>
    </w:p>
    <w:p w:rsidR="004D2A02" w:rsidRDefault="004D2A02"/>
    <w:p w:rsidR="008045ED" w:rsidRDefault="008045ED" w:rsidP="008045ED">
      <w:bookmarkStart w:id="941" w:name="INPUT_1153"/>
      <w:r w:rsidRPr="008045ED">
        <w:rPr>
          <w:rStyle w:val="Input"/>
        </w:rPr>
        <w:t xml:space="preserve">x=linspace(0,1,101)'; </w:t>
      </w:r>
      <w:bookmarkEnd w:id="941"/>
      <w:r w:rsidRPr="008045ED">
        <w:t xml:space="preserve"> </w:t>
      </w:r>
    </w:p>
    <w:p w:rsidR="008045ED" w:rsidRDefault="008045ED" w:rsidP="008045ED">
      <w:bookmarkStart w:id="942" w:name="INPUT_1154"/>
      <w:r w:rsidRPr="008045ED">
        <w:rPr>
          <w:rStyle w:val="Input"/>
        </w:rPr>
        <w:t>plot(x,exp(x),'-',x,exp(2*x),'</w:t>
      </w:r>
      <w:r>
        <w:rPr>
          <w:rStyle w:val="Input"/>
        </w:rPr>
        <w:t>--</w:t>
      </w:r>
      <w:r w:rsidRPr="008045ED">
        <w:rPr>
          <w:rStyle w:val="Input"/>
        </w:rPr>
        <w:t xml:space="preserve">') </w:t>
      </w:r>
      <w:bookmarkEnd w:id="942"/>
      <w:r w:rsidRPr="008045ED">
        <w:t xml:space="preserve"> </w:t>
      </w:r>
    </w:p>
    <w:p w:rsidR="008045ED" w:rsidRPr="008045ED" w:rsidRDefault="009B118F" w:rsidP="008045ED">
      <w:bookmarkStart w:id="943" w:name="OUTPUT_1154"/>
      <w:r>
        <w:rPr>
          <w:noProof/>
        </w:rPr>
        <w:lastRenderedPageBreak/>
        <w:drawing>
          <wp:inline distT="0" distB="0" distL="0" distR="0">
            <wp:extent cx="3657600" cy="3200400"/>
            <wp:effectExtent l="19050" t="0" r="0" b="0"/>
            <wp:docPr id="153" name="Pictur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78"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8045ED">
        <w:t xml:space="preserve"> </w:t>
      </w:r>
      <w:bookmarkEnd w:id="943"/>
      <w:r w:rsidR="008045ED" w:rsidRPr="008045ED">
        <w:t xml:space="preserve"> </w:t>
      </w:r>
    </w:p>
    <w:p w:rsidR="008045ED" w:rsidRPr="008045ED" w:rsidRDefault="008045ED" w:rsidP="008045ED"/>
    <w:p w:rsidR="004D2A02" w:rsidRDefault="008045ED">
      <w:bookmarkStart w:id="944" w:name="INPUT_632"/>
      <w:r>
        <w:rPr>
          <w:rStyle w:val="Input"/>
        </w:rPr>
        <w:t>l</w:t>
      </w:r>
      <w:r w:rsidR="004D2A02">
        <w:rPr>
          <w:rStyle w:val="Input"/>
        </w:rPr>
        <w:t xml:space="preserve">egend('a=1','a=2') </w:t>
      </w:r>
      <w:bookmarkEnd w:id="944"/>
      <w:r w:rsidR="004D2A02">
        <w:t xml:space="preserve"> </w:t>
      </w:r>
    </w:p>
    <w:p w:rsidR="004D2A02" w:rsidRDefault="009B118F">
      <w:bookmarkStart w:id="945" w:name="OUTPUT_632"/>
      <w:r>
        <w:rPr>
          <w:noProof/>
        </w:rPr>
        <w:drawing>
          <wp:inline distT="0" distB="0" distL="0" distR="0">
            <wp:extent cx="3657600" cy="3200400"/>
            <wp:effectExtent l="19050" t="0" r="0" b="0"/>
            <wp:docPr id="154" name="Pictur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79"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945"/>
      <w:r w:rsidR="004D2A02">
        <w:t xml:space="preserve"> </w:t>
      </w:r>
    </w:p>
    <w:p w:rsidR="004D2A02" w:rsidRDefault="004D2A02"/>
    <w:p w:rsidR="004D2A02" w:rsidRDefault="004D2A02"/>
    <w:p w:rsidR="004D2A02" w:rsidRDefault="004D2A02">
      <w:r>
        <w:t>It is possible to tell MATLAB where on the plot to place the legend; see "</w:t>
      </w:r>
      <w:r>
        <w:rPr>
          <w:b/>
          <w:bCs/>
        </w:rPr>
        <w:t>help legend</w:t>
      </w:r>
      <w:r>
        <w:t>" for more information.</w:t>
      </w:r>
    </w:p>
    <w:p w:rsidR="004D2A02" w:rsidRDefault="004D2A02"/>
    <w:p w:rsidR="004D2A02" w:rsidRDefault="004D2A02">
      <w:r>
        <w:t xml:space="preserve">You can also add a title and labels for the axes to a graph using </w:t>
      </w:r>
      <w:r>
        <w:rPr>
          <w:b/>
          <w:bCs/>
        </w:rPr>
        <w:t>title</w:t>
      </w:r>
      <w:r>
        <w:t xml:space="preserve">, </w:t>
      </w:r>
      <w:r>
        <w:rPr>
          <w:b/>
          <w:bCs/>
        </w:rPr>
        <w:t>xlabel</w:t>
      </w:r>
      <w:r>
        <w:t xml:space="preserve">, and </w:t>
      </w:r>
      <w:r>
        <w:rPr>
          <w:b/>
          <w:bCs/>
        </w:rPr>
        <w:t>ylabel</w:t>
      </w:r>
      <w:r>
        <w:t xml:space="preserve">.  Use </w:t>
      </w:r>
      <w:r>
        <w:rPr>
          <w:b/>
          <w:bCs/>
        </w:rPr>
        <w:t>help</w:t>
      </w:r>
      <w:r>
        <w:t xml:space="preserve"> to get more information.</w:t>
      </w:r>
    </w:p>
    <w:p w:rsidR="004D2A02" w:rsidRDefault="004D2A02"/>
    <w:p w:rsidR="004D2A02" w:rsidRDefault="004D2A02" w:rsidP="00B26DB3">
      <w:pPr>
        <w:pStyle w:val="Heading4"/>
      </w:pPr>
      <w:r>
        <w:lastRenderedPageBreak/>
        <w:t>Changing the font size, line width, and other properties of graphs</w:t>
      </w:r>
    </w:p>
    <w:p w:rsidR="004D2A02" w:rsidRDefault="004D2A02"/>
    <w:p w:rsidR="004D2A02" w:rsidRDefault="004D2A02">
      <w:r>
        <w:t>It is possible to increase the size of fonts, the widths of curves, and otherwise modify the default properties of MATLAB graphics objects.  I do not want to explain how to do this here, but I wanted to make you aware of the fact that this can be done.   You can find out how to modify default properties from the documentation on graphics, available through the help browser on the MATLAB desktop.  Alternatively, you can consult "</w:t>
      </w:r>
      <w:r>
        <w:rPr>
          <w:b/>
          <w:bCs/>
        </w:rPr>
        <w:t>help set</w:t>
      </w:r>
      <w:r>
        <w:t>" and "</w:t>
      </w:r>
      <w:r>
        <w:rPr>
          <w:b/>
          <w:bCs/>
        </w:rPr>
        <w:t>help plot</w:t>
      </w:r>
      <w:r>
        <w:t>" to get started.</w:t>
      </w:r>
    </w:p>
    <w:p w:rsidR="004D2A02" w:rsidRDefault="004D2A02"/>
    <w:p w:rsidR="004D2A02" w:rsidRDefault="004D2A02" w:rsidP="00B26DB3">
      <w:pPr>
        <w:pStyle w:val="Heading1"/>
      </w:pPr>
      <w:bookmarkStart w:id="946" w:name="_Toc299541559"/>
      <w:r>
        <w:t>Chapter 5: Boundary value problems in statics</w:t>
      </w:r>
      <w:bookmarkEnd w:id="946"/>
    </w:p>
    <w:p w:rsidR="004D2A02" w:rsidRDefault="004D2A02"/>
    <w:p w:rsidR="004D2A02" w:rsidRDefault="004D2A02" w:rsidP="00B26DB3">
      <w:pPr>
        <w:pStyle w:val="Heading2"/>
      </w:pPr>
      <w:bookmarkStart w:id="947" w:name="_Toc299541560"/>
      <w:r>
        <w:t>Section 5.2:  Introduction to the spectral method; eigenfunctions</w:t>
      </w:r>
      <w:bookmarkEnd w:id="947"/>
    </w:p>
    <w:p w:rsidR="004D2A02" w:rsidRDefault="004D2A02"/>
    <w:p w:rsidR="004D2A02" w:rsidRDefault="004D2A02">
      <w:r>
        <w:t>I will begin by verifying that the eigenfunctions of the negative second derivative operator (under Dirichlet conditions), sin(</w:t>
      </w:r>
      <w:r>
        <w:rPr>
          <w:i/>
          <w:iCs/>
        </w:rPr>
        <w:t>n</w:t>
      </w:r>
      <w:r>
        <w:t>π</w:t>
      </w:r>
      <w:r>
        <w:rPr>
          <w:i/>
          <w:iCs/>
        </w:rPr>
        <w:t>x</w:t>
      </w:r>
      <w:r>
        <w:t>/</w:t>
      </w:r>
      <w:r>
        <w:rPr>
          <w:i/>
          <w:iCs/>
        </w:rPr>
        <w:t>l</w:t>
      </w:r>
      <w:r>
        <w:t>), are mutually orthogonal:</w:t>
      </w:r>
    </w:p>
    <w:p w:rsidR="004D2A02" w:rsidRDefault="004D2A02"/>
    <w:p w:rsidR="004D2A02" w:rsidRDefault="004D2A02"/>
    <w:p w:rsidR="004D2A02" w:rsidRDefault="004D2A02">
      <w:bookmarkStart w:id="948" w:name="INPUT_645"/>
      <w:r>
        <w:rPr>
          <w:rStyle w:val="Input"/>
        </w:rPr>
        <w:t xml:space="preserve">clear </w:t>
      </w:r>
      <w:bookmarkEnd w:id="948"/>
      <w:r>
        <w:t xml:space="preserve"> </w:t>
      </w:r>
    </w:p>
    <w:p w:rsidR="004D2A02" w:rsidRDefault="004D2A02">
      <w:bookmarkStart w:id="949" w:name="INPUT_643"/>
      <w:r>
        <w:rPr>
          <w:rStyle w:val="Input"/>
        </w:rPr>
        <w:t xml:space="preserve">syms m n pi x l </w:t>
      </w:r>
      <w:bookmarkEnd w:id="949"/>
      <w:r>
        <w:t xml:space="preserve"> </w:t>
      </w:r>
    </w:p>
    <w:p w:rsidR="004D2A02" w:rsidRDefault="004D2A02">
      <w:bookmarkStart w:id="950" w:name="INPUT_646"/>
      <w:r>
        <w:rPr>
          <w:rStyle w:val="Input"/>
        </w:rPr>
        <w:t xml:space="preserve">int(sin(n*pi*x/l)*sin(m*pi*x/l),x,0,l) </w:t>
      </w:r>
      <w:bookmarkEnd w:id="950"/>
      <w:r>
        <w:t xml:space="preserve"> </w:t>
      </w:r>
    </w:p>
    <w:p w:rsidR="009B118F" w:rsidRDefault="009B118F">
      <w:pPr>
        <w:rPr>
          <w:rStyle w:val="Output"/>
        </w:rPr>
      </w:pPr>
      <w:bookmarkStart w:id="951" w:name="OUTPUT_646"/>
      <w:r>
        <w:rPr>
          <w:rStyle w:val="Output"/>
        </w:rPr>
        <w:t>ans =</w:t>
      </w:r>
    </w:p>
    <w:p w:rsidR="004D2A02" w:rsidRDefault="009B118F">
      <w:r>
        <w:rPr>
          <w:rStyle w:val="Output"/>
        </w:rPr>
        <w:t>-(l*(m*cos(pi*m)*sin(pi*n) - n*cos(pi*n)*sin(pi*m)))/(pi*(m^2 - n^2))</w:t>
      </w:r>
      <w:r w:rsidR="004D2A02">
        <w:t xml:space="preserve"> </w:t>
      </w:r>
      <w:bookmarkEnd w:id="951"/>
      <w:r w:rsidR="004D2A02">
        <w:t xml:space="preserve"> </w:t>
      </w:r>
    </w:p>
    <w:p w:rsidR="004D2A02" w:rsidRDefault="004D2A02">
      <w:bookmarkStart w:id="952" w:name="INPUT_647"/>
      <w:r>
        <w:rPr>
          <w:rStyle w:val="Input"/>
        </w:rPr>
        <w:t xml:space="preserve">simplify(ans) </w:t>
      </w:r>
      <w:bookmarkEnd w:id="952"/>
      <w:r>
        <w:t xml:space="preserve"> </w:t>
      </w:r>
    </w:p>
    <w:p w:rsidR="009B118F" w:rsidRDefault="009B118F">
      <w:pPr>
        <w:rPr>
          <w:rStyle w:val="Output"/>
        </w:rPr>
      </w:pPr>
      <w:bookmarkStart w:id="953" w:name="OUTPUT_647"/>
      <w:r>
        <w:rPr>
          <w:rStyle w:val="Output"/>
        </w:rPr>
        <w:t>ans =</w:t>
      </w:r>
    </w:p>
    <w:p w:rsidR="004D2A02" w:rsidRDefault="009B118F">
      <w:r>
        <w:rPr>
          <w:rStyle w:val="Output"/>
        </w:rPr>
        <w:t>-(l*(m*cos(pi*m)*sin(pi*n) - n*cos(pi*n)*sin(pi*m)))/(pi*(m^2 - n^2))</w:t>
      </w:r>
      <w:r w:rsidR="004D2A02">
        <w:t xml:space="preserve"> </w:t>
      </w:r>
      <w:bookmarkEnd w:id="953"/>
      <w:r w:rsidR="004D2A02">
        <w:t xml:space="preserve"> </w:t>
      </w:r>
    </w:p>
    <w:p w:rsidR="004D2A02" w:rsidRDefault="004D2A02"/>
    <w:p w:rsidR="004D2A02" w:rsidRDefault="004D2A02">
      <w:r>
        <w:t xml:space="preserve">At first glance, this result is surprising: Why did MATLAB not obtain the expected result, 0?  However, a moment's thought reveals the reason: The integral is not necessarily zero unless </w:t>
      </w:r>
      <w:r>
        <w:rPr>
          <w:i/>
          <w:iCs/>
        </w:rPr>
        <w:t>m</w:t>
      </w:r>
      <w:r>
        <w:t xml:space="preserve"> and </w:t>
      </w:r>
      <w:r>
        <w:rPr>
          <w:i/>
          <w:iCs/>
        </w:rPr>
        <w:t>n</w:t>
      </w:r>
      <w:r>
        <w:t xml:space="preserve"> are integers, and MATLAB has no way of knowing that the symbols </w:t>
      </w:r>
      <w:r>
        <w:rPr>
          <w:i/>
          <w:iCs/>
        </w:rPr>
        <w:t>m</w:t>
      </w:r>
      <w:r>
        <w:t xml:space="preserve"> and </w:t>
      </w:r>
      <w:r>
        <w:rPr>
          <w:i/>
          <w:iCs/>
        </w:rPr>
        <w:t>n</w:t>
      </w:r>
      <w:r>
        <w:t xml:space="preserve"> are intended to represent integers.  When </w:t>
      </w:r>
      <w:r>
        <w:rPr>
          <w:i/>
          <w:iCs/>
        </w:rPr>
        <w:t>m</w:t>
      </w:r>
      <w:r>
        <w:t xml:space="preserve"> is an integer, then sin(</w:t>
      </w:r>
      <w:r>
        <w:rPr>
          <w:i/>
          <w:iCs/>
        </w:rPr>
        <w:t>m</w:t>
      </w:r>
      <w:r>
        <w:t>π)=0 and cos(</w:t>
      </w:r>
      <w:r>
        <w:rPr>
          <w:i/>
          <w:iCs/>
        </w:rPr>
        <w:t>m</w:t>
      </w:r>
      <w:r>
        <w:t>π)=(-1)</w:t>
      </w:r>
      <w:r>
        <w:rPr>
          <w:i/>
          <w:iCs/>
          <w:vertAlign w:val="superscript"/>
        </w:rPr>
        <w:t>m</w:t>
      </w:r>
      <w:r>
        <w:t xml:space="preserve">.  We can use the </w:t>
      </w:r>
      <w:r>
        <w:rPr>
          <w:b/>
          <w:bCs/>
        </w:rPr>
        <w:t>subs</w:t>
      </w:r>
      <w:r>
        <w:t xml:space="preserve"> command to replace each instance of sin(</w:t>
      </w:r>
      <w:r>
        <w:rPr>
          <w:i/>
          <w:iCs/>
        </w:rPr>
        <w:t>m</w:t>
      </w:r>
      <w:r>
        <w:t>π) by zero, and similarly for cos(</w:t>
      </w:r>
      <w:r>
        <w:rPr>
          <w:i/>
          <w:iCs/>
        </w:rPr>
        <w:t>m</w:t>
      </w:r>
      <w:r>
        <w:t>π), sin(</w:t>
      </w:r>
      <w:r>
        <w:rPr>
          <w:i/>
          <w:iCs/>
        </w:rPr>
        <w:t>n</w:t>
      </w:r>
      <w:r>
        <w:t>π), and cos(</w:t>
      </w:r>
      <w:r>
        <w:rPr>
          <w:i/>
          <w:iCs/>
        </w:rPr>
        <w:t>n</w:t>
      </w:r>
      <w:r>
        <w:t>π):</w:t>
      </w:r>
    </w:p>
    <w:p w:rsidR="004D2A02" w:rsidRDefault="004D2A02"/>
    <w:p w:rsidR="004D2A02" w:rsidRDefault="004D2A02">
      <w:bookmarkStart w:id="954" w:name="INPUT_648"/>
      <w:r>
        <w:rPr>
          <w:rStyle w:val="Input"/>
        </w:rPr>
        <w:t xml:space="preserve">subs(ans,sin(m*pi),0) </w:t>
      </w:r>
      <w:bookmarkEnd w:id="954"/>
      <w:r>
        <w:t xml:space="preserve"> </w:t>
      </w:r>
    </w:p>
    <w:p w:rsidR="009B118F" w:rsidRDefault="009B118F">
      <w:pPr>
        <w:rPr>
          <w:rStyle w:val="Output"/>
        </w:rPr>
      </w:pPr>
      <w:bookmarkStart w:id="955" w:name="OUTPUT_648"/>
      <w:r>
        <w:rPr>
          <w:rStyle w:val="Output"/>
        </w:rPr>
        <w:t>ans =</w:t>
      </w:r>
    </w:p>
    <w:p w:rsidR="004D2A02" w:rsidRDefault="009B118F">
      <w:r>
        <w:rPr>
          <w:rStyle w:val="Output"/>
        </w:rPr>
        <w:t>-(l*m*cos(pi*m)*sin(pi*n))/(pi*(m^2 - n^2))</w:t>
      </w:r>
      <w:r w:rsidR="004D2A02">
        <w:t xml:space="preserve"> </w:t>
      </w:r>
      <w:bookmarkEnd w:id="955"/>
      <w:r w:rsidR="004D2A02">
        <w:t xml:space="preserve"> </w:t>
      </w:r>
    </w:p>
    <w:p w:rsidR="004D2A02" w:rsidRDefault="004D2A02">
      <w:bookmarkStart w:id="956" w:name="INPUT_649"/>
      <w:r>
        <w:rPr>
          <w:rStyle w:val="Input"/>
        </w:rPr>
        <w:t xml:space="preserve">subs(ans,cos(m*pi),(-1)^m) </w:t>
      </w:r>
      <w:bookmarkEnd w:id="956"/>
      <w:r>
        <w:t xml:space="preserve"> </w:t>
      </w:r>
    </w:p>
    <w:p w:rsidR="009B118F" w:rsidRDefault="009B118F">
      <w:pPr>
        <w:rPr>
          <w:rStyle w:val="Output"/>
        </w:rPr>
      </w:pPr>
      <w:bookmarkStart w:id="957" w:name="OUTPUT_649"/>
      <w:r>
        <w:rPr>
          <w:rStyle w:val="Output"/>
        </w:rPr>
        <w:t>ans =</w:t>
      </w:r>
    </w:p>
    <w:p w:rsidR="004D2A02" w:rsidRDefault="009B118F">
      <w:r>
        <w:rPr>
          <w:rStyle w:val="Output"/>
        </w:rPr>
        <w:t>-((-1)^m*l*m*sin(pi*n))/(pi*(m^2 - n^2))</w:t>
      </w:r>
      <w:r w:rsidR="004D2A02">
        <w:t xml:space="preserve"> </w:t>
      </w:r>
      <w:bookmarkEnd w:id="957"/>
      <w:r w:rsidR="004D2A02">
        <w:t xml:space="preserve"> </w:t>
      </w:r>
    </w:p>
    <w:p w:rsidR="004D2A02" w:rsidRDefault="004D2A02">
      <w:bookmarkStart w:id="958" w:name="INPUT_650"/>
      <w:r>
        <w:rPr>
          <w:rStyle w:val="Input"/>
        </w:rPr>
        <w:t xml:space="preserve">subs(ans,sin(n*pi),0) </w:t>
      </w:r>
      <w:bookmarkEnd w:id="958"/>
      <w:r>
        <w:t xml:space="preserve"> </w:t>
      </w:r>
    </w:p>
    <w:p w:rsidR="009B118F" w:rsidRDefault="009B118F">
      <w:pPr>
        <w:rPr>
          <w:rStyle w:val="Output"/>
        </w:rPr>
      </w:pPr>
      <w:bookmarkStart w:id="959" w:name="OUTPUT_650"/>
      <w:r>
        <w:rPr>
          <w:rStyle w:val="Output"/>
        </w:rPr>
        <w:t>ans =</w:t>
      </w:r>
    </w:p>
    <w:p w:rsidR="004D2A02" w:rsidRDefault="009B118F">
      <w:r>
        <w:rPr>
          <w:rStyle w:val="Output"/>
        </w:rPr>
        <w:t>0</w:t>
      </w:r>
      <w:r w:rsidR="004D2A02">
        <w:t xml:space="preserve"> </w:t>
      </w:r>
      <w:bookmarkEnd w:id="959"/>
      <w:r w:rsidR="004D2A02">
        <w:t xml:space="preserve"> </w:t>
      </w:r>
    </w:p>
    <w:p w:rsidR="004D2A02" w:rsidRDefault="004D2A02"/>
    <w:p w:rsidR="004D2A02" w:rsidRDefault="004D2A02">
      <w:r>
        <w:t>These substitutions are rather tedious to apply, but they are often needed when doing Fourier series computations.  Therefore, I wrote a simple program to apply them:</w:t>
      </w:r>
    </w:p>
    <w:p w:rsidR="004D2A02" w:rsidRDefault="004D2A02"/>
    <w:p w:rsidR="004D2A02" w:rsidRDefault="004D2A02">
      <w:bookmarkStart w:id="960" w:name="INPUT_651"/>
      <w:r>
        <w:rPr>
          <w:rStyle w:val="Input"/>
        </w:rPr>
        <w:t xml:space="preserve">type mysubs </w:t>
      </w:r>
      <w:bookmarkEnd w:id="960"/>
      <w:r>
        <w:t xml:space="preserve"> </w:t>
      </w:r>
    </w:p>
    <w:p w:rsidR="009B118F" w:rsidRDefault="009B118F">
      <w:pPr>
        <w:rPr>
          <w:rStyle w:val="Output"/>
        </w:rPr>
      </w:pPr>
      <w:bookmarkStart w:id="961" w:name="OUTPUT_651"/>
    </w:p>
    <w:p w:rsidR="009B118F" w:rsidRDefault="009B118F">
      <w:pPr>
        <w:rPr>
          <w:rStyle w:val="Output"/>
        </w:rPr>
      </w:pPr>
      <w:r>
        <w:rPr>
          <w:rStyle w:val="Output"/>
        </w:rPr>
        <w:t>function expr=mysubs(expr,varargin)</w:t>
      </w:r>
    </w:p>
    <w:p w:rsidR="009B118F" w:rsidRDefault="009B118F">
      <w:pPr>
        <w:rPr>
          <w:rStyle w:val="Output"/>
        </w:rPr>
      </w:pPr>
    </w:p>
    <w:p w:rsidR="009B118F" w:rsidRDefault="009B118F">
      <w:pPr>
        <w:rPr>
          <w:rStyle w:val="Output"/>
        </w:rPr>
      </w:pPr>
      <w:r>
        <w:rPr>
          <w:rStyle w:val="Output"/>
        </w:rPr>
        <w:t>%expr=mysubs(expr,m,n,...)</w:t>
      </w:r>
    </w:p>
    <w:p w:rsidR="009B118F" w:rsidRDefault="009B118F">
      <w:pPr>
        <w:rPr>
          <w:rStyle w:val="Output"/>
        </w:rPr>
      </w:pPr>
      <w:r>
        <w:rPr>
          <w:rStyle w:val="Output"/>
        </w:rPr>
        <w:t>%</w:t>
      </w:r>
    </w:p>
    <w:p w:rsidR="009B118F" w:rsidRDefault="009B118F">
      <w:pPr>
        <w:rPr>
          <w:rStyle w:val="Output"/>
        </w:rPr>
      </w:pPr>
      <w:r>
        <w:rPr>
          <w:rStyle w:val="Output"/>
        </w:rPr>
        <w:t>%  This function substitutes 0 for sin(m*pi) and (-1)^m</w:t>
      </w:r>
    </w:p>
    <w:p w:rsidR="009B118F" w:rsidRDefault="009B118F">
      <w:pPr>
        <w:rPr>
          <w:rStyle w:val="Output"/>
        </w:rPr>
      </w:pPr>
      <w:r>
        <w:rPr>
          <w:rStyle w:val="Output"/>
        </w:rPr>
        <w:t>%  for cos(m*pi), and similarly for sin(n*pi) and cos(n*pi),</w:t>
      </w:r>
    </w:p>
    <w:p w:rsidR="009B118F" w:rsidRDefault="009B118F">
      <w:pPr>
        <w:rPr>
          <w:rStyle w:val="Output"/>
        </w:rPr>
      </w:pPr>
      <w:r>
        <w:rPr>
          <w:rStyle w:val="Output"/>
        </w:rPr>
        <w:t>%  and any other symbols given as inputs.</w:t>
      </w:r>
    </w:p>
    <w:p w:rsidR="009B118F" w:rsidRDefault="009B118F">
      <w:pPr>
        <w:rPr>
          <w:rStyle w:val="Output"/>
        </w:rPr>
      </w:pPr>
    </w:p>
    <w:p w:rsidR="009B118F" w:rsidRDefault="009B118F">
      <w:pPr>
        <w:rPr>
          <w:rStyle w:val="Output"/>
        </w:rPr>
      </w:pPr>
      <w:r>
        <w:rPr>
          <w:rStyle w:val="Output"/>
        </w:rPr>
        <w:t>syms pi</w:t>
      </w:r>
    </w:p>
    <w:p w:rsidR="009B118F" w:rsidRDefault="009B118F">
      <w:pPr>
        <w:rPr>
          <w:rStyle w:val="Output"/>
        </w:rPr>
      </w:pPr>
      <w:r>
        <w:rPr>
          <w:rStyle w:val="Output"/>
        </w:rPr>
        <w:lastRenderedPageBreak/>
        <w:t>k=length(varargin);</w:t>
      </w:r>
    </w:p>
    <w:p w:rsidR="009B118F" w:rsidRDefault="009B118F">
      <w:pPr>
        <w:rPr>
          <w:rStyle w:val="Output"/>
        </w:rPr>
      </w:pPr>
      <w:r>
        <w:rPr>
          <w:rStyle w:val="Output"/>
        </w:rPr>
        <w:t>for j=1:k</w:t>
      </w:r>
    </w:p>
    <w:p w:rsidR="009B118F" w:rsidRDefault="009B118F">
      <w:pPr>
        <w:rPr>
          <w:rStyle w:val="Output"/>
        </w:rPr>
      </w:pPr>
      <w:r>
        <w:rPr>
          <w:rStyle w:val="Output"/>
        </w:rPr>
        <w:t xml:space="preserve">   expr=subs(expr,sin(varargin{j}*pi),0);</w:t>
      </w:r>
    </w:p>
    <w:p w:rsidR="009B118F" w:rsidRDefault="009B118F">
      <w:pPr>
        <w:rPr>
          <w:rStyle w:val="Output"/>
        </w:rPr>
      </w:pPr>
      <w:r>
        <w:rPr>
          <w:rStyle w:val="Output"/>
        </w:rPr>
        <w:t xml:space="preserve">   expr=subs(expr,cos(varargin{j}*pi),(-1)^varargin{j});</w:t>
      </w:r>
    </w:p>
    <w:p w:rsidR="009B118F" w:rsidRDefault="009B118F">
      <w:pPr>
        <w:rPr>
          <w:rStyle w:val="Output"/>
        </w:rPr>
      </w:pPr>
      <w:r>
        <w:rPr>
          <w:rStyle w:val="Output"/>
        </w:rPr>
        <w:t>end</w:t>
      </w:r>
    </w:p>
    <w:p w:rsidR="004D2A02" w:rsidRDefault="009B118F">
      <w:r>
        <w:rPr>
          <w:rStyle w:val="Output"/>
        </w:rPr>
        <w:t>expr=simplify(expr);</w:t>
      </w:r>
      <w:r w:rsidR="004D2A02">
        <w:t xml:space="preserve"> </w:t>
      </w:r>
      <w:bookmarkEnd w:id="961"/>
      <w:r w:rsidR="004D2A02">
        <w:t xml:space="preserve"> </w:t>
      </w:r>
    </w:p>
    <w:p w:rsidR="004D2A02" w:rsidRDefault="004D2A02"/>
    <w:p w:rsidR="004D2A02" w:rsidRDefault="004D2A02">
      <w:r>
        <w:t xml:space="preserve">I will use </w:t>
      </w:r>
      <w:r>
        <w:rPr>
          <w:b/>
          <w:bCs/>
        </w:rPr>
        <w:t>mysubs</w:t>
      </w:r>
      <w:r>
        <w:t xml:space="preserve"> often to simplify Fourier coefficient calculations.</w:t>
      </w:r>
    </w:p>
    <w:p w:rsidR="004D2A02" w:rsidRDefault="004D2A02"/>
    <w:p w:rsidR="004D2A02" w:rsidRDefault="00D36D7E">
      <w:pPr>
        <w:pStyle w:val="TOC1"/>
      </w:pPr>
      <w:r>
        <w:t>Example 5.5</w:t>
      </w:r>
    </w:p>
    <w:p w:rsidR="004D2A02" w:rsidRDefault="004D2A02"/>
    <w:p w:rsidR="004D2A02" w:rsidRDefault="004D2A02">
      <w:r>
        <w:t xml:space="preserve">Let </w:t>
      </w:r>
      <w:r>
        <w:rPr>
          <w:i/>
          <w:iCs/>
        </w:rPr>
        <w:t>f</w:t>
      </w:r>
      <w:r>
        <w:t>(</w:t>
      </w:r>
      <w:r>
        <w:rPr>
          <w:i/>
          <w:iCs/>
        </w:rPr>
        <w:t>x</w:t>
      </w:r>
      <w:r>
        <w:t>) be defined as follows:</w:t>
      </w:r>
    </w:p>
    <w:p w:rsidR="004D2A02" w:rsidRDefault="004D2A02"/>
    <w:p w:rsidR="004D2A02" w:rsidRDefault="004D2A02">
      <w:bookmarkStart w:id="962" w:name="INPUT_652"/>
      <w:r>
        <w:rPr>
          <w:rStyle w:val="Input"/>
        </w:rPr>
        <w:t xml:space="preserve">clear </w:t>
      </w:r>
      <w:bookmarkEnd w:id="962"/>
      <w:r>
        <w:t xml:space="preserve"> </w:t>
      </w:r>
    </w:p>
    <w:p w:rsidR="004D2A02" w:rsidRDefault="004D2A02">
      <w:bookmarkStart w:id="963" w:name="INPUT_663"/>
      <w:r>
        <w:rPr>
          <w:rStyle w:val="Input"/>
        </w:rPr>
        <w:t xml:space="preserve">syms x </w:t>
      </w:r>
      <w:bookmarkEnd w:id="963"/>
      <w:r>
        <w:t xml:space="preserve"> </w:t>
      </w:r>
    </w:p>
    <w:p w:rsidR="004D2A02" w:rsidRDefault="004D2A02">
      <w:bookmarkStart w:id="964" w:name="INPUT_653"/>
      <w:r>
        <w:rPr>
          <w:rStyle w:val="Input"/>
        </w:rPr>
        <w:t xml:space="preserve">f=x*(1-x) </w:t>
      </w:r>
      <w:bookmarkEnd w:id="964"/>
      <w:r>
        <w:t xml:space="preserve"> </w:t>
      </w:r>
    </w:p>
    <w:p w:rsidR="009B118F" w:rsidRDefault="009B118F">
      <w:pPr>
        <w:rPr>
          <w:rStyle w:val="Output"/>
        </w:rPr>
      </w:pPr>
      <w:bookmarkStart w:id="965" w:name="OUTPUT_653"/>
      <w:r>
        <w:rPr>
          <w:rStyle w:val="Output"/>
        </w:rPr>
        <w:t>f =</w:t>
      </w:r>
    </w:p>
    <w:p w:rsidR="004D2A02" w:rsidRDefault="009B118F">
      <w:r>
        <w:rPr>
          <w:rStyle w:val="Output"/>
        </w:rPr>
        <w:t>-x*(x - 1)</w:t>
      </w:r>
      <w:r w:rsidR="004D2A02">
        <w:t xml:space="preserve"> </w:t>
      </w:r>
      <w:bookmarkEnd w:id="965"/>
      <w:r w:rsidR="004D2A02">
        <w:t xml:space="preserve"> </w:t>
      </w:r>
    </w:p>
    <w:p w:rsidR="004D2A02" w:rsidRDefault="004D2A02"/>
    <w:p w:rsidR="004D2A02" w:rsidRDefault="004D2A02">
      <w:r>
        <w:t xml:space="preserve">I can easily compute the Fourier sine coefficients of </w:t>
      </w:r>
      <w:r>
        <w:rPr>
          <w:i/>
          <w:iCs/>
        </w:rPr>
        <w:t>f</w:t>
      </w:r>
      <w:r>
        <w:t xml:space="preserve"> on the interval [0,1]:</w:t>
      </w:r>
    </w:p>
    <w:p w:rsidR="004D2A02" w:rsidRDefault="004D2A02"/>
    <w:p w:rsidR="004D2A02" w:rsidRDefault="004D2A02">
      <w:bookmarkStart w:id="966" w:name="INPUT_654"/>
      <w:r>
        <w:rPr>
          <w:rStyle w:val="Input"/>
        </w:rPr>
        <w:t xml:space="preserve">syms n pi </w:t>
      </w:r>
      <w:bookmarkEnd w:id="966"/>
      <w:r>
        <w:t xml:space="preserve"> </w:t>
      </w:r>
    </w:p>
    <w:p w:rsidR="004D2A02" w:rsidRDefault="004D2A02">
      <w:bookmarkStart w:id="967" w:name="INPUT_655"/>
      <w:r>
        <w:rPr>
          <w:rStyle w:val="Input"/>
        </w:rPr>
        <w:t xml:space="preserve">2*int(f*sin(n*pi*x),x,0,1) </w:t>
      </w:r>
      <w:bookmarkEnd w:id="967"/>
      <w:r>
        <w:t xml:space="preserve"> </w:t>
      </w:r>
    </w:p>
    <w:p w:rsidR="009B118F" w:rsidRDefault="009B118F">
      <w:pPr>
        <w:rPr>
          <w:rStyle w:val="Output"/>
        </w:rPr>
      </w:pPr>
      <w:bookmarkStart w:id="968" w:name="OUTPUT_655"/>
      <w:r>
        <w:rPr>
          <w:rStyle w:val="Output"/>
        </w:rPr>
        <w:t>ans =</w:t>
      </w:r>
    </w:p>
    <w:p w:rsidR="004D2A02" w:rsidRDefault="009B118F">
      <w:r>
        <w:rPr>
          <w:rStyle w:val="Output"/>
        </w:rPr>
        <w:t>(2*(4*sin((pi*n)/2)^2 - pi*n*sin(pi*n)))/(pi^3*n^3)</w:t>
      </w:r>
      <w:r w:rsidR="004D2A02">
        <w:t xml:space="preserve"> </w:t>
      </w:r>
      <w:bookmarkEnd w:id="968"/>
      <w:r w:rsidR="004D2A02">
        <w:t xml:space="preserve"> </w:t>
      </w:r>
    </w:p>
    <w:p w:rsidR="004D2A02" w:rsidRDefault="004D2A02">
      <w:r>
        <w:t xml:space="preserve">I simplify the result using </w:t>
      </w:r>
      <w:r>
        <w:rPr>
          <w:b/>
          <w:bCs/>
        </w:rPr>
        <w:t>mysubs</w:t>
      </w:r>
      <w:r>
        <w:t>:</w:t>
      </w:r>
    </w:p>
    <w:p w:rsidR="004D2A02" w:rsidRDefault="004D2A02"/>
    <w:p w:rsidR="004D2A02" w:rsidRDefault="004D2A02">
      <w:bookmarkStart w:id="969" w:name="INPUT_656"/>
      <w:r>
        <w:rPr>
          <w:rStyle w:val="Input"/>
        </w:rPr>
        <w:t xml:space="preserve">a=mysubs(ans,n) </w:t>
      </w:r>
      <w:bookmarkEnd w:id="969"/>
      <w:r>
        <w:t xml:space="preserve"> </w:t>
      </w:r>
    </w:p>
    <w:p w:rsidR="009B118F" w:rsidRDefault="009B118F">
      <w:pPr>
        <w:rPr>
          <w:rStyle w:val="Output"/>
        </w:rPr>
      </w:pPr>
      <w:bookmarkStart w:id="970" w:name="OUTPUT_656"/>
      <w:r>
        <w:rPr>
          <w:rStyle w:val="Output"/>
        </w:rPr>
        <w:t>a =</w:t>
      </w:r>
    </w:p>
    <w:p w:rsidR="004D2A02" w:rsidRDefault="009B118F">
      <w:r>
        <w:rPr>
          <w:rStyle w:val="Output"/>
        </w:rPr>
        <w:t>(8*sin((pi*n)/2)^2)/(pi^3*n^3)</w:t>
      </w:r>
      <w:r w:rsidR="004D2A02">
        <w:t xml:space="preserve"> </w:t>
      </w:r>
      <w:bookmarkEnd w:id="970"/>
      <w:r w:rsidR="004D2A02">
        <w:t xml:space="preserve"> </w:t>
      </w:r>
    </w:p>
    <w:p w:rsidR="004D2A02" w:rsidRDefault="004D2A02">
      <w:r>
        <w:t>Here is the coefficient:</w:t>
      </w:r>
    </w:p>
    <w:p w:rsidR="004D2A02" w:rsidRDefault="004D2A02"/>
    <w:p w:rsidR="004D2A02" w:rsidRDefault="004D2A02">
      <w:bookmarkStart w:id="971" w:name="INPUT_657"/>
      <w:r>
        <w:rPr>
          <w:rStyle w:val="Input"/>
        </w:rPr>
        <w:t xml:space="preserve">pretty(a) </w:t>
      </w:r>
      <w:bookmarkEnd w:id="971"/>
      <w:r>
        <w:t xml:space="preserve"> </w:t>
      </w:r>
    </w:p>
    <w:p w:rsidR="009B118F" w:rsidRDefault="009B118F">
      <w:pPr>
        <w:rPr>
          <w:rStyle w:val="Output"/>
        </w:rPr>
      </w:pPr>
      <w:bookmarkStart w:id="972" w:name="OUTPUT_657"/>
      <w:r>
        <w:rPr>
          <w:rStyle w:val="Output"/>
        </w:rPr>
        <w:t xml:space="preserve"> </w:t>
      </w:r>
    </w:p>
    <w:p w:rsidR="009B118F" w:rsidRDefault="009B118F">
      <w:pPr>
        <w:rPr>
          <w:rStyle w:val="Output"/>
        </w:rPr>
      </w:pPr>
      <w:r>
        <w:rPr>
          <w:rStyle w:val="Output"/>
        </w:rPr>
        <w:t xml:space="preserve">       / pi n \2 </w:t>
      </w:r>
    </w:p>
    <w:p w:rsidR="009B118F" w:rsidRDefault="009B118F">
      <w:pPr>
        <w:rPr>
          <w:rStyle w:val="Output"/>
        </w:rPr>
      </w:pPr>
      <w:r>
        <w:rPr>
          <w:rStyle w:val="Output"/>
        </w:rPr>
        <w:t xml:space="preserve">  8 sin| ---- | </w:t>
      </w:r>
    </w:p>
    <w:p w:rsidR="009B118F" w:rsidRDefault="009B118F">
      <w:pPr>
        <w:rPr>
          <w:rStyle w:val="Output"/>
        </w:rPr>
      </w:pPr>
      <w:r>
        <w:rPr>
          <w:rStyle w:val="Output"/>
        </w:rPr>
        <w:t xml:space="preserve">       \  2   / </w:t>
      </w:r>
    </w:p>
    <w:p w:rsidR="009B118F" w:rsidRDefault="009B118F">
      <w:pPr>
        <w:rPr>
          <w:rStyle w:val="Output"/>
        </w:rPr>
      </w:pPr>
      <w:r>
        <w:rPr>
          <w:rStyle w:val="Output"/>
        </w:rPr>
        <w:t xml:space="preserve">  -------------- </w:t>
      </w:r>
    </w:p>
    <w:p w:rsidR="009B118F" w:rsidRDefault="009B118F">
      <w:pPr>
        <w:rPr>
          <w:rStyle w:val="Output"/>
        </w:rPr>
      </w:pPr>
      <w:r>
        <w:rPr>
          <w:rStyle w:val="Output"/>
        </w:rPr>
        <w:t xml:space="preserve">        3  3 </w:t>
      </w:r>
    </w:p>
    <w:p w:rsidR="004D2A02" w:rsidRDefault="009B118F">
      <w:r>
        <w:rPr>
          <w:rStyle w:val="Output"/>
        </w:rPr>
        <w:t xml:space="preserve">      pi  n</w:t>
      </w:r>
      <w:r w:rsidR="004D2A02">
        <w:t xml:space="preserve"> </w:t>
      </w:r>
      <w:bookmarkEnd w:id="972"/>
      <w:r w:rsidR="004D2A02">
        <w:t xml:space="preserve"> </w:t>
      </w:r>
    </w:p>
    <w:p w:rsidR="004D2A02" w:rsidRDefault="004D2A02"/>
    <w:p w:rsidR="004D2A02" w:rsidRDefault="004D2A02">
      <w:r>
        <w:t xml:space="preserve">Using the </w:t>
      </w:r>
      <w:r>
        <w:rPr>
          <w:b/>
          <w:bCs/>
        </w:rPr>
        <w:t>symsum</w:t>
      </w:r>
      <w:r>
        <w:t xml:space="preserve"> (symbolic summation) command, I can now create a partial Fourier sine series with a given number of terms.  For example, suppose I want the Fourier sine series with </w:t>
      </w:r>
      <w:r>
        <w:rPr>
          <w:i/>
          <w:iCs/>
        </w:rPr>
        <w:t>n</w:t>
      </w:r>
      <w:r>
        <w:t>=1,2,…,10.  Here it is:</w:t>
      </w:r>
    </w:p>
    <w:p w:rsidR="004D2A02" w:rsidRDefault="004D2A02"/>
    <w:p w:rsidR="004D2A02" w:rsidRDefault="004D2A02">
      <w:bookmarkStart w:id="973" w:name="INPUT_659"/>
      <w:r>
        <w:rPr>
          <w:rStyle w:val="Input"/>
        </w:rPr>
        <w:t xml:space="preserve">S=symsum(a*sin(n*pi*x),n,1,10) </w:t>
      </w:r>
      <w:bookmarkEnd w:id="973"/>
      <w:r>
        <w:t xml:space="preserve"> </w:t>
      </w:r>
    </w:p>
    <w:p w:rsidR="009B118F" w:rsidRDefault="009B118F">
      <w:pPr>
        <w:rPr>
          <w:rStyle w:val="Output"/>
        </w:rPr>
      </w:pPr>
      <w:bookmarkStart w:id="974" w:name="OUTPUT_659"/>
      <w:r>
        <w:rPr>
          <w:rStyle w:val="Output"/>
        </w:rPr>
        <w:t>S =</w:t>
      </w:r>
    </w:p>
    <w:p w:rsidR="004D2A02" w:rsidRDefault="009B118F">
      <w:r>
        <w:rPr>
          <w:rStyle w:val="Output"/>
        </w:rPr>
        <w:t>(8*sin(pi*x))/pi^3 + (8*sin(3*pi*x))/(27*pi^3) + (8*sin(5*pi*x))/(125*pi^3) + (8*sin(7*pi*x))/(343*pi^3) + (8*sin(9*pi*x))/(729*pi^3)</w:t>
      </w:r>
      <w:r w:rsidR="004D2A02">
        <w:t xml:space="preserve"> </w:t>
      </w:r>
      <w:bookmarkEnd w:id="974"/>
      <w:r w:rsidR="004D2A02">
        <w:t xml:space="preserve"> </w:t>
      </w:r>
    </w:p>
    <w:p w:rsidR="004D2A02" w:rsidRDefault="004D2A02"/>
    <w:p w:rsidR="004D2A02" w:rsidRDefault="004D2A02">
      <w:r>
        <w:t>I can plot the partial sum:</w:t>
      </w:r>
    </w:p>
    <w:p w:rsidR="004D2A02" w:rsidRDefault="004D2A02"/>
    <w:p w:rsidR="004D2A02" w:rsidRDefault="004D2A02">
      <w:bookmarkStart w:id="975" w:name="INPUT_661"/>
      <w:r>
        <w:rPr>
          <w:rStyle w:val="Input"/>
        </w:rPr>
        <w:t xml:space="preserve">t=linspace(0,1,21); </w:t>
      </w:r>
      <w:bookmarkEnd w:id="975"/>
      <w:r>
        <w:t xml:space="preserve"> </w:t>
      </w:r>
    </w:p>
    <w:p w:rsidR="004D2A02" w:rsidRDefault="004D2A02">
      <w:bookmarkStart w:id="976" w:name="INPUT_660"/>
      <w:r>
        <w:rPr>
          <w:rStyle w:val="Input"/>
        </w:rPr>
        <w:t xml:space="preserve">plot(t,subs(S,x,t)) </w:t>
      </w:r>
      <w:bookmarkEnd w:id="976"/>
      <w:r>
        <w:t xml:space="preserve"> </w:t>
      </w:r>
    </w:p>
    <w:p w:rsidR="004D2A02" w:rsidRDefault="009B118F">
      <w:bookmarkStart w:id="977" w:name="OUTPUT_660"/>
      <w:r>
        <w:rPr>
          <w:noProof/>
        </w:rPr>
        <w:lastRenderedPageBreak/>
        <w:drawing>
          <wp:inline distT="0" distB="0" distL="0" distR="0">
            <wp:extent cx="3657600" cy="3200400"/>
            <wp:effectExtent l="19050" t="0" r="0" b="0"/>
            <wp:docPr id="155" name="Pictur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80"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977"/>
      <w:r w:rsidR="004D2A02">
        <w:t xml:space="preserve"> </w:t>
      </w:r>
    </w:p>
    <w:p w:rsidR="004D2A02" w:rsidRDefault="004D2A02"/>
    <w:p w:rsidR="004D2A02" w:rsidRDefault="004D2A02">
      <w:r>
        <w:t xml:space="preserve">I can also plot the error in </w:t>
      </w:r>
      <w:r>
        <w:rPr>
          <w:b/>
          <w:bCs/>
        </w:rPr>
        <w:t>S</w:t>
      </w:r>
      <w:r>
        <w:t xml:space="preserve"> as an approximation to </w:t>
      </w:r>
      <w:r>
        <w:rPr>
          <w:b/>
          <w:bCs/>
        </w:rPr>
        <w:t>f</w:t>
      </w:r>
      <w:r>
        <w:t>:</w:t>
      </w:r>
    </w:p>
    <w:p w:rsidR="004D2A02" w:rsidRDefault="004D2A02"/>
    <w:p w:rsidR="004D2A02" w:rsidRDefault="004D2A02">
      <w:bookmarkStart w:id="978" w:name="INPUT_662"/>
      <w:r>
        <w:rPr>
          <w:rStyle w:val="Input"/>
        </w:rPr>
        <w:t xml:space="preserve">plot(t,subs(f,x,t)-subs(S,x,t)) </w:t>
      </w:r>
      <w:bookmarkEnd w:id="978"/>
      <w:r>
        <w:t xml:space="preserve"> </w:t>
      </w:r>
    </w:p>
    <w:p w:rsidR="004D2A02" w:rsidRDefault="009B118F">
      <w:bookmarkStart w:id="979" w:name="OUTPUT_662"/>
      <w:r>
        <w:rPr>
          <w:noProof/>
        </w:rPr>
        <w:drawing>
          <wp:inline distT="0" distB="0" distL="0" distR="0">
            <wp:extent cx="3657600" cy="3200400"/>
            <wp:effectExtent l="19050" t="0" r="0" b="0"/>
            <wp:docPr id="156" name="Pictur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979"/>
      <w:r w:rsidR="004D2A02">
        <w:t xml:space="preserve"> </w:t>
      </w:r>
    </w:p>
    <w:p w:rsidR="004D2A02" w:rsidRDefault="004D2A02"/>
    <w:p w:rsidR="004D2A02" w:rsidRDefault="004D2A02">
      <w:r>
        <w:t>The error looks jagged because I chose a coarse grid on which to perform the computations.  Here is a more accurate graph:</w:t>
      </w:r>
    </w:p>
    <w:p w:rsidR="004D2A02" w:rsidRDefault="004D2A02"/>
    <w:p w:rsidR="004D2A02" w:rsidRDefault="004D2A02">
      <w:bookmarkStart w:id="980" w:name="INPUT_664"/>
      <w:r>
        <w:rPr>
          <w:rStyle w:val="Input"/>
        </w:rPr>
        <w:t xml:space="preserve">t=linspace(0,1,101); </w:t>
      </w:r>
      <w:bookmarkEnd w:id="980"/>
      <w:r>
        <w:t xml:space="preserve"> </w:t>
      </w:r>
    </w:p>
    <w:p w:rsidR="004D2A02" w:rsidRDefault="004D2A02">
      <w:bookmarkStart w:id="981" w:name="INPUT_665"/>
      <w:r>
        <w:rPr>
          <w:rStyle w:val="Input"/>
        </w:rPr>
        <w:t xml:space="preserve">plot(t,subs(f,x,t)-subs(S,x,t)) </w:t>
      </w:r>
      <w:bookmarkEnd w:id="981"/>
      <w:r>
        <w:t xml:space="preserve"> </w:t>
      </w:r>
    </w:p>
    <w:p w:rsidR="004D2A02" w:rsidRDefault="009B118F">
      <w:bookmarkStart w:id="982" w:name="OUTPUT_665"/>
      <w:r>
        <w:rPr>
          <w:noProof/>
        </w:rPr>
        <w:lastRenderedPageBreak/>
        <w:drawing>
          <wp:inline distT="0" distB="0" distL="0" distR="0">
            <wp:extent cx="3657600" cy="3200400"/>
            <wp:effectExtent l="19050" t="0" r="0" b="0"/>
            <wp:docPr id="157" name="Pictur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8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982"/>
      <w:r w:rsidR="004D2A02">
        <w:t xml:space="preserve"> </w:t>
      </w:r>
    </w:p>
    <w:p w:rsidR="004D2A02" w:rsidRDefault="004D2A02">
      <w:r>
        <w:t xml:space="preserve"> </w:t>
      </w:r>
    </w:p>
    <w:p w:rsidR="004D2A02" w:rsidRDefault="004D2A02"/>
    <w:p w:rsidR="004D2A02" w:rsidRDefault="004D2A02">
      <w:r>
        <w:t>I can also investigate how the error decreases as the number of terms in the Fourier series is increased.  For example, here is the partial Fourier series with 20 terms:</w:t>
      </w:r>
    </w:p>
    <w:p w:rsidR="004D2A02" w:rsidRDefault="004D2A02"/>
    <w:p w:rsidR="004D2A02" w:rsidRDefault="004D2A02">
      <w:bookmarkStart w:id="983" w:name="INPUT_666"/>
      <w:r>
        <w:rPr>
          <w:rStyle w:val="Input"/>
        </w:rPr>
        <w:t xml:space="preserve">S=symsum(a*sin(n*pi*x),n,1,20); </w:t>
      </w:r>
      <w:bookmarkEnd w:id="983"/>
      <w:r>
        <w:t xml:space="preserve"> </w:t>
      </w:r>
    </w:p>
    <w:p w:rsidR="004D2A02" w:rsidRDefault="004D2A02"/>
    <w:p w:rsidR="004D2A02" w:rsidRDefault="004D2A02">
      <w:r>
        <w:t xml:space="preserve">Here is the error in </w:t>
      </w:r>
      <w:r>
        <w:rPr>
          <w:b/>
          <w:bCs/>
        </w:rPr>
        <w:t>S</w:t>
      </w:r>
      <w:r>
        <w:t xml:space="preserve"> as an approximation to </w:t>
      </w:r>
      <w:r>
        <w:rPr>
          <w:i/>
          <w:iCs/>
        </w:rPr>
        <w:t>f</w:t>
      </w:r>
      <w:r>
        <w:t>:</w:t>
      </w:r>
    </w:p>
    <w:p w:rsidR="004D2A02" w:rsidRDefault="004D2A02">
      <w:pPr>
        <w:pStyle w:val="Footer"/>
        <w:tabs>
          <w:tab w:val="clear" w:pos="4320"/>
          <w:tab w:val="clear" w:pos="8640"/>
        </w:tabs>
      </w:pPr>
    </w:p>
    <w:p w:rsidR="004D2A02" w:rsidRDefault="004D2A02">
      <w:bookmarkStart w:id="984" w:name="INPUT_671"/>
      <w:r>
        <w:rPr>
          <w:rStyle w:val="Input"/>
        </w:rPr>
        <w:t xml:space="preserve">plot(t,subs(f,x,t)-subs(S,x,t)) </w:t>
      </w:r>
      <w:bookmarkEnd w:id="984"/>
      <w:r>
        <w:t xml:space="preserve"> </w:t>
      </w:r>
    </w:p>
    <w:p w:rsidR="004D2A02" w:rsidRDefault="009B118F">
      <w:bookmarkStart w:id="985" w:name="OUTPUT_671"/>
      <w:r>
        <w:rPr>
          <w:noProof/>
        </w:rPr>
        <w:drawing>
          <wp:inline distT="0" distB="0" distL="0" distR="0">
            <wp:extent cx="3657600" cy="3200400"/>
            <wp:effectExtent l="19050" t="0" r="0" b="0"/>
            <wp:docPr id="158" name="Pictur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3"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985"/>
      <w:r w:rsidR="004D2A02">
        <w:t xml:space="preserve"> </w:t>
      </w:r>
    </w:p>
    <w:p w:rsidR="004D2A02" w:rsidRDefault="004D2A02"/>
    <w:p w:rsidR="004D2A02" w:rsidRDefault="004D2A02" w:rsidP="00B26DB3">
      <w:pPr>
        <w:pStyle w:val="Heading4"/>
      </w:pPr>
      <w:r>
        <w:lastRenderedPageBreak/>
        <w:t>A few notes about symsum</w:t>
      </w:r>
    </w:p>
    <w:p w:rsidR="004D2A02" w:rsidRDefault="004D2A02"/>
    <w:p w:rsidR="004D2A02" w:rsidRDefault="004D2A02">
      <w:r>
        <w:t xml:space="preserve">The </w:t>
      </w:r>
      <w:r>
        <w:rPr>
          <w:b/>
          <w:bCs/>
        </w:rPr>
        <w:t>symsum</w:t>
      </w:r>
      <w:r>
        <w:t xml:space="preserve"> command has the form "</w:t>
      </w:r>
      <w:r>
        <w:rPr>
          <w:b/>
          <w:bCs/>
        </w:rPr>
        <w:t>symsum(expr,ii,m,n)</w:t>
      </w:r>
      <w:r>
        <w:t xml:space="preserve">", where </w:t>
      </w:r>
      <w:r>
        <w:rPr>
          <w:b/>
          <w:bCs/>
        </w:rPr>
        <w:t>ii</w:t>
      </w:r>
      <w:r>
        <w:t xml:space="preserve"> must be a symbolic variable without an assigned value.  If </w:t>
      </w:r>
      <w:r>
        <w:rPr>
          <w:b/>
          <w:bCs/>
        </w:rPr>
        <w:t>ii</w:t>
      </w:r>
      <w:r>
        <w:t xml:space="preserve"> has previously been assigned  a value, then the above command will not work.  Here are some errors to be avoid:</w:t>
      </w:r>
    </w:p>
    <w:p w:rsidR="004D2A02" w:rsidRDefault="004D2A02"/>
    <w:p w:rsidR="004D2A02" w:rsidRDefault="004D2A02">
      <w:r>
        <w:t xml:space="preserve">This does not  work because </w:t>
      </w:r>
      <w:r>
        <w:rPr>
          <w:b/>
          <w:bCs/>
        </w:rPr>
        <w:t>ii</w:t>
      </w:r>
      <w:r>
        <w:t xml:space="preserve"> is not symbolic:</w:t>
      </w:r>
    </w:p>
    <w:p w:rsidR="004D2A02" w:rsidRDefault="004D2A02"/>
    <w:p w:rsidR="004D2A02" w:rsidRDefault="004D2A02">
      <w:bookmarkStart w:id="986" w:name="INPUT_1009"/>
      <w:r>
        <w:rPr>
          <w:rStyle w:val="Input"/>
        </w:rPr>
        <w:t xml:space="preserve">ii=1; </w:t>
      </w:r>
      <w:bookmarkEnd w:id="986"/>
      <w:r>
        <w:t xml:space="preserve"> </w:t>
      </w:r>
    </w:p>
    <w:p w:rsidR="004D2A02" w:rsidRDefault="004D2A02">
      <w:bookmarkStart w:id="987" w:name="INPUT_1010"/>
      <w:r>
        <w:rPr>
          <w:rStyle w:val="Input"/>
        </w:rPr>
        <w:t xml:space="preserve">symsum(ii,ii,1,10) </w:t>
      </w:r>
      <w:bookmarkEnd w:id="987"/>
      <w:r>
        <w:t xml:space="preserve"> </w:t>
      </w:r>
    </w:p>
    <w:p w:rsidR="004D2A02" w:rsidRDefault="009B118F">
      <w:bookmarkStart w:id="988" w:name="OUTPUT_1010"/>
      <w:r>
        <w:rPr>
          <w:rStyle w:val="Error"/>
        </w:rPr>
        <w:t>??? Undefined function or method 'symsum' for input arguments of type 'double'.</w:t>
      </w:r>
      <w:r w:rsidR="004D2A02">
        <w:rPr>
          <w:rStyle w:val="Error"/>
        </w:rPr>
        <w:t xml:space="preserve"> </w:t>
      </w:r>
      <w:bookmarkEnd w:id="988"/>
      <w:r w:rsidR="004D2A02">
        <w:t xml:space="preserve"> </w:t>
      </w:r>
    </w:p>
    <w:p w:rsidR="004D2A02" w:rsidRDefault="004D2A02"/>
    <w:p w:rsidR="004D2A02" w:rsidRDefault="004D2A02">
      <w:r>
        <w:t xml:space="preserve">This does not work because </w:t>
      </w:r>
      <w:r>
        <w:rPr>
          <w:b/>
          <w:bCs/>
        </w:rPr>
        <w:t>ii</w:t>
      </w:r>
      <w:r>
        <w:t xml:space="preserve"> has a value:</w:t>
      </w:r>
    </w:p>
    <w:p w:rsidR="004D2A02" w:rsidRDefault="004D2A02"/>
    <w:p w:rsidR="004D2A02" w:rsidRDefault="004D2A02">
      <w:bookmarkStart w:id="989" w:name="INPUT_1037"/>
      <w:r>
        <w:rPr>
          <w:rStyle w:val="Input"/>
        </w:rPr>
        <w:t xml:space="preserve">syms ii </w:t>
      </w:r>
      <w:bookmarkEnd w:id="989"/>
      <w:r>
        <w:t xml:space="preserve"> </w:t>
      </w:r>
    </w:p>
    <w:p w:rsidR="004D2A02" w:rsidRDefault="004D2A02">
      <w:bookmarkStart w:id="990" w:name="INPUT_1012"/>
      <w:r>
        <w:rPr>
          <w:rStyle w:val="Input"/>
        </w:rPr>
        <w:t xml:space="preserve">ii=sym(1); </w:t>
      </w:r>
      <w:bookmarkEnd w:id="990"/>
      <w:r>
        <w:t xml:space="preserve"> </w:t>
      </w:r>
    </w:p>
    <w:p w:rsidR="004D2A02" w:rsidRDefault="004D2A02">
      <w:bookmarkStart w:id="991" w:name="INPUT_1013"/>
      <w:r>
        <w:rPr>
          <w:rStyle w:val="Input"/>
        </w:rPr>
        <w:t xml:space="preserve">symsum(ii,ii,1,10) </w:t>
      </w:r>
      <w:bookmarkEnd w:id="991"/>
      <w:r>
        <w:t xml:space="preserve"> </w:t>
      </w:r>
    </w:p>
    <w:p w:rsidR="009B118F" w:rsidRDefault="009B118F">
      <w:pPr>
        <w:rPr>
          <w:rStyle w:val="Error"/>
        </w:rPr>
      </w:pPr>
      <w:bookmarkStart w:id="992" w:name="OUTPUT_1013"/>
      <w:r>
        <w:rPr>
          <w:rStyle w:val="Error"/>
        </w:rPr>
        <w:t>??? Error using ==&gt; mupadmex</w:t>
      </w:r>
    </w:p>
    <w:p w:rsidR="009B118F" w:rsidRDefault="009B118F">
      <w:pPr>
        <w:rPr>
          <w:rStyle w:val="Error"/>
        </w:rPr>
      </w:pPr>
      <w:r>
        <w:rPr>
          <w:rStyle w:val="Error"/>
        </w:rPr>
        <w:t>Error in MuPAD command: summation variable must be an identifier or indexed identifier [sum]</w:t>
      </w:r>
    </w:p>
    <w:p w:rsidR="009B118F" w:rsidRDefault="009B118F">
      <w:pPr>
        <w:rPr>
          <w:rStyle w:val="Error"/>
        </w:rPr>
      </w:pPr>
    </w:p>
    <w:p w:rsidR="009B118F" w:rsidRDefault="009B118F">
      <w:pPr>
        <w:rPr>
          <w:rStyle w:val="Error"/>
        </w:rPr>
      </w:pPr>
      <w:r>
        <w:rPr>
          <w:rStyle w:val="Error"/>
        </w:rPr>
        <w:t>Error in ==&gt; sym.symsum at 74</w:t>
      </w:r>
    </w:p>
    <w:p w:rsidR="004D2A02" w:rsidRDefault="009B118F">
      <w:r>
        <w:rPr>
          <w:rStyle w:val="Error"/>
        </w:rPr>
        <w:t xml:space="preserve">   r = mupadmex('symobj::map',f.s,'symobj::symsum',x.s,a.s,b.s);</w:t>
      </w:r>
      <w:r w:rsidR="004D2A02">
        <w:rPr>
          <w:rStyle w:val="Error"/>
        </w:rPr>
        <w:t xml:space="preserve"> </w:t>
      </w:r>
      <w:bookmarkEnd w:id="992"/>
      <w:r w:rsidR="004D2A02">
        <w:t xml:space="preserve"> </w:t>
      </w:r>
    </w:p>
    <w:p w:rsidR="004D2A02" w:rsidRDefault="004D2A02"/>
    <w:p w:rsidR="004D2A02" w:rsidRDefault="004D2A02">
      <w:r>
        <w:t>This is correct:</w:t>
      </w:r>
    </w:p>
    <w:p w:rsidR="004D2A02" w:rsidRDefault="004D2A02"/>
    <w:p w:rsidR="004D2A02" w:rsidRDefault="004D2A02">
      <w:bookmarkStart w:id="993" w:name="INPUT_1014"/>
      <w:r>
        <w:rPr>
          <w:rStyle w:val="Input"/>
        </w:rPr>
        <w:t xml:space="preserve">clear ii </w:t>
      </w:r>
      <w:bookmarkEnd w:id="993"/>
      <w:r>
        <w:t xml:space="preserve"> </w:t>
      </w:r>
    </w:p>
    <w:p w:rsidR="004D2A02" w:rsidRDefault="004D2A02">
      <w:bookmarkStart w:id="994" w:name="INPUT_1015"/>
      <w:r>
        <w:rPr>
          <w:rStyle w:val="Input"/>
        </w:rPr>
        <w:t xml:space="preserve">syms ii </w:t>
      </w:r>
      <w:bookmarkEnd w:id="994"/>
      <w:r>
        <w:t xml:space="preserve"> </w:t>
      </w:r>
    </w:p>
    <w:p w:rsidR="004D2A02" w:rsidRDefault="004D2A02">
      <w:bookmarkStart w:id="995" w:name="INPUT_1016"/>
      <w:r>
        <w:rPr>
          <w:rStyle w:val="Input"/>
        </w:rPr>
        <w:t xml:space="preserve">symsum(ii,ii,1,10) </w:t>
      </w:r>
      <w:bookmarkEnd w:id="995"/>
      <w:r>
        <w:t xml:space="preserve"> </w:t>
      </w:r>
    </w:p>
    <w:p w:rsidR="009B118F" w:rsidRDefault="009B118F">
      <w:pPr>
        <w:rPr>
          <w:rStyle w:val="Output"/>
        </w:rPr>
      </w:pPr>
      <w:bookmarkStart w:id="996" w:name="OUTPUT_1016"/>
      <w:r>
        <w:rPr>
          <w:rStyle w:val="Output"/>
        </w:rPr>
        <w:t>ans =</w:t>
      </w:r>
    </w:p>
    <w:p w:rsidR="004D2A02" w:rsidRDefault="009B118F">
      <w:r>
        <w:rPr>
          <w:rStyle w:val="Output"/>
        </w:rPr>
        <w:t>55</w:t>
      </w:r>
      <w:r w:rsidR="004D2A02">
        <w:rPr>
          <w:rStyle w:val="Output"/>
        </w:rPr>
        <w:t xml:space="preserve"> </w:t>
      </w:r>
      <w:bookmarkEnd w:id="996"/>
      <w:r w:rsidR="004D2A02">
        <w:t xml:space="preserve"> </w:t>
      </w:r>
    </w:p>
    <w:p w:rsidR="004D2A02" w:rsidRDefault="004D2A02"/>
    <w:p w:rsidR="004D2A02" w:rsidRDefault="004D2A02">
      <w:r>
        <w:t xml:space="preserve">When </w:t>
      </w:r>
      <w:r>
        <w:rPr>
          <w:b/>
          <w:bCs/>
        </w:rPr>
        <w:t>symsum(expr,ii,m,n)</w:t>
      </w:r>
      <w:r>
        <w:t xml:space="preserve"> is executed,  the values </w:t>
      </w:r>
      <w:r>
        <w:rPr>
          <w:i/>
          <w:iCs/>
        </w:rPr>
        <w:t>m</w:t>
      </w:r>
      <w:r>
        <w:t xml:space="preserve">, </w:t>
      </w:r>
      <w:r>
        <w:rPr>
          <w:i/>
          <w:iCs/>
        </w:rPr>
        <w:t>m</w:t>
      </w:r>
      <w:r>
        <w:t>+1, ... ,</w:t>
      </w:r>
      <w:r>
        <w:rPr>
          <w:i/>
          <w:iCs/>
        </w:rPr>
        <w:t>n</w:t>
      </w:r>
      <w:r>
        <w:t xml:space="preserve"> are substituted for </w:t>
      </w:r>
      <w:r>
        <w:rPr>
          <w:b/>
          <w:bCs/>
        </w:rPr>
        <w:t>ii</w:t>
      </w:r>
      <w:r>
        <w:t xml:space="preserve"> in </w:t>
      </w:r>
      <w:r>
        <w:rPr>
          <w:b/>
          <w:bCs/>
        </w:rPr>
        <w:t>expr</w:t>
      </w:r>
      <w:r>
        <w:t xml:space="preserve">, and the results are summed.  This substitution is automatic, and is part of the function of the </w:t>
      </w:r>
      <w:r>
        <w:rPr>
          <w:b/>
          <w:bCs/>
        </w:rPr>
        <w:t>symsum</w:t>
      </w:r>
      <w:r>
        <w:t xml:space="preserve"> command.  By contrast, consider the following loop:</w:t>
      </w:r>
    </w:p>
    <w:p w:rsidR="004D2A02" w:rsidRDefault="004D2A02"/>
    <w:p w:rsidR="004D2A02" w:rsidRDefault="004D2A02">
      <w:bookmarkStart w:id="997" w:name="INPUT_1027"/>
      <w:r>
        <w:rPr>
          <w:rStyle w:val="Input"/>
        </w:rPr>
        <w:t xml:space="preserve">clear </w:t>
      </w:r>
      <w:bookmarkEnd w:id="997"/>
      <w:r>
        <w:t xml:space="preserve"> </w:t>
      </w:r>
    </w:p>
    <w:p w:rsidR="004D2A02" w:rsidRDefault="004D2A02">
      <w:bookmarkStart w:id="998" w:name="INPUT_1020"/>
      <w:r>
        <w:rPr>
          <w:rStyle w:val="Input"/>
        </w:rPr>
        <w:t xml:space="preserve">syms ii </w:t>
      </w:r>
      <w:bookmarkEnd w:id="998"/>
      <w:r>
        <w:t xml:space="preserve"> </w:t>
      </w:r>
    </w:p>
    <w:p w:rsidR="004D2A02" w:rsidRDefault="004D2A02">
      <w:bookmarkStart w:id="999" w:name="INPUT_1026"/>
      <w:r>
        <w:rPr>
          <w:rStyle w:val="Input"/>
        </w:rPr>
        <w:t xml:space="preserve">expr=ii^2; </w:t>
      </w:r>
      <w:bookmarkEnd w:id="999"/>
      <w:r>
        <w:t xml:space="preserve"> </w:t>
      </w:r>
    </w:p>
    <w:p w:rsidR="00D36D7E" w:rsidRDefault="004D2A02">
      <w:pPr>
        <w:rPr>
          <w:rStyle w:val="Input"/>
        </w:rPr>
      </w:pPr>
      <w:bookmarkStart w:id="1000" w:name="INPUT_1021"/>
      <w:r>
        <w:rPr>
          <w:rStyle w:val="Input"/>
        </w:rPr>
        <w:t xml:space="preserve">s=sym(0); </w:t>
      </w:r>
      <w:bookmarkEnd w:id="1000"/>
    </w:p>
    <w:p w:rsidR="004D2A02" w:rsidRPr="00D36D7E" w:rsidRDefault="004D2A02" w:rsidP="00D36D7E">
      <w:pPr>
        <w:rPr>
          <w:rStyle w:val="Input"/>
        </w:rPr>
      </w:pPr>
      <w:bookmarkStart w:id="1001" w:name="INPUT_1155"/>
      <w:r w:rsidRPr="00D36D7E">
        <w:rPr>
          <w:rStyle w:val="Input"/>
        </w:rPr>
        <w:t xml:space="preserve">for ii=1:10  </w:t>
      </w:r>
    </w:p>
    <w:p w:rsidR="00D36D7E" w:rsidRPr="00D36D7E" w:rsidRDefault="00D36D7E">
      <w:pPr>
        <w:rPr>
          <w:rStyle w:val="Input"/>
        </w:rPr>
      </w:pPr>
      <w:r w:rsidRPr="00D36D7E">
        <w:rPr>
          <w:rStyle w:val="Input"/>
        </w:rPr>
        <w:t xml:space="preserve">  s=s+expr; </w:t>
      </w:r>
    </w:p>
    <w:p w:rsidR="00D36D7E" w:rsidRDefault="00D36D7E">
      <w:r w:rsidRPr="00D36D7E">
        <w:rPr>
          <w:rStyle w:val="Input"/>
        </w:rPr>
        <w:t xml:space="preserve">end </w:t>
      </w:r>
      <w:bookmarkEnd w:id="1001"/>
      <w:r w:rsidRPr="00D36D7E">
        <w:t xml:space="preserve"> </w:t>
      </w:r>
    </w:p>
    <w:p w:rsidR="004D2A02" w:rsidRDefault="004D2A02">
      <w:bookmarkStart w:id="1002" w:name="INPUT_1025"/>
      <w:r>
        <w:rPr>
          <w:rStyle w:val="Input"/>
        </w:rPr>
        <w:t xml:space="preserve">s </w:t>
      </w:r>
      <w:bookmarkEnd w:id="1002"/>
      <w:r>
        <w:t xml:space="preserve"> </w:t>
      </w:r>
    </w:p>
    <w:p w:rsidR="009B118F" w:rsidRDefault="009B118F">
      <w:pPr>
        <w:rPr>
          <w:rStyle w:val="Output"/>
        </w:rPr>
      </w:pPr>
      <w:bookmarkStart w:id="1003" w:name="OUTPUT_1025"/>
      <w:r>
        <w:rPr>
          <w:rStyle w:val="Output"/>
        </w:rPr>
        <w:t>s =</w:t>
      </w:r>
    </w:p>
    <w:p w:rsidR="004D2A02" w:rsidRDefault="009B118F">
      <w:r>
        <w:rPr>
          <w:rStyle w:val="Output"/>
        </w:rPr>
        <w:t>10*ii^2</w:t>
      </w:r>
      <w:r w:rsidR="004D2A02">
        <w:rPr>
          <w:rStyle w:val="Output"/>
        </w:rPr>
        <w:t xml:space="preserve"> </w:t>
      </w:r>
      <w:bookmarkEnd w:id="1003"/>
      <w:r w:rsidR="004D2A02">
        <w:t xml:space="preserve"> </w:t>
      </w:r>
    </w:p>
    <w:p w:rsidR="004D2A02" w:rsidRDefault="004D2A02"/>
    <w:p w:rsidR="004D2A02" w:rsidRDefault="004D2A02">
      <w:r>
        <w:t xml:space="preserve">Even though </w:t>
      </w:r>
      <w:r>
        <w:rPr>
          <w:b/>
          <w:bCs/>
        </w:rPr>
        <w:t>ii</w:t>
      </w:r>
      <w:r>
        <w:t xml:space="preserve"> has a value when the line "</w:t>
      </w:r>
      <w:r>
        <w:rPr>
          <w:b/>
          <w:bCs/>
        </w:rPr>
        <w:t>s=s+expr</w:t>
      </w:r>
      <w:r>
        <w:t xml:space="preserve">" is executed, this value is not substituted into </w:t>
      </w:r>
      <w:r>
        <w:rPr>
          <w:b/>
          <w:bCs/>
        </w:rPr>
        <w:t>expr</w:t>
      </w:r>
      <w:r>
        <w:t xml:space="preserve"> unless we specifically direct that it be.   (The fact that the analogous substitution takes place during the execution of </w:t>
      </w:r>
      <w:r>
        <w:rPr>
          <w:b/>
          <w:bCs/>
        </w:rPr>
        <w:t>symsum</w:t>
      </w:r>
      <w:r>
        <w:t xml:space="preserve"> is a special feature of </w:t>
      </w:r>
      <w:r>
        <w:rPr>
          <w:b/>
          <w:bCs/>
        </w:rPr>
        <w:t>symsum</w:t>
      </w:r>
      <w:r>
        <w:t xml:space="preserve">.)  The </w:t>
      </w:r>
      <w:r>
        <w:rPr>
          <w:b/>
          <w:bCs/>
        </w:rPr>
        <w:t>subs</w:t>
      </w:r>
      <w:r>
        <w:t xml:space="preserve"> command can be used to force this substitution:</w:t>
      </w:r>
    </w:p>
    <w:p w:rsidR="004D2A02" w:rsidRDefault="004D2A02"/>
    <w:p w:rsidR="004D2A02" w:rsidRDefault="004D2A02">
      <w:bookmarkStart w:id="1004" w:name="INPUT_1028"/>
      <w:r>
        <w:rPr>
          <w:rStyle w:val="Input"/>
        </w:rPr>
        <w:t xml:space="preserve">clear </w:t>
      </w:r>
      <w:bookmarkEnd w:id="1004"/>
      <w:r>
        <w:t xml:space="preserve"> </w:t>
      </w:r>
    </w:p>
    <w:p w:rsidR="004D2A02" w:rsidRDefault="004D2A02">
      <w:bookmarkStart w:id="1005" w:name="INPUT_1029"/>
      <w:r>
        <w:rPr>
          <w:rStyle w:val="Input"/>
        </w:rPr>
        <w:t xml:space="preserve">syms ii </w:t>
      </w:r>
      <w:bookmarkEnd w:id="1005"/>
      <w:r>
        <w:t xml:space="preserve"> </w:t>
      </w:r>
    </w:p>
    <w:p w:rsidR="004D2A02" w:rsidRDefault="004D2A02">
      <w:bookmarkStart w:id="1006" w:name="INPUT_1034"/>
      <w:r>
        <w:rPr>
          <w:rStyle w:val="Input"/>
        </w:rPr>
        <w:t xml:space="preserve">expr=ii^2; </w:t>
      </w:r>
      <w:bookmarkEnd w:id="1006"/>
      <w:r>
        <w:t xml:space="preserve"> </w:t>
      </w:r>
    </w:p>
    <w:p w:rsidR="004D2A02" w:rsidRDefault="004D2A02">
      <w:bookmarkStart w:id="1007" w:name="INPUT_1033"/>
      <w:r>
        <w:rPr>
          <w:rStyle w:val="Input"/>
        </w:rPr>
        <w:lastRenderedPageBreak/>
        <w:t xml:space="preserve">s=sym(0); </w:t>
      </w:r>
      <w:bookmarkEnd w:id="1007"/>
      <w:r>
        <w:t xml:space="preserve"> </w:t>
      </w:r>
    </w:p>
    <w:p w:rsidR="004D2A02" w:rsidRPr="00D36D7E" w:rsidRDefault="004D2A02">
      <w:pPr>
        <w:rPr>
          <w:rStyle w:val="Input"/>
        </w:rPr>
      </w:pPr>
      <w:bookmarkStart w:id="1008" w:name="INPUT_1156"/>
      <w:r w:rsidRPr="00D36D7E">
        <w:rPr>
          <w:rStyle w:val="Input"/>
        </w:rPr>
        <w:t xml:space="preserve">for ii=1:10  </w:t>
      </w:r>
    </w:p>
    <w:p w:rsidR="00D36D7E" w:rsidRPr="00D36D7E" w:rsidRDefault="00D36D7E">
      <w:pPr>
        <w:rPr>
          <w:rStyle w:val="Input"/>
        </w:rPr>
      </w:pPr>
      <w:r w:rsidRPr="00D36D7E">
        <w:rPr>
          <w:rStyle w:val="Input"/>
        </w:rPr>
        <w:t xml:space="preserve">   s=s+subs(expr); </w:t>
      </w:r>
    </w:p>
    <w:p w:rsidR="00D36D7E" w:rsidRDefault="00D36D7E" w:rsidP="00D36D7E">
      <w:r w:rsidRPr="00D36D7E">
        <w:rPr>
          <w:rStyle w:val="Input"/>
        </w:rPr>
        <w:t xml:space="preserve">end </w:t>
      </w:r>
      <w:bookmarkEnd w:id="1008"/>
      <w:r w:rsidRPr="00D36D7E">
        <w:t xml:space="preserve"> </w:t>
      </w:r>
    </w:p>
    <w:p w:rsidR="004D2A02" w:rsidRDefault="004D2A02">
      <w:bookmarkStart w:id="1009" w:name="INPUT_1035"/>
      <w:r>
        <w:rPr>
          <w:rStyle w:val="Input"/>
        </w:rPr>
        <w:t xml:space="preserve">s </w:t>
      </w:r>
      <w:bookmarkEnd w:id="1009"/>
      <w:r>
        <w:t xml:space="preserve"> </w:t>
      </w:r>
    </w:p>
    <w:p w:rsidR="009B118F" w:rsidRDefault="009B118F">
      <w:pPr>
        <w:rPr>
          <w:rStyle w:val="Output"/>
        </w:rPr>
      </w:pPr>
      <w:bookmarkStart w:id="1010" w:name="OUTPUT_1035"/>
      <w:r>
        <w:rPr>
          <w:rStyle w:val="Output"/>
        </w:rPr>
        <w:t>s =</w:t>
      </w:r>
    </w:p>
    <w:p w:rsidR="004D2A02" w:rsidRDefault="009B118F">
      <w:r>
        <w:rPr>
          <w:rStyle w:val="Output"/>
        </w:rPr>
        <w:t>385</w:t>
      </w:r>
      <w:r w:rsidR="004D2A02">
        <w:rPr>
          <w:rStyle w:val="Output"/>
        </w:rPr>
        <w:t xml:space="preserve"> </w:t>
      </w:r>
      <w:bookmarkEnd w:id="1010"/>
      <w:r w:rsidR="004D2A02">
        <w:t xml:space="preserve"> </w:t>
      </w:r>
    </w:p>
    <w:p w:rsidR="004D2A02" w:rsidRDefault="004D2A02"/>
    <w:p w:rsidR="004D2A02" w:rsidRDefault="004D2A02">
      <w:r>
        <w:t xml:space="preserve">This use of  the </w:t>
      </w:r>
      <w:r>
        <w:rPr>
          <w:b/>
          <w:bCs/>
        </w:rPr>
        <w:t>subs</w:t>
      </w:r>
      <w:r>
        <w:t xml:space="preserve"> command, </w:t>
      </w:r>
      <w:r>
        <w:rPr>
          <w:b/>
          <w:bCs/>
        </w:rPr>
        <w:t>subs(expr)</w:t>
      </w:r>
      <w:r>
        <w:t xml:space="preserve">, tells MATLAB that if a variable appears in </w:t>
      </w:r>
      <w:r>
        <w:rPr>
          <w:b/>
          <w:bCs/>
        </w:rPr>
        <w:t>expr</w:t>
      </w:r>
      <w:r>
        <w:t xml:space="preserve">, and that variable has a value in the MATLAB workspace, then the value should be substituted into </w:t>
      </w:r>
      <w:r>
        <w:rPr>
          <w:b/>
          <w:bCs/>
        </w:rPr>
        <w:t>expr</w:t>
      </w:r>
      <w:r>
        <w:t>.</w:t>
      </w:r>
    </w:p>
    <w:p w:rsidR="004D2A02" w:rsidRDefault="004D2A02"/>
    <w:p w:rsidR="004D2A02" w:rsidRDefault="004D2A02" w:rsidP="00B26DB3">
      <w:pPr>
        <w:pStyle w:val="Heading2"/>
      </w:pPr>
      <w:bookmarkStart w:id="1011" w:name="_Toc299541561"/>
      <w:r>
        <w:t>Section 5.5: The Galerkin method</w:t>
      </w:r>
      <w:bookmarkEnd w:id="1011"/>
    </w:p>
    <w:p w:rsidR="004D2A02" w:rsidRDefault="004D2A02"/>
    <w:p w:rsidR="004D2A02" w:rsidRDefault="004D2A02">
      <w:r>
        <w:t xml:space="preserve">Since MATLAB can compute integrals that would be tedious to compute by hand, it is fairly easy to apply the Galerkin method with polynomial basis functions.  (In the next section, I will discuss the finite element method, which uses </w:t>
      </w:r>
      <w:r>
        <w:rPr>
          <w:i/>
          <w:iCs/>
        </w:rPr>
        <w:t>piecewise</w:t>
      </w:r>
      <w:r>
        <w:t xml:space="preserve"> polynomial basis functions.)  Suppose we wish to approximate the solution to </w:t>
      </w:r>
    </w:p>
    <w:p w:rsidR="004D2A02" w:rsidRDefault="004D2A02"/>
    <w:p w:rsidR="004D2A02" w:rsidRDefault="004D2A02">
      <w:pPr>
        <w:jc w:val="center"/>
      </w:pPr>
      <w:r w:rsidRPr="00CF596D">
        <w:rPr>
          <w:position w:val="-10"/>
        </w:rPr>
        <w:object w:dxaOrig="180" w:dyaOrig="340">
          <v:shape id="_x0000_i1045" type="#_x0000_t75" style="width:9pt;height:16.9pt" o:ole="">
            <v:imagedata r:id="rId84" o:title=""/>
          </v:shape>
          <o:OLEObject Type="Embed" ProgID="Equation.3" ShapeID="_x0000_i1045" DrawAspect="Content" ObjectID="_1373283618" r:id="rId85"/>
        </w:object>
      </w:r>
      <w:r w:rsidRPr="00CF596D">
        <w:rPr>
          <w:position w:val="-46"/>
        </w:rPr>
        <w:object w:dxaOrig="3140" w:dyaOrig="1040">
          <v:shape id="_x0000_i1046" type="#_x0000_t75" style="width:157.15pt;height:52.15pt" o:ole="">
            <v:imagedata r:id="rId86" o:title=""/>
          </v:shape>
          <o:OLEObject Type="Embed" ProgID="Equation.3" ShapeID="_x0000_i1046" DrawAspect="Content" ObjectID="_1373283619" r:id="rId87"/>
        </w:object>
      </w:r>
    </w:p>
    <w:p w:rsidR="004D2A02" w:rsidRDefault="004D2A02"/>
    <w:p w:rsidR="004D2A02" w:rsidRDefault="004D2A02">
      <w:r>
        <w:t>using the subspace spanned by the following four polynomials:</w:t>
      </w:r>
    </w:p>
    <w:p w:rsidR="004D2A02" w:rsidRDefault="004D2A02"/>
    <w:p w:rsidR="004D2A02" w:rsidRDefault="004D2A02">
      <w:bookmarkStart w:id="1012" w:name="INPUT_674"/>
      <w:r>
        <w:rPr>
          <w:rStyle w:val="Input"/>
        </w:rPr>
        <w:t xml:space="preserve">clear </w:t>
      </w:r>
      <w:bookmarkEnd w:id="1012"/>
      <w:r>
        <w:t xml:space="preserve"> </w:t>
      </w:r>
    </w:p>
    <w:p w:rsidR="004D2A02" w:rsidRDefault="004D2A02">
      <w:bookmarkStart w:id="1013" w:name="INPUT_675"/>
      <w:r>
        <w:rPr>
          <w:rStyle w:val="Input"/>
        </w:rPr>
        <w:t xml:space="preserve">syms x </w:t>
      </w:r>
      <w:bookmarkEnd w:id="1013"/>
      <w:r>
        <w:t xml:space="preserve"> </w:t>
      </w:r>
    </w:p>
    <w:p w:rsidR="004D2A02" w:rsidRDefault="004D2A02">
      <w:bookmarkStart w:id="1014" w:name="INPUT_676"/>
      <w:r>
        <w:rPr>
          <w:rStyle w:val="Input"/>
        </w:rPr>
        <w:t xml:space="preserve">p1=x*(1-x) </w:t>
      </w:r>
      <w:bookmarkEnd w:id="1014"/>
      <w:r>
        <w:t xml:space="preserve"> </w:t>
      </w:r>
    </w:p>
    <w:p w:rsidR="009B118F" w:rsidRDefault="009B118F">
      <w:pPr>
        <w:rPr>
          <w:rStyle w:val="Output"/>
        </w:rPr>
      </w:pPr>
      <w:bookmarkStart w:id="1015" w:name="OUTPUT_676"/>
      <w:r>
        <w:rPr>
          <w:rStyle w:val="Output"/>
        </w:rPr>
        <w:t>p1 =</w:t>
      </w:r>
    </w:p>
    <w:p w:rsidR="004D2A02" w:rsidRDefault="009B118F">
      <w:r>
        <w:rPr>
          <w:rStyle w:val="Output"/>
        </w:rPr>
        <w:t>-x*(x - 1)</w:t>
      </w:r>
      <w:r w:rsidR="004D2A02">
        <w:t xml:space="preserve"> </w:t>
      </w:r>
      <w:bookmarkEnd w:id="1015"/>
      <w:r w:rsidR="004D2A02">
        <w:t xml:space="preserve"> </w:t>
      </w:r>
    </w:p>
    <w:p w:rsidR="004D2A02" w:rsidRDefault="004D2A02">
      <w:bookmarkStart w:id="1016" w:name="INPUT_677"/>
      <w:r>
        <w:rPr>
          <w:rStyle w:val="Input"/>
        </w:rPr>
        <w:t xml:space="preserve">p2=x*(1/2-x)*(1-x) </w:t>
      </w:r>
      <w:bookmarkEnd w:id="1016"/>
      <w:r>
        <w:t xml:space="preserve"> </w:t>
      </w:r>
    </w:p>
    <w:p w:rsidR="009B118F" w:rsidRDefault="009B118F">
      <w:pPr>
        <w:rPr>
          <w:rStyle w:val="Output"/>
        </w:rPr>
      </w:pPr>
      <w:bookmarkStart w:id="1017" w:name="OUTPUT_677"/>
      <w:r>
        <w:rPr>
          <w:rStyle w:val="Output"/>
        </w:rPr>
        <w:t>p2 =</w:t>
      </w:r>
    </w:p>
    <w:p w:rsidR="004D2A02" w:rsidRDefault="009B118F">
      <w:r>
        <w:rPr>
          <w:rStyle w:val="Output"/>
        </w:rPr>
        <w:t>x*(x - 1)*(x - 1/2)</w:t>
      </w:r>
      <w:r w:rsidR="004D2A02">
        <w:t xml:space="preserve"> </w:t>
      </w:r>
      <w:bookmarkEnd w:id="1017"/>
      <w:r w:rsidR="004D2A02">
        <w:t xml:space="preserve"> </w:t>
      </w:r>
    </w:p>
    <w:p w:rsidR="004D2A02" w:rsidRDefault="004D2A02">
      <w:bookmarkStart w:id="1018" w:name="INPUT_678"/>
      <w:r>
        <w:rPr>
          <w:rStyle w:val="Input"/>
        </w:rPr>
        <w:t xml:space="preserve">p3=x*(1/3-x)*(2/3-x)*(1-x) </w:t>
      </w:r>
      <w:bookmarkEnd w:id="1018"/>
      <w:r>
        <w:t xml:space="preserve"> </w:t>
      </w:r>
    </w:p>
    <w:p w:rsidR="009B118F" w:rsidRDefault="009B118F">
      <w:pPr>
        <w:rPr>
          <w:rStyle w:val="Output"/>
        </w:rPr>
      </w:pPr>
      <w:bookmarkStart w:id="1019" w:name="OUTPUT_678"/>
      <w:r>
        <w:rPr>
          <w:rStyle w:val="Output"/>
        </w:rPr>
        <w:t>p3 =</w:t>
      </w:r>
    </w:p>
    <w:p w:rsidR="004D2A02" w:rsidRDefault="009B118F">
      <w:r>
        <w:rPr>
          <w:rStyle w:val="Output"/>
        </w:rPr>
        <w:t>-x*(x - 1)*(x - 1/3)*(x - 2/3)</w:t>
      </w:r>
      <w:r w:rsidR="004D2A02">
        <w:t xml:space="preserve"> </w:t>
      </w:r>
      <w:bookmarkEnd w:id="1019"/>
      <w:r w:rsidR="004D2A02">
        <w:t xml:space="preserve"> </w:t>
      </w:r>
    </w:p>
    <w:p w:rsidR="004D2A02" w:rsidRDefault="004D2A02">
      <w:bookmarkStart w:id="1020" w:name="INPUT_679"/>
      <w:r>
        <w:rPr>
          <w:rStyle w:val="Input"/>
        </w:rPr>
        <w:t xml:space="preserve">p4=x*(1/4-x)*(1/2-x)*(3/4-x)*(1-x) </w:t>
      </w:r>
      <w:bookmarkEnd w:id="1020"/>
      <w:r>
        <w:t xml:space="preserve"> </w:t>
      </w:r>
    </w:p>
    <w:p w:rsidR="009B118F" w:rsidRDefault="009B118F">
      <w:pPr>
        <w:rPr>
          <w:rStyle w:val="Output"/>
        </w:rPr>
      </w:pPr>
      <w:bookmarkStart w:id="1021" w:name="OUTPUT_679"/>
      <w:r>
        <w:rPr>
          <w:rStyle w:val="Output"/>
        </w:rPr>
        <w:t>p4 =</w:t>
      </w:r>
    </w:p>
    <w:p w:rsidR="004D2A02" w:rsidRDefault="009B118F">
      <w:r>
        <w:rPr>
          <w:rStyle w:val="Output"/>
        </w:rPr>
        <w:t>x*(x - 1)*(x - 1/2)*(x - 1/4)*(x - 3/4)</w:t>
      </w:r>
      <w:r w:rsidR="004D2A02">
        <w:t xml:space="preserve"> </w:t>
      </w:r>
      <w:bookmarkEnd w:id="1021"/>
      <w:r w:rsidR="004D2A02">
        <w:t xml:space="preserve"> </w:t>
      </w:r>
    </w:p>
    <w:p w:rsidR="004D2A02" w:rsidRDefault="004D2A02"/>
    <w:p w:rsidR="004D2A02" w:rsidRDefault="004D2A02">
      <w:r>
        <w:t xml:space="preserve">I have already defined the </w:t>
      </w:r>
      <w:r>
        <w:rPr>
          <w:i/>
          <w:iCs/>
        </w:rPr>
        <w:t>L</w:t>
      </w:r>
      <w:r>
        <w:rPr>
          <w:vertAlign w:val="superscript"/>
        </w:rPr>
        <w:t>2</w:t>
      </w:r>
      <w:r>
        <w:t xml:space="preserve"> inner product in an M-file (</w:t>
      </w:r>
      <w:r>
        <w:rPr>
          <w:b/>
          <w:bCs/>
        </w:rPr>
        <w:t>l2ip.m</w:t>
      </w:r>
      <w:r>
        <w:t>).  Here is an M-file function implementing the energy inner product:</w:t>
      </w:r>
    </w:p>
    <w:p w:rsidR="004D2A02" w:rsidRDefault="004D2A02"/>
    <w:p w:rsidR="004D2A02" w:rsidRDefault="004D2A02">
      <w:bookmarkStart w:id="1022" w:name="INPUT_680"/>
      <w:r>
        <w:rPr>
          <w:rStyle w:val="Input"/>
        </w:rPr>
        <w:t xml:space="preserve">type eip </w:t>
      </w:r>
      <w:bookmarkEnd w:id="1022"/>
      <w:r>
        <w:t xml:space="preserve"> </w:t>
      </w:r>
    </w:p>
    <w:p w:rsidR="009B118F" w:rsidRDefault="009B118F">
      <w:pPr>
        <w:rPr>
          <w:rStyle w:val="Output"/>
        </w:rPr>
      </w:pPr>
      <w:bookmarkStart w:id="1023" w:name="OUTPUT_680"/>
    </w:p>
    <w:p w:rsidR="009B118F" w:rsidRDefault="009B118F">
      <w:pPr>
        <w:rPr>
          <w:rStyle w:val="Output"/>
        </w:rPr>
      </w:pPr>
      <w:r>
        <w:rPr>
          <w:rStyle w:val="Output"/>
        </w:rPr>
        <w:t>function I=eip(f,g,k,a,b,x)</w:t>
      </w:r>
    </w:p>
    <w:p w:rsidR="009B118F" w:rsidRDefault="009B118F">
      <w:pPr>
        <w:rPr>
          <w:rStyle w:val="Output"/>
        </w:rPr>
      </w:pPr>
    </w:p>
    <w:p w:rsidR="009B118F" w:rsidRDefault="009B118F">
      <w:pPr>
        <w:rPr>
          <w:rStyle w:val="Output"/>
        </w:rPr>
      </w:pPr>
      <w:r>
        <w:rPr>
          <w:rStyle w:val="Output"/>
        </w:rPr>
        <w:t>%I=eip(f,g,k,a,b,x)</w:t>
      </w:r>
    </w:p>
    <w:p w:rsidR="009B118F" w:rsidRDefault="009B118F">
      <w:pPr>
        <w:rPr>
          <w:rStyle w:val="Output"/>
        </w:rPr>
      </w:pPr>
      <w:r>
        <w:rPr>
          <w:rStyle w:val="Output"/>
        </w:rPr>
        <w:t>%</w:t>
      </w:r>
    </w:p>
    <w:p w:rsidR="009B118F" w:rsidRDefault="009B118F">
      <w:pPr>
        <w:rPr>
          <w:rStyle w:val="Output"/>
        </w:rPr>
      </w:pPr>
      <w:r>
        <w:rPr>
          <w:rStyle w:val="Output"/>
        </w:rPr>
        <w:t>%   This function computes the energy inner product of two functions</w:t>
      </w:r>
    </w:p>
    <w:p w:rsidR="009B118F" w:rsidRDefault="009B118F">
      <w:pPr>
        <w:rPr>
          <w:rStyle w:val="Output"/>
        </w:rPr>
      </w:pPr>
      <w:r>
        <w:rPr>
          <w:rStyle w:val="Output"/>
        </w:rPr>
        <w:t>%   f(x) and g(x), that is, it computes the integral from a to b of</w:t>
      </w:r>
    </w:p>
    <w:p w:rsidR="009B118F" w:rsidRDefault="009B118F">
      <w:pPr>
        <w:rPr>
          <w:rStyle w:val="Output"/>
        </w:rPr>
      </w:pPr>
      <w:r>
        <w:rPr>
          <w:rStyle w:val="Output"/>
        </w:rPr>
        <w:t>%   k(x)*f'(x)*g'(x).  The three functions must be defined by symbolic</w:t>
      </w:r>
    </w:p>
    <w:p w:rsidR="009B118F" w:rsidRDefault="009B118F">
      <w:pPr>
        <w:rPr>
          <w:rStyle w:val="Output"/>
        </w:rPr>
      </w:pPr>
      <w:r>
        <w:rPr>
          <w:rStyle w:val="Output"/>
        </w:rPr>
        <w:t>%   expressions f, g, and k.</w:t>
      </w:r>
    </w:p>
    <w:p w:rsidR="009B118F" w:rsidRDefault="009B118F">
      <w:pPr>
        <w:rPr>
          <w:rStyle w:val="Output"/>
        </w:rPr>
      </w:pPr>
      <w:r>
        <w:rPr>
          <w:rStyle w:val="Output"/>
        </w:rPr>
        <w:t>%</w:t>
      </w:r>
    </w:p>
    <w:p w:rsidR="009B118F" w:rsidRDefault="009B118F">
      <w:pPr>
        <w:rPr>
          <w:rStyle w:val="Output"/>
        </w:rPr>
      </w:pPr>
      <w:r>
        <w:rPr>
          <w:rStyle w:val="Output"/>
        </w:rPr>
        <w:t>%   The variable of integration is assumed to be x.  A different</w:t>
      </w:r>
    </w:p>
    <w:p w:rsidR="009B118F" w:rsidRDefault="009B118F">
      <w:pPr>
        <w:rPr>
          <w:rStyle w:val="Output"/>
        </w:rPr>
      </w:pPr>
      <w:r>
        <w:rPr>
          <w:rStyle w:val="Output"/>
        </w:rPr>
        <w:lastRenderedPageBreak/>
        <w:t>%   variable can passed in as the (optional) sixth input.</w:t>
      </w:r>
    </w:p>
    <w:p w:rsidR="009B118F" w:rsidRDefault="009B118F">
      <w:pPr>
        <w:rPr>
          <w:rStyle w:val="Output"/>
        </w:rPr>
      </w:pPr>
      <w:r>
        <w:rPr>
          <w:rStyle w:val="Output"/>
        </w:rPr>
        <w:t>%</w:t>
      </w:r>
    </w:p>
    <w:p w:rsidR="009B118F" w:rsidRDefault="009B118F">
      <w:pPr>
        <w:rPr>
          <w:rStyle w:val="Output"/>
        </w:rPr>
      </w:pPr>
      <w:r>
        <w:rPr>
          <w:rStyle w:val="Output"/>
        </w:rPr>
        <w:t>%   The inputs a and b, defining the interval [a,b] of integration,</w:t>
      </w:r>
    </w:p>
    <w:p w:rsidR="009B118F" w:rsidRDefault="009B118F">
      <w:pPr>
        <w:rPr>
          <w:rStyle w:val="Output"/>
        </w:rPr>
      </w:pPr>
      <w:r>
        <w:rPr>
          <w:rStyle w:val="Output"/>
        </w:rPr>
        <w:t>%   are optional.  The default values are a=0 and b=1.</w:t>
      </w:r>
    </w:p>
    <w:p w:rsidR="009B118F" w:rsidRDefault="009B118F">
      <w:pPr>
        <w:rPr>
          <w:rStyle w:val="Output"/>
        </w:rPr>
      </w:pPr>
    </w:p>
    <w:p w:rsidR="009B118F" w:rsidRDefault="009B118F">
      <w:pPr>
        <w:rPr>
          <w:rStyle w:val="Output"/>
        </w:rPr>
      </w:pPr>
      <w:r>
        <w:rPr>
          <w:rStyle w:val="Output"/>
        </w:rPr>
        <w:t>% Assign the default values to optional inputs, if necessary</w:t>
      </w:r>
    </w:p>
    <w:p w:rsidR="009B118F" w:rsidRDefault="009B118F">
      <w:pPr>
        <w:rPr>
          <w:rStyle w:val="Output"/>
        </w:rPr>
      </w:pPr>
    </w:p>
    <w:p w:rsidR="009B118F" w:rsidRDefault="009B118F">
      <w:pPr>
        <w:rPr>
          <w:rStyle w:val="Output"/>
        </w:rPr>
      </w:pPr>
      <w:r>
        <w:rPr>
          <w:rStyle w:val="Output"/>
        </w:rPr>
        <w:t>if nargin&lt;6</w:t>
      </w:r>
    </w:p>
    <w:p w:rsidR="009B118F" w:rsidRDefault="009B118F">
      <w:pPr>
        <w:rPr>
          <w:rStyle w:val="Output"/>
        </w:rPr>
      </w:pPr>
      <w:r>
        <w:rPr>
          <w:rStyle w:val="Output"/>
        </w:rPr>
        <w:t xml:space="preserve">   syms x</w:t>
      </w:r>
    </w:p>
    <w:p w:rsidR="009B118F" w:rsidRDefault="009B118F">
      <w:pPr>
        <w:rPr>
          <w:rStyle w:val="Output"/>
        </w:rPr>
      </w:pPr>
      <w:r>
        <w:rPr>
          <w:rStyle w:val="Output"/>
        </w:rPr>
        <w:t>end</w:t>
      </w:r>
    </w:p>
    <w:p w:rsidR="009B118F" w:rsidRDefault="009B118F">
      <w:pPr>
        <w:rPr>
          <w:rStyle w:val="Output"/>
        </w:rPr>
      </w:pPr>
    </w:p>
    <w:p w:rsidR="009B118F" w:rsidRDefault="009B118F">
      <w:pPr>
        <w:rPr>
          <w:rStyle w:val="Output"/>
        </w:rPr>
      </w:pPr>
      <w:r>
        <w:rPr>
          <w:rStyle w:val="Output"/>
        </w:rPr>
        <w:t>if nargin&lt;5</w:t>
      </w:r>
    </w:p>
    <w:p w:rsidR="009B118F" w:rsidRDefault="009B118F">
      <w:pPr>
        <w:rPr>
          <w:rStyle w:val="Output"/>
        </w:rPr>
      </w:pPr>
      <w:r>
        <w:rPr>
          <w:rStyle w:val="Output"/>
        </w:rPr>
        <w:t xml:space="preserve">   b=1;</w:t>
      </w:r>
    </w:p>
    <w:p w:rsidR="009B118F" w:rsidRDefault="009B118F">
      <w:pPr>
        <w:rPr>
          <w:rStyle w:val="Output"/>
        </w:rPr>
      </w:pPr>
      <w:r>
        <w:rPr>
          <w:rStyle w:val="Output"/>
        </w:rPr>
        <w:t>end</w:t>
      </w:r>
    </w:p>
    <w:p w:rsidR="009B118F" w:rsidRDefault="009B118F">
      <w:pPr>
        <w:rPr>
          <w:rStyle w:val="Output"/>
        </w:rPr>
      </w:pPr>
    </w:p>
    <w:p w:rsidR="009B118F" w:rsidRDefault="009B118F">
      <w:pPr>
        <w:rPr>
          <w:rStyle w:val="Output"/>
        </w:rPr>
      </w:pPr>
      <w:r>
        <w:rPr>
          <w:rStyle w:val="Output"/>
        </w:rPr>
        <w:t>if nargin&lt;4</w:t>
      </w:r>
    </w:p>
    <w:p w:rsidR="009B118F" w:rsidRDefault="009B118F">
      <w:pPr>
        <w:rPr>
          <w:rStyle w:val="Output"/>
        </w:rPr>
      </w:pPr>
      <w:r>
        <w:rPr>
          <w:rStyle w:val="Output"/>
        </w:rPr>
        <w:t xml:space="preserve">   a=0;</w:t>
      </w:r>
    </w:p>
    <w:p w:rsidR="009B118F" w:rsidRDefault="009B118F">
      <w:pPr>
        <w:rPr>
          <w:rStyle w:val="Output"/>
        </w:rPr>
      </w:pPr>
      <w:r>
        <w:rPr>
          <w:rStyle w:val="Output"/>
        </w:rPr>
        <w:t>end</w:t>
      </w:r>
    </w:p>
    <w:p w:rsidR="009B118F" w:rsidRDefault="009B118F">
      <w:pPr>
        <w:rPr>
          <w:rStyle w:val="Output"/>
        </w:rPr>
      </w:pPr>
    </w:p>
    <w:p w:rsidR="009B118F" w:rsidRDefault="009B118F">
      <w:pPr>
        <w:rPr>
          <w:rStyle w:val="Output"/>
        </w:rPr>
      </w:pPr>
      <w:r>
        <w:rPr>
          <w:rStyle w:val="Output"/>
        </w:rPr>
        <w:t>% Compute the integral</w:t>
      </w:r>
    </w:p>
    <w:p w:rsidR="009B118F" w:rsidRDefault="009B118F">
      <w:pPr>
        <w:rPr>
          <w:rStyle w:val="Output"/>
        </w:rPr>
      </w:pPr>
    </w:p>
    <w:p w:rsidR="004D2A02" w:rsidRDefault="009B118F">
      <w:r>
        <w:rPr>
          <w:rStyle w:val="Output"/>
        </w:rPr>
        <w:t>I=int(k*diff(f,x)*diff(g,x),x,a,b);</w:t>
      </w:r>
      <w:r w:rsidR="004D2A02">
        <w:t xml:space="preserve"> </w:t>
      </w:r>
      <w:bookmarkEnd w:id="1023"/>
      <w:r w:rsidR="004D2A02">
        <w:t xml:space="preserve"> </w:t>
      </w:r>
    </w:p>
    <w:p w:rsidR="004D2A02" w:rsidRDefault="004D2A02"/>
    <w:p w:rsidR="004D2A02" w:rsidRDefault="00D608A6">
      <w:r>
        <w:t>Now the calculation is simple,</w:t>
      </w:r>
      <w:r w:rsidR="004D2A02">
        <w:t xml:space="preserve"> although there is some repetitive typing required.  (Below I will show how to eliminate most of the typing.)  We just need to compute the stiffness matrix and the load vector, and solve the linear system.  The stiffness matrix is</w:t>
      </w:r>
    </w:p>
    <w:p w:rsidR="004D2A02" w:rsidRDefault="004D2A02"/>
    <w:p w:rsidR="004D2A02" w:rsidRDefault="004D2A02">
      <w:bookmarkStart w:id="1024" w:name="INPUT_696"/>
      <w:r>
        <w:rPr>
          <w:rStyle w:val="Input"/>
        </w:rPr>
        <w:t xml:space="preserve">k=1+x; </w:t>
      </w:r>
      <w:bookmarkEnd w:id="1024"/>
      <w:r>
        <w:t xml:space="preserve"> </w:t>
      </w:r>
    </w:p>
    <w:p w:rsidR="004D2A02" w:rsidRDefault="004D2A02">
      <w:pPr>
        <w:rPr>
          <w:rStyle w:val="Input"/>
        </w:rPr>
      </w:pPr>
      <w:bookmarkStart w:id="1025" w:name="INPUT_697"/>
      <w:r>
        <w:rPr>
          <w:rStyle w:val="Input"/>
        </w:rPr>
        <w:t>K=[eip(p1,p1,k),eip(p1,p2,k),eip(p1,p3,k),eip(p1,p4,k)</w:t>
      </w:r>
    </w:p>
    <w:p w:rsidR="004D2A02" w:rsidRDefault="004D2A02">
      <w:pPr>
        <w:rPr>
          <w:rStyle w:val="Input"/>
        </w:rPr>
      </w:pPr>
      <w:r>
        <w:rPr>
          <w:rStyle w:val="Input"/>
        </w:rPr>
        <w:t>eip(p2,p1,k),eip(p2,p2,k),eip(p2,p3,k),eip(p2,p4,k)</w:t>
      </w:r>
    </w:p>
    <w:p w:rsidR="004D2A02" w:rsidRDefault="004D2A02">
      <w:pPr>
        <w:rPr>
          <w:rStyle w:val="Input"/>
        </w:rPr>
      </w:pPr>
      <w:r>
        <w:rPr>
          <w:rStyle w:val="Input"/>
        </w:rPr>
        <w:t>eip(p3,p1,k),eip(p3,p2,k),eip(p3,p3,k),eip(p3,p4,k)</w:t>
      </w:r>
    </w:p>
    <w:p w:rsidR="004D2A02" w:rsidRDefault="004D2A02">
      <w:pPr>
        <w:rPr>
          <w:rStyle w:val="Input"/>
        </w:rPr>
      </w:pPr>
      <w:r>
        <w:rPr>
          <w:rStyle w:val="Input"/>
        </w:rPr>
        <w:t>eip(p4,p1,k),eip(p4,p2,k),eip(p4,p3,k),eip(p4,p4,k)]</w:t>
      </w:r>
    </w:p>
    <w:p w:rsidR="004D2A02" w:rsidRDefault="004D2A02">
      <w:r>
        <w:rPr>
          <w:rStyle w:val="Input"/>
        </w:rPr>
        <w:t xml:space="preserve"> </w:t>
      </w:r>
      <w:bookmarkEnd w:id="1025"/>
      <w:r>
        <w:t xml:space="preserve"> </w:t>
      </w:r>
    </w:p>
    <w:p w:rsidR="009B118F" w:rsidRDefault="009B118F">
      <w:pPr>
        <w:rPr>
          <w:rStyle w:val="Output"/>
        </w:rPr>
      </w:pPr>
      <w:bookmarkStart w:id="1026" w:name="OUTPUT_697"/>
      <w:r>
        <w:rPr>
          <w:rStyle w:val="Output"/>
        </w:rPr>
        <w:t>K =</w:t>
      </w:r>
    </w:p>
    <w:p w:rsidR="009B118F" w:rsidRDefault="009B118F">
      <w:pPr>
        <w:rPr>
          <w:rStyle w:val="Output"/>
        </w:rPr>
      </w:pPr>
      <w:r>
        <w:rPr>
          <w:rStyle w:val="Output"/>
        </w:rPr>
        <w:t>[    1/2,    -1/30,      1/90,    -1/672]</w:t>
      </w:r>
    </w:p>
    <w:p w:rsidR="009B118F" w:rsidRDefault="009B118F">
      <w:pPr>
        <w:rPr>
          <w:rStyle w:val="Output"/>
        </w:rPr>
      </w:pPr>
      <w:r>
        <w:rPr>
          <w:rStyle w:val="Output"/>
        </w:rPr>
        <w:t>[  -1/30,     3/40,  -19/3780,     3/896]</w:t>
      </w:r>
    </w:p>
    <w:p w:rsidR="009B118F" w:rsidRDefault="009B118F">
      <w:pPr>
        <w:rPr>
          <w:rStyle w:val="Output"/>
        </w:rPr>
      </w:pPr>
      <w:r>
        <w:rPr>
          <w:rStyle w:val="Output"/>
        </w:rPr>
        <w:t>[   1/90, -19/3780,     5/567, -41/60480]</w:t>
      </w:r>
    </w:p>
    <w:p w:rsidR="004D2A02" w:rsidRDefault="009B118F">
      <w:r>
        <w:rPr>
          <w:rStyle w:val="Output"/>
        </w:rPr>
        <w:t>[ -1/672,    3/896, -41/60480,  43/43008]</w:t>
      </w:r>
      <w:r w:rsidR="004D2A02">
        <w:rPr>
          <w:rStyle w:val="Error"/>
        </w:rPr>
        <w:t xml:space="preserve"> </w:t>
      </w:r>
      <w:bookmarkEnd w:id="1026"/>
      <w:r w:rsidR="004D2A02">
        <w:t xml:space="preserve"> </w:t>
      </w:r>
    </w:p>
    <w:p w:rsidR="004D2A02" w:rsidRDefault="004D2A02">
      <w:r>
        <w:t>and the load vector is</w:t>
      </w:r>
    </w:p>
    <w:p w:rsidR="004D2A02" w:rsidRDefault="004D2A02"/>
    <w:p w:rsidR="004D2A02" w:rsidRDefault="004D2A02">
      <w:bookmarkStart w:id="1027" w:name="INPUT_694"/>
      <w:r>
        <w:rPr>
          <w:rStyle w:val="Input"/>
        </w:rPr>
        <w:t xml:space="preserve">f=x^2 </w:t>
      </w:r>
      <w:bookmarkEnd w:id="1027"/>
      <w:r>
        <w:t xml:space="preserve"> </w:t>
      </w:r>
    </w:p>
    <w:p w:rsidR="009B118F" w:rsidRDefault="009B118F">
      <w:pPr>
        <w:rPr>
          <w:rStyle w:val="Output"/>
        </w:rPr>
      </w:pPr>
      <w:bookmarkStart w:id="1028" w:name="OUTPUT_694"/>
      <w:r>
        <w:rPr>
          <w:rStyle w:val="Output"/>
        </w:rPr>
        <w:t>f =</w:t>
      </w:r>
    </w:p>
    <w:p w:rsidR="004D2A02" w:rsidRDefault="009B118F">
      <w:r>
        <w:rPr>
          <w:rStyle w:val="Output"/>
        </w:rPr>
        <w:t>x^2</w:t>
      </w:r>
      <w:r w:rsidR="004D2A02">
        <w:rPr>
          <w:rStyle w:val="Output"/>
        </w:rPr>
        <w:t xml:space="preserve"> </w:t>
      </w:r>
      <w:bookmarkEnd w:id="1028"/>
      <w:r w:rsidR="004D2A02">
        <w:t xml:space="preserve"> </w:t>
      </w:r>
    </w:p>
    <w:p w:rsidR="004D2A02" w:rsidRDefault="004D2A02">
      <w:bookmarkStart w:id="1029" w:name="INPUT_695"/>
      <w:r>
        <w:rPr>
          <w:rStyle w:val="Input"/>
        </w:rPr>
        <w:t xml:space="preserve">F=[l2ip(p1,f);l2ip(p2,f);l2ip(p3,f);l2ip(p4,f)] </w:t>
      </w:r>
      <w:bookmarkEnd w:id="1029"/>
      <w:r>
        <w:t xml:space="preserve"> </w:t>
      </w:r>
    </w:p>
    <w:p w:rsidR="009B118F" w:rsidRDefault="009B118F">
      <w:pPr>
        <w:rPr>
          <w:rStyle w:val="Output"/>
        </w:rPr>
      </w:pPr>
      <w:bookmarkStart w:id="1030" w:name="OUTPUT_695"/>
      <w:r>
        <w:rPr>
          <w:rStyle w:val="Output"/>
        </w:rPr>
        <w:t>F =</w:t>
      </w:r>
    </w:p>
    <w:p w:rsidR="009B118F" w:rsidRDefault="009B118F">
      <w:pPr>
        <w:rPr>
          <w:rStyle w:val="Output"/>
        </w:rPr>
      </w:pPr>
      <w:r>
        <w:rPr>
          <w:rStyle w:val="Output"/>
        </w:rPr>
        <w:t xml:space="preserve">    1/20</w:t>
      </w:r>
    </w:p>
    <w:p w:rsidR="009B118F" w:rsidRDefault="009B118F">
      <w:pPr>
        <w:rPr>
          <w:rStyle w:val="Output"/>
        </w:rPr>
      </w:pPr>
      <w:r>
        <w:rPr>
          <w:rStyle w:val="Output"/>
        </w:rPr>
        <w:t xml:space="preserve">  -1/120</w:t>
      </w:r>
    </w:p>
    <w:p w:rsidR="009B118F" w:rsidRDefault="009B118F">
      <w:pPr>
        <w:rPr>
          <w:rStyle w:val="Output"/>
        </w:rPr>
      </w:pPr>
      <w:r>
        <w:rPr>
          <w:rStyle w:val="Output"/>
        </w:rPr>
        <w:t xml:space="preserve">   1/630</w:t>
      </w:r>
    </w:p>
    <w:p w:rsidR="004D2A02" w:rsidRDefault="009B118F">
      <w:r>
        <w:rPr>
          <w:rStyle w:val="Output"/>
        </w:rPr>
        <w:t xml:space="preserve"> -1/2688</w:t>
      </w:r>
      <w:r w:rsidR="004D2A02">
        <w:t xml:space="preserve"> </w:t>
      </w:r>
      <w:bookmarkEnd w:id="1030"/>
      <w:r w:rsidR="004D2A02">
        <w:t xml:space="preserve"> </w:t>
      </w:r>
    </w:p>
    <w:p w:rsidR="004D2A02" w:rsidRDefault="004D2A02"/>
    <w:p w:rsidR="004D2A02" w:rsidRDefault="004D2A02">
      <w:r>
        <w:t>I can now solve for the coefficients defining the (approximate) solution:</w:t>
      </w:r>
    </w:p>
    <w:p w:rsidR="004D2A02" w:rsidRDefault="004D2A02"/>
    <w:p w:rsidR="004D2A02" w:rsidRDefault="004D2A02">
      <w:bookmarkStart w:id="1031" w:name="INPUT_698"/>
      <w:r>
        <w:rPr>
          <w:rStyle w:val="Input"/>
        </w:rPr>
        <w:t xml:space="preserve">c=K\F </w:t>
      </w:r>
      <w:bookmarkEnd w:id="1031"/>
      <w:r>
        <w:t xml:space="preserve"> </w:t>
      </w:r>
    </w:p>
    <w:p w:rsidR="009B118F" w:rsidRDefault="009B118F">
      <w:pPr>
        <w:rPr>
          <w:rStyle w:val="Output"/>
        </w:rPr>
      </w:pPr>
      <w:bookmarkStart w:id="1032" w:name="OUTPUT_698"/>
      <w:r>
        <w:rPr>
          <w:rStyle w:val="Output"/>
        </w:rPr>
        <w:t>c =</w:t>
      </w:r>
    </w:p>
    <w:p w:rsidR="009B118F" w:rsidRDefault="009B118F">
      <w:pPr>
        <w:rPr>
          <w:rStyle w:val="Output"/>
        </w:rPr>
      </w:pPr>
      <w:r>
        <w:rPr>
          <w:rStyle w:val="Output"/>
        </w:rPr>
        <w:t xml:space="preserve">   3325/34997</w:t>
      </w:r>
    </w:p>
    <w:p w:rsidR="009B118F" w:rsidRDefault="009B118F">
      <w:pPr>
        <w:rPr>
          <w:rStyle w:val="Output"/>
        </w:rPr>
      </w:pPr>
      <w:r>
        <w:rPr>
          <w:rStyle w:val="Output"/>
        </w:rPr>
        <w:t xml:space="preserve"> -9507/139988</w:t>
      </w:r>
    </w:p>
    <w:p w:rsidR="009B118F" w:rsidRDefault="009B118F">
      <w:pPr>
        <w:rPr>
          <w:rStyle w:val="Output"/>
        </w:rPr>
      </w:pPr>
      <w:r>
        <w:rPr>
          <w:rStyle w:val="Output"/>
        </w:rPr>
        <w:t xml:space="preserve">   1575/69994</w:t>
      </w:r>
    </w:p>
    <w:p w:rsidR="004D2A02" w:rsidRDefault="009B118F">
      <w:r>
        <w:rPr>
          <w:rStyle w:val="Output"/>
        </w:rPr>
        <w:lastRenderedPageBreak/>
        <w:t xml:space="preserve">    420/34997</w:t>
      </w:r>
      <w:r w:rsidR="004D2A02">
        <w:t xml:space="preserve"> </w:t>
      </w:r>
      <w:bookmarkEnd w:id="1032"/>
      <w:r w:rsidR="004D2A02">
        <w:t xml:space="preserve"> </w:t>
      </w:r>
    </w:p>
    <w:p w:rsidR="004D2A02" w:rsidRDefault="004D2A02"/>
    <w:p w:rsidR="004D2A02" w:rsidRDefault="004D2A02">
      <w:r>
        <w:t>The approximate solution is</w:t>
      </w:r>
    </w:p>
    <w:p w:rsidR="004D2A02" w:rsidRDefault="004D2A02"/>
    <w:p w:rsidR="004D2A02" w:rsidRDefault="004D2A02">
      <w:bookmarkStart w:id="1033" w:name="INPUT_699"/>
      <w:r>
        <w:rPr>
          <w:rStyle w:val="Input"/>
        </w:rPr>
        <w:t xml:space="preserve">p=c(1)*p1+c(2)*p2+c(3)*p3+c(4)*p4 </w:t>
      </w:r>
      <w:bookmarkEnd w:id="1033"/>
      <w:r>
        <w:t xml:space="preserve"> </w:t>
      </w:r>
    </w:p>
    <w:p w:rsidR="009B118F" w:rsidRDefault="009B118F">
      <w:pPr>
        <w:rPr>
          <w:rStyle w:val="Output"/>
        </w:rPr>
      </w:pPr>
      <w:bookmarkStart w:id="1034" w:name="OUTPUT_699"/>
      <w:r>
        <w:rPr>
          <w:rStyle w:val="Output"/>
        </w:rPr>
        <w:t>p =</w:t>
      </w:r>
    </w:p>
    <w:p w:rsidR="004D2A02" w:rsidRDefault="009B118F">
      <w:r>
        <w:rPr>
          <w:rStyle w:val="Output"/>
        </w:rPr>
        <w:t>(420*x*(x - 1)*(x - 1/2)*(x - 1/4)*(x - 3/4))/34997 - (9507*x*(x - 1)*(x - 1/2))/139988 - (1575*x*(x - 1)*(x - 1/3)*(x - 2/3))/69994 - (3325*x*(x - 1))/34997</w:t>
      </w:r>
      <w:r w:rsidR="004D2A02">
        <w:t xml:space="preserve"> </w:t>
      </w:r>
      <w:bookmarkEnd w:id="1034"/>
      <w:r w:rsidR="004D2A02">
        <w:t xml:space="preserve"> </w:t>
      </w:r>
    </w:p>
    <w:p w:rsidR="004D2A02" w:rsidRDefault="004D2A02"/>
    <w:p w:rsidR="004D2A02" w:rsidRDefault="004D2A02">
      <w:r>
        <w:t>Here is a graph:</w:t>
      </w:r>
    </w:p>
    <w:p w:rsidR="004D2A02" w:rsidRDefault="004D2A02"/>
    <w:p w:rsidR="004D2A02" w:rsidRDefault="004D2A02">
      <w:bookmarkStart w:id="1035" w:name="INPUT_701"/>
      <w:r>
        <w:rPr>
          <w:rStyle w:val="Input"/>
        </w:rPr>
        <w:t xml:space="preserve">t=linspace(0,1,41); </w:t>
      </w:r>
      <w:bookmarkEnd w:id="1035"/>
      <w:r>
        <w:t xml:space="preserve"> </w:t>
      </w:r>
    </w:p>
    <w:p w:rsidR="004D2A02" w:rsidRDefault="004D2A02">
      <w:bookmarkStart w:id="1036" w:name="INPUT_702"/>
      <w:r>
        <w:rPr>
          <w:rStyle w:val="Input"/>
        </w:rPr>
        <w:t xml:space="preserve">plot(t,subs(p,x,t)) </w:t>
      </w:r>
      <w:bookmarkEnd w:id="1036"/>
      <w:r>
        <w:t xml:space="preserve"> </w:t>
      </w:r>
    </w:p>
    <w:p w:rsidR="004D2A02" w:rsidRDefault="009B118F">
      <w:bookmarkStart w:id="1037" w:name="OUTPUT_702"/>
      <w:r>
        <w:rPr>
          <w:noProof/>
        </w:rPr>
        <w:drawing>
          <wp:inline distT="0" distB="0" distL="0" distR="0">
            <wp:extent cx="3657600" cy="3200400"/>
            <wp:effectExtent l="19050" t="0" r="0" b="0"/>
            <wp:docPr id="159" name="Pictur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88"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037"/>
      <w:r w:rsidR="004D2A02">
        <w:t xml:space="preserve"> </w:t>
      </w:r>
    </w:p>
    <w:p w:rsidR="004D2A02" w:rsidRDefault="004D2A02"/>
    <w:p w:rsidR="004D2A02" w:rsidRDefault="004D2A02">
      <w:r>
        <w:t>The exact solution can be found by integration:</w:t>
      </w:r>
    </w:p>
    <w:p w:rsidR="004D2A02" w:rsidRDefault="004D2A02"/>
    <w:p w:rsidR="004D2A02" w:rsidRDefault="004D2A02">
      <w:bookmarkStart w:id="1038" w:name="INPUT_703"/>
      <w:r>
        <w:rPr>
          <w:rStyle w:val="Input"/>
        </w:rPr>
        <w:t xml:space="preserve">syms c1 c2 </w:t>
      </w:r>
      <w:bookmarkEnd w:id="1038"/>
      <w:r>
        <w:t xml:space="preserve"> </w:t>
      </w:r>
    </w:p>
    <w:p w:rsidR="004D2A02" w:rsidRDefault="004D2A02">
      <w:bookmarkStart w:id="1039" w:name="INPUT_704"/>
      <w:r>
        <w:rPr>
          <w:rStyle w:val="Input"/>
        </w:rPr>
        <w:t xml:space="preserve">int(-x^2,x)+c1 </w:t>
      </w:r>
      <w:bookmarkEnd w:id="1039"/>
      <w:r>
        <w:t xml:space="preserve"> </w:t>
      </w:r>
    </w:p>
    <w:p w:rsidR="009B118F" w:rsidRDefault="009B118F">
      <w:pPr>
        <w:rPr>
          <w:rStyle w:val="Output"/>
        </w:rPr>
      </w:pPr>
      <w:bookmarkStart w:id="1040" w:name="OUTPUT_704"/>
      <w:r>
        <w:rPr>
          <w:rStyle w:val="Output"/>
        </w:rPr>
        <w:t>ans =</w:t>
      </w:r>
    </w:p>
    <w:p w:rsidR="004D2A02" w:rsidRDefault="009B118F">
      <w:r>
        <w:rPr>
          <w:rStyle w:val="Output"/>
        </w:rPr>
        <w:t>c1 - x^3/3</w:t>
      </w:r>
      <w:r w:rsidR="004D2A02">
        <w:t xml:space="preserve"> </w:t>
      </w:r>
      <w:bookmarkEnd w:id="1040"/>
      <w:r w:rsidR="004D2A02">
        <w:t xml:space="preserve"> </w:t>
      </w:r>
    </w:p>
    <w:p w:rsidR="004D2A02" w:rsidRDefault="004D2A02">
      <w:bookmarkStart w:id="1041" w:name="INPUT_705"/>
      <w:r>
        <w:rPr>
          <w:rStyle w:val="Input"/>
        </w:rPr>
        <w:t xml:space="preserve">u=int(ans/k,x)+c2 </w:t>
      </w:r>
      <w:bookmarkEnd w:id="1041"/>
      <w:r>
        <w:t xml:space="preserve"> </w:t>
      </w:r>
    </w:p>
    <w:p w:rsidR="009B118F" w:rsidRDefault="009B118F">
      <w:pPr>
        <w:rPr>
          <w:rStyle w:val="Output"/>
        </w:rPr>
      </w:pPr>
      <w:bookmarkStart w:id="1042" w:name="OUTPUT_705"/>
      <w:r>
        <w:rPr>
          <w:rStyle w:val="Output"/>
        </w:rPr>
        <w:t>u =</w:t>
      </w:r>
    </w:p>
    <w:p w:rsidR="004D2A02" w:rsidRDefault="009B118F">
      <w:r>
        <w:rPr>
          <w:rStyle w:val="Output"/>
        </w:rPr>
        <w:t>c2 - x/3 + log(x + 1)*(c1 + 1/3) + x^2/6 - x^3/9</w:t>
      </w:r>
      <w:r w:rsidR="004D2A02">
        <w:t xml:space="preserve"> </w:t>
      </w:r>
      <w:bookmarkEnd w:id="1042"/>
      <w:r w:rsidR="004D2A02">
        <w:t xml:space="preserve"> </w:t>
      </w:r>
    </w:p>
    <w:p w:rsidR="004D2A02" w:rsidRDefault="004D2A02"/>
    <w:p w:rsidR="004D2A02" w:rsidRDefault="004D2A02">
      <w:r>
        <w:t xml:space="preserve">Now I solve for the constants </w:t>
      </w:r>
      <w:r>
        <w:rPr>
          <w:b/>
          <w:bCs/>
        </w:rPr>
        <w:t>c1</w:t>
      </w:r>
      <w:r>
        <w:t xml:space="preserve"> and </w:t>
      </w:r>
      <w:r>
        <w:rPr>
          <w:b/>
          <w:bCs/>
        </w:rPr>
        <w:t>c2</w:t>
      </w:r>
      <w:r>
        <w:t>:</w:t>
      </w:r>
    </w:p>
    <w:p w:rsidR="004D2A02" w:rsidRDefault="004D2A02"/>
    <w:p w:rsidR="004D2A02" w:rsidRDefault="004D2A02">
      <w:bookmarkStart w:id="1043" w:name="INPUT_706"/>
      <w:r>
        <w:rPr>
          <w:rStyle w:val="Input"/>
        </w:rPr>
        <w:t>c=solve(subs(u,x,</w:t>
      </w:r>
      <w:r w:rsidR="00195F66">
        <w:rPr>
          <w:rStyle w:val="Input"/>
        </w:rPr>
        <w:t>sym(</w:t>
      </w:r>
      <w:r>
        <w:rPr>
          <w:rStyle w:val="Input"/>
        </w:rPr>
        <w:t>0</w:t>
      </w:r>
      <w:r w:rsidR="00195F66">
        <w:rPr>
          <w:rStyle w:val="Input"/>
        </w:rPr>
        <w:t>)</w:t>
      </w:r>
      <w:r>
        <w:rPr>
          <w:rStyle w:val="Input"/>
        </w:rPr>
        <w:t>),subs(u,x,</w:t>
      </w:r>
      <w:r w:rsidR="00195F66">
        <w:rPr>
          <w:rStyle w:val="Input"/>
        </w:rPr>
        <w:t>sym(</w:t>
      </w:r>
      <w:r>
        <w:rPr>
          <w:rStyle w:val="Input"/>
        </w:rPr>
        <w:t>1</w:t>
      </w:r>
      <w:r w:rsidR="00195F66">
        <w:rPr>
          <w:rStyle w:val="Input"/>
        </w:rPr>
        <w:t>)</w:t>
      </w:r>
      <w:r>
        <w:rPr>
          <w:rStyle w:val="Input"/>
        </w:rPr>
        <w:t xml:space="preserve">),c1,c2) </w:t>
      </w:r>
      <w:bookmarkEnd w:id="1043"/>
      <w:r>
        <w:t xml:space="preserve"> </w:t>
      </w:r>
    </w:p>
    <w:p w:rsidR="009B118F" w:rsidRDefault="009B118F">
      <w:pPr>
        <w:rPr>
          <w:rStyle w:val="Output"/>
        </w:rPr>
      </w:pPr>
      <w:bookmarkStart w:id="1044" w:name="OUTPUT_706"/>
      <w:r>
        <w:rPr>
          <w:rStyle w:val="Output"/>
        </w:rPr>
        <w:t xml:space="preserve">c = </w:t>
      </w:r>
    </w:p>
    <w:p w:rsidR="009B118F" w:rsidRDefault="009B118F">
      <w:pPr>
        <w:rPr>
          <w:rStyle w:val="Output"/>
        </w:rPr>
      </w:pPr>
      <w:r>
        <w:rPr>
          <w:rStyle w:val="Output"/>
        </w:rPr>
        <w:t xml:space="preserve">    c1: [1x1 sym]</w:t>
      </w:r>
    </w:p>
    <w:p w:rsidR="004D2A02" w:rsidRDefault="009B118F">
      <w:r>
        <w:rPr>
          <w:rStyle w:val="Output"/>
        </w:rPr>
        <w:t xml:space="preserve">    c2: [1x1 sym]</w:t>
      </w:r>
      <w:r w:rsidR="004D2A02">
        <w:t xml:space="preserve"> </w:t>
      </w:r>
      <w:bookmarkEnd w:id="1044"/>
      <w:r w:rsidR="004D2A02">
        <w:t xml:space="preserve"> </w:t>
      </w:r>
    </w:p>
    <w:p w:rsidR="004D2A02" w:rsidRDefault="004D2A02"/>
    <w:p w:rsidR="004D2A02" w:rsidRDefault="004D2A02">
      <w:bookmarkStart w:id="1045" w:name="INPUT_707"/>
      <w:r>
        <w:rPr>
          <w:rStyle w:val="Input"/>
        </w:rPr>
        <w:t xml:space="preserve">subs(u,c1,c.c1) </w:t>
      </w:r>
      <w:bookmarkEnd w:id="1045"/>
      <w:r>
        <w:t xml:space="preserve"> </w:t>
      </w:r>
    </w:p>
    <w:p w:rsidR="009B118F" w:rsidRDefault="009B118F">
      <w:pPr>
        <w:rPr>
          <w:rStyle w:val="Output"/>
        </w:rPr>
      </w:pPr>
      <w:bookmarkStart w:id="1046" w:name="OUTPUT_707"/>
      <w:r>
        <w:rPr>
          <w:rStyle w:val="Output"/>
        </w:rPr>
        <w:t>ans =</w:t>
      </w:r>
    </w:p>
    <w:p w:rsidR="004D2A02" w:rsidRDefault="009B118F">
      <w:r>
        <w:rPr>
          <w:rStyle w:val="Output"/>
        </w:rPr>
        <w:lastRenderedPageBreak/>
        <w:t>c2 - x/3 - log(x + 1)*((6*log(2) - 5)/(18*log(2)) - 1/3) + x^2/6 - x^3/9</w:t>
      </w:r>
      <w:r w:rsidR="004D2A02">
        <w:t xml:space="preserve"> </w:t>
      </w:r>
      <w:bookmarkEnd w:id="1046"/>
      <w:r w:rsidR="004D2A02">
        <w:t xml:space="preserve"> </w:t>
      </w:r>
    </w:p>
    <w:p w:rsidR="004D2A02" w:rsidRDefault="004D2A02">
      <w:bookmarkStart w:id="1047" w:name="INPUT_708"/>
      <w:r>
        <w:rPr>
          <w:rStyle w:val="Input"/>
        </w:rPr>
        <w:t xml:space="preserve">subs(ans,c2,c.c2) </w:t>
      </w:r>
      <w:bookmarkEnd w:id="1047"/>
      <w:r>
        <w:t xml:space="preserve"> </w:t>
      </w:r>
    </w:p>
    <w:p w:rsidR="009B118F" w:rsidRDefault="009B118F">
      <w:pPr>
        <w:rPr>
          <w:rStyle w:val="Output"/>
        </w:rPr>
      </w:pPr>
      <w:bookmarkStart w:id="1048" w:name="OUTPUT_708"/>
      <w:r>
        <w:rPr>
          <w:rStyle w:val="Output"/>
        </w:rPr>
        <w:t>ans =</w:t>
      </w:r>
    </w:p>
    <w:p w:rsidR="004D2A02" w:rsidRDefault="009B118F">
      <w:r>
        <w:rPr>
          <w:rStyle w:val="Output"/>
        </w:rPr>
        <w:t>x^2/6 - log(x + 1)*((6*log(2) - 5)/(18*log(2)) - 1/3) - x/3 - x^3/9</w:t>
      </w:r>
      <w:r w:rsidR="004D2A02">
        <w:t xml:space="preserve"> </w:t>
      </w:r>
      <w:bookmarkEnd w:id="1048"/>
      <w:r w:rsidR="004D2A02">
        <w:t xml:space="preserve"> </w:t>
      </w:r>
    </w:p>
    <w:p w:rsidR="004D2A02" w:rsidRDefault="004D2A02">
      <w:bookmarkStart w:id="1049" w:name="INPUT_709"/>
      <w:r>
        <w:rPr>
          <w:rStyle w:val="Input"/>
        </w:rPr>
        <w:t xml:space="preserve">u=simplify(ans) </w:t>
      </w:r>
      <w:bookmarkEnd w:id="1049"/>
      <w:r>
        <w:t xml:space="preserve"> </w:t>
      </w:r>
    </w:p>
    <w:p w:rsidR="009B118F" w:rsidRDefault="009B118F">
      <w:pPr>
        <w:rPr>
          <w:rStyle w:val="Output"/>
        </w:rPr>
      </w:pPr>
      <w:bookmarkStart w:id="1050" w:name="OUTPUT_709"/>
      <w:r>
        <w:rPr>
          <w:rStyle w:val="Output"/>
        </w:rPr>
        <w:t>u =</w:t>
      </w:r>
    </w:p>
    <w:p w:rsidR="004D2A02" w:rsidRDefault="009B118F">
      <w:r>
        <w:rPr>
          <w:rStyle w:val="Output"/>
        </w:rPr>
        <w:t>(5*log(x + 1))/(18*log(2)) - x/3 + x^2/6 - x^3/9</w:t>
      </w:r>
      <w:r w:rsidR="004D2A02">
        <w:t xml:space="preserve"> </w:t>
      </w:r>
      <w:bookmarkEnd w:id="1050"/>
      <w:r w:rsidR="004D2A02">
        <w:t xml:space="preserve"> </w:t>
      </w:r>
    </w:p>
    <w:p w:rsidR="004D2A02" w:rsidRDefault="004D2A02"/>
    <w:p w:rsidR="004D2A02" w:rsidRDefault="004D2A02">
      <w:r>
        <w:t>Let us check the solution:</w:t>
      </w:r>
    </w:p>
    <w:p w:rsidR="004D2A02" w:rsidRDefault="004D2A02"/>
    <w:p w:rsidR="004D2A02" w:rsidRDefault="004D2A02">
      <w:bookmarkStart w:id="1051" w:name="INPUT_710"/>
      <w:r>
        <w:rPr>
          <w:rStyle w:val="Input"/>
        </w:rPr>
        <w:t xml:space="preserve">-diff(k*diff(u,x),x) </w:t>
      </w:r>
      <w:bookmarkEnd w:id="1051"/>
      <w:r>
        <w:t xml:space="preserve"> </w:t>
      </w:r>
    </w:p>
    <w:p w:rsidR="009B118F" w:rsidRDefault="009B118F">
      <w:pPr>
        <w:rPr>
          <w:rStyle w:val="Output"/>
        </w:rPr>
      </w:pPr>
      <w:bookmarkStart w:id="1052" w:name="OUTPUT_710"/>
      <w:r>
        <w:rPr>
          <w:rStyle w:val="Output"/>
        </w:rPr>
        <w:t>ans =</w:t>
      </w:r>
    </w:p>
    <w:p w:rsidR="004D2A02" w:rsidRDefault="009B118F">
      <w:r>
        <w:rPr>
          <w:rStyle w:val="Output"/>
        </w:rPr>
        <w:t>(x + 1)*((2*x)/3 + 5/(18*log(2)*(x + 1)^2) - 1/3) - 5/(18*log(2)*(x + 1)) - x/3 + x^2/3 + 1/3</w:t>
      </w:r>
      <w:r w:rsidR="004D2A02">
        <w:t xml:space="preserve"> </w:t>
      </w:r>
      <w:bookmarkEnd w:id="1052"/>
      <w:r w:rsidR="004D2A02">
        <w:t xml:space="preserve"> </w:t>
      </w:r>
    </w:p>
    <w:p w:rsidR="004D2A02" w:rsidRDefault="004D2A02">
      <w:bookmarkStart w:id="1053" w:name="INPUT_711"/>
      <w:r>
        <w:rPr>
          <w:rStyle w:val="Input"/>
        </w:rPr>
        <w:t xml:space="preserve">simplify(ans) </w:t>
      </w:r>
      <w:bookmarkEnd w:id="1053"/>
      <w:r>
        <w:t xml:space="preserve"> </w:t>
      </w:r>
    </w:p>
    <w:p w:rsidR="009B118F" w:rsidRDefault="009B118F">
      <w:pPr>
        <w:rPr>
          <w:rStyle w:val="Output"/>
        </w:rPr>
      </w:pPr>
      <w:bookmarkStart w:id="1054" w:name="OUTPUT_711"/>
      <w:r>
        <w:rPr>
          <w:rStyle w:val="Output"/>
        </w:rPr>
        <w:t>ans =</w:t>
      </w:r>
    </w:p>
    <w:p w:rsidR="004D2A02" w:rsidRDefault="009B118F">
      <w:r>
        <w:rPr>
          <w:rStyle w:val="Output"/>
        </w:rPr>
        <w:t>x^2</w:t>
      </w:r>
      <w:r w:rsidR="004D2A02">
        <w:t xml:space="preserve"> </w:t>
      </w:r>
      <w:bookmarkEnd w:id="1054"/>
      <w:r w:rsidR="004D2A02">
        <w:t xml:space="preserve"> </w:t>
      </w:r>
    </w:p>
    <w:p w:rsidR="004D2A02" w:rsidRDefault="004D2A02">
      <w:bookmarkStart w:id="1055" w:name="INPUT_712"/>
      <w:r>
        <w:rPr>
          <w:rStyle w:val="Input"/>
        </w:rPr>
        <w:t xml:space="preserve">subs(u,x,0) </w:t>
      </w:r>
      <w:bookmarkEnd w:id="1055"/>
      <w:r>
        <w:t xml:space="preserve"> </w:t>
      </w:r>
    </w:p>
    <w:p w:rsidR="009B118F" w:rsidRDefault="009B118F">
      <w:pPr>
        <w:rPr>
          <w:rStyle w:val="Output"/>
        </w:rPr>
      </w:pPr>
      <w:bookmarkStart w:id="1056" w:name="OUTPUT_712"/>
      <w:r>
        <w:rPr>
          <w:rStyle w:val="Output"/>
        </w:rPr>
        <w:t>ans =</w:t>
      </w:r>
    </w:p>
    <w:p w:rsidR="004D2A02" w:rsidRDefault="009B118F">
      <w:r>
        <w:rPr>
          <w:rStyle w:val="Output"/>
        </w:rPr>
        <w:t xml:space="preserve">     0</w:t>
      </w:r>
      <w:r w:rsidR="004D2A02">
        <w:t xml:space="preserve"> </w:t>
      </w:r>
      <w:bookmarkEnd w:id="1056"/>
      <w:r w:rsidR="004D2A02">
        <w:t xml:space="preserve"> </w:t>
      </w:r>
    </w:p>
    <w:p w:rsidR="004D2A02" w:rsidRDefault="004D2A02">
      <w:bookmarkStart w:id="1057" w:name="INPUT_714"/>
      <w:r>
        <w:rPr>
          <w:rStyle w:val="Input"/>
        </w:rPr>
        <w:t xml:space="preserve">subs(u,x,1) </w:t>
      </w:r>
      <w:bookmarkEnd w:id="1057"/>
      <w:r>
        <w:t xml:space="preserve"> </w:t>
      </w:r>
    </w:p>
    <w:p w:rsidR="009B118F" w:rsidRDefault="009B118F">
      <w:pPr>
        <w:rPr>
          <w:rStyle w:val="Output"/>
        </w:rPr>
      </w:pPr>
      <w:bookmarkStart w:id="1058" w:name="OUTPUT_714"/>
      <w:r>
        <w:rPr>
          <w:rStyle w:val="Output"/>
        </w:rPr>
        <w:t>ans =</w:t>
      </w:r>
    </w:p>
    <w:p w:rsidR="004D2A02" w:rsidRDefault="009B118F">
      <w:r>
        <w:rPr>
          <w:rStyle w:val="Output"/>
        </w:rPr>
        <w:t xml:space="preserve">  2.7756e-017</w:t>
      </w:r>
      <w:r w:rsidR="004D2A02">
        <w:rPr>
          <w:rStyle w:val="Error"/>
        </w:rPr>
        <w:t xml:space="preserve"> </w:t>
      </w:r>
      <w:bookmarkEnd w:id="1058"/>
      <w:r w:rsidR="004D2A02">
        <w:t xml:space="preserve"> </w:t>
      </w:r>
    </w:p>
    <w:p w:rsidR="004D2A02" w:rsidRDefault="004D2A02"/>
    <w:p w:rsidR="004D2A02" w:rsidRDefault="004D2A02">
      <w:r>
        <w:t xml:space="preserve">This last result is a bit of a surprise.  However, every quantity in MATLAB is floating point by default, so the "1" substituted into </w:t>
      </w:r>
      <w:r>
        <w:rPr>
          <w:b/>
        </w:rPr>
        <w:t>u</w:t>
      </w:r>
      <w:r>
        <w:t xml:space="preserve"> is the floating point number 1, which causes the result to be computed in floating point.  Here is what we really want:</w:t>
      </w:r>
    </w:p>
    <w:p w:rsidR="004D2A02" w:rsidRDefault="004D2A02"/>
    <w:p w:rsidR="004D2A02" w:rsidRDefault="004D2A02">
      <w:bookmarkStart w:id="1059" w:name="INPUT_713"/>
      <w:r>
        <w:rPr>
          <w:rStyle w:val="Input"/>
        </w:rPr>
        <w:t xml:space="preserve">subs(u,x,sym(1)) </w:t>
      </w:r>
      <w:bookmarkEnd w:id="1059"/>
      <w:r>
        <w:t xml:space="preserve"> </w:t>
      </w:r>
    </w:p>
    <w:p w:rsidR="009B118F" w:rsidRDefault="009B118F">
      <w:pPr>
        <w:rPr>
          <w:rStyle w:val="Output"/>
        </w:rPr>
      </w:pPr>
      <w:bookmarkStart w:id="1060" w:name="OUTPUT_713"/>
      <w:r>
        <w:rPr>
          <w:rStyle w:val="Output"/>
        </w:rPr>
        <w:t>ans =</w:t>
      </w:r>
    </w:p>
    <w:p w:rsidR="004D2A02" w:rsidRDefault="009B118F">
      <w:r>
        <w:rPr>
          <w:rStyle w:val="Output"/>
        </w:rPr>
        <w:t>0</w:t>
      </w:r>
      <w:r w:rsidR="004D2A02">
        <w:t xml:space="preserve"> </w:t>
      </w:r>
      <w:bookmarkEnd w:id="1060"/>
      <w:r w:rsidR="004D2A02">
        <w:t xml:space="preserve"> </w:t>
      </w:r>
    </w:p>
    <w:p w:rsidR="004D2A02" w:rsidRDefault="004D2A02"/>
    <w:p w:rsidR="004D2A02" w:rsidRDefault="004D2A02">
      <w:r>
        <w:t>Since we have the exact solution, let us compare it with our approximate solution:</w:t>
      </w:r>
    </w:p>
    <w:p w:rsidR="004D2A02" w:rsidRDefault="004D2A02"/>
    <w:p w:rsidR="004D2A02" w:rsidRDefault="004D2A02">
      <w:bookmarkStart w:id="1061" w:name="INPUT_717"/>
      <w:r>
        <w:rPr>
          <w:rStyle w:val="Input"/>
        </w:rPr>
        <w:t xml:space="preserve">plot(t,subs(u,x,t),t,subs(p,x,t)) </w:t>
      </w:r>
      <w:bookmarkEnd w:id="1061"/>
      <w:r>
        <w:t xml:space="preserve"> </w:t>
      </w:r>
    </w:p>
    <w:p w:rsidR="004D2A02" w:rsidRDefault="009B118F">
      <w:bookmarkStart w:id="1062" w:name="OUTPUT_717"/>
      <w:r>
        <w:rPr>
          <w:noProof/>
        </w:rPr>
        <w:lastRenderedPageBreak/>
        <w:drawing>
          <wp:inline distT="0" distB="0" distL="0" distR="0">
            <wp:extent cx="3657600" cy="3200400"/>
            <wp:effectExtent l="19050" t="0" r="0" b="0"/>
            <wp:docPr id="160" name="Pictur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89"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062"/>
      <w:r w:rsidR="004D2A02">
        <w:t xml:space="preserve"> </w:t>
      </w:r>
    </w:p>
    <w:p w:rsidR="004D2A02" w:rsidRDefault="004D2A02"/>
    <w:p w:rsidR="004D2A02" w:rsidRDefault="004D2A02">
      <w:r>
        <w:t>The computed solution is so close to the exact solution that the two graphs cannot be distinguished.  Here is the error:</w:t>
      </w:r>
    </w:p>
    <w:p w:rsidR="004D2A02" w:rsidRDefault="004D2A02"/>
    <w:p w:rsidR="004D2A02" w:rsidRDefault="004D2A02">
      <w:bookmarkStart w:id="1063" w:name="INPUT_718"/>
      <w:r>
        <w:rPr>
          <w:rStyle w:val="Input"/>
        </w:rPr>
        <w:t xml:space="preserve">plot(t,subs(u,x,t)-subs(p,x,t)) </w:t>
      </w:r>
      <w:bookmarkEnd w:id="1063"/>
      <w:r>
        <w:t xml:space="preserve"> </w:t>
      </w:r>
    </w:p>
    <w:p w:rsidR="004D2A02" w:rsidRDefault="009B118F">
      <w:bookmarkStart w:id="1064" w:name="OUTPUT_718"/>
      <w:r>
        <w:rPr>
          <w:noProof/>
        </w:rPr>
        <w:drawing>
          <wp:inline distT="0" distB="0" distL="0" distR="0">
            <wp:extent cx="3657600" cy="3200400"/>
            <wp:effectExtent l="19050" t="0" r="0" b="0"/>
            <wp:docPr id="161" name="Picture 1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90"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064"/>
      <w:r w:rsidR="004D2A02">
        <w:t xml:space="preserve"> </w:t>
      </w:r>
    </w:p>
    <w:p w:rsidR="004D2A02" w:rsidRDefault="004D2A02"/>
    <w:p w:rsidR="004D2A02" w:rsidRDefault="004D2A02" w:rsidP="00D608A6">
      <w:pPr>
        <w:pStyle w:val="Heading3"/>
      </w:pPr>
      <w:bookmarkStart w:id="1065" w:name="_Toc299541562"/>
      <w:r>
        <w:t>Computing the stiffness matrix and load vector in loops</w:t>
      </w:r>
      <w:bookmarkEnd w:id="1065"/>
    </w:p>
    <w:p w:rsidR="004D2A02" w:rsidRDefault="004D2A02"/>
    <w:p w:rsidR="004D2A02" w:rsidRDefault="004D2A02">
      <w:r>
        <w:t xml:space="preserve">The above calculation is easy to perform, but it is rather annoying to have to type in the formulas for </w:t>
      </w:r>
      <w:r>
        <w:rPr>
          <w:i/>
          <w:iCs/>
        </w:rPr>
        <w:t>K</w:t>
      </w:r>
      <w:r>
        <w:t xml:space="preserve"> and </w:t>
      </w:r>
      <w:r>
        <w:rPr>
          <w:i/>
          <w:iCs/>
        </w:rPr>
        <w:t>F</w:t>
      </w:r>
      <w:r>
        <w:t xml:space="preserve"> in terms of all of the necessary inner products.  It would be even worse were we to use an approximating </w:t>
      </w:r>
      <w:r>
        <w:lastRenderedPageBreak/>
        <w:t xml:space="preserve">subspace with a higher dimension.  Fortunately, we can compute </w:t>
      </w:r>
      <w:r>
        <w:rPr>
          <w:i/>
          <w:iCs/>
        </w:rPr>
        <w:t>K</w:t>
      </w:r>
      <w:r>
        <w:t xml:space="preserve"> and </w:t>
      </w:r>
      <w:r>
        <w:rPr>
          <w:i/>
          <w:iCs/>
        </w:rPr>
        <w:t>F</w:t>
      </w:r>
      <w:r>
        <w:t xml:space="preserve"> in loops and greatly reduce the necessary typing.  The key is to store the basis functions in a vector, so we can refer to them by index.</w:t>
      </w:r>
    </w:p>
    <w:p w:rsidR="004D2A02" w:rsidRDefault="004D2A02"/>
    <w:p w:rsidR="004D2A02" w:rsidRDefault="004D2A02">
      <w:bookmarkStart w:id="1066" w:name="INPUT_719"/>
      <w:r>
        <w:rPr>
          <w:rStyle w:val="Input"/>
        </w:rPr>
        <w:t xml:space="preserve">clear </w:t>
      </w:r>
      <w:bookmarkEnd w:id="1066"/>
      <w:r>
        <w:t xml:space="preserve"> </w:t>
      </w:r>
    </w:p>
    <w:p w:rsidR="004D2A02" w:rsidRDefault="004D2A02">
      <w:bookmarkStart w:id="1067" w:name="INPUT_720"/>
      <w:r>
        <w:rPr>
          <w:rStyle w:val="Input"/>
        </w:rPr>
        <w:t xml:space="preserve">syms x </w:t>
      </w:r>
      <w:bookmarkEnd w:id="1067"/>
      <w:r>
        <w:t xml:space="preserve"> </w:t>
      </w:r>
    </w:p>
    <w:p w:rsidR="004D2A02" w:rsidRDefault="004D2A02">
      <w:bookmarkStart w:id="1068" w:name="INPUT_721"/>
      <w:r>
        <w:rPr>
          <w:rStyle w:val="Input"/>
        </w:rPr>
        <w:t xml:space="preserve">p=[x*(1-x);x*(1/2-x)*(1-x);x*(1/3-x)*(2/3-x)*(1-x);x*(1/4-x)*(1/2-x)*(3/4-x)*(1-x)]; </w:t>
      </w:r>
      <w:bookmarkEnd w:id="1068"/>
      <w:r>
        <w:t xml:space="preserve"> </w:t>
      </w:r>
    </w:p>
    <w:p w:rsidR="004D2A02" w:rsidRDefault="004D2A02">
      <w:r>
        <w:t xml:space="preserve"> </w:t>
      </w:r>
    </w:p>
    <w:p w:rsidR="004D2A02" w:rsidRDefault="004D2A02">
      <w:bookmarkStart w:id="1069" w:name="INPUT_730"/>
      <w:r>
        <w:rPr>
          <w:rStyle w:val="Input"/>
        </w:rPr>
        <w:t xml:space="preserve">pretty(p) </w:t>
      </w:r>
      <w:bookmarkEnd w:id="1069"/>
      <w:r>
        <w:t xml:space="preserve"> </w:t>
      </w:r>
    </w:p>
    <w:p w:rsidR="009B118F" w:rsidRDefault="009B118F">
      <w:pPr>
        <w:rPr>
          <w:rStyle w:val="Output"/>
        </w:rPr>
      </w:pPr>
      <w:bookmarkStart w:id="1070" w:name="OUTPUT_730"/>
      <w:r>
        <w:rPr>
          <w:rStyle w:val="Output"/>
        </w:rPr>
        <w:t xml:space="preserve"> </w:t>
      </w:r>
    </w:p>
    <w:p w:rsidR="009B118F" w:rsidRDefault="009B118F">
      <w:pPr>
        <w:rPr>
          <w:rStyle w:val="Output"/>
        </w:rPr>
      </w:pPr>
      <w:r>
        <w:rPr>
          <w:rStyle w:val="Output"/>
        </w:rPr>
        <w:t xml:space="preserve">  +-                                         -+ </w:t>
      </w:r>
    </w:p>
    <w:p w:rsidR="009B118F" w:rsidRDefault="009B118F">
      <w:pPr>
        <w:rPr>
          <w:rStyle w:val="Output"/>
        </w:rPr>
      </w:pPr>
      <w:r>
        <w:rPr>
          <w:rStyle w:val="Output"/>
        </w:rPr>
        <w:t xml:space="preserve">  |                 -x (x - 1)                | </w:t>
      </w:r>
    </w:p>
    <w:p w:rsidR="009B118F" w:rsidRDefault="009B118F">
      <w:pPr>
        <w:rPr>
          <w:rStyle w:val="Output"/>
        </w:rPr>
      </w:pPr>
      <w:r>
        <w:rPr>
          <w:rStyle w:val="Output"/>
        </w:rPr>
        <w:t xml:space="preserve">  |                                           | </w:t>
      </w:r>
    </w:p>
    <w:p w:rsidR="009B118F" w:rsidRDefault="009B118F">
      <w:pPr>
        <w:rPr>
          <w:rStyle w:val="Output"/>
        </w:rPr>
      </w:pPr>
      <w:r>
        <w:rPr>
          <w:rStyle w:val="Output"/>
        </w:rPr>
        <w:t xml:space="preserve">  |            x (x - 1) (x - 1/2)            | </w:t>
      </w:r>
    </w:p>
    <w:p w:rsidR="009B118F" w:rsidRDefault="009B118F">
      <w:pPr>
        <w:rPr>
          <w:rStyle w:val="Output"/>
        </w:rPr>
      </w:pPr>
      <w:r>
        <w:rPr>
          <w:rStyle w:val="Output"/>
        </w:rPr>
        <w:t xml:space="preserve">  |                                           | </w:t>
      </w:r>
    </w:p>
    <w:p w:rsidR="009B118F" w:rsidRDefault="009B118F">
      <w:pPr>
        <w:rPr>
          <w:rStyle w:val="Output"/>
        </w:rPr>
      </w:pPr>
      <w:r>
        <w:rPr>
          <w:rStyle w:val="Output"/>
        </w:rPr>
        <w:t xml:space="preserve">  |       -x (x - 1) (x - 1/3) (x - 2/3)      | </w:t>
      </w:r>
    </w:p>
    <w:p w:rsidR="009B118F" w:rsidRDefault="009B118F">
      <w:pPr>
        <w:rPr>
          <w:rStyle w:val="Output"/>
        </w:rPr>
      </w:pPr>
      <w:r>
        <w:rPr>
          <w:rStyle w:val="Output"/>
        </w:rPr>
        <w:t xml:space="preserve">  |                                           | </w:t>
      </w:r>
    </w:p>
    <w:p w:rsidR="009B118F" w:rsidRDefault="009B118F">
      <w:pPr>
        <w:rPr>
          <w:rStyle w:val="Output"/>
        </w:rPr>
      </w:pPr>
      <w:r>
        <w:rPr>
          <w:rStyle w:val="Output"/>
        </w:rPr>
        <w:t xml:space="preserve">  |  x (x - 1) (x - 1/2) (x - 1/4) (x - 3/4)  | </w:t>
      </w:r>
    </w:p>
    <w:p w:rsidR="004D2A02" w:rsidRDefault="009B118F">
      <w:r>
        <w:rPr>
          <w:rStyle w:val="Output"/>
        </w:rPr>
        <w:t xml:space="preserve">  +-                                         -+</w:t>
      </w:r>
      <w:r w:rsidR="004D2A02">
        <w:rPr>
          <w:rStyle w:val="Output"/>
        </w:rPr>
        <w:t xml:space="preserve"> </w:t>
      </w:r>
      <w:bookmarkEnd w:id="1070"/>
      <w:r w:rsidR="004D2A02">
        <w:t xml:space="preserve"> </w:t>
      </w:r>
    </w:p>
    <w:p w:rsidR="004D2A02" w:rsidRDefault="004D2A02"/>
    <w:p w:rsidR="004D2A02" w:rsidRDefault="004D2A02">
      <w:bookmarkStart w:id="1071" w:name="INPUT_731"/>
      <w:r>
        <w:rPr>
          <w:rStyle w:val="Input"/>
        </w:rPr>
        <w:t xml:space="preserve">k=1+x; </w:t>
      </w:r>
      <w:bookmarkEnd w:id="1071"/>
      <w:r>
        <w:t xml:space="preserve"> </w:t>
      </w:r>
    </w:p>
    <w:p w:rsidR="004D2A02" w:rsidRDefault="004D2A02">
      <w:bookmarkStart w:id="1072" w:name="INPUT_722"/>
      <w:r>
        <w:rPr>
          <w:rStyle w:val="Input"/>
        </w:rPr>
        <w:t xml:space="preserve">K=sym(zeros(4,4)); </w:t>
      </w:r>
      <w:bookmarkEnd w:id="1072"/>
      <w:r>
        <w:t xml:space="preserve"> </w:t>
      </w:r>
    </w:p>
    <w:p w:rsidR="004D2A02" w:rsidRDefault="004D2A02">
      <w:pPr>
        <w:rPr>
          <w:rStyle w:val="Input"/>
        </w:rPr>
      </w:pPr>
      <w:bookmarkStart w:id="1073" w:name="INPUT_723"/>
      <w:r>
        <w:rPr>
          <w:rStyle w:val="Input"/>
        </w:rPr>
        <w:t>for ii=1:4</w:t>
      </w:r>
    </w:p>
    <w:p w:rsidR="004D2A02" w:rsidRDefault="004D2A02">
      <w:pPr>
        <w:rPr>
          <w:rStyle w:val="Input"/>
        </w:rPr>
      </w:pPr>
      <w:r>
        <w:rPr>
          <w:rStyle w:val="Input"/>
        </w:rPr>
        <w:t xml:space="preserve">   for jj=1:4</w:t>
      </w:r>
    </w:p>
    <w:p w:rsidR="004D2A02" w:rsidRDefault="004D2A02">
      <w:pPr>
        <w:rPr>
          <w:rStyle w:val="Input"/>
        </w:rPr>
      </w:pPr>
      <w:r>
        <w:rPr>
          <w:rStyle w:val="Input"/>
        </w:rPr>
        <w:t xml:space="preserve">      K(ii,jj)=eip(p(ii),p(jj),k);</w:t>
      </w:r>
    </w:p>
    <w:p w:rsidR="004D2A02" w:rsidRDefault="004D2A02">
      <w:pPr>
        <w:rPr>
          <w:rStyle w:val="Input"/>
        </w:rPr>
      </w:pPr>
      <w:r>
        <w:rPr>
          <w:rStyle w:val="Input"/>
        </w:rPr>
        <w:t xml:space="preserve">   end</w:t>
      </w:r>
    </w:p>
    <w:p w:rsidR="004D2A02" w:rsidRDefault="004D2A02">
      <w:r>
        <w:rPr>
          <w:rStyle w:val="Input"/>
        </w:rPr>
        <w:t xml:space="preserve">end </w:t>
      </w:r>
      <w:bookmarkEnd w:id="1073"/>
      <w:r>
        <w:t xml:space="preserve"> </w:t>
      </w:r>
    </w:p>
    <w:p w:rsidR="004D2A02" w:rsidRDefault="004D2A02">
      <w:bookmarkStart w:id="1074" w:name="INPUT_725"/>
      <w:r>
        <w:rPr>
          <w:rStyle w:val="Input"/>
        </w:rPr>
        <w:t xml:space="preserve">K </w:t>
      </w:r>
      <w:bookmarkEnd w:id="1074"/>
      <w:r>
        <w:t xml:space="preserve"> </w:t>
      </w:r>
    </w:p>
    <w:p w:rsidR="009B118F" w:rsidRDefault="009B118F">
      <w:pPr>
        <w:rPr>
          <w:rStyle w:val="Output"/>
        </w:rPr>
      </w:pPr>
      <w:bookmarkStart w:id="1075" w:name="OUTPUT_725"/>
      <w:r>
        <w:rPr>
          <w:rStyle w:val="Output"/>
        </w:rPr>
        <w:t>K =</w:t>
      </w:r>
    </w:p>
    <w:p w:rsidR="009B118F" w:rsidRDefault="009B118F">
      <w:pPr>
        <w:rPr>
          <w:rStyle w:val="Output"/>
        </w:rPr>
      </w:pPr>
      <w:r>
        <w:rPr>
          <w:rStyle w:val="Output"/>
        </w:rPr>
        <w:t>[    1/2,    -1/30,      1/90,    -1/672]</w:t>
      </w:r>
    </w:p>
    <w:p w:rsidR="009B118F" w:rsidRDefault="009B118F">
      <w:pPr>
        <w:rPr>
          <w:rStyle w:val="Output"/>
        </w:rPr>
      </w:pPr>
      <w:r>
        <w:rPr>
          <w:rStyle w:val="Output"/>
        </w:rPr>
        <w:t>[  -1/30,     3/40,  -19/3780,     3/896]</w:t>
      </w:r>
    </w:p>
    <w:p w:rsidR="009B118F" w:rsidRDefault="009B118F">
      <w:pPr>
        <w:rPr>
          <w:rStyle w:val="Output"/>
        </w:rPr>
      </w:pPr>
      <w:r>
        <w:rPr>
          <w:rStyle w:val="Output"/>
        </w:rPr>
        <w:t>[   1/90, -19/3780,     5/567, -41/60480]</w:t>
      </w:r>
    </w:p>
    <w:p w:rsidR="004D2A02" w:rsidRDefault="009B118F">
      <w:r>
        <w:rPr>
          <w:rStyle w:val="Output"/>
        </w:rPr>
        <w:t>[ -1/672,    3/896, -41/60480,  43/43008]</w:t>
      </w:r>
      <w:r w:rsidR="004D2A02">
        <w:rPr>
          <w:rStyle w:val="Output"/>
        </w:rPr>
        <w:t xml:space="preserve"> </w:t>
      </w:r>
      <w:bookmarkEnd w:id="1075"/>
      <w:r w:rsidR="004D2A02">
        <w:t xml:space="preserve"> </w:t>
      </w:r>
    </w:p>
    <w:p w:rsidR="004D2A02" w:rsidRDefault="004D2A02"/>
    <w:p w:rsidR="004D2A02" w:rsidRDefault="004D2A02">
      <w:bookmarkStart w:id="1076" w:name="INPUT_728"/>
      <w:r>
        <w:rPr>
          <w:rStyle w:val="Input"/>
        </w:rPr>
        <w:t xml:space="preserve">f=x^2; </w:t>
      </w:r>
      <w:bookmarkEnd w:id="1076"/>
      <w:r>
        <w:t xml:space="preserve"> </w:t>
      </w:r>
    </w:p>
    <w:p w:rsidR="004D2A02" w:rsidRDefault="004D2A02">
      <w:bookmarkStart w:id="1077" w:name="INPUT_726"/>
      <w:r>
        <w:rPr>
          <w:rStyle w:val="Input"/>
        </w:rPr>
        <w:t xml:space="preserve">F=sym(zeros(4,1)); </w:t>
      </w:r>
      <w:bookmarkEnd w:id="1077"/>
      <w:r>
        <w:t xml:space="preserve"> </w:t>
      </w:r>
    </w:p>
    <w:p w:rsidR="004D2A02" w:rsidRDefault="004D2A02">
      <w:pPr>
        <w:rPr>
          <w:rStyle w:val="Input"/>
        </w:rPr>
      </w:pPr>
      <w:bookmarkStart w:id="1078" w:name="INPUT_727"/>
      <w:r>
        <w:rPr>
          <w:rStyle w:val="Input"/>
        </w:rPr>
        <w:t>for ii=1:4</w:t>
      </w:r>
    </w:p>
    <w:p w:rsidR="004D2A02" w:rsidRDefault="004D2A02">
      <w:pPr>
        <w:rPr>
          <w:rStyle w:val="Input"/>
        </w:rPr>
      </w:pPr>
      <w:r>
        <w:rPr>
          <w:rStyle w:val="Input"/>
        </w:rPr>
        <w:t xml:space="preserve">   F(ii)=l2ip(p(ii),f);</w:t>
      </w:r>
    </w:p>
    <w:p w:rsidR="004D2A02" w:rsidRDefault="004D2A02">
      <w:r>
        <w:rPr>
          <w:rStyle w:val="Input"/>
        </w:rPr>
        <w:t xml:space="preserve">end </w:t>
      </w:r>
      <w:bookmarkEnd w:id="1078"/>
      <w:r>
        <w:t xml:space="preserve"> </w:t>
      </w:r>
    </w:p>
    <w:p w:rsidR="004D2A02" w:rsidRDefault="004D2A02">
      <w:bookmarkStart w:id="1079" w:name="INPUT_729"/>
      <w:r>
        <w:rPr>
          <w:rStyle w:val="Input"/>
        </w:rPr>
        <w:t xml:space="preserve">F </w:t>
      </w:r>
      <w:bookmarkEnd w:id="1079"/>
      <w:r>
        <w:t xml:space="preserve"> </w:t>
      </w:r>
    </w:p>
    <w:p w:rsidR="009B118F" w:rsidRDefault="009B118F">
      <w:pPr>
        <w:rPr>
          <w:rStyle w:val="Output"/>
        </w:rPr>
      </w:pPr>
      <w:bookmarkStart w:id="1080" w:name="OUTPUT_729"/>
      <w:r>
        <w:rPr>
          <w:rStyle w:val="Output"/>
        </w:rPr>
        <w:t>F =</w:t>
      </w:r>
    </w:p>
    <w:p w:rsidR="009B118F" w:rsidRDefault="009B118F">
      <w:pPr>
        <w:rPr>
          <w:rStyle w:val="Output"/>
        </w:rPr>
      </w:pPr>
      <w:r>
        <w:rPr>
          <w:rStyle w:val="Output"/>
        </w:rPr>
        <w:t xml:space="preserve">    1/20</w:t>
      </w:r>
    </w:p>
    <w:p w:rsidR="009B118F" w:rsidRDefault="009B118F">
      <w:pPr>
        <w:rPr>
          <w:rStyle w:val="Output"/>
        </w:rPr>
      </w:pPr>
      <w:r>
        <w:rPr>
          <w:rStyle w:val="Output"/>
        </w:rPr>
        <w:t xml:space="preserve">  -1/120</w:t>
      </w:r>
    </w:p>
    <w:p w:rsidR="009B118F" w:rsidRDefault="009B118F">
      <w:pPr>
        <w:rPr>
          <w:rStyle w:val="Output"/>
        </w:rPr>
      </w:pPr>
      <w:r>
        <w:rPr>
          <w:rStyle w:val="Output"/>
        </w:rPr>
        <w:t xml:space="preserve">   1/630</w:t>
      </w:r>
    </w:p>
    <w:p w:rsidR="004D2A02" w:rsidRDefault="009B118F">
      <w:r>
        <w:rPr>
          <w:rStyle w:val="Output"/>
        </w:rPr>
        <w:t xml:space="preserve"> -1/2688</w:t>
      </w:r>
      <w:r w:rsidR="004D2A02">
        <w:rPr>
          <w:rStyle w:val="Output"/>
        </w:rPr>
        <w:t xml:space="preserve"> </w:t>
      </w:r>
      <w:bookmarkEnd w:id="1080"/>
      <w:r w:rsidR="004D2A02">
        <w:t xml:space="preserve"> </w:t>
      </w:r>
    </w:p>
    <w:p w:rsidR="004D2A02" w:rsidRDefault="004D2A02"/>
    <w:p w:rsidR="004D2A02" w:rsidRDefault="004D2A02">
      <w:r>
        <w:t xml:space="preserve">With this method, it is equally easy to compute </w:t>
      </w:r>
      <w:r>
        <w:rPr>
          <w:b/>
        </w:rPr>
        <w:t>K</w:t>
      </w:r>
      <w:r>
        <w:t xml:space="preserve"> and </w:t>
      </w:r>
      <w:r>
        <w:rPr>
          <w:b/>
        </w:rPr>
        <w:t>F</w:t>
      </w:r>
      <w:r>
        <w:t xml:space="preserve"> regardless of the number of basis functions.</w:t>
      </w:r>
      <w:r w:rsidR="00195F66">
        <w:t xml:space="preserve">  (Note that the above double loop that computes </w:t>
      </w:r>
      <w:r w:rsidR="00195F66" w:rsidRPr="00195F66">
        <w:rPr>
          <w:b/>
        </w:rPr>
        <w:t>K</w:t>
      </w:r>
      <w:r w:rsidR="00195F66">
        <w:t xml:space="preserve"> is not as efficient as it could be, since </w:t>
      </w:r>
      <w:r w:rsidR="00195F66" w:rsidRPr="00195F66">
        <w:rPr>
          <w:b/>
        </w:rPr>
        <w:t>K</w:t>
      </w:r>
      <w:r w:rsidR="00195F66">
        <w:t xml:space="preserve"> is known to be symmetric.)</w:t>
      </w:r>
    </w:p>
    <w:p w:rsidR="004D2A02" w:rsidRDefault="004D2A02"/>
    <w:p w:rsidR="004D2A02" w:rsidRDefault="004D2A02" w:rsidP="00D608A6">
      <w:pPr>
        <w:pStyle w:val="Heading2"/>
      </w:pPr>
      <w:bookmarkStart w:id="1081" w:name="_Toc299541563"/>
      <w:r>
        <w:t>Section 5.6: Piecewise  polynomials and the finite element method</w:t>
      </w:r>
      <w:bookmarkEnd w:id="1081"/>
    </w:p>
    <w:p w:rsidR="004D2A02" w:rsidRDefault="004D2A02"/>
    <w:p w:rsidR="004D2A02" w:rsidRDefault="004D2A02">
      <w:r>
        <w:t>The finite element method is the Galerkin method with a piecewise linear basis.  The computations are a bit more complicated than in the previous section, since a basis function is not defined by a single formula, as in the previous section.</w:t>
      </w:r>
    </w:p>
    <w:p w:rsidR="004D2A02" w:rsidRDefault="004D2A02"/>
    <w:p w:rsidR="004D2A02" w:rsidRDefault="004D2A02">
      <w:r>
        <w:lastRenderedPageBreak/>
        <w:t>Here is a typical basis function φ</w:t>
      </w:r>
      <w:r>
        <w:rPr>
          <w:vertAlign w:val="subscript"/>
        </w:rPr>
        <w:t>i</w:t>
      </w:r>
      <w:r>
        <w:t xml:space="preserve"> on a mesh with </w:t>
      </w:r>
      <w:r>
        <w:rPr>
          <w:i/>
          <w:iCs/>
        </w:rPr>
        <w:t>n</w:t>
      </w:r>
      <w:r>
        <w:t xml:space="preserve"> elements:</w:t>
      </w:r>
    </w:p>
    <w:p w:rsidR="004D2A02" w:rsidRDefault="004D2A02"/>
    <w:p w:rsidR="004D2A02" w:rsidRDefault="004D2A02">
      <w:bookmarkStart w:id="1082" w:name="INPUT_732"/>
      <w:r>
        <w:rPr>
          <w:rStyle w:val="Input"/>
        </w:rPr>
        <w:t xml:space="preserve">clear </w:t>
      </w:r>
      <w:bookmarkEnd w:id="1082"/>
      <w:r>
        <w:t xml:space="preserve"> </w:t>
      </w:r>
    </w:p>
    <w:p w:rsidR="004D2A02" w:rsidRDefault="004D2A02">
      <w:bookmarkStart w:id="1083" w:name="INPUT_733"/>
      <w:r>
        <w:rPr>
          <w:rStyle w:val="Input"/>
        </w:rPr>
        <w:t xml:space="preserve">n=10; </w:t>
      </w:r>
      <w:bookmarkEnd w:id="1083"/>
      <w:r>
        <w:t xml:space="preserve"> </w:t>
      </w:r>
    </w:p>
    <w:p w:rsidR="004D2A02" w:rsidRDefault="004D2A02">
      <w:bookmarkStart w:id="1084" w:name="INPUT_737"/>
      <w:r>
        <w:rPr>
          <w:rStyle w:val="Input"/>
        </w:rPr>
        <w:t xml:space="preserve">x=linspace(0,1,n+1)'; </w:t>
      </w:r>
      <w:bookmarkEnd w:id="1084"/>
      <w:r>
        <w:t xml:space="preserve"> </w:t>
      </w:r>
    </w:p>
    <w:p w:rsidR="004D2A02" w:rsidRDefault="004D2A02">
      <w:bookmarkStart w:id="1085" w:name="INPUT_734"/>
      <w:r>
        <w:rPr>
          <w:rStyle w:val="Input"/>
        </w:rPr>
        <w:t xml:space="preserve">phi=zeros(n+1,1); </w:t>
      </w:r>
      <w:bookmarkEnd w:id="1085"/>
      <w:r>
        <w:t xml:space="preserve"> </w:t>
      </w:r>
    </w:p>
    <w:p w:rsidR="004D2A02" w:rsidRDefault="004D2A02">
      <w:bookmarkStart w:id="1086" w:name="INPUT_735"/>
      <w:r>
        <w:rPr>
          <w:rStyle w:val="Input"/>
        </w:rPr>
        <w:t xml:space="preserve">ii=5; </w:t>
      </w:r>
      <w:bookmarkEnd w:id="1086"/>
      <w:r>
        <w:t xml:space="preserve"> </w:t>
      </w:r>
    </w:p>
    <w:p w:rsidR="004D2A02" w:rsidRDefault="004D2A02">
      <w:bookmarkStart w:id="1087" w:name="INPUT_736"/>
      <w:r>
        <w:rPr>
          <w:rStyle w:val="Input"/>
        </w:rPr>
        <w:t xml:space="preserve">phi(ii)=1; </w:t>
      </w:r>
      <w:bookmarkEnd w:id="1087"/>
      <w:r>
        <w:t xml:space="preserve"> </w:t>
      </w:r>
    </w:p>
    <w:p w:rsidR="004D2A02" w:rsidRDefault="004D2A02">
      <w:bookmarkStart w:id="1088" w:name="INPUT_738"/>
      <w:r>
        <w:rPr>
          <w:rStyle w:val="Input"/>
        </w:rPr>
        <w:t xml:space="preserve">plot(x,phi) </w:t>
      </w:r>
      <w:bookmarkEnd w:id="1088"/>
      <w:r>
        <w:t xml:space="preserve"> </w:t>
      </w:r>
    </w:p>
    <w:p w:rsidR="004D2A02" w:rsidRDefault="009B118F">
      <w:bookmarkStart w:id="1089" w:name="OUTPUT_738"/>
      <w:r>
        <w:rPr>
          <w:noProof/>
        </w:rPr>
        <w:drawing>
          <wp:inline distT="0" distB="0" distL="0" distR="0">
            <wp:extent cx="3657600" cy="3200400"/>
            <wp:effectExtent l="19050" t="0" r="0" b="0"/>
            <wp:docPr id="162" name="Pictur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9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089"/>
      <w:r w:rsidR="004D2A02">
        <w:t xml:space="preserve"> </w:t>
      </w:r>
    </w:p>
    <w:p w:rsidR="004D2A02" w:rsidRDefault="004D2A02"/>
    <w:p w:rsidR="004D2A02" w:rsidRDefault="004D2A02">
      <w:r>
        <w:t>The basis function φ</w:t>
      </w:r>
      <w:r>
        <w:rPr>
          <w:vertAlign w:val="subscript"/>
        </w:rPr>
        <w:t>i</w:t>
      </w:r>
      <w:r>
        <w:t xml:space="preserve"> is defined by </w:t>
      </w:r>
    </w:p>
    <w:p w:rsidR="004D2A02" w:rsidRDefault="004D2A02"/>
    <w:p w:rsidR="004D2A02" w:rsidRDefault="004D2A02">
      <w:pPr>
        <w:jc w:val="center"/>
      </w:pPr>
      <w:r w:rsidRPr="00CF596D">
        <w:rPr>
          <w:position w:val="-86"/>
        </w:rPr>
        <w:object w:dxaOrig="3100" w:dyaOrig="1840">
          <v:shape id="_x0000_i1047" type="#_x0000_t75" style="width:154.9pt;height:91.9pt" o:ole="">
            <v:imagedata r:id="rId92" o:title=""/>
          </v:shape>
          <o:OLEObject Type="Embed" ProgID="Equation.3" ShapeID="_x0000_i1047" DrawAspect="Content" ObjectID="_1373283620" r:id="rId93"/>
        </w:object>
      </w:r>
    </w:p>
    <w:p w:rsidR="004D2A02" w:rsidRDefault="004D2A02"/>
    <w:p w:rsidR="004D2A02" w:rsidRDefault="004D2A02">
      <w:r>
        <w:t xml:space="preserve">In these formulas, </w:t>
      </w:r>
      <w:r>
        <w:rPr>
          <w:i/>
          <w:iCs/>
        </w:rPr>
        <w:t>h</w:t>
      </w:r>
      <w:r>
        <w:t>=(</w:t>
      </w:r>
      <w:r>
        <w:rPr>
          <w:i/>
          <w:iCs/>
        </w:rPr>
        <w:t>b</w:t>
      </w:r>
      <w:r>
        <w:t>-</w:t>
      </w:r>
      <w:r>
        <w:rPr>
          <w:i/>
          <w:iCs/>
        </w:rPr>
        <w:t>a</w:t>
      </w:r>
      <w:r>
        <w:t>)/</w:t>
      </w:r>
      <w:r>
        <w:rPr>
          <w:i/>
          <w:iCs/>
        </w:rPr>
        <w:t>n</w:t>
      </w:r>
      <w:r>
        <w:t>, where the interval of interest is [</w:t>
      </w:r>
      <w:r>
        <w:rPr>
          <w:i/>
          <w:iCs/>
        </w:rPr>
        <w:t>a</w:t>
      </w:r>
      <w:r>
        <w:t>,</w:t>
      </w:r>
      <w:r>
        <w:rPr>
          <w:i/>
          <w:iCs/>
        </w:rPr>
        <w:t>b</w:t>
      </w:r>
      <w:r>
        <w:t xml:space="preserve">] and the number of elements is </w:t>
      </w:r>
      <w:r>
        <w:rPr>
          <w:i/>
          <w:iCs/>
        </w:rPr>
        <w:t>n</w:t>
      </w:r>
      <w:r>
        <w:t>, and</w:t>
      </w:r>
    </w:p>
    <w:p w:rsidR="004D2A02" w:rsidRDefault="004D2A02"/>
    <w:p w:rsidR="004D2A02" w:rsidRDefault="004D2A02">
      <w:pPr>
        <w:jc w:val="center"/>
      </w:pPr>
      <w:r w:rsidRPr="00CF596D">
        <w:rPr>
          <w:position w:val="-12"/>
        </w:rPr>
        <w:object w:dxaOrig="2500" w:dyaOrig="360">
          <v:shape id="_x0000_i1048" type="#_x0000_t75" style="width:124.9pt;height:18pt" o:ole="">
            <v:imagedata r:id="rId94" o:title=""/>
          </v:shape>
          <o:OLEObject Type="Embed" ProgID="Equation.3" ShapeID="_x0000_i1048" DrawAspect="Content" ObjectID="_1373283621" r:id="rId95"/>
        </w:object>
      </w:r>
    </w:p>
    <w:p w:rsidR="004D2A02" w:rsidRDefault="004D2A02"/>
    <w:p w:rsidR="004D2A02" w:rsidRDefault="004D2A02">
      <w:r>
        <w:t>The easiest way to represent φ</w:t>
      </w:r>
      <w:r>
        <w:rPr>
          <w:vertAlign w:val="subscript"/>
        </w:rPr>
        <w:t>i</w:t>
      </w:r>
      <w:r>
        <w:t xml:space="preserve"> is to define two expressions representing the two nonzero pieces.  I will assume that </w:t>
      </w:r>
      <w:r>
        <w:rPr>
          <w:i/>
          <w:iCs/>
        </w:rPr>
        <w:t>a</w:t>
      </w:r>
      <w:r>
        <w:t xml:space="preserve"> (the left endpoint of the interval) is zero:</w:t>
      </w:r>
    </w:p>
    <w:p w:rsidR="004D2A02" w:rsidRDefault="004D2A02"/>
    <w:p w:rsidR="004D2A02" w:rsidRDefault="004D2A02">
      <w:bookmarkStart w:id="1090" w:name="INPUT_743"/>
      <w:r>
        <w:rPr>
          <w:rStyle w:val="Input"/>
        </w:rPr>
        <w:t xml:space="preserve">clear </w:t>
      </w:r>
      <w:bookmarkEnd w:id="1090"/>
      <w:r>
        <w:t xml:space="preserve"> </w:t>
      </w:r>
    </w:p>
    <w:p w:rsidR="004D2A02" w:rsidRDefault="004D2A02">
      <w:bookmarkStart w:id="1091" w:name="INPUT_739"/>
      <w:r>
        <w:rPr>
          <w:rStyle w:val="Input"/>
        </w:rPr>
        <w:t xml:space="preserve">syms ii h x </w:t>
      </w:r>
      <w:bookmarkEnd w:id="1091"/>
      <w:r>
        <w:t xml:space="preserve"> </w:t>
      </w:r>
    </w:p>
    <w:p w:rsidR="004D2A02" w:rsidRDefault="004D2A02">
      <w:bookmarkStart w:id="1092" w:name="INPUT_740"/>
      <w:r>
        <w:rPr>
          <w:rStyle w:val="Input"/>
        </w:rPr>
        <w:t xml:space="preserve">phi1=(x-(ii-1)*h)/h </w:t>
      </w:r>
      <w:bookmarkEnd w:id="1092"/>
      <w:r>
        <w:t xml:space="preserve"> </w:t>
      </w:r>
    </w:p>
    <w:p w:rsidR="009B118F" w:rsidRDefault="009B118F">
      <w:pPr>
        <w:rPr>
          <w:rStyle w:val="Output"/>
        </w:rPr>
      </w:pPr>
      <w:bookmarkStart w:id="1093" w:name="OUTPUT_740"/>
      <w:r>
        <w:rPr>
          <w:rStyle w:val="Output"/>
        </w:rPr>
        <w:t>phi1 =</w:t>
      </w:r>
    </w:p>
    <w:p w:rsidR="004D2A02" w:rsidRDefault="009B118F">
      <w:r>
        <w:rPr>
          <w:rStyle w:val="Output"/>
        </w:rPr>
        <w:t>(x - h*(ii - 1))/h</w:t>
      </w:r>
      <w:r w:rsidR="004D2A02">
        <w:rPr>
          <w:rStyle w:val="Output"/>
        </w:rPr>
        <w:t xml:space="preserve"> </w:t>
      </w:r>
      <w:bookmarkEnd w:id="1093"/>
      <w:r w:rsidR="004D2A02">
        <w:t xml:space="preserve"> </w:t>
      </w:r>
    </w:p>
    <w:p w:rsidR="004D2A02" w:rsidRDefault="004D2A02">
      <w:r>
        <w:t xml:space="preserve"> </w:t>
      </w:r>
    </w:p>
    <w:p w:rsidR="004D2A02" w:rsidRDefault="004D2A02">
      <w:bookmarkStart w:id="1094" w:name="INPUT_744"/>
      <w:r>
        <w:rPr>
          <w:rStyle w:val="Input"/>
        </w:rPr>
        <w:lastRenderedPageBreak/>
        <w:t xml:space="preserve">phi2=-(x-(ii+1)*h)/h </w:t>
      </w:r>
      <w:bookmarkEnd w:id="1094"/>
      <w:r>
        <w:t xml:space="preserve"> </w:t>
      </w:r>
    </w:p>
    <w:p w:rsidR="009B118F" w:rsidRDefault="009B118F">
      <w:pPr>
        <w:rPr>
          <w:rStyle w:val="Output"/>
        </w:rPr>
      </w:pPr>
      <w:bookmarkStart w:id="1095" w:name="OUTPUT_744"/>
      <w:r>
        <w:rPr>
          <w:rStyle w:val="Output"/>
        </w:rPr>
        <w:t>phi2 =</w:t>
      </w:r>
    </w:p>
    <w:p w:rsidR="004D2A02" w:rsidRDefault="009B118F">
      <w:r>
        <w:rPr>
          <w:rStyle w:val="Output"/>
        </w:rPr>
        <w:t>-(x - h*(ii + 1))/h</w:t>
      </w:r>
      <w:r w:rsidR="004D2A02">
        <w:rPr>
          <w:rStyle w:val="Output"/>
        </w:rPr>
        <w:t xml:space="preserve"> </w:t>
      </w:r>
      <w:bookmarkEnd w:id="1095"/>
      <w:r w:rsidR="004D2A02">
        <w:t xml:space="preserve"> </w:t>
      </w:r>
    </w:p>
    <w:p w:rsidR="004D2A02" w:rsidRDefault="004D2A02" w:rsidP="00653456">
      <w:pPr>
        <w:pStyle w:val="Heading3"/>
      </w:pPr>
      <w:bookmarkStart w:id="1096" w:name="_Toc299541564"/>
      <w:r>
        <w:t>Computing the load vector</w:t>
      </w:r>
      <w:bookmarkEnd w:id="1096"/>
      <w:r>
        <w:t xml:space="preserve"> </w:t>
      </w:r>
    </w:p>
    <w:p w:rsidR="004D2A02" w:rsidRDefault="004D2A02"/>
    <w:p w:rsidR="004D2A02" w:rsidRDefault="004D2A02">
      <w:r>
        <w:t>Here is how I would use the above expressions to compute a load vector.  Consider the following BVP:</w:t>
      </w:r>
    </w:p>
    <w:p w:rsidR="004D2A02" w:rsidRDefault="004D2A02"/>
    <w:p w:rsidR="004D2A02" w:rsidRDefault="004D2A02">
      <w:pPr>
        <w:jc w:val="center"/>
      </w:pPr>
      <w:r w:rsidRPr="00CF596D">
        <w:rPr>
          <w:position w:val="-46"/>
        </w:rPr>
        <w:object w:dxaOrig="2160" w:dyaOrig="1040">
          <v:shape id="_x0000_i1049" type="#_x0000_t75" style="width:108pt;height:52.15pt" o:ole="">
            <v:imagedata r:id="rId96" o:title=""/>
          </v:shape>
          <o:OLEObject Type="Embed" ProgID="Equation.3" ShapeID="_x0000_i1049" DrawAspect="Content" ObjectID="_1373283622" r:id="rId97"/>
        </w:object>
      </w:r>
    </w:p>
    <w:p w:rsidR="004D2A02" w:rsidRDefault="004D2A02"/>
    <w:p w:rsidR="004D2A02" w:rsidRDefault="004D2A02">
      <w:r>
        <w:t>I define the right-hand side:</w:t>
      </w:r>
    </w:p>
    <w:p w:rsidR="004D2A02" w:rsidRDefault="004D2A02"/>
    <w:p w:rsidR="004D2A02" w:rsidRDefault="004D2A02">
      <w:bookmarkStart w:id="1097" w:name="INPUT_745"/>
      <w:r>
        <w:rPr>
          <w:rStyle w:val="Input"/>
        </w:rPr>
        <w:t xml:space="preserve">f=x^2; </w:t>
      </w:r>
      <w:bookmarkEnd w:id="1097"/>
      <w:r>
        <w:t xml:space="preserve"> </w:t>
      </w:r>
    </w:p>
    <w:p w:rsidR="004D2A02" w:rsidRDefault="004D2A02">
      <w:r>
        <w:t xml:space="preserve"> </w:t>
      </w:r>
    </w:p>
    <w:p w:rsidR="004D2A02" w:rsidRDefault="004D2A02">
      <w:r>
        <w:t xml:space="preserve">Now I choose </w:t>
      </w:r>
      <w:r>
        <w:rPr>
          <w:i/>
          <w:iCs/>
        </w:rPr>
        <w:t>n</w:t>
      </w:r>
      <w:r>
        <w:t xml:space="preserve"> and define </w:t>
      </w:r>
      <w:r>
        <w:rPr>
          <w:i/>
          <w:iCs/>
        </w:rPr>
        <w:t>h</w:t>
      </w:r>
      <w:r>
        <w:t>:</w:t>
      </w:r>
    </w:p>
    <w:p w:rsidR="004D2A02" w:rsidRDefault="004D2A02"/>
    <w:p w:rsidR="004D2A02" w:rsidRDefault="004D2A02">
      <w:bookmarkStart w:id="1098" w:name="INPUT_746"/>
      <w:r>
        <w:rPr>
          <w:rStyle w:val="Input"/>
        </w:rPr>
        <w:t xml:space="preserve">n=10; </w:t>
      </w:r>
      <w:bookmarkEnd w:id="1098"/>
      <w:r>
        <w:t xml:space="preserve"> </w:t>
      </w:r>
    </w:p>
    <w:p w:rsidR="004D2A02" w:rsidRDefault="004D2A02">
      <w:bookmarkStart w:id="1099" w:name="INPUT_747"/>
      <w:r>
        <w:rPr>
          <w:rStyle w:val="Input"/>
        </w:rPr>
        <w:t xml:space="preserve">h=1/n; </w:t>
      </w:r>
      <w:bookmarkEnd w:id="1099"/>
      <w:r>
        <w:t xml:space="preserve"> </w:t>
      </w:r>
    </w:p>
    <w:p w:rsidR="004D2A02" w:rsidRDefault="004D2A02"/>
    <w:p w:rsidR="004D2A02" w:rsidRDefault="004D2A02">
      <w:r>
        <w:t>Here is the computation:</w:t>
      </w:r>
    </w:p>
    <w:p w:rsidR="004D2A02" w:rsidRDefault="004D2A02"/>
    <w:p w:rsidR="004D2A02" w:rsidRDefault="004D2A02">
      <w:bookmarkStart w:id="1100" w:name="INPUT_749"/>
      <w:r>
        <w:rPr>
          <w:rStyle w:val="Input"/>
        </w:rPr>
        <w:t xml:space="preserve">F=zeros(n-1,1); </w:t>
      </w:r>
      <w:bookmarkEnd w:id="1100"/>
      <w:r>
        <w:t xml:space="preserve">  </w:t>
      </w:r>
    </w:p>
    <w:p w:rsidR="004D2A02" w:rsidRDefault="004D2A02">
      <w:pPr>
        <w:rPr>
          <w:rStyle w:val="Input"/>
        </w:rPr>
      </w:pPr>
      <w:bookmarkStart w:id="1101" w:name="INPUT_748"/>
      <w:r>
        <w:rPr>
          <w:rStyle w:val="Input"/>
        </w:rPr>
        <w:t>for  ii=1:n-1</w:t>
      </w:r>
    </w:p>
    <w:p w:rsidR="004D2A02" w:rsidRDefault="004D2A02">
      <w:pPr>
        <w:rPr>
          <w:rStyle w:val="Input"/>
        </w:rPr>
      </w:pPr>
      <w:r>
        <w:rPr>
          <w:rStyle w:val="Input"/>
        </w:rPr>
        <w:t xml:space="preserve">  F(ii)=int(subs(phi1)*f,x,ii*h-h,ii*h)+int(subs(phi2)*f,x,ii*h,ii*h+h);</w:t>
      </w:r>
    </w:p>
    <w:p w:rsidR="004D2A02" w:rsidRDefault="004D2A02">
      <w:r>
        <w:rPr>
          <w:rStyle w:val="Input"/>
        </w:rPr>
        <w:t xml:space="preserve">end </w:t>
      </w:r>
      <w:bookmarkEnd w:id="1101"/>
      <w:r>
        <w:t xml:space="preserve"> </w:t>
      </w:r>
    </w:p>
    <w:p w:rsidR="004D2A02" w:rsidRDefault="004D2A02">
      <w:r>
        <w:t xml:space="preserve"> </w:t>
      </w:r>
    </w:p>
    <w:p w:rsidR="004D2A02" w:rsidRDefault="004D2A02">
      <w:r>
        <w:t xml:space="preserve"> </w:t>
      </w:r>
    </w:p>
    <w:p w:rsidR="004D2A02" w:rsidRDefault="004D2A02">
      <w:bookmarkStart w:id="1102" w:name="INPUT_761"/>
      <w:r>
        <w:rPr>
          <w:rStyle w:val="Input"/>
        </w:rPr>
        <w:t xml:space="preserve">F </w:t>
      </w:r>
      <w:bookmarkEnd w:id="1102"/>
      <w:r>
        <w:t xml:space="preserve"> </w:t>
      </w:r>
    </w:p>
    <w:p w:rsidR="009B118F" w:rsidRDefault="009B118F">
      <w:pPr>
        <w:rPr>
          <w:rStyle w:val="Output"/>
        </w:rPr>
      </w:pPr>
      <w:bookmarkStart w:id="1103" w:name="OUTPUT_761"/>
      <w:r>
        <w:rPr>
          <w:rStyle w:val="Output"/>
        </w:rPr>
        <w:t>F =</w:t>
      </w:r>
    </w:p>
    <w:p w:rsidR="009B118F" w:rsidRDefault="009B118F">
      <w:pPr>
        <w:rPr>
          <w:rStyle w:val="Output"/>
        </w:rPr>
      </w:pPr>
      <w:r>
        <w:rPr>
          <w:rStyle w:val="Output"/>
        </w:rPr>
        <w:t xml:space="preserve">    0.0012</w:t>
      </w:r>
    </w:p>
    <w:p w:rsidR="009B118F" w:rsidRDefault="009B118F">
      <w:pPr>
        <w:rPr>
          <w:rStyle w:val="Output"/>
        </w:rPr>
      </w:pPr>
      <w:r>
        <w:rPr>
          <w:rStyle w:val="Output"/>
        </w:rPr>
        <w:t xml:space="preserve">    0.0042</w:t>
      </w:r>
    </w:p>
    <w:p w:rsidR="009B118F" w:rsidRDefault="009B118F">
      <w:pPr>
        <w:rPr>
          <w:rStyle w:val="Output"/>
        </w:rPr>
      </w:pPr>
      <w:r>
        <w:rPr>
          <w:rStyle w:val="Output"/>
        </w:rPr>
        <w:t xml:space="preserve">    0.0092</w:t>
      </w:r>
    </w:p>
    <w:p w:rsidR="009B118F" w:rsidRDefault="009B118F">
      <w:pPr>
        <w:rPr>
          <w:rStyle w:val="Output"/>
        </w:rPr>
      </w:pPr>
      <w:r>
        <w:rPr>
          <w:rStyle w:val="Output"/>
        </w:rPr>
        <w:t xml:space="preserve">    0.0162</w:t>
      </w:r>
    </w:p>
    <w:p w:rsidR="009B118F" w:rsidRDefault="009B118F">
      <w:pPr>
        <w:rPr>
          <w:rStyle w:val="Output"/>
        </w:rPr>
      </w:pPr>
      <w:r>
        <w:rPr>
          <w:rStyle w:val="Output"/>
        </w:rPr>
        <w:t xml:space="preserve">    0.0252</w:t>
      </w:r>
    </w:p>
    <w:p w:rsidR="009B118F" w:rsidRDefault="009B118F">
      <w:pPr>
        <w:rPr>
          <w:rStyle w:val="Output"/>
        </w:rPr>
      </w:pPr>
      <w:r>
        <w:rPr>
          <w:rStyle w:val="Output"/>
        </w:rPr>
        <w:t xml:space="preserve">    0.0362</w:t>
      </w:r>
    </w:p>
    <w:p w:rsidR="009B118F" w:rsidRDefault="009B118F">
      <w:pPr>
        <w:rPr>
          <w:rStyle w:val="Output"/>
        </w:rPr>
      </w:pPr>
      <w:r>
        <w:rPr>
          <w:rStyle w:val="Output"/>
        </w:rPr>
        <w:t xml:space="preserve">    0.0492</w:t>
      </w:r>
    </w:p>
    <w:p w:rsidR="009B118F" w:rsidRDefault="009B118F">
      <w:pPr>
        <w:rPr>
          <w:rStyle w:val="Output"/>
        </w:rPr>
      </w:pPr>
      <w:r>
        <w:rPr>
          <w:rStyle w:val="Output"/>
        </w:rPr>
        <w:t xml:space="preserve">    0.0642</w:t>
      </w:r>
    </w:p>
    <w:p w:rsidR="004D2A02" w:rsidRDefault="009B118F">
      <w:r>
        <w:rPr>
          <w:rStyle w:val="Output"/>
        </w:rPr>
        <w:t xml:space="preserve">    0.0812</w:t>
      </w:r>
      <w:r w:rsidR="004D2A02">
        <w:t xml:space="preserve"> </w:t>
      </w:r>
      <w:bookmarkEnd w:id="1103"/>
      <w:r w:rsidR="004D2A02">
        <w:t xml:space="preserve"> </w:t>
      </w:r>
    </w:p>
    <w:p w:rsidR="004D2A02" w:rsidRDefault="004D2A02"/>
    <w:p w:rsidR="004D2A02" w:rsidRDefault="004D2A02">
      <w:r>
        <w:t xml:space="preserve">Notice the use of </w:t>
      </w:r>
      <w:r>
        <w:rPr>
          <w:b/>
          <w:bCs/>
        </w:rPr>
        <w:t>subs(phi1)</w:t>
      </w:r>
      <w:r>
        <w:t xml:space="preserve"> and </w:t>
      </w:r>
      <w:r>
        <w:rPr>
          <w:b/>
          <w:bCs/>
        </w:rPr>
        <w:t>subs(phi2)</w:t>
      </w:r>
      <w:r>
        <w:t xml:space="preserve"> in the above loop.  When the </w:t>
      </w:r>
      <w:r>
        <w:rPr>
          <w:b/>
          <w:bCs/>
        </w:rPr>
        <w:t>subs</w:t>
      </w:r>
      <w:r>
        <w:t xml:space="preserve"> command is called with a single expression, it tells MATLAB to substitute, for variables in the expression, any value that exist in the workspace.  In the above example, those variables were </w:t>
      </w:r>
      <w:r>
        <w:rPr>
          <w:b/>
          <w:bCs/>
        </w:rPr>
        <w:t>h</w:t>
      </w:r>
      <w:r>
        <w:t xml:space="preserve"> and </w:t>
      </w:r>
      <w:r>
        <w:rPr>
          <w:b/>
          <w:bCs/>
        </w:rPr>
        <w:t>ii</w:t>
      </w:r>
      <w:r>
        <w:t>:</w:t>
      </w:r>
    </w:p>
    <w:p w:rsidR="004D2A02" w:rsidRDefault="004D2A02"/>
    <w:p w:rsidR="004D2A02" w:rsidRDefault="004D2A02">
      <w:bookmarkStart w:id="1104" w:name="INPUT_762"/>
      <w:r>
        <w:rPr>
          <w:rStyle w:val="Input"/>
        </w:rPr>
        <w:t xml:space="preserve">phi1 </w:t>
      </w:r>
      <w:bookmarkEnd w:id="1104"/>
      <w:r>
        <w:t xml:space="preserve"> </w:t>
      </w:r>
    </w:p>
    <w:p w:rsidR="009B118F" w:rsidRDefault="009B118F">
      <w:pPr>
        <w:rPr>
          <w:rStyle w:val="Output"/>
        </w:rPr>
      </w:pPr>
      <w:bookmarkStart w:id="1105" w:name="OUTPUT_762"/>
      <w:r>
        <w:rPr>
          <w:rStyle w:val="Output"/>
        </w:rPr>
        <w:t>phi1 =</w:t>
      </w:r>
    </w:p>
    <w:p w:rsidR="004D2A02" w:rsidRDefault="009B118F">
      <w:r>
        <w:rPr>
          <w:rStyle w:val="Output"/>
        </w:rPr>
        <w:t>(x - h*(ii - 1))/h</w:t>
      </w:r>
      <w:r w:rsidR="004D2A02">
        <w:t xml:space="preserve"> </w:t>
      </w:r>
      <w:bookmarkEnd w:id="1105"/>
      <w:r w:rsidR="004D2A02">
        <w:t xml:space="preserve"> </w:t>
      </w:r>
    </w:p>
    <w:p w:rsidR="004D2A02" w:rsidRDefault="004D2A02">
      <w:bookmarkStart w:id="1106" w:name="INPUT_764"/>
      <w:r>
        <w:rPr>
          <w:rStyle w:val="Input"/>
        </w:rPr>
        <w:t xml:space="preserve">ii=10; </w:t>
      </w:r>
      <w:bookmarkEnd w:id="1106"/>
      <w:r>
        <w:t xml:space="preserve"> </w:t>
      </w:r>
    </w:p>
    <w:p w:rsidR="004D2A02" w:rsidRDefault="004D2A02">
      <w:bookmarkStart w:id="1107" w:name="INPUT_763"/>
      <w:r>
        <w:rPr>
          <w:rStyle w:val="Input"/>
        </w:rPr>
        <w:t xml:space="preserve">subs(phi1) </w:t>
      </w:r>
      <w:bookmarkEnd w:id="1107"/>
      <w:r>
        <w:t xml:space="preserve"> </w:t>
      </w:r>
    </w:p>
    <w:p w:rsidR="009B118F" w:rsidRDefault="009B118F">
      <w:pPr>
        <w:rPr>
          <w:rStyle w:val="Output"/>
        </w:rPr>
      </w:pPr>
      <w:bookmarkStart w:id="1108" w:name="OUTPUT_763"/>
      <w:r>
        <w:rPr>
          <w:rStyle w:val="Output"/>
        </w:rPr>
        <w:t>ans =</w:t>
      </w:r>
    </w:p>
    <w:p w:rsidR="004D2A02" w:rsidRDefault="009B118F">
      <w:r>
        <w:rPr>
          <w:rStyle w:val="Output"/>
        </w:rPr>
        <w:t>10*x - 9</w:t>
      </w:r>
      <w:r w:rsidR="004D2A02">
        <w:t xml:space="preserve"> </w:t>
      </w:r>
      <w:bookmarkEnd w:id="1108"/>
      <w:r w:rsidR="004D2A02">
        <w:t xml:space="preserve"> </w:t>
      </w:r>
    </w:p>
    <w:p w:rsidR="004D2A02" w:rsidRDefault="004D2A02"/>
    <w:p w:rsidR="004D2A02" w:rsidRDefault="004D2A02" w:rsidP="00D112E9">
      <w:pPr>
        <w:pStyle w:val="Heading3"/>
      </w:pPr>
      <w:bookmarkStart w:id="1109" w:name="_Toc299541565"/>
      <w:r>
        <w:lastRenderedPageBreak/>
        <w:t>Computing the stiffness matrix</w:t>
      </w:r>
      <w:bookmarkEnd w:id="1109"/>
    </w:p>
    <w:p w:rsidR="004D2A02" w:rsidRDefault="004D2A02"/>
    <w:p w:rsidR="004D2A02" w:rsidRDefault="004D2A02">
      <w:r>
        <w:t xml:space="preserve">Computing the stiffness matrix is simple when the coefficient in the differential equation is a constant </w:t>
      </w:r>
      <w:r>
        <w:rPr>
          <w:i/>
          <w:iCs/>
        </w:rPr>
        <w:t>k</w:t>
      </w:r>
      <w:r>
        <w:t>, because then we already know the entries in the stiffness matrix (they were derived in the text).</w:t>
      </w:r>
    </w:p>
    <w:p w:rsidR="004D2A02" w:rsidRDefault="004D2A02"/>
    <w:p w:rsidR="004D2A02" w:rsidRDefault="004D2A02">
      <w:r>
        <w:t>The diagonal entries in the stiffness matrix are all 2</w:t>
      </w:r>
      <w:r>
        <w:rPr>
          <w:i/>
          <w:iCs/>
        </w:rPr>
        <w:t>k</w:t>
      </w:r>
      <w:r>
        <w:t>/</w:t>
      </w:r>
      <w:r>
        <w:rPr>
          <w:i/>
          <w:iCs/>
        </w:rPr>
        <w:t>h</w:t>
      </w:r>
      <w:r>
        <w:t>, and the entries on the subdiagonal and superdiagonal are all –</w:t>
      </w:r>
      <w:r>
        <w:rPr>
          <w:i/>
          <w:iCs/>
        </w:rPr>
        <w:t>k</w:t>
      </w:r>
      <w:r>
        <w:t>/</w:t>
      </w:r>
      <w:r>
        <w:rPr>
          <w:i/>
          <w:iCs/>
        </w:rPr>
        <w:t>h</w:t>
      </w:r>
      <w:r>
        <w:t>.  All other entries are zero.</w:t>
      </w:r>
    </w:p>
    <w:p w:rsidR="004D2A02" w:rsidRDefault="004D2A02"/>
    <w:p w:rsidR="004D2A02" w:rsidRDefault="004D2A02">
      <w:r>
        <w:t>As I explained in the text, one of the main advantages of the finite element method is that the stiffness matrix is sparse.  One of the main advantages of MATLAB is that it is almost as easy to create and use sparse matrices as it is to work with ordinary (dense) matrices!  (There are some exceptions to this statement.  Some matrix functions cannot operate on sparse matrices</w:t>
      </w:r>
      <w:r w:rsidR="008E63AF">
        <w:t xml:space="preserve">.)  </w:t>
      </w:r>
      <w:r w:rsidR="00D112E9">
        <w:t>Here is one way to</w:t>
      </w:r>
      <w:r>
        <w:t xml:space="preserve"> create the stiffness matrix.  Notice that I first allocate an </w:t>
      </w:r>
      <w:r>
        <w:rPr>
          <w:i/>
          <w:iCs/>
        </w:rPr>
        <w:t>n</w:t>
      </w:r>
      <w:r>
        <w:t xml:space="preserve">-1 by </w:t>
      </w:r>
      <w:r>
        <w:rPr>
          <w:i/>
          <w:iCs/>
        </w:rPr>
        <w:t>n</w:t>
      </w:r>
      <w:r>
        <w:t xml:space="preserve">-1 sparse matrix and then write two loops, one to fill the main diagonal, and the second to fill the subdiagonal and superdiagonal.  (I take </w:t>
      </w:r>
      <w:r>
        <w:rPr>
          <w:i/>
          <w:iCs/>
        </w:rPr>
        <w:t>k</w:t>
      </w:r>
      <w:r>
        <w:t>=1 in this example.)</w:t>
      </w:r>
    </w:p>
    <w:p w:rsidR="004D2A02" w:rsidRDefault="004D2A02"/>
    <w:p w:rsidR="004D2A02" w:rsidRDefault="004D2A02">
      <w:bookmarkStart w:id="1110" w:name="INPUT_768"/>
      <w:r>
        <w:rPr>
          <w:rStyle w:val="Input"/>
        </w:rPr>
        <w:t xml:space="preserve">k=1; </w:t>
      </w:r>
      <w:bookmarkEnd w:id="1110"/>
      <w:r>
        <w:t xml:space="preserve"> </w:t>
      </w:r>
    </w:p>
    <w:p w:rsidR="004D2A02" w:rsidRDefault="004D2A02">
      <w:bookmarkStart w:id="1111" w:name="INPUT_769"/>
      <w:r>
        <w:rPr>
          <w:rStyle w:val="Input"/>
        </w:rPr>
        <w:t xml:space="preserve">K=sparse(n-1,n-1) </w:t>
      </w:r>
      <w:bookmarkEnd w:id="1111"/>
      <w:r>
        <w:t xml:space="preserve"> </w:t>
      </w:r>
    </w:p>
    <w:p w:rsidR="009B118F" w:rsidRDefault="009B118F">
      <w:pPr>
        <w:rPr>
          <w:rStyle w:val="Output"/>
        </w:rPr>
      </w:pPr>
      <w:bookmarkStart w:id="1112" w:name="OUTPUT_769"/>
      <w:r>
        <w:rPr>
          <w:rStyle w:val="Output"/>
        </w:rPr>
        <w:t>K =</w:t>
      </w:r>
    </w:p>
    <w:p w:rsidR="004D2A02" w:rsidRDefault="009B118F">
      <w:r>
        <w:rPr>
          <w:rStyle w:val="Output"/>
        </w:rPr>
        <w:t xml:space="preserve">   All zero sparse: 9-by-9</w:t>
      </w:r>
      <w:r w:rsidR="004D2A02">
        <w:t xml:space="preserve"> </w:t>
      </w:r>
      <w:bookmarkEnd w:id="1112"/>
      <w:r w:rsidR="004D2A02">
        <w:t xml:space="preserve"> </w:t>
      </w:r>
    </w:p>
    <w:p w:rsidR="004D2A02" w:rsidRDefault="004D2A02">
      <w:pPr>
        <w:rPr>
          <w:rStyle w:val="Input"/>
        </w:rPr>
      </w:pPr>
      <w:bookmarkStart w:id="1113" w:name="INPUT_770"/>
      <w:r>
        <w:rPr>
          <w:rStyle w:val="Input"/>
        </w:rPr>
        <w:t>for ii=1:n-1</w:t>
      </w:r>
    </w:p>
    <w:p w:rsidR="004D2A02" w:rsidRDefault="004D2A02">
      <w:pPr>
        <w:rPr>
          <w:rStyle w:val="Input"/>
        </w:rPr>
      </w:pPr>
      <w:r>
        <w:rPr>
          <w:rStyle w:val="Input"/>
        </w:rPr>
        <w:t xml:space="preserve">    K(ii,ii)=2*k/h;</w:t>
      </w:r>
    </w:p>
    <w:p w:rsidR="004D2A02" w:rsidRDefault="004D2A02">
      <w:r>
        <w:rPr>
          <w:rStyle w:val="Input"/>
        </w:rPr>
        <w:t xml:space="preserve">end </w:t>
      </w:r>
      <w:bookmarkEnd w:id="1113"/>
      <w:r>
        <w:t xml:space="preserve"> </w:t>
      </w:r>
    </w:p>
    <w:p w:rsidR="004D2A02" w:rsidRDefault="004D2A02">
      <w:pPr>
        <w:rPr>
          <w:rStyle w:val="Input"/>
        </w:rPr>
      </w:pPr>
      <w:bookmarkStart w:id="1114" w:name="INPUT_771"/>
      <w:r>
        <w:rPr>
          <w:rStyle w:val="Input"/>
        </w:rPr>
        <w:t>for ii=1:n-2</w:t>
      </w:r>
    </w:p>
    <w:p w:rsidR="004D2A02" w:rsidRDefault="004D2A02">
      <w:pPr>
        <w:rPr>
          <w:rStyle w:val="Input"/>
        </w:rPr>
      </w:pPr>
      <w:r>
        <w:rPr>
          <w:rStyle w:val="Input"/>
        </w:rPr>
        <w:t xml:space="preserve">   K(ii,ii+1)=-k/h;</w:t>
      </w:r>
    </w:p>
    <w:p w:rsidR="004D2A02" w:rsidRDefault="004D2A02">
      <w:pPr>
        <w:rPr>
          <w:rStyle w:val="Input"/>
        </w:rPr>
      </w:pPr>
      <w:r>
        <w:rPr>
          <w:rStyle w:val="Input"/>
        </w:rPr>
        <w:t xml:space="preserve">   K(ii+1,ii)=-k/h;</w:t>
      </w:r>
    </w:p>
    <w:p w:rsidR="004D2A02" w:rsidRDefault="004D2A02">
      <w:r>
        <w:rPr>
          <w:rStyle w:val="Input"/>
        </w:rPr>
        <w:t xml:space="preserve">end </w:t>
      </w:r>
      <w:bookmarkEnd w:id="1114"/>
      <w:r>
        <w:t xml:space="preserve"> </w:t>
      </w:r>
    </w:p>
    <w:p w:rsidR="004D2A02" w:rsidRDefault="004D2A02"/>
    <w:p w:rsidR="004D2A02" w:rsidRDefault="004D2A02">
      <w:r>
        <w:t xml:space="preserve">Notice that I wrote two loops because the subdiagonal and superdiagonal have only </w:t>
      </w:r>
      <w:r>
        <w:rPr>
          <w:i/>
          <w:iCs/>
        </w:rPr>
        <w:t>n</w:t>
      </w:r>
      <w:r>
        <w:t xml:space="preserve">-2 entries, while the main diagonal has </w:t>
      </w:r>
      <w:r>
        <w:rPr>
          <w:i/>
          <w:iCs/>
        </w:rPr>
        <w:t>n</w:t>
      </w:r>
      <w:r>
        <w:t>-1 entries.</w:t>
      </w:r>
      <w:r w:rsidR="003E7448">
        <w:t xml:space="preserve">  (Note: It is more efficient to create the sparse matrix </w:t>
      </w:r>
      <w:r w:rsidR="003E7448" w:rsidRPr="00C5367C">
        <w:rPr>
          <w:b/>
        </w:rPr>
        <w:t>K</w:t>
      </w:r>
      <w:r w:rsidR="003E7448">
        <w:t xml:space="preserve"> use the spdiags command, which allows us to define a sparse matrix by specifying its diagonals.  The spdiags command is explained below.)</w:t>
      </w:r>
    </w:p>
    <w:p w:rsidR="004D2A02" w:rsidRDefault="004D2A02"/>
    <w:p w:rsidR="004D2A02" w:rsidRDefault="004D2A02">
      <w:r>
        <w:t xml:space="preserve">Here is the matrix </w:t>
      </w:r>
      <w:r>
        <w:rPr>
          <w:b/>
        </w:rPr>
        <w:t>K</w:t>
      </w:r>
      <w:r>
        <w:t>:</w:t>
      </w:r>
    </w:p>
    <w:p w:rsidR="004D2A02" w:rsidRDefault="004D2A02"/>
    <w:p w:rsidR="004D2A02" w:rsidRDefault="004D2A02">
      <w:bookmarkStart w:id="1115" w:name="INPUT_772"/>
      <w:r>
        <w:rPr>
          <w:rStyle w:val="Input"/>
        </w:rPr>
        <w:t xml:space="preserve">K </w:t>
      </w:r>
      <w:bookmarkEnd w:id="1115"/>
      <w:r>
        <w:t xml:space="preserve"> </w:t>
      </w:r>
    </w:p>
    <w:p w:rsidR="009B118F" w:rsidRDefault="009B118F">
      <w:pPr>
        <w:rPr>
          <w:rStyle w:val="Output"/>
        </w:rPr>
      </w:pPr>
      <w:bookmarkStart w:id="1116" w:name="OUTPUT_772"/>
      <w:r>
        <w:rPr>
          <w:rStyle w:val="Output"/>
        </w:rPr>
        <w:t>K =</w:t>
      </w:r>
    </w:p>
    <w:p w:rsidR="009B118F" w:rsidRDefault="009B118F">
      <w:pPr>
        <w:rPr>
          <w:rStyle w:val="Output"/>
        </w:rPr>
      </w:pPr>
      <w:r>
        <w:rPr>
          <w:rStyle w:val="Output"/>
        </w:rPr>
        <w:t xml:space="preserve">   (1,1)       20</w:t>
      </w:r>
    </w:p>
    <w:p w:rsidR="009B118F" w:rsidRDefault="009B118F">
      <w:pPr>
        <w:rPr>
          <w:rStyle w:val="Output"/>
        </w:rPr>
      </w:pPr>
      <w:r>
        <w:rPr>
          <w:rStyle w:val="Output"/>
        </w:rPr>
        <w:t xml:space="preserve">   (2,1)      -10</w:t>
      </w:r>
    </w:p>
    <w:p w:rsidR="009B118F" w:rsidRDefault="009B118F">
      <w:pPr>
        <w:rPr>
          <w:rStyle w:val="Output"/>
        </w:rPr>
      </w:pPr>
      <w:r>
        <w:rPr>
          <w:rStyle w:val="Output"/>
        </w:rPr>
        <w:t xml:space="preserve">   (1,2)      -10</w:t>
      </w:r>
    </w:p>
    <w:p w:rsidR="009B118F" w:rsidRDefault="009B118F">
      <w:pPr>
        <w:rPr>
          <w:rStyle w:val="Output"/>
        </w:rPr>
      </w:pPr>
      <w:r>
        <w:rPr>
          <w:rStyle w:val="Output"/>
        </w:rPr>
        <w:t xml:space="preserve">   (2,2)       20</w:t>
      </w:r>
    </w:p>
    <w:p w:rsidR="009B118F" w:rsidRDefault="009B118F">
      <w:pPr>
        <w:rPr>
          <w:rStyle w:val="Output"/>
        </w:rPr>
      </w:pPr>
      <w:r>
        <w:rPr>
          <w:rStyle w:val="Output"/>
        </w:rPr>
        <w:t xml:space="preserve">   (3,2)      -10</w:t>
      </w:r>
    </w:p>
    <w:p w:rsidR="009B118F" w:rsidRDefault="009B118F">
      <w:pPr>
        <w:rPr>
          <w:rStyle w:val="Output"/>
        </w:rPr>
      </w:pPr>
      <w:r>
        <w:rPr>
          <w:rStyle w:val="Output"/>
        </w:rPr>
        <w:t xml:space="preserve">   (2,3)      -10</w:t>
      </w:r>
    </w:p>
    <w:p w:rsidR="009B118F" w:rsidRDefault="009B118F">
      <w:pPr>
        <w:rPr>
          <w:rStyle w:val="Output"/>
        </w:rPr>
      </w:pPr>
      <w:r>
        <w:rPr>
          <w:rStyle w:val="Output"/>
        </w:rPr>
        <w:t xml:space="preserve">   (3,3)       20</w:t>
      </w:r>
    </w:p>
    <w:p w:rsidR="009B118F" w:rsidRDefault="009B118F">
      <w:pPr>
        <w:rPr>
          <w:rStyle w:val="Output"/>
        </w:rPr>
      </w:pPr>
      <w:r>
        <w:rPr>
          <w:rStyle w:val="Output"/>
        </w:rPr>
        <w:t xml:space="preserve">   (4,3)      -10</w:t>
      </w:r>
    </w:p>
    <w:p w:rsidR="009B118F" w:rsidRDefault="009B118F">
      <w:pPr>
        <w:rPr>
          <w:rStyle w:val="Output"/>
        </w:rPr>
      </w:pPr>
      <w:r>
        <w:rPr>
          <w:rStyle w:val="Output"/>
        </w:rPr>
        <w:t xml:space="preserve">   (3,4)      -10</w:t>
      </w:r>
    </w:p>
    <w:p w:rsidR="009B118F" w:rsidRDefault="009B118F">
      <w:pPr>
        <w:rPr>
          <w:rStyle w:val="Output"/>
        </w:rPr>
      </w:pPr>
      <w:r>
        <w:rPr>
          <w:rStyle w:val="Output"/>
        </w:rPr>
        <w:t xml:space="preserve">   (4,4)       20</w:t>
      </w:r>
    </w:p>
    <w:p w:rsidR="009B118F" w:rsidRDefault="009B118F">
      <w:pPr>
        <w:rPr>
          <w:rStyle w:val="Output"/>
        </w:rPr>
      </w:pPr>
      <w:r>
        <w:rPr>
          <w:rStyle w:val="Output"/>
        </w:rPr>
        <w:t xml:space="preserve">   (5,4)      -10</w:t>
      </w:r>
    </w:p>
    <w:p w:rsidR="009B118F" w:rsidRDefault="009B118F">
      <w:pPr>
        <w:rPr>
          <w:rStyle w:val="Output"/>
        </w:rPr>
      </w:pPr>
      <w:r>
        <w:rPr>
          <w:rStyle w:val="Output"/>
        </w:rPr>
        <w:t xml:space="preserve">   (4,5)      -10</w:t>
      </w:r>
    </w:p>
    <w:p w:rsidR="009B118F" w:rsidRDefault="009B118F">
      <w:pPr>
        <w:rPr>
          <w:rStyle w:val="Output"/>
        </w:rPr>
      </w:pPr>
      <w:r>
        <w:rPr>
          <w:rStyle w:val="Output"/>
        </w:rPr>
        <w:t xml:space="preserve">   (5,5)       20</w:t>
      </w:r>
    </w:p>
    <w:p w:rsidR="009B118F" w:rsidRDefault="009B118F">
      <w:pPr>
        <w:rPr>
          <w:rStyle w:val="Output"/>
        </w:rPr>
      </w:pPr>
      <w:r>
        <w:rPr>
          <w:rStyle w:val="Output"/>
        </w:rPr>
        <w:t xml:space="preserve">   (6,5)      -10</w:t>
      </w:r>
    </w:p>
    <w:p w:rsidR="009B118F" w:rsidRDefault="009B118F">
      <w:pPr>
        <w:rPr>
          <w:rStyle w:val="Output"/>
        </w:rPr>
      </w:pPr>
      <w:r>
        <w:rPr>
          <w:rStyle w:val="Output"/>
        </w:rPr>
        <w:t xml:space="preserve">   (5,6)      -10</w:t>
      </w:r>
    </w:p>
    <w:p w:rsidR="009B118F" w:rsidRDefault="009B118F">
      <w:pPr>
        <w:rPr>
          <w:rStyle w:val="Output"/>
        </w:rPr>
      </w:pPr>
      <w:r>
        <w:rPr>
          <w:rStyle w:val="Output"/>
        </w:rPr>
        <w:t xml:space="preserve">   (6,6)       20</w:t>
      </w:r>
    </w:p>
    <w:p w:rsidR="009B118F" w:rsidRDefault="009B118F">
      <w:pPr>
        <w:rPr>
          <w:rStyle w:val="Output"/>
        </w:rPr>
      </w:pPr>
      <w:r>
        <w:rPr>
          <w:rStyle w:val="Output"/>
        </w:rPr>
        <w:t xml:space="preserve">   (7,6)      -10</w:t>
      </w:r>
    </w:p>
    <w:p w:rsidR="009B118F" w:rsidRDefault="009B118F">
      <w:pPr>
        <w:rPr>
          <w:rStyle w:val="Output"/>
        </w:rPr>
      </w:pPr>
      <w:r>
        <w:rPr>
          <w:rStyle w:val="Output"/>
        </w:rPr>
        <w:t xml:space="preserve">   (6,7)      -10</w:t>
      </w:r>
    </w:p>
    <w:p w:rsidR="009B118F" w:rsidRDefault="009B118F">
      <w:pPr>
        <w:rPr>
          <w:rStyle w:val="Output"/>
        </w:rPr>
      </w:pPr>
      <w:r>
        <w:rPr>
          <w:rStyle w:val="Output"/>
        </w:rPr>
        <w:t xml:space="preserve">   (7,7)       20</w:t>
      </w:r>
    </w:p>
    <w:p w:rsidR="009B118F" w:rsidRDefault="009B118F">
      <w:pPr>
        <w:rPr>
          <w:rStyle w:val="Output"/>
        </w:rPr>
      </w:pPr>
      <w:r>
        <w:rPr>
          <w:rStyle w:val="Output"/>
        </w:rPr>
        <w:t xml:space="preserve">   (8,7)      -10</w:t>
      </w:r>
    </w:p>
    <w:p w:rsidR="009B118F" w:rsidRDefault="009B118F">
      <w:pPr>
        <w:rPr>
          <w:rStyle w:val="Output"/>
        </w:rPr>
      </w:pPr>
      <w:r>
        <w:rPr>
          <w:rStyle w:val="Output"/>
        </w:rPr>
        <w:lastRenderedPageBreak/>
        <w:t xml:space="preserve">   (7,8)      -10</w:t>
      </w:r>
    </w:p>
    <w:p w:rsidR="009B118F" w:rsidRDefault="009B118F">
      <w:pPr>
        <w:rPr>
          <w:rStyle w:val="Output"/>
        </w:rPr>
      </w:pPr>
      <w:r>
        <w:rPr>
          <w:rStyle w:val="Output"/>
        </w:rPr>
        <w:t xml:space="preserve">   (8,8)       20</w:t>
      </w:r>
    </w:p>
    <w:p w:rsidR="009B118F" w:rsidRDefault="009B118F">
      <w:pPr>
        <w:rPr>
          <w:rStyle w:val="Output"/>
        </w:rPr>
      </w:pPr>
      <w:r>
        <w:rPr>
          <w:rStyle w:val="Output"/>
        </w:rPr>
        <w:t xml:space="preserve">   (9,8)      -10</w:t>
      </w:r>
    </w:p>
    <w:p w:rsidR="009B118F" w:rsidRDefault="009B118F">
      <w:pPr>
        <w:rPr>
          <w:rStyle w:val="Output"/>
        </w:rPr>
      </w:pPr>
      <w:r>
        <w:rPr>
          <w:rStyle w:val="Output"/>
        </w:rPr>
        <w:t xml:space="preserve">   (8,9)      -10</w:t>
      </w:r>
    </w:p>
    <w:p w:rsidR="004D2A02" w:rsidRDefault="009B118F">
      <w:r>
        <w:rPr>
          <w:rStyle w:val="Output"/>
        </w:rPr>
        <w:t xml:space="preserve">   (9,9)       20</w:t>
      </w:r>
      <w:r w:rsidR="004D2A02">
        <w:rPr>
          <w:rStyle w:val="Output"/>
        </w:rPr>
        <w:t xml:space="preserve"> </w:t>
      </w:r>
      <w:bookmarkEnd w:id="1116"/>
      <w:r w:rsidR="004D2A02">
        <w:t xml:space="preserve"> </w:t>
      </w:r>
    </w:p>
    <w:p w:rsidR="004D2A02" w:rsidRDefault="004D2A02"/>
    <w:p w:rsidR="004D2A02" w:rsidRDefault="004D2A02">
      <w:r>
        <w:t xml:space="preserve">Notice that MATLAB only stores the nonzeros, so the above output is rather difficult to read.  I can, if I wish, convert </w:t>
      </w:r>
      <w:r>
        <w:rPr>
          <w:b/>
        </w:rPr>
        <w:t>K</w:t>
      </w:r>
      <w:r>
        <w:t xml:space="preserve"> to a full matrix to view it in the usual format:</w:t>
      </w:r>
    </w:p>
    <w:p w:rsidR="004D2A02" w:rsidRDefault="004D2A02"/>
    <w:p w:rsidR="004D2A02" w:rsidRDefault="004D2A02">
      <w:bookmarkStart w:id="1117" w:name="INPUT_773"/>
      <w:r>
        <w:rPr>
          <w:rStyle w:val="Input"/>
        </w:rPr>
        <w:t xml:space="preserve">full(K) </w:t>
      </w:r>
      <w:bookmarkEnd w:id="1117"/>
      <w:r>
        <w:t xml:space="preserve"> </w:t>
      </w:r>
    </w:p>
    <w:p w:rsidR="009B118F" w:rsidRDefault="009B118F">
      <w:pPr>
        <w:rPr>
          <w:rStyle w:val="Output"/>
        </w:rPr>
      </w:pPr>
      <w:bookmarkStart w:id="1118" w:name="OUTPUT_773"/>
      <w:r>
        <w:rPr>
          <w:rStyle w:val="Output"/>
        </w:rPr>
        <w:t>ans =</w:t>
      </w:r>
    </w:p>
    <w:p w:rsidR="009B118F" w:rsidRDefault="009B118F">
      <w:pPr>
        <w:rPr>
          <w:rStyle w:val="Output"/>
        </w:rPr>
      </w:pPr>
      <w:r>
        <w:rPr>
          <w:rStyle w:val="Output"/>
        </w:rPr>
        <w:t xml:space="preserve">    20   -10     0     0     0     0     0     0     0</w:t>
      </w:r>
    </w:p>
    <w:p w:rsidR="009B118F" w:rsidRDefault="009B118F">
      <w:pPr>
        <w:rPr>
          <w:rStyle w:val="Output"/>
        </w:rPr>
      </w:pPr>
      <w:r>
        <w:rPr>
          <w:rStyle w:val="Output"/>
        </w:rPr>
        <w:t xml:space="preserve">   -10    20   -10     0     0     0     0     0     0</w:t>
      </w:r>
    </w:p>
    <w:p w:rsidR="009B118F" w:rsidRDefault="009B118F">
      <w:pPr>
        <w:rPr>
          <w:rStyle w:val="Output"/>
        </w:rPr>
      </w:pPr>
      <w:r>
        <w:rPr>
          <w:rStyle w:val="Output"/>
        </w:rPr>
        <w:t xml:space="preserve">     0   -10    20   -10     0     0     0     0     0</w:t>
      </w:r>
    </w:p>
    <w:p w:rsidR="009B118F" w:rsidRDefault="009B118F">
      <w:pPr>
        <w:rPr>
          <w:rStyle w:val="Output"/>
        </w:rPr>
      </w:pPr>
      <w:r>
        <w:rPr>
          <w:rStyle w:val="Output"/>
        </w:rPr>
        <w:t xml:space="preserve">     0     0   -10    20   -10     0     0     0     0</w:t>
      </w:r>
    </w:p>
    <w:p w:rsidR="009B118F" w:rsidRDefault="009B118F">
      <w:pPr>
        <w:rPr>
          <w:rStyle w:val="Output"/>
        </w:rPr>
      </w:pPr>
      <w:r>
        <w:rPr>
          <w:rStyle w:val="Output"/>
        </w:rPr>
        <w:t xml:space="preserve">     0     0     0   -10    20   -10     0     0     0</w:t>
      </w:r>
    </w:p>
    <w:p w:rsidR="009B118F" w:rsidRDefault="009B118F">
      <w:pPr>
        <w:rPr>
          <w:rStyle w:val="Output"/>
        </w:rPr>
      </w:pPr>
      <w:r>
        <w:rPr>
          <w:rStyle w:val="Output"/>
        </w:rPr>
        <w:t xml:space="preserve">     0     0     0     0   -10    20   -10     0     0</w:t>
      </w:r>
    </w:p>
    <w:p w:rsidR="009B118F" w:rsidRDefault="009B118F">
      <w:pPr>
        <w:rPr>
          <w:rStyle w:val="Output"/>
        </w:rPr>
      </w:pPr>
      <w:r>
        <w:rPr>
          <w:rStyle w:val="Output"/>
        </w:rPr>
        <w:t xml:space="preserve">     0     0     0     0     0   -10    20   -10     0</w:t>
      </w:r>
    </w:p>
    <w:p w:rsidR="009B118F" w:rsidRDefault="009B118F">
      <w:pPr>
        <w:rPr>
          <w:rStyle w:val="Output"/>
        </w:rPr>
      </w:pPr>
      <w:r>
        <w:rPr>
          <w:rStyle w:val="Output"/>
        </w:rPr>
        <w:t xml:space="preserve">     0     0     0     0     0     0   -10    20   -10</w:t>
      </w:r>
    </w:p>
    <w:p w:rsidR="004D2A02" w:rsidRDefault="009B118F">
      <w:r>
        <w:rPr>
          <w:rStyle w:val="Output"/>
        </w:rPr>
        <w:t xml:space="preserve">     0     0     0     0     0     0     0   -10    20</w:t>
      </w:r>
      <w:r w:rsidR="004D2A02">
        <w:t xml:space="preserve"> </w:t>
      </w:r>
      <w:bookmarkEnd w:id="1118"/>
      <w:r w:rsidR="004D2A02">
        <w:t xml:space="preserve"> </w:t>
      </w:r>
    </w:p>
    <w:p w:rsidR="004D2A02" w:rsidRDefault="004D2A02"/>
    <w:p w:rsidR="004D2A02" w:rsidRDefault="004D2A02">
      <w:r>
        <w:t>However, this is usually not a good idea, since we tend to use sparse matrices when the size of the problem is large, in which case converting the sparse matrix to a dense matrix partially defeats the purpose.</w:t>
      </w:r>
    </w:p>
    <w:p w:rsidR="004D2A02" w:rsidRDefault="004D2A02"/>
    <w:p w:rsidR="004D2A02" w:rsidRDefault="004D2A02">
      <w:r>
        <w:t xml:space="preserve">The </w:t>
      </w:r>
      <w:r>
        <w:rPr>
          <w:b/>
          <w:bCs/>
        </w:rPr>
        <w:t>spy</w:t>
      </w:r>
      <w:r>
        <w:t xml:space="preserve"> command is sometimes useful.  It plots a schematic view of a matrix, showing where the nonzero entries are:</w:t>
      </w:r>
    </w:p>
    <w:p w:rsidR="004D2A02" w:rsidRDefault="004D2A02"/>
    <w:p w:rsidR="004D2A02" w:rsidRDefault="004D2A02">
      <w:pPr>
        <w:rPr>
          <w:rStyle w:val="Input"/>
        </w:rPr>
      </w:pPr>
      <w:bookmarkStart w:id="1119" w:name="INPUT_774"/>
      <w:r>
        <w:rPr>
          <w:rStyle w:val="Input"/>
        </w:rPr>
        <w:t xml:space="preserve">spy(K) </w:t>
      </w:r>
      <w:bookmarkEnd w:id="1119"/>
    </w:p>
    <w:p w:rsidR="004D2A02" w:rsidRDefault="004D2A02">
      <w:r>
        <w:t xml:space="preserve"> </w:t>
      </w:r>
    </w:p>
    <w:p w:rsidR="004D2A02" w:rsidRDefault="009B118F">
      <w:bookmarkStart w:id="1120" w:name="OUTPUT_774"/>
      <w:r>
        <w:rPr>
          <w:noProof/>
        </w:rPr>
        <w:drawing>
          <wp:inline distT="0" distB="0" distL="0" distR="0">
            <wp:extent cx="3657600" cy="3200400"/>
            <wp:effectExtent l="19050" t="0" r="0" b="0"/>
            <wp:docPr id="163" name="Picture 1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8"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120"/>
      <w:r w:rsidR="004D2A02">
        <w:t xml:space="preserve"> </w:t>
      </w:r>
    </w:p>
    <w:p w:rsidR="004D2A02" w:rsidRDefault="004D2A02"/>
    <w:p w:rsidR="004D2A02" w:rsidRDefault="004D2A02">
      <w:r>
        <w:t xml:space="preserve">I can now solve </w:t>
      </w:r>
      <w:r>
        <w:rPr>
          <w:b/>
          <w:bCs/>
        </w:rPr>
        <w:t>Ku=F</w:t>
      </w:r>
      <w:r>
        <w:t xml:space="preserve"> to get  the nodal values (I computed </w:t>
      </w:r>
      <w:r>
        <w:rPr>
          <w:b/>
          <w:bCs/>
        </w:rPr>
        <w:t>F</w:t>
      </w:r>
      <w:r>
        <w:t xml:space="preserve"> earlier):</w:t>
      </w:r>
    </w:p>
    <w:p w:rsidR="004D2A02" w:rsidRDefault="004D2A02"/>
    <w:p w:rsidR="004D2A02" w:rsidRDefault="004D2A02">
      <w:bookmarkStart w:id="1121" w:name="INPUT_776"/>
      <w:r>
        <w:rPr>
          <w:rStyle w:val="Input"/>
        </w:rPr>
        <w:t xml:space="preserve">u=K\F </w:t>
      </w:r>
      <w:bookmarkEnd w:id="1121"/>
      <w:r>
        <w:t xml:space="preserve"> </w:t>
      </w:r>
    </w:p>
    <w:p w:rsidR="009B118F" w:rsidRDefault="009B118F">
      <w:pPr>
        <w:rPr>
          <w:rStyle w:val="Output"/>
        </w:rPr>
      </w:pPr>
      <w:bookmarkStart w:id="1122" w:name="OUTPUT_776"/>
      <w:r>
        <w:rPr>
          <w:rStyle w:val="Output"/>
        </w:rPr>
        <w:t>u =</w:t>
      </w:r>
    </w:p>
    <w:p w:rsidR="009B118F" w:rsidRDefault="009B118F">
      <w:pPr>
        <w:rPr>
          <w:rStyle w:val="Output"/>
        </w:rPr>
      </w:pPr>
      <w:r>
        <w:rPr>
          <w:rStyle w:val="Output"/>
        </w:rPr>
        <w:lastRenderedPageBreak/>
        <w:t xml:space="preserve">    0.0083</w:t>
      </w:r>
    </w:p>
    <w:p w:rsidR="009B118F" w:rsidRDefault="009B118F">
      <w:pPr>
        <w:rPr>
          <w:rStyle w:val="Output"/>
        </w:rPr>
      </w:pPr>
      <w:r>
        <w:rPr>
          <w:rStyle w:val="Output"/>
        </w:rPr>
        <w:t xml:space="preserve">    0.0165</w:t>
      </w:r>
    </w:p>
    <w:p w:rsidR="009B118F" w:rsidRDefault="009B118F">
      <w:pPr>
        <w:rPr>
          <w:rStyle w:val="Output"/>
        </w:rPr>
      </w:pPr>
      <w:r>
        <w:rPr>
          <w:rStyle w:val="Output"/>
        </w:rPr>
        <w:t xml:space="preserve">    0.0243</w:t>
      </w:r>
    </w:p>
    <w:p w:rsidR="009B118F" w:rsidRDefault="009B118F">
      <w:pPr>
        <w:rPr>
          <w:rStyle w:val="Output"/>
        </w:rPr>
      </w:pPr>
      <w:r>
        <w:rPr>
          <w:rStyle w:val="Output"/>
        </w:rPr>
        <w:t xml:space="preserve">    0.0312</w:t>
      </w:r>
    </w:p>
    <w:p w:rsidR="009B118F" w:rsidRDefault="009B118F">
      <w:pPr>
        <w:rPr>
          <w:rStyle w:val="Output"/>
        </w:rPr>
      </w:pPr>
      <w:r>
        <w:rPr>
          <w:rStyle w:val="Output"/>
        </w:rPr>
        <w:t xml:space="preserve">    0.0365</w:t>
      </w:r>
    </w:p>
    <w:p w:rsidR="009B118F" w:rsidRDefault="009B118F">
      <w:pPr>
        <w:rPr>
          <w:rStyle w:val="Output"/>
        </w:rPr>
      </w:pPr>
      <w:r>
        <w:rPr>
          <w:rStyle w:val="Output"/>
        </w:rPr>
        <w:t xml:space="preserve">    0.0392</w:t>
      </w:r>
    </w:p>
    <w:p w:rsidR="009B118F" w:rsidRDefault="009B118F">
      <w:pPr>
        <w:rPr>
          <w:rStyle w:val="Output"/>
        </w:rPr>
      </w:pPr>
      <w:r>
        <w:rPr>
          <w:rStyle w:val="Output"/>
        </w:rPr>
        <w:t xml:space="preserve">    0.0383</w:t>
      </w:r>
    </w:p>
    <w:p w:rsidR="009B118F" w:rsidRDefault="009B118F">
      <w:pPr>
        <w:rPr>
          <w:rStyle w:val="Output"/>
        </w:rPr>
      </w:pPr>
      <w:r>
        <w:rPr>
          <w:rStyle w:val="Output"/>
        </w:rPr>
        <w:t xml:space="preserve">    0.0325</w:t>
      </w:r>
    </w:p>
    <w:p w:rsidR="004D2A02" w:rsidRDefault="009B118F">
      <w:r>
        <w:rPr>
          <w:rStyle w:val="Output"/>
        </w:rPr>
        <w:t xml:space="preserve">    0.0203</w:t>
      </w:r>
      <w:r w:rsidR="004D2A02">
        <w:t xml:space="preserve"> </w:t>
      </w:r>
      <w:bookmarkEnd w:id="1122"/>
      <w:r w:rsidR="004D2A02">
        <w:t xml:space="preserve"> </w:t>
      </w:r>
    </w:p>
    <w:p w:rsidR="004D2A02" w:rsidRDefault="004D2A02"/>
    <w:p w:rsidR="004D2A02" w:rsidRDefault="004D2A02">
      <w:r>
        <w:t>For graphical purposes, I often explicitly put in the nodal values (zero) at the endpoints:</w:t>
      </w:r>
    </w:p>
    <w:p w:rsidR="004D2A02" w:rsidRDefault="004D2A02"/>
    <w:p w:rsidR="004D2A02" w:rsidRDefault="004D2A02">
      <w:bookmarkStart w:id="1123" w:name="INPUT_777"/>
      <w:r>
        <w:rPr>
          <w:rStyle w:val="Input"/>
        </w:rPr>
        <w:t xml:space="preserve">u=[0;u;0] </w:t>
      </w:r>
      <w:bookmarkEnd w:id="1123"/>
      <w:r>
        <w:t xml:space="preserve"> </w:t>
      </w:r>
    </w:p>
    <w:p w:rsidR="009B118F" w:rsidRDefault="009B118F">
      <w:pPr>
        <w:rPr>
          <w:rStyle w:val="Output"/>
        </w:rPr>
      </w:pPr>
      <w:bookmarkStart w:id="1124" w:name="OUTPUT_777"/>
      <w:r>
        <w:rPr>
          <w:rStyle w:val="Output"/>
        </w:rPr>
        <w:t>u =</w:t>
      </w:r>
    </w:p>
    <w:p w:rsidR="009B118F" w:rsidRDefault="009B118F">
      <w:pPr>
        <w:rPr>
          <w:rStyle w:val="Output"/>
        </w:rPr>
      </w:pPr>
      <w:r>
        <w:rPr>
          <w:rStyle w:val="Output"/>
        </w:rPr>
        <w:t xml:space="preserve">         0</w:t>
      </w:r>
    </w:p>
    <w:p w:rsidR="009B118F" w:rsidRDefault="009B118F">
      <w:pPr>
        <w:rPr>
          <w:rStyle w:val="Output"/>
        </w:rPr>
      </w:pPr>
      <w:r>
        <w:rPr>
          <w:rStyle w:val="Output"/>
        </w:rPr>
        <w:t xml:space="preserve">    0.0083</w:t>
      </w:r>
    </w:p>
    <w:p w:rsidR="009B118F" w:rsidRDefault="009B118F">
      <w:pPr>
        <w:rPr>
          <w:rStyle w:val="Output"/>
        </w:rPr>
      </w:pPr>
      <w:r>
        <w:rPr>
          <w:rStyle w:val="Output"/>
        </w:rPr>
        <w:t xml:space="preserve">    0.0165</w:t>
      </w:r>
    </w:p>
    <w:p w:rsidR="009B118F" w:rsidRDefault="009B118F">
      <w:pPr>
        <w:rPr>
          <w:rStyle w:val="Output"/>
        </w:rPr>
      </w:pPr>
      <w:r>
        <w:rPr>
          <w:rStyle w:val="Output"/>
        </w:rPr>
        <w:t xml:space="preserve">    0.0243</w:t>
      </w:r>
    </w:p>
    <w:p w:rsidR="009B118F" w:rsidRDefault="009B118F">
      <w:pPr>
        <w:rPr>
          <w:rStyle w:val="Output"/>
        </w:rPr>
      </w:pPr>
      <w:r>
        <w:rPr>
          <w:rStyle w:val="Output"/>
        </w:rPr>
        <w:t xml:space="preserve">    0.0312</w:t>
      </w:r>
    </w:p>
    <w:p w:rsidR="009B118F" w:rsidRDefault="009B118F">
      <w:pPr>
        <w:rPr>
          <w:rStyle w:val="Output"/>
        </w:rPr>
      </w:pPr>
      <w:r>
        <w:rPr>
          <w:rStyle w:val="Output"/>
        </w:rPr>
        <w:t xml:space="preserve">    0.0365</w:t>
      </w:r>
    </w:p>
    <w:p w:rsidR="009B118F" w:rsidRDefault="009B118F">
      <w:pPr>
        <w:rPr>
          <w:rStyle w:val="Output"/>
        </w:rPr>
      </w:pPr>
      <w:r>
        <w:rPr>
          <w:rStyle w:val="Output"/>
        </w:rPr>
        <w:t xml:space="preserve">    0.0392</w:t>
      </w:r>
    </w:p>
    <w:p w:rsidR="009B118F" w:rsidRDefault="009B118F">
      <w:pPr>
        <w:rPr>
          <w:rStyle w:val="Output"/>
        </w:rPr>
      </w:pPr>
      <w:r>
        <w:rPr>
          <w:rStyle w:val="Output"/>
        </w:rPr>
        <w:t xml:space="preserve">    0.0383</w:t>
      </w:r>
    </w:p>
    <w:p w:rsidR="009B118F" w:rsidRDefault="009B118F">
      <w:pPr>
        <w:rPr>
          <w:rStyle w:val="Output"/>
        </w:rPr>
      </w:pPr>
      <w:r>
        <w:rPr>
          <w:rStyle w:val="Output"/>
        </w:rPr>
        <w:t xml:space="preserve">    0.0325</w:t>
      </w:r>
    </w:p>
    <w:p w:rsidR="009B118F" w:rsidRDefault="009B118F">
      <w:pPr>
        <w:rPr>
          <w:rStyle w:val="Output"/>
        </w:rPr>
      </w:pPr>
      <w:r>
        <w:rPr>
          <w:rStyle w:val="Output"/>
        </w:rPr>
        <w:t xml:space="preserve">    0.0203</w:t>
      </w:r>
    </w:p>
    <w:p w:rsidR="004D2A02" w:rsidRDefault="009B118F">
      <w:r>
        <w:rPr>
          <w:rStyle w:val="Output"/>
        </w:rPr>
        <w:t xml:space="preserve">         0</w:t>
      </w:r>
      <w:r w:rsidR="004D2A02">
        <w:t xml:space="preserve"> </w:t>
      </w:r>
      <w:bookmarkEnd w:id="1124"/>
      <w:r w:rsidR="004D2A02">
        <w:t xml:space="preserve"> </w:t>
      </w:r>
    </w:p>
    <w:p w:rsidR="004D2A02" w:rsidRDefault="004D2A02"/>
    <w:p w:rsidR="004D2A02" w:rsidRDefault="004D2A02">
      <w:r>
        <w:t>If I now create the grid, I can easily plot the computed solution:</w:t>
      </w:r>
    </w:p>
    <w:p w:rsidR="004D2A02" w:rsidRDefault="004D2A02"/>
    <w:p w:rsidR="004D2A02" w:rsidRDefault="004D2A02">
      <w:bookmarkStart w:id="1125" w:name="INPUT_778"/>
      <w:r>
        <w:rPr>
          <w:rStyle w:val="Input"/>
        </w:rPr>
        <w:t xml:space="preserve">t=linspace(0,1,n+1)'; </w:t>
      </w:r>
      <w:bookmarkEnd w:id="1125"/>
      <w:r>
        <w:t xml:space="preserve"> </w:t>
      </w:r>
    </w:p>
    <w:p w:rsidR="004D2A02" w:rsidRDefault="004D2A02">
      <w:bookmarkStart w:id="1126" w:name="INPUT_779"/>
      <w:r>
        <w:rPr>
          <w:rStyle w:val="Input"/>
        </w:rPr>
        <w:t xml:space="preserve">plot(t,u) </w:t>
      </w:r>
      <w:bookmarkEnd w:id="1126"/>
      <w:r>
        <w:t xml:space="preserve"> </w:t>
      </w:r>
    </w:p>
    <w:p w:rsidR="004D2A02" w:rsidRDefault="009B118F">
      <w:bookmarkStart w:id="1127" w:name="OUTPUT_779"/>
      <w:r>
        <w:rPr>
          <w:noProof/>
        </w:rPr>
        <w:drawing>
          <wp:inline distT="0" distB="0" distL="0" distR="0">
            <wp:extent cx="3657600" cy="3200400"/>
            <wp:effectExtent l="19050" t="0" r="0" b="0"/>
            <wp:docPr id="164" name="Picture 1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99"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127"/>
      <w:r w:rsidR="004D2A02">
        <w:t xml:space="preserve"> </w:t>
      </w:r>
    </w:p>
    <w:p w:rsidR="004D2A02" w:rsidRDefault="004D2A02"/>
    <w:p w:rsidR="004D2A02" w:rsidRDefault="004D2A02">
      <w:r>
        <w:t xml:space="preserve">As I mentioned earlier, MATLAB's </w:t>
      </w:r>
      <w:r>
        <w:rPr>
          <w:b/>
          <w:bCs/>
        </w:rPr>
        <w:t>plot</w:t>
      </w:r>
      <w:r>
        <w:t xml:space="preserve"> command simply graphs the given data points and connects them with straight line segments---that is, it automatically graphs the continuous piecewise linear function defined by the data!</w:t>
      </w:r>
    </w:p>
    <w:p w:rsidR="004D2A02" w:rsidRDefault="00C5367C" w:rsidP="00C5367C">
      <w:pPr>
        <w:pStyle w:val="Heading3"/>
      </w:pPr>
      <w:bookmarkStart w:id="1128" w:name="_Toc299541566"/>
      <w:r>
        <w:lastRenderedPageBreak/>
        <w:t>T</w:t>
      </w:r>
      <w:r w:rsidR="004D2A02">
        <w:t>he nonconstant coefficient case</w:t>
      </w:r>
      <w:bookmarkEnd w:id="1128"/>
    </w:p>
    <w:p w:rsidR="004D2A02" w:rsidRDefault="004D2A02"/>
    <w:p w:rsidR="004D2A02" w:rsidRDefault="004D2A02">
      <w:r>
        <w:t>Now consider the BVP</w:t>
      </w:r>
    </w:p>
    <w:p w:rsidR="004D2A02" w:rsidRDefault="004D2A02"/>
    <w:p w:rsidR="004D2A02" w:rsidRDefault="004D2A02">
      <w:pPr>
        <w:jc w:val="center"/>
      </w:pPr>
      <w:r w:rsidRPr="00CF596D">
        <w:rPr>
          <w:position w:val="-46"/>
        </w:rPr>
        <w:object w:dxaOrig="3140" w:dyaOrig="1040">
          <v:shape id="_x0000_i1050" type="#_x0000_t75" style="width:157.15pt;height:52.15pt" o:ole="">
            <v:imagedata r:id="rId86" o:title=""/>
          </v:shape>
          <o:OLEObject Type="Embed" ProgID="Equation.3" ShapeID="_x0000_i1050" DrawAspect="Content" ObjectID="_1373283623" r:id="rId100"/>
        </w:object>
      </w:r>
    </w:p>
    <w:p w:rsidR="004D2A02" w:rsidRDefault="004D2A02"/>
    <w:p w:rsidR="004D2A02" w:rsidRDefault="004D2A02">
      <w:r>
        <w:t xml:space="preserve">Now when I fill the stiffness matrix, I must actually compute the integrals, since their values are not known </w:t>
      </w:r>
      <w:r>
        <w:rPr>
          <w:i/>
          <w:iCs/>
        </w:rPr>
        <w:t>a priori</w:t>
      </w:r>
      <w:r>
        <w:t xml:space="preserve">.  I can, however, simplify matters because I know the derivatives of </w:t>
      </w:r>
      <w:r>
        <w:rPr>
          <w:b/>
          <w:bCs/>
        </w:rPr>
        <w:t>phi1</w:t>
      </w:r>
      <w:r>
        <w:t xml:space="preserve"> (1/h) and </w:t>
      </w:r>
      <w:r>
        <w:rPr>
          <w:b/>
          <w:bCs/>
        </w:rPr>
        <w:t>phi2</w:t>
      </w:r>
      <w:r>
        <w:t xml:space="preserve"> (-1/h).  Here is the computation of</w:t>
      </w:r>
      <w:r w:rsidR="00632841">
        <w:t xml:space="preserve"> of the main diagonal of </w:t>
      </w:r>
      <w:r>
        <w:rPr>
          <w:b/>
          <w:bCs/>
        </w:rPr>
        <w:t>K</w:t>
      </w:r>
      <w:r>
        <w:t>:</w:t>
      </w:r>
    </w:p>
    <w:p w:rsidR="004D2A02" w:rsidRDefault="004D2A02"/>
    <w:p w:rsidR="004D2A02" w:rsidRDefault="004D2A02">
      <w:pPr>
        <w:rPr>
          <w:rStyle w:val="Input"/>
        </w:rPr>
      </w:pPr>
      <w:bookmarkStart w:id="1129" w:name="INPUT_793"/>
      <w:r>
        <w:rPr>
          <w:rStyle w:val="Input"/>
        </w:rPr>
        <w:t xml:space="preserve">k=x+1; </w:t>
      </w:r>
      <w:bookmarkEnd w:id="1129"/>
      <w:r>
        <w:rPr>
          <w:rStyle w:val="Input"/>
        </w:rPr>
        <w:t xml:space="preserve"> </w:t>
      </w:r>
    </w:p>
    <w:p w:rsidR="004D2A02" w:rsidRDefault="004D2A02">
      <w:pPr>
        <w:rPr>
          <w:rStyle w:val="Input"/>
        </w:rPr>
      </w:pPr>
      <w:bookmarkStart w:id="1130" w:name="INPUT_794"/>
      <w:r>
        <w:rPr>
          <w:rStyle w:val="Input"/>
        </w:rPr>
        <w:t xml:space="preserve">K=sparse(n-1,n-1); </w:t>
      </w:r>
      <w:bookmarkEnd w:id="1130"/>
      <w:r>
        <w:rPr>
          <w:rStyle w:val="Input"/>
        </w:rPr>
        <w:t xml:space="preserve"> </w:t>
      </w:r>
    </w:p>
    <w:p w:rsidR="004D2A02" w:rsidRDefault="004D2A02">
      <w:pPr>
        <w:rPr>
          <w:rStyle w:val="Input"/>
        </w:rPr>
      </w:pPr>
      <w:bookmarkStart w:id="1131" w:name="INPUT_795"/>
      <w:r>
        <w:rPr>
          <w:rStyle w:val="Input"/>
        </w:rPr>
        <w:t>for ii=1:n-1</w:t>
      </w:r>
    </w:p>
    <w:p w:rsidR="004D2A02" w:rsidRDefault="004D2A02">
      <w:pPr>
        <w:rPr>
          <w:rStyle w:val="Input"/>
        </w:rPr>
      </w:pPr>
      <w:r>
        <w:rPr>
          <w:rStyle w:val="Input"/>
        </w:rPr>
        <w:t xml:space="preserve">   K(ii,ii)=int(k/h^2,x,ii*h-h,ii*h)+int(k/h^2,x,ii*h,ii*h+h);</w:t>
      </w:r>
    </w:p>
    <w:p w:rsidR="004D2A02" w:rsidRDefault="004D2A02">
      <w:r>
        <w:rPr>
          <w:rStyle w:val="Input"/>
        </w:rPr>
        <w:t xml:space="preserve">end </w:t>
      </w:r>
      <w:bookmarkEnd w:id="1131"/>
      <w:r>
        <w:t xml:space="preserve"> </w:t>
      </w:r>
    </w:p>
    <w:p w:rsidR="004D2A02" w:rsidRDefault="004D2A02"/>
    <w:p w:rsidR="004D2A02" w:rsidRDefault="004D2A02">
      <w:r>
        <w:t xml:space="preserve">Here is the loop that computes the subdiagonal and super diagonal.  Recall that </w:t>
      </w:r>
      <w:r>
        <w:rPr>
          <w:b/>
          <w:bCs/>
        </w:rPr>
        <w:t>K</w:t>
      </w:r>
      <w:r>
        <w:t xml:space="preserve"> is symmetric, which means that I do not need to compute the subdiagonal once I have the superdiagonal:</w:t>
      </w:r>
    </w:p>
    <w:p w:rsidR="004D2A02" w:rsidRDefault="004D2A02"/>
    <w:p w:rsidR="004D2A02" w:rsidRDefault="004D2A02">
      <w:pPr>
        <w:rPr>
          <w:rStyle w:val="Input"/>
        </w:rPr>
      </w:pPr>
      <w:bookmarkStart w:id="1132" w:name="INPUT_801"/>
      <w:r>
        <w:rPr>
          <w:rStyle w:val="Input"/>
        </w:rPr>
        <w:t>for ii=1:n-2</w:t>
      </w:r>
    </w:p>
    <w:p w:rsidR="004D2A02" w:rsidRDefault="004D2A02">
      <w:pPr>
        <w:rPr>
          <w:rStyle w:val="Input"/>
        </w:rPr>
      </w:pPr>
      <w:r>
        <w:rPr>
          <w:rStyle w:val="Input"/>
        </w:rPr>
        <w:t xml:space="preserve">   K(ii,ii+1)=double(int(-k/h^2,x,ii*h,ii*h+h));</w:t>
      </w:r>
    </w:p>
    <w:p w:rsidR="004D2A02" w:rsidRDefault="004D2A02">
      <w:pPr>
        <w:rPr>
          <w:rStyle w:val="Input"/>
        </w:rPr>
      </w:pPr>
      <w:r>
        <w:rPr>
          <w:rStyle w:val="Input"/>
        </w:rPr>
        <w:t xml:space="preserve">   K(ii+1,ii)=K(ii,ii+1);</w:t>
      </w:r>
    </w:p>
    <w:p w:rsidR="004D2A02" w:rsidRDefault="004D2A02">
      <w:r>
        <w:rPr>
          <w:rStyle w:val="Input"/>
        </w:rPr>
        <w:t xml:space="preserve">end </w:t>
      </w:r>
      <w:bookmarkEnd w:id="1132"/>
      <w:r>
        <w:t xml:space="preserve"> </w:t>
      </w:r>
    </w:p>
    <w:p w:rsidR="004D2A02" w:rsidRDefault="004D2A02">
      <w:r>
        <w:t xml:space="preserve"> </w:t>
      </w:r>
    </w:p>
    <w:p w:rsidR="004D2A02" w:rsidRDefault="004D2A02">
      <w:r>
        <w:t>Now I can compute the nodal values and plot the result, as before:</w:t>
      </w:r>
    </w:p>
    <w:p w:rsidR="004D2A02" w:rsidRDefault="004D2A02"/>
    <w:p w:rsidR="004D2A02" w:rsidRDefault="004D2A02">
      <w:bookmarkStart w:id="1133" w:name="INPUT_798"/>
      <w:r>
        <w:rPr>
          <w:rStyle w:val="Input"/>
        </w:rPr>
        <w:t xml:space="preserve">u=K\F; </w:t>
      </w:r>
      <w:bookmarkEnd w:id="1133"/>
      <w:r>
        <w:t xml:space="preserve"> </w:t>
      </w:r>
    </w:p>
    <w:p w:rsidR="004D2A02" w:rsidRDefault="004D2A02">
      <w:bookmarkStart w:id="1134" w:name="INPUT_799"/>
      <w:r>
        <w:rPr>
          <w:rStyle w:val="Input"/>
        </w:rPr>
        <w:t xml:space="preserve">u=[0;u;0]; </w:t>
      </w:r>
      <w:bookmarkEnd w:id="1134"/>
      <w:r>
        <w:t xml:space="preserve"> </w:t>
      </w:r>
    </w:p>
    <w:p w:rsidR="004D2A02" w:rsidRDefault="004D2A02">
      <w:bookmarkStart w:id="1135" w:name="INPUT_800"/>
      <w:r>
        <w:rPr>
          <w:rStyle w:val="Input"/>
        </w:rPr>
        <w:t xml:space="preserve">plot(t,u) </w:t>
      </w:r>
      <w:bookmarkEnd w:id="1135"/>
      <w:r>
        <w:t xml:space="preserve"> </w:t>
      </w:r>
    </w:p>
    <w:p w:rsidR="004D2A02" w:rsidRDefault="009B118F">
      <w:bookmarkStart w:id="1136" w:name="OUTPUT_800"/>
      <w:r>
        <w:rPr>
          <w:noProof/>
        </w:rPr>
        <w:drawing>
          <wp:inline distT="0" distB="0" distL="0" distR="0">
            <wp:extent cx="3657600" cy="3200400"/>
            <wp:effectExtent l="19050" t="0" r="0" b="0"/>
            <wp:docPr id="165" name="Picture 1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0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136"/>
      <w:r w:rsidR="004D2A02">
        <w:t xml:space="preserve"> </w:t>
      </w:r>
    </w:p>
    <w:p w:rsidR="004D2A02" w:rsidRDefault="004D2A02"/>
    <w:p w:rsidR="004D2A02" w:rsidRDefault="004D2A02" w:rsidP="00B845A9">
      <w:pPr>
        <w:pStyle w:val="Heading3"/>
      </w:pPr>
      <w:bookmarkStart w:id="1137" w:name="_Toc299541567"/>
      <w:r>
        <w:lastRenderedPageBreak/>
        <w:t>Creating a piecewise linear function from the nodal values</w:t>
      </w:r>
      <w:bookmarkEnd w:id="1137"/>
    </w:p>
    <w:p w:rsidR="004D2A02" w:rsidRDefault="004D2A02"/>
    <w:p w:rsidR="004D2A02" w:rsidRDefault="004D2A02">
      <w:r>
        <w:t>Here is the exact solution to the previous BVP:</w:t>
      </w:r>
    </w:p>
    <w:p w:rsidR="004D2A02" w:rsidRDefault="004D2A02"/>
    <w:p w:rsidR="004D2A02" w:rsidRDefault="004D2A02">
      <w:bookmarkStart w:id="1138" w:name="INPUT_803"/>
      <w:r>
        <w:rPr>
          <w:rStyle w:val="Input"/>
        </w:rPr>
        <w:t xml:space="preserve">syms c1 c2  </w:t>
      </w:r>
      <w:bookmarkEnd w:id="1138"/>
    </w:p>
    <w:p w:rsidR="004D2A02" w:rsidRDefault="004D2A02">
      <w:pPr>
        <w:rPr>
          <w:rStyle w:val="Input"/>
        </w:rPr>
      </w:pPr>
      <w:bookmarkStart w:id="1139" w:name="INPUT_805"/>
      <w:r>
        <w:rPr>
          <w:rStyle w:val="Input"/>
        </w:rPr>
        <w:t xml:space="preserve">int(-x^2,x)+c1;  </w:t>
      </w:r>
      <w:bookmarkEnd w:id="1139"/>
    </w:p>
    <w:p w:rsidR="004D2A02" w:rsidRDefault="004D2A02">
      <w:bookmarkStart w:id="1140" w:name="INPUT_806"/>
      <w:r>
        <w:rPr>
          <w:rStyle w:val="Input"/>
        </w:rPr>
        <w:t xml:space="preserve">U=int(ans/k,x)+c2;  </w:t>
      </w:r>
      <w:bookmarkEnd w:id="1140"/>
    </w:p>
    <w:p w:rsidR="00670AE6" w:rsidRDefault="004D2A02">
      <w:pPr>
        <w:rPr>
          <w:rStyle w:val="Input"/>
        </w:rPr>
      </w:pPr>
      <w:bookmarkStart w:id="1141" w:name="INPUT_808"/>
      <w:r>
        <w:rPr>
          <w:rStyle w:val="Input"/>
        </w:rPr>
        <w:t>c=solve(subs(U,x,</w:t>
      </w:r>
      <w:r w:rsidR="00670AE6">
        <w:rPr>
          <w:rStyle w:val="Input"/>
        </w:rPr>
        <w:t>sym(</w:t>
      </w:r>
      <w:r>
        <w:rPr>
          <w:rStyle w:val="Input"/>
        </w:rPr>
        <w:t>0</w:t>
      </w:r>
      <w:r w:rsidR="00670AE6">
        <w:rPr>
          <w:rStyle w:val="Input"/>
        </w:rPr>
        <w:t>)</w:t>
      </w:r>
      <w:r>
        <w:rPr>
          <w:rStyle w:val="Input"/>
        </w:rPr>
        <w:t>),subs(U,x,</w:t>
      </w:r>
      <w:r w:rsidR="00670AE6">
        <w:rPr>
          <w:rStyle w:val="Input"/>
        </w:rPr>
        <w:t>sym(</w:t>
      </w:r>
      <w:r>
        <w:rPr>
          <w:rStyle w:val="Input"/>
        </w:rPr>
        <w:t>1</w:t>
      </w:r>
      <w:r w:rsidR="00670AE6">
        <w:rPr>
          <w:rStyle w:val="Input"/>
        </w:rPr>
        <w:t>)</w:t>
      </w:r>
      <w:r>
        <w:rPr>
          <w:rStyle w:val="Input"/>
        </w:rPr>
        <w:t xml:space="preserve">),c1,c2);  </w:t>
      </w:r>
      <w:bookmarkEnd w:id="1141"/>
    </w:p>
    <w:p w:rsidR="004D2A02" w:rsidRDefault="00670AE6">
      <w:bookmarkStart w:id="1142" w:name="INPUT_809"/>
      <w:r>
        <w:rPr>
          <w:rStyle w:val="Input"/>
        </w:rPr>
        <w:t>s</w:t>
      </w:r>
      <w:r w:rsidR="004D2A02">
        <w:rPr>
          <w:rStyle w:val="Input"/>
        </w:rPr>
        <w:t xml:space="preserve">ubs(U,c1,c.c1);  </w:t>
      </w:r>
      <w:bookmarkEnd w:id="1142"/>
    </w:p>
    <w:p w:rsidR="004D2A02" w:rsidRDefault="004D2A02">
      <w:bookmarkStart w:id="1143" w:name="INPUT_810"/>
      <w:r>
        <w:rPr>
          <w:rStyle w:val="Input"/>
        </w:rPr>
        <w:t xml:space="preserve">subs(ans,c2,c.c2);  </w:t>
      </w:r>
      <w:bookmarkEnd w:id="1143"/>
    </w:p>
    <w:p w:rsidR="004D2A02" w:rsidRDefault="004D2A02">
      <w:bookmarkStart w:id="1144" w:name="INPUT_811"/>
      <w:r>
        <w:rPr>
          <w:rStyle w:val="Input"/>
        </w:rPr>
        <w:t xml:space="preserve">U=simplify(ans); </w:t>
      </w:r>
      <w:bookmarkEnd w:id="1144"/>
      <w:r>
        <w:t xml:space="preserve"> </w:t>
      </w:r>
    </w:p>
    <w:p w:rsidR="004D2A02" w:rsidRDefault="004D2A02">
      <w:bookmarkStart w:id="1145" w:name="INPUT_812"/>
      <w:r>
        <w:rPr>
          <w:rStyle w:val="Input"/>
        </w:rPr>
        <w:t xml:space="preserve">pretty(U) </w:t>
      </w:r>
      <w:bookmarkEnd w:id="1145"/>
      <w:r>
        <w:t xml:space="preserve"> </w:t>
      </w:r>
    </w:p>
    <w:p w:rsidR="009B118F" w:rsidRDefault="009B118F">
      <w:pPr>
        <w:rPr>
          <w:rStyle w:val="Output"/>
        </w:rPr>
      </w:pPr>
      <w:bookmarkStart w:id="1146" w:name="OUTPUT_812"/>
      <w:r>
        <w:rPr>
          <w:rStyle w:val="Output"/>
        </w:rPr>
        <w:t xml:space="preserve"> </w:t>
      </w:r>
    </w:p>
    <w:p w:rsidR="009B118F" w:rsidRDefault="009B118F">
      <w:pPr>
        <w:rPr>
          <w:rStyle w:val="Output"/>
        </w:rPr>
      </w:pPr>
      <w:r>
        <w:rPr>
          <w:rStyle w:val="Output"/>
        </w:rPr>
        <w:t xml:space="preserve">                      2    3 </w:t>
      </w:r>
    </w:p>
    <w:p w:rsidR="009B118F" w:rsidRDefault="009B118F">
      <w:pPr>
        <w:rPr>
          <w:rStyle w:val="Output"/>
        </w:rPr>
      </w:pPr>
      <w:r>
        <w:rPr>
          <w:rStyle w:val="Output"/>
        </w:rPr>
        <w:t xml:space="preserve">  5 log(x + 1)   x   x    x </w:t>
      </w:r>
    </w:p>
    <w:p w:rsidR="009B118F" w:rsidRDefault="009B118F">
      <w:pPr>
        <w:rPr>
          <w:rStyle w:val="Output"/>
        </w:rPr>
      </w:pPr>
      <w:r>
        <w:rPr>
          <w:rStyle w:val="Output"/>
        </w:rPr>
        <w:t xml:space="preserve">  ------------ - - + -- - -- </w:t>
      </w:r>
    </w:p>
    <w:p w:rsidR="004D2A02" w:rsidRDefault="009B118F">
      <w:r>
        <w:rPr>
          <w:rStyle w:val="Output"/>
        </w:rPr>
        <w:t xml:space="preserve">   18 log(2)     3   6    9</w:t>
      </w:r>
      <w:r w:rsidR="004D2A02">
        <w:t xml:space="preserve"> </w:t>
      </w:r>
      <w:bookmarkEnd w:id="1146"/>
      <w:r w:rsidR="004D2A02">
        <w:t xml:space="preserve"> </w:t>
      </w:r>
    </w:p>
    <w:p w:rsidR="004D2A02" w:rsidRDefault="004D2A02"/>
    <w:p w:rsidR="004D2A02" w:rsidRDefault="004D2A02">
      <w:r>
        <w:t>Now I would like to compare this exact solution with the solution I computed above using the finite element method.  I can plot the error as follows:</w:t>
      </w:r>
    </w:p>
    <w:p w:rsidR="004D2A02" w:rsidRDefault="004D2A02"/>
    <w:p w:rsidR="004D2A02" w:rsidRDefault="004D2A02">
      <w:bookmarkStart w:id="1147" w:name="INPUT_813"/>
      <w:r>
        <w:rPr>
          <w:rStyle w:val="Input"/>
        </w:rPr>
        <w:t xml:space="preserve">plot(t,subs(U,x,t)-u) </w:t>
      </w:r>
      <w:bookmarkEnd w:id="1147"/>
      <w:r>
        <w:t xml:space="preserve"> </w:t>
      </w:r>
    </w:p>
    <w:p w:rsidR="004D2A02" w:rsidRDefault="009B118F">
      <w:bookmarkStart w:id="1148" w:name="OUTPUT_813"/>
      <w:r>
        <w:rPr>
          <w:noProof/>
        </w:rPr>
        <w:drawing>
          <wp:inline distT="0" distB="0" distL="0" distR="0">
            <wp:extent cx="3657600" cy="3200400"/>
            <wp:effectExtent l="19050" t="0" r="0" b="0"/>
            <wp:docPr id="166" name="Picture 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0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148"/>
      <w:r w:rsidR="004D2A02">
        <w:t xml:space="preserve"> </w:t>
      </w:r>
    </w:p>
    <w:p w:rsidR="004D2A02" w:rsidRDefault="004D2A02">
      <w:pPr>
        <w:pStyle w:val="Footer"/>
        <w:tabs>
          <w:tab w:val="clear" w:pos="4320"/>
          <w:tab w:val="clear" w:pos="8640"/>
        </w:tabs>
      </w:pPr>
    </w:p>
    <w:p w:rsidR="004D2A02" w:rsidRDefault="004D2A02">
      <w:r>
        <w:t xml:space="preserve">However, this is really a misleading graph, since I computed the errors at the nodes and (implicitly, by using the MATLAB </w:t>
      </w:r>
      <w:r>
        <w:rPr>
          <w:b/>
          <w:bCs/>
        </w:rPr>
        <w:t>plot</w:t>
      </w:r>
      <w:r>
        <w:t xml:space="preserve"> command) that the error is linear in between the nodes.  This is not true.</w:t>
      </w:r>
    </w:p>
    <w:p w:rsidR="004D2A02" w:rsidRDefault="004D2A02"/>
    <w:p w:rsidR="004D2A02" w:rsidRDefault="004D2A02">
      <w:r>
        <w:t xml:space="preserve">To  see the true error, I must create a piecewise linear function from the grid and the nodal values, and then compare it to the true solution.  MATLAB has some functions for working with piecewise polynomials, including </w:t>
      </w:r>
      <w:r>
        <w:rPr>
          <w:b/>
          <w:bCs/>
        </w:rPr>
        <w:t>mkpp</w:t>
      </w:r>
      <w:r>
        <w:t xml:space="preserve">, which creates an array describing a piecewise polynomial according to MATLAB's own data structure, and ppval, which  evaluates a piecewise polynomial.  Because </w:t>
      </w:r>
      <w:r>
        <w:rPr>
          <w:b/>
          <w:bCs/>
        </w:rPr>
        <w:t>mkpp</w:t>
      </w:r>
      <w:r>
        <w:t xml:space="preserve"> is a little complicated, I wrote a function, </w:t>
      </w:r>
      <w:r>
        <w:rPr>
          <w:b/>
          <w:bCs/>
        </w:rPr>
        <w:t>mkpl.m</w:t>
      </w:r>
      <w:r>
        <w:t>, specifically for creating a piecewise linear function.  It takes as inputs the grid and the nodal values:</w:t>
      </w:r>
    </w:p>
    <w:p w:rsidR="004D2A02" w:rsidRDefault="004D2A02"/>
    <w:p w:rsidR="004D2A02" w:rsidRDefault="004D2A02">
      <w:bookmarkStart w:id="1149" w:name="INPUT_814"/>
      <w:r>
        <w:rPr>
          <w:rStyle w:val="Input"/>
        </w:rPr>
        <w:t xml:space="preserve">help mkpl </w:t>
      </w:r>
      <w:bookmarkEnd w:id="1149"/>
      <w:r>
        <w:t xml:space="preserve"> </w:t>
      </w:r>
    </w:p>
    <w:p w:rsidR="009B118F" w:rsidRDefault="009B118F">
      <w:pPr>
        <w:rPr>
          <w:rStyle w:val="Output"/>
        </w:rPr>
      </w:pPr>
      <w:bookmarkStart w:id="1150" w:name="OUTPUT_814"/>
      <w:r>
        <w:rPr>
          <w:rStyle w:val="Output"/>
        </w:rPr>
        <w:lastRenderedPageBreak/>
        <w:t xml:space="preserve">  pl = mkpl(x,v)</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This function creates a continuous, piecewise linear function</w:t>
      </w:r>
    </w:p>
    <w:p w:rsidR="009B118F" w:rsidRDefault="009B118F">
      <w:pPr>
        <w:rPr>
          <w:rStyle w:val="Output"/>
        </w:rPr>
      </w:pPr>
      <w:r>
        <w:rPr>
          <w:rStyle w:val="Output"/>
        </w:rPr>
        <w:t xml:space="preserve">    interpolating the data (x(i),v(i)), i=1,...,length(x).  The</w:t>
      </w:r>
    </w:p>
    <w:p w:rsidR="009B118F" w:rsidRDefault="009B118F">
      <w:pPr>
        <w:rPr>
          <w:rStyle w:val="Output"/>
        </w:rPr>
      </w:pPr>
      <w:r>
        <w:rPr>
          <w:rStyle w:val="Output"/>
        </w:rPr>
        <w:t xml:space="preserve">    vectors x and v must be of the same length. Also, it is</w:t>
      </w:r>
    </w:p>
    <w:p w:rsidR="004D2A02" w:rsidRDefault="009B118F">
      <w:r>
        <w:rPr>
          <w:rStyle w:val="Output"/>
        </w:rPr>
        <w:t xml:space="preserve">    assumed that the components of x are increasing.</w:t>
      </w:r>
      <w:r w:rsidR="004D2A02">
        <w:t xml:space="preserve"> </w:t>
      </w:r>
      <w:bookmarkEnd w:id="1150"/>
      <w:r w:rsidR="004D2A02">
        <w:t xml:space="preserve"> </w:t>
      </w:r>
    </w:p>
    <w:p w:rsidR="004D2A02" w:rsidRDefault="004D2A02"/>
    <w:p w:rsidR="004D2A02" w:rsidRDefault="004D2A02">
      <w:r>
        <w:t>Here is the piecewise linear function we computed using the finite element method:</w:t>
      </w:r>
    </w:p>
    <w:p w:rsidR="004D2A02" w:rsidRDefault="004D2A02"/>
    <w:p w:rsidR="004D2A02" w:rsidRDefault="004D2A02">
      <w:bookmarkStart w:id="1151" w:name="INPUT_815"/>
      <w:r>
        <w:rPr>
          <w:rStyle w:val="Input"/>
        </w:rPr>
        <w:t xml:space="preserve">pu=mkpl(t,u); </w:t>
      </w:r>
      <w:bookmarkEnd w:id="1151"/>
      <w:r>
        <w:t xml:space="preserve"> </w:t>
      </w:r>
    </w:p>
    <w:p w:rsidR="004D2A02" w:rsidRDefault="004D2A02"/>
    <w:p w:rsidR="004D2A02" w:rsidRDefault="004D2A02">
      <w:r>
        <w:t>I now create a fine grid:</w:t>
      </w:r>
    </w:p>
    <w:p w:rsidR="004D2A02" w:rsidRDefault="004D2A02"/>
    <w:p w:rsidR="004D2A02" w:rsidRDefault="004D2A02">
      <w:bookmarkStart w:id="1152" w:name="INPUT_816"/>
      <w:r>
        <w:rPr>
          <w:rStyle w:val="Input"/>
        </w:rPr>
        <w:t xml:space="preserve">tt=linspace(0,1,10*n+1)'; </w:t>
      </w:r>
      <w:bookmarkEnd w:id="1152"/>
      <w:r>
        <w:t xml:space="preserve"> </w:t>
      </w:r>
    </w:p>
    <w:p w:rsidR="004D2A02" w:rsidRDefault="004D2A02"/>
    <w:p w:rsidR="004D2A02" w:rsidRDefault="004D2A02">
      <w:r>
        <w:t xml:space="preserve">I can now use </w:t>
      </w:r>
      <w:r>
        <w:rPr>
          <w:b/>
          <w:bCs/>
        </w:rPr>
        <w:t>ppval</w:t>
      </w:r>
      <w:r>
        <w:t xml:space="preserve"> to evaluate </w:t>
      </w:r>
      <w:r>
        <w:rPr>
          <w:b/>
          <w:bCs/>
        </w:rPr>
        <w:t>pu</w:t>
      </w:r>
      <w:r>
        <w:t xml:space="preserve"> on the grid (and </w:t>
      </w:r>
      <w:r>
        <w:rPr>
          <w:b/>
          <w:bCs/>
        </w:rPr>
        <w:t>subs</w:t>
      </w:r>
      <w:r>
        <w:t xml:space="preserve"> to evaluate </w:t>
      </w:r>
      <w:r>
        <w:rPr>
          <w:b/>
          <w:bCs/>
        </w:rPr>
        <w:t>U</w:t>
      </w:r>
      <w:r>
        <w:t>, as usual):</w:t>
      </w:r>
    </w:p>
    <w:p w:rsidR="004D2A02" w:rsidRDefault="004D2A02"/>
    <w:p w:rsidR="004D2A02" w:rsidRDefault="004D2A02">
      <w:bookmarkStart w:id="1153" w:name="INPUT_817"/>
      <w:r>
        <w:rPr>
          <w:rStyle w:val="Input"/>
        </w:rPr>
        <w:t xml:space="preserve">plot(tt,subs(U,x,tt)-ppval(pu,tt)) </w:t>
      </w:r>
      <w:bookmarkEnd w:id="1153"/>
      <w:r>
        <w:t xml:space="preserve"> </w:t>
      </w:r>
    </w:p>
    <w:p w:rsidR="004D2A02" w:rsidRDefault="009B118F">
      <w:bookmarkStart w:id="1154" w:name="OUTPUT_817"/>
      <w:r>
        <w:rPr>
          <w:noProof/>
        </w:rPr>
        <w:drawing>
          <wp:inline distT="0" distB="0" distL="0" distR="0">
            <wp:extent cx="3657600" cy="3200400"/>
            <wp:effectExtent l="19050" t="0" r="0" b="0"/>
            <wp:docPr id="167" name="Picture 1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03"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154"/>
      <w:r w:rsidR="004D2A02">
        <w:t xml:space="preserve"> </w:t>
      </w:r>
    </w:p>
    <w:p w:rsidR="004D2A02" w:rsidRDefault="004D2A02"/>
    <w:p w:rsidR="004D2A02" w:rsidRDefault="004D2A02">
      <w:r>
        <w:t>You should notice that the error is very small at the nodes---graphing only the nodal error gives a misleading impression of the size of the error.</w:t>
      </w:r>
    </w:p>
    <w:p w:rsidR="004D2A02" w:rsidRDefault="004D2A02" w:rsidP="00B845A9">
      <w:pPr>
        <w:pStyle w:val="Heading3"/>
      </w:pPr>
      <w:bookmarkStart w:id="1155" w:name="_Toc299541568"/>
      <w:r>
        <w:t>More about sparse matrices</w:t>
      </w:r>
      <w:bookmarkEnd w:id="1155"/>
    </w:p>
    <w:p w:rsidR="004D2A02" w:rsidRDefault="004D2A02"/>
    <w:p w:rsidR="004D2A02" w:rsidRDefault="004D2A02">
      <w:r>
        <w:t xml:space="preserve">If a matrix </w:t>
      </w:r>
      <w:r>
        <w:rPr>
          <w:b/>
        </w:rPr>
        <w:t>B</w:t>
      </w:r>
      <w:r>
        <w:t xml:space="preserve"> is stored in ordinary (dense) format, then the command </w:t>
      </w:r>
      <w:r>
        <w:rPr>
          <w:b/>
          <w:bCs/>
        </w:rPr>
        <w:t>S =sparse(A)</w:t>
      </w:r>
      <w:r>
        <w:t xml:space="preserve"> creates a copy of the matrix stored in sparse format. For example:</w:t>
      </w:r>
    </w:p>
    <w:p w:rsidR="004D2A02" w:rsidRDefault="004D2A02"/>
    <w:p w:rsidR="004D2A02" w:rsidRDefault="004D2A02">
      <w:bookmarkStart w:id="1156" w:name="INPUT_1063"/>
      <w:r>
        <w:rPr>
          <w:rStyle w:val="Input"/>
        </w:rPr>
        <w:t xml:space="preserve">clear </w:t>
      </w:r>
      <w:bookmarkEnd w:id="1156"/>
      <w:r>
        <w:t xml:space="preserve"> </w:t>
      </w:r>
    </w:p>
    <w:p w:rsidR="004D2A02" w:rsidRDefault="004D2A02">
      <w:bookmarkStart w:id="1157" w:name="INPUT_1048"/>
      <w:r>
        <w:rPr>
          <w:rStyle w:val="Input"/>
        </w:rPr>
        <w:t xml:space="preserve">A = [0 0 1;1 0 2;0 -3 0] </w:t>
      </w:r>
      <w:bookmarkEnd w:id="1157"/>
      <w:r>
        <w:t xml:space="preserve"> </w:t>
      </w:r>
    </w:p>
    <w:p w:rsidR="009B118F" w:rsidRDefault="009B118F">
      <w:pPr>
        <w:rPr>
          <w:rStyle w:val="Output"/>
        </w:rPr>
      </w:pPr>
      <w:bookmarkStart w:id="1158" w:name="OUTPUT_1048"/>
      <w:r>
        <w:rPr>
          <w:rStyle w:val="Output"/>
        </w:rPr>
        <w:t>A =</w:t>
      </w:r>
    </w:p>
    <w:p w:rsidR="009B118F" w:rsidRDefault="009B118F">
      <w:pPr>
        <w:rPr>
          <w:rStyle w:val="Output"/>
        </w:rPr>
      </w:pPr>
      <w:r>
        <w:rPr>
          <w:rStyle w:val="Output"/>
        </w:rPr>
        <w:t xml:space="preserve">     0     0     1</w:t>
      </w:r>
    </w:p>
    <w:p w:rsidR="009B118F" w:rsidRDefault="009B118F">
      <w:pPr>
        <w:rPr>
          <w:rStyle w:val="Output"/>
        </w:rPr>
      </w:pPr>
      <w:r>
        <w:rPr>
          <w:rStyle w:val="Output"/>
        </w:rPr>
        <w:t xml:space="preserve">     1     0     2</w:t>
      </w:r>
    </w:p>
    <w:p w:rsidR="004D2A02" w:rsidRDefault="009B118F">
      <w:r>
        <w:rPr>
          <w:rStyle w:val="Output"/>
        </w:rPr>
        <w:t xml:space="preserve">     0    -3     0</w:t>
      </w:r>
      <w:r w:rsidR="004D2A02">
        <w:rPr>
          <w:rStyle w:val="Output"/>
        </w:rPr>
        <w:t xml:space="preserve"> </w:t>
      </w:r>
      <w:bookmarkEnd w:id="1158"/>
      <w:r w:rsidR="004D2A02">
        <w:t xml:space="preserve"> </w:t>
      </w:r>
    </w:p>
    <w:p w:rsidR="004D2A02" w:rsidRDefault="004D2A02"/>
    <w:p w:rsidR="004D2A02" w:rsidRDefault="004D2A02">
      <w:bookmarkStart w:id="1159" w:name="INPUT_1049"/>
      <w:r>
        <w:rPr>
          <w:rStyle w:val="Input"/>
        </w:rPr>
        <w:lastRenderedPageBreak/>
        <w:t xml:space="preserve"> S = sparse(A) </w:t>
      </w:r>
      <w:bookmarkEnd w:id="1159"/>
      <w:r>
        <w:t xml:space="preserve"> </w:t>
      </w:r>
    </w:p>
    <w:p w:rsidR="009B118F" w:rsidRDefault="009B118F">
      <w:pPr>
        <w:rPr>
          <w:rStyle w:val="Output"/>
        </w:rPr>
      </w:pPr>
      <w:bookmarkStart w:id="1160" w:name="OUTPUT_1049"/>
      <w:r>
        <w:rPr>
          <w:rStyle w:val="Output"/>
        </w:rPr>
        <w:t>S =</w:t>
      </w:r>
    </w:p>
    <w:p w:rsidR="009B118F" w:rsidRDefault="009B118F">
      <w:pPr>
        <w:rPr>
          <w:rStyle w:val="Output"/>
        </w:rPr>
      </w:pPr>
      <w:r>
        <w:rPr>
          <w:rStyle w:val="Output"/>
        </w:rPr>
        <w:t xml:space="preserve">   (2,1)        1</w:t>
      </w:r>
    </w:p>
    <w:p w:rsidR="009B118F" w:rsidRDefault="009B118F">
      <w:pPr>
        <w:rPr>
          <w:rStyle w:val="Output"/>
        </w:rPr>
      </w:pPr>
      <w:r>
        <w:rPr>
          <w:rStyle w:val="Output"/>
        </w:rPr>
        <w:t xml:space="preserve">   (3,2)       -3</w:t>
      </w:r>
    </w:p>
    <w:p w:rsidR="009B118F" w:rsidRDefault="009B118F">
      <w:pPr>
        <w:rPr>
          <w:rStyle w:val="Output"/>
        </w:rPr>
      </w:pPr>
      <w:r>
        <w:rPr>
          <w:rStyle w:val="Output"/>
        </w:rPr>
        <w:t xml:space="preserve">   (1,3)        1</w:t>
      </w:r>
    </w:p>
    <w:p w:rsidR="004D2A02" w:rsidRDefault="009B118F">
      <w:r>
        <w:rPr>
          <w:rStyle w:val="Output"/>
        </w:rPr>
        <w:t xml:space="preserve">   (2,3)        2</w:t>
      </w:r>
      <w:r w:rsidR="004D2A02">
        <w:rPr>
          <w:rStyle w:val="Output"/>
        </w:rPr>
        <w:t xml:space="preserve"> </w:t>
      </w:r>
      <w:bookmarkEnd w:id="1160"/>
      <w:r w:rsidR="004D2A02">
        <w:t xml:space="preserve"> </w:t>
      </w:r>
    </w:p>
    <w:p w:rsidR="004D2A02" w:rsidRDefault="004D2A02"/>
    <w:p w:rsidR="004D2A02" w:rsidRDefault="004D2A02">
      <w:bookmarkStart w:id="1161" w:name="INPUT_1050"/>
      <w:r>
        <w:rPr>
          <w:rStyle w:val="Input"/>
        </w:rPr>
        <w:t xml:space="preserve">whos </w:t>
      </w:r>
      <w:bookmarkEnd w:id="1161"/>
      <w:r>
        <w:t xml:space="preserve"> </w:t>
      </w:r>
    </w:p>
    <w:p w:rsidR="009B118F" w:rsidRDefault="009B118F">
      <w:pPr>
        <w:rPr>
          <w:rStyle w:val="Output"/>
        </w:rPr>
      </w:pPr>
      <w:bookmarkStart w:id="1162" w:name="OUTPUT_1050"/>
      <w:r>
        <w:rPr>
          <w:rStyle w:val="Output"/>
        </w:rPr>
        <w:t xml:space="preserve">  Name      Size            Bytes  Class     Attributes</w:t>
      </w:r>
    </w:p>
    <w:p w:rsidR="009B118F" w:rsidRDefault="009B118F">
      <w:pPr>
        <w:rPr>
          <w:rStyle w:val="Output"/>
        </w:rPr>
      </w:pPr>
    </w:p>
    <w:p w:rsidR="009B118F" w:rsidRDefault="009B118F">
      <w:pPr>
        <w:rPr>
          <w:rStyle w:val="Output"/>
        </w:rPr>
      </w:pPr>
      <w:r>
        <w:rPr>
          <w:rStyle w:val="Output"/>
        </w:rPr>
        <w:t xml:space="preserve">  A         3x3                72  double              </w:t>
      </w:r>
    </w:p>
    <w:p w:rsidR="004D2A02" w:rsidRDefault="009B118F">
      <w:r>
        <w:rPr>
          <w:rStyle w:val="Output"/>
        </w:rPr>
        <w:t xml:space="preserve">  S         3x3                64  double    sparse    </w:t>
      </w:r>
      <w:r w:rsidR="004D2A02">
        <w:rPr>
          <w:rStyle w:val="Output"/>
        </w:rPr>
        <w:t xml:space="preserve"> </w:t>
      </w:r>
      <w:bookmarkEnd w:id="1162"/>
      <w:r w:rsidR="004D2A02">
        <w:t xml:space="preserve"> </w:t>
      </w:r>
    </w:p>
    <w:p w:rsidR="004D2A02" w:rsidRDefault="004D2A02"/>
    <w:p w:rsidR="004D2A02" w:rsidRDefault="004D2A02">
      <w:pPr>
        <w:pStyle w:val="Footer"/>
        <w:tabs>
          <w:tab w:val="clear" w:pos="4320"/>
          <w:tab w:val="clear" w:pos="8640"/>
        </w:tabs>
      </w:pPr>
      <w:r>
        <w:t xml:space="preserve">Unfortunately, this form of the sparse command is not particularly useful, since if </w:t>
      </w:r>
      <w:r>
        <w:rPr>
          <w:b/>
        </w:rPr>
        <w:t>A</w:t>
      </w:r>
      <w:r>
        <w:t xml:space="preserve"> is large, it can be very time-consuming to first create it in dense format. The command </w:t>
      </w:r>
      <w:r>
        <w:rPr>
          <w:b/>
          <w:bCs/>
        </w:rPr>
        <w:t>S = sparse(m,n)</w:t>
      </w:r>
      <w:r>
        <w:t xml:space="preserve"> (as we have already seen) creates an </w:t>
      </w:r>
      <w:r>
        <w:rPr>
          <w:i/>
          <w:iCs/>
        </w:rPr>
        <w:t>m</w:t>
      </w:r>
      <w:r>
        <w:t xml:space="preserve"> by </w:t>
      </w:r>
      <w:r>
        <w:rPr>
          <w:i/>
          <w:iCs/>
        </w:rPr>
        <w:t>n</w:t>
      </w:r>
      <w:r>
        <w:t xml:space="preserve">  zero matrix in sparse format. Entries can then be added one-by-one:</w:t>
      </w:r>
    </w:p>
    <w:p w:rsidR="004D2A02" w:rsidRDefault="004D2A02"/>
    <w:p w:rsidR="004D2A02" w:rsidRDefault="004D2A02">
      <w:bookmarkStart w:id="1163" w:name="INPUT_1051"/>
      <w:r>
        <w:rPr>
          <w:rStyle w:val="Input"/>
        </w:rPr>
        <w:t xml:space="preserve">A = sparse(3,2) </w:t>
      </w:r>
      <w:bookmarkEnd w:id="1163"/>
      <w:r>
        <w:t xml:space="preserve"> </w:t>
      </w:r>
    </w:p>
    <w:p w:rsidR="009B118F" w:rsidRDefault="009B118F">
      <w:pPr>
        <w:rPr>
          <w:rStyle w:val="Output"/>
        </w:rPr>
      </w:pPr>
      <w:bookmarkStart w:id="1164" w:name="OUTPUT_1051"/>
      <w:r>
        <w:rPr>
          <w:rStyle w:val="Output"/>
        </w:rPr>
        <w:t>A =</w:t>
      </w:r>
    </w:p>
    <w:p w:rsidR="004D2A02" w:rsidRDefault="009B118F">
      <w:r>
        <w:rPr>
          <w:rStyle w:val="Output"/>
        </w:rPr>
        <w:t xml:space="preserve">   All zero sparse: 3-by-2</w:t>
      </w:r>
      <w:r w:rsidR="004D2A02">
        <w:rPr>
          <w:rStyle w:val="Output"/>
        </w:rPr>
        <w:t xml:space="preserve"> </w:t>
      </w:r>
      <w:bookmarkEnd w:id="1164"/>
      <w:r w:rsidR="004D2A02">
        <w:t xml:space="preserve"> </w:t>
      </w:r>
    </w:p>
    <w:p w:rsidR="004D2A02" w:rsidRDefault="004D2A02"/>
    <w:p w:rsidR="004D2A02" w:rsidRDefault="004D2A02">
      <w:pPr>
        <w:rPr>
          <w:rStyle w:val="Input"/>
        </w:rPr>
      </w:pPr>
      <w:bookmarkStart w:id="1165" w:name="INPUT_1052"/>
      <w:r>
        <w:rPr>
          <w:rStyle w:val="Input"/>
        </w:rPr>
        <w:t>A(1,2)=1;</w:t>
      </w:r>
    </w:p>
    <w:p w:rsidR="004D2A02" w:rsidRDefault="004D2A02">
      <w:pPr>
        <w:rPr>
          <w:rStyle w:val="Input"/>
        </w:rPr>
      </w:pPr>
      <w:r>
        <w:rPr>
          <w:rStyle w:val="Input"/>
        </w:rPr>
        <w:t>A(3,1)=4;</w:t>
      </w:r>
    </w:p>
    <w:p w:rsidR="004D2A02" w:rsidRDefault="004D2A02">
      <w:pPr>
        <w:rPr>
          <w:rStyle w:val="Input"/>
        </w:rPr>
      </w:pPr>
      <w:r>
        <w:rPr>
          <w:rStyle w:val="Input"/>
        </w:rPr>
        <w:t>A(3,2)=-1;</w:t>
      </w:r>
    </w:p>
    <w:p w:rsidR="004D2A02" w:rsidRDefault="004D2A02">
      <w:r>
        <w:rPr>
          <w:rStyle w:val="Input"/>
        </w:rPr>
        <w:t xml:space="preserve">A </w:t>
      </w:r>
      <w:bookmarkEnd w:id="1165"/>
      <w:r>
        <w:t xml:space="preserve"> </w:t>
      </w:r>
    </w:p>
    <w:p w:rsidR="009B118F" w:rsidRDefault="009B118F">
      <w:pPr>
        <w:rPr>
          <w:rStyle w:val="Output"/>
        </w:rPr>
      </w:pPr>
      <w:bookmarkStart w:id="1166" w:name="OUTPUT_1052"/>
      <w:r>
        <w:rPr>
          <w:rStyle w:val="Output"/>
        </w:rPr>
        <w:t>A =</w:t>
      </w:r>
    </w:p>
    <w:p w:rsidR="009B118F" w:rsidRDefault="009B118F">
      <w:pPr>
        <w:rPr>
          <w:rStyle w:val="Output"/>
        </w:rPr>
      </w:pPr>
      <w:r>
        <w:rPr>
          <w:rStyle w:val="Output"/>
        </w:rPr>
        <w:t xml:space="preserve">   (3,1)        4</w:t>
      </w:r>
    </w:p>
    <w:p w:rsidR="009B118F" w:rsidRDefault="009B118F">
      <w:pPr>
        <w:rPr>
          <w:rStyle w:val="Output"/>
        </w:rPr>
      </w:pPr>
      <w:r>
        <w:rPr>
          <w:rStyle w:val="Output"/>
        </w:rPr>
        <w:t xml:space="preserve">   (1,2)        1</w:t>
      </w:r>
    </w:p>
    <w:p w:rsidR="004D2A02" w:rsidRDefault="009B118F">
      <w:r>
        <w:rPr>
          <w:rStyle w:val="Output"/>
        </w:rPr>
        <w:t xml:space="preserve">   (3,2)       -1</w:t>
      </w:r>
      <w:r w:rsidR="004D2A02">
        <w:rPr>
          <w:rStyle w:val="Output"/>
        </w:rPr>
        <w:t xml:space="preserve"> </w:t>
      </w:r>
      <w:bookmarkEnd w:id="1166"/>
      <w:r w:rsidR="004D2A02">
        <w:t xml:space="preserve"> </w:t>
      </w:r>
    </w:p>
    <w:p w:rsidR="004D2A02" w:rsidRDefault="004D2A02"/>
    <w:p w:rsidR="004D2A02" w:rsidRDefault="004D2A02">
      <w:r>
        <w:t>(Of course, for this to be truly useful, the nonzeros would be added in a loop</w:t>
      </w:r>
      <w:r w:rsidR="00015FB2">
        <w:t xml:space="preserve"> or by some other method</w:t>
      </w:r>
      <w:r>
        <w:t>.)</w:t>
      </w:r>
    </w:p>
    <w:p w:rsidR="004D2A02" w:rsidRDefault="004D2A02"/>
    <w:p w:rsidR="004D2A02" w:rsidRDefault="004D2A02">
      <w:r>
        <w:t xml:space="preserve">Another version of the sparse command is </w:t>
      </w:r>
      <w:r>
        <w:rPr>
          <w:b/>
          <w:bCs/>
        </w:rPr>
        <w:t>S = sparse(I,J,S,m,n,maxnz)</w:t>
      </w:r>
      <w:r>
        <w:t xml:space="preserve">. This creates an </w:t>
      </w:r>
      <w:r>
        <w:rPr>
          <w:i/>
          <w:iCs/>
        </w:rPr>
        <w:t>m</w:t>
      </w:r>
      <w:r>
        <w:t xml:space="preserve"> by </w:t>
      </w:r>
      <w:r>
        <w:rPr>
          <w:i/>
          <w:iCs/>
        </w:rPr>
        <w:t>n</w:t>
      </w:r>
      <w:r>
        <w:t xml:space="preserve"> sparse matrix with entry </w:t>
      </w:r>
      <w:r>
        <w:rPr>
          <w:b/>
          <w:bCs/>
        </w:rPr>
        <w:t>(I(k),J(k))</w:t>
      </w:r>
      <w:r>
        <w:t xml:space="preserve"> equal to </w:t>
      </w:r>
      <w:r>
        <w:rPr>
          <w:b/>
          <w:bCs/>
        </w:rPr>
        <w:t>S(k)</w:t>
      </w:r>
      <w:r>
        <w:t xml:space="preserve">. The optional argument </w:t>
      </w:r>
      <w:r>
        <w:rPr>
          <w:b/>
          <w:bCs/>
        </w:rPr>
        <w:t>maxnz</w:t>
      </w:r>
      <w:r>
        <w:t xml:space="preserve"> causes MATLAB to pre-allocate storage for </w:t>
      </w:r>
      <w:r>
        <w:rPr>
          <w:b/>
          <w:bCs/>
        </w:rPr>
        <w:t>maxnz</w:t>
      </w:r>
      <w:r>
        <w:t xml:space="preserve"> nonzero entries, which can increase efficiency in the case when more nonzeros will be later added to </w:t>
      </w:r>
      <w:r>
        <w:rPr>
          <w:b/>
          <w:bCs/>
        </w:rPr>
        <w:t>S</w:t>
      </w:r>
      <w:r>
        <w:t>.</w:t>
      </w:r>
    </w:p>
    <w:p w:rsidR="004D2A02" w:rsidRDefault="004D2A02"/>
    <w:p w:rsidR="004D2A02" w:rsidRDefault="004D2A02">
      <w:r>
        <w:t xml:space="preserve">There are still more versions of the </w:t>
      </w:r>
      <w:r>
        <w:rPr>
          <w:b/>
        </w:rPr>
        <w:t>sparse</w:t>
      </w:r>
      <w:r>
        <w:t xml:space="preserve"> command. See "help sparse" for details.</w:t>
      </w:r>
    </w:p>
    <w:p w:rsidR="004D2A02" w:rsidRDefault="004D2A02"/>
    <w:p w:rsidR="004D2A02" w:rsidRDefault="004D2A02">
      <w:r>
        <w:t xml:space="preserve">The most common type of sparse matrix is a banded matrix, that is, a matrix with a few nonzero diagonals. Such a matrix can be created with the </w:t>
      </w:r>
      <w:r>
        <w:rPr>
          <w:b/>
          <w:bCs/>
        </w:rPr>
        <w:t>spdiags</w:t>
      </w:r>
      <w:r>
        <w:t xml:space="preserve"> command. Consider the following matrix:</w:t>
      </w:r>
    </w:p>
    <w:p w:rsidR="004D2A02" w:rsidRDefault="004D2A02"/>
    <w:p w:rsidR="004D2A02" w:rsidRDefault="004D2A02">
      <w:pPr>
        <w:rPr>
          <w:rStyle w:val="Input"/>
        </w:rPr>
      </w:pPr>
      <w:bookmarkStart w:id="1167" w:name="INPUT_1054"/>
      <w:r>
        <w:rPr>
          <w:rStyle w:val="Input"/>
        </w:rPr>
        <w:t>A =[</w:t>
      </w:r>
    </w:p>
    <w:p w:rsidR="004D2A02" w:rsidRDefault="004D2A02">
      <w:pPr>
        <w:rPr>
          <w:rStyle w:val="Input"/>
        </w:rPr>
      </w:pPr>
      <w:r>
        <w:rPr>
          <w:rStyle w:val="Input"/>
        </w:rPr>
        <w:t xml:space="preserve">    64   -16     0   -16     0     0     0     0     0</w:t>
      </w:r>
    </w:p>
    <w:p w:rsidR="004D2A02" w:rsidRDefault="004D2A02">
      <w:pPr>
        <w:rPr>
          <w:rStyle w:val="Input"/>
        </w:rPr>
      </w:pPr>
      <w:r>
        <w:rPr>
          <w:rStyle w:val="Input"/>
        </w:rPr>
        <w:t xml:space="preserve">   -16    64   -16     0   -16     0     0     0     0</w:t>
      </w:r>
    </w:p>
    <w:p w:rsidR="004D2A02" w:rsidRDefault="004D2A02">
      <w:pPr>
        <w:rPr>
          <w:rStyle w:val="Input"/>
        </w:rPr>
      </w:pPr>
      <w:r>
        <w:rPr>
          <w:rStyle w:val="Input"/>
        </w:rPr>
        <w:t xml:space="preserve">     0   -16    64     0     0   -16     0     0     0</w:t>
      </w:r>
    </w:p>
    <w:p w:rsidR="004D2A02" w:rsidRDefault="004D2A02">
      <w:pPr>
        <w:rPr>
          <w:rStyle w:val="Input"/>
        </w:rPr>
      </w:pPr>
      <w:r>
        <w:rPr>
          <w:rStyle w:val="Input"/>
        </w:rPr>
        <w:t xml:space="preserve">   -16     0     0    64   -16     0   -16     0     0</w:t>
      </w:r>
    </w:p>
    <w:p w:rsidR="004D2A02" w:rsidRDefault="004D2A02">
      <w:pPr>
        <w:rPr>
          <w:rStyle w:val="Input"/>
        </w:rPr>
      </w:pPr>
      <w:r>
        <w:rPr>
          <w:rStyle w:val="Input"/>
        </w:rPr>
        <w:t xml:space="preserve">     0   -16     0   -16    64   -16     0   -16     0</w:t>
      </w:r>
    </w:p>
    <w:p w:rsidR="004D2A02" w:rsidRDefault="004D2A02">
      <w:pPr>
        <w:rPr>
          <w:rStyle w:val="Input"/>
        </w:rPr>
      </w:pPr>
      <w:r>
        <w:rPr>
          <w:rStyle w:val="Input"/>
        </w:rPr>
        <w:t xml:space="preserve">     0     0   -16     0   -16    64     0     0   -16</w:t>
      </w:r>
    </w:p>
    <w:p w:rsidR="004D2A02" w:rsidRDefault="004D2A02">
      <w:pPr>
        <w:rPr>
          <w:rStyle w:val="Input"/>
        </w:rPr>
      </w:pPr>
      <w:r>
        <w:rPr>
          <w:rStyle w:val="Input"/>
        </w:rPr>
        <w:t xml:space="preserve">     0     0     0   -16     0     0    64   -16     0</w:t>
      </w:r>
    </w:p>
    <w:p w:rsidR="004D2A02" w:rsidRDefault="004D2A02">
      <w:pPr>
        <w:rPr>
          <w:rStyle w:val="Input"/>
        </w:rPr>
      </w:pPr>
      <w:r>
        <w:rPr>
          <w:rStyle w:val="Input"/>
        </w:rPr>
        <w:t xml:space="preserve">     0     0     0     0   -16     0   -16    64   -16</w:t>
      </w:r>
    </w:p>
    <w:p w:rsidR="004D2A02" w:rsidRDefault="004D2A02">
      <w:r>
        <w:rPr>
          <w:rStyle w:val="Input"/>
        </w:rPr>
        <w:t xml:space="preserve">     0     0     0     0     0   -16     0   -16    64]; </w:t>
      </w:r>
      <w:bookmarkEnd w:id="1167"/>
      <w:r>
        <w:t xml:space="preserve"> </w:t>
      </w:r>
    </w:p>
    <w:p w:rsidR="004D2A02" w:rsidRDefault="004D2A02">
      <w:r>
        <w:t xml:space="preserve"> </w:t>
      </w:r>
    </w:p>
    <w:p w:rsidR="004D2A02" w:rsidRDefault="004D2A02">
      <w:pPr>
        <w:pStyle w:val="Footer"/>
        <w:tabs>
          <w:tab w:val="clear" w:pos="4320"/>
          <w:tab w:val="clear" w:pos="8640"/>
        </w:tabs>
      </w:pPr>
    </w:p>
    <w:p w:rsidR="004D2A02" w:rsidRDefault="004D2A02">
      <w:r>
        <w:t xml:space="preserve">(notice the technique for entering the rows of a large matrix on several lines). This is a 9 by 9 matrix with 5 nonzero diagonals. In MATLAB's indexing scheme, the nonzero diagonals of </w:t>
      </w:r>
      <w:r>
        <w:rPr>
          <w:b/>
        </w:rPr>
        <w:t>A</w:t>
      </w:r>
      <w:r>
        <w:t xml:space="preserve"> are numbers -3, -1, 0, 1, </w:t>
      </w:r>
      <w:r>
        <w:lastRenderedPageBreak/>
        <w:t>and 3 (the main diagonal is number 0, the first subdiagonal is number -1, the first superdiagonal is number 1, and so forth). To create the same matrix in sparse format, it is first necessary to create a 9 by 5 matrix containing the nonzero diagonals of A. Of course, the diagonals, regarded as column vectors, have different lengths; only the main diagonal has length 9. In order to gather the various diagonals in a single matrix, the shorter diagonals must be padded with zeros</w:t>
      </w:r>
      <w:r w:rsidR="00D911BB">
        <w:t xml:space="preserve"> (or any other number---these extra entries are ignored)</w:t>
      </w:r>
      <w:r>
        <w:t>. The rule is that the extra zeros go at the bottom for subdiagonals and at the top for superdiagonals. Thus we create the following matrix:</w:t>
      </w:r>
    </w:p>
    <w:p w:rsidR="004D2A02" w:rsidRDefault="004D2A02"/>
    <w:p w:rsidR="004D2A02" w:rsidRDefault="004D2A02">
      <w:pPr>
        <w:rPr>
          <w:rStyle w:val="Input"/>
        </w:rPr>
      </w:pPr>
      <w:r>
        <w:t xml:space="preserve"> </w:t>
      </w:r>
      <w:bookmarkStart w:id="1168" w:name="INPUT_1055"/>
      <w:r>
        <w:rPr>
          <w:rStyle w:val="Input"/>
        </w:rPr>
        <w:t>B = [</w:t>
      </w:r>
    </w:p>
    <w:p w:rsidR="004D2A02" w:rsidRDefault="004D2A02">
      <w:pPr>
        <w:rPr>
          <w:rStyle w:val="Input"/>
        </w:rPr>
      </w:pPr>
      <w:r>
        <w:rPr>
          <w:rStyle w:val="Input"/>
        </w:rPr>
        <w:t xml:space="preserve">   -16   -16    64     0     0</w:t>
      </w:r>
    </w:p>
    <w:p w:rsidR="004D2A02" w:rsidRDefault="004D2A02">
      <w:pPr>
        <w:rPr>
          <w:rStyle w:val="Input"/>
        </w:rPr>
      </w:pPr>
      <w:r>
        <w:rPr>
          <w:rStyle w:val="Input"/>
        </w:rPr>
        <w:t xml:space="preserve">   -16   -16    64   -16     0</w:t>
      </w:r>
    </w:p>
    <w:p w:rsidR="004D2A02" w:rsidRDefault="004D2A02">
      <w:pPr>
        <w:rPr>
          <w:rStyle w:val="Input"/>
        </w:rPr>
      </w:pPr>
      <w:r>
        <w:rPr>
          <w:rStyle w:val="Input"/>
        </w:rPr>
        <w:t xml:space="preserve">   -16     0    64   -16     0</w:t>
      </w:r>
    </w:p>
    <w:p w:rsidR="004D2A02" w:rsidRDefault="004D2A02">
      <w:pPr>
        <w:rPr>
          <w:rStyle w:val="Input"/>
        </w:rPr>
      </w:pPr>
      <w:r>
        <w:rPr>
          <w:rStyle w:val="Input"/>
        </w:rPr>
        <w:t xml:space="preserve">   -16   -16    64     0   -16</w:t>
      </w:r>
    </w:p>
    <w:p w:rsidR="004D2A02" w:rsidRDefault="004D2A02">
      <w:pPr>
        <w:rPr>
          <w:rStyle w:val="Input"/>
        </w:rPr>
      </w:pPr>
      <w:r>
        <w:rPr>
          <w:rStyle w:val="Input"/>
        </w:rPr>
        <w:t xml:space="preserve">   -16   -16    64   -16   -16</w:t>
      </w:r>
    </w:p>
    <w:p w:rsidR="004D2A02" w:rsidRDefault="004D2A02">
      <w:pPr>
        <w:rPr>
          <w:rStyle w:val="Input"/>
        </w:rPr>
      </w:pPr>
      <w:r>
        <w:rPr>
          <w:rStyle w:val="Input"/>
        </w:rPr>
        <w:t xml:space="preserve">   -16     0    64   -16   -16</w:t>
      </w:r>
    </w:p>
    <w:p w:rsidR="004D2A02" w:rsidRDefault="004D2A02">
      <w:pPr>
        <w:rPr>
          <w:rStyle w:val="Input"/>
        </w:rPr>
      </w:pPr>
      <w:r>
        <w:rPr>
          <w:rStyle w:val="Input"/>
        </w:rPr>
        <w:t xml:space="preserve">     0   -16    64     0   -16</w:t>
      </w:r>
    </w:p>
    <w:p w:rsidR="004D2A02" w:rsidRDefault="004D2A02">
      <w:pPr>
        <w:rPr>
          <w:rStyle w:val="Input"/>
        </w:rPr>
      </w:pPr>
      <w:r>
        <w:rPr>
          <w:rStyle w:val="Input"/>
        </w:rPr>
        <w:t xml:space="preserve">     0   -16    64   -16   -16</w:t>
      </w:r>
    </w:p>
    <w:p w:rsidR="004D2A02" w:rsidRDefault="004D2A02">
      <w:r>
        <w:rPr>
          <w:rStyle w:val="Input"/>
        </w:rPr>
        <w:t xml:space="preserve">     0     0    64   -16   -16]; </w:t>
      </w:r>
      <w:bookmarkEnd w:id="1168"/>
      <w:r>
        <w:t xml:space="preserve"> </w:t>
      </w:r>
    </w:p>
    <w:p w:rsidR="004D2A02" w:rsidRDefault="004D2A02"/>
    <w:p w:rsidR="004D2A02" w:rsidRDefault="004D2A02">
      <w:r>
        <w:t>The spdiags command also needs the indices of the diagonals:</w:t>
      </w:r>
    </w:p>
    <w:p w:rsidR="004D2A02" w:rsidRDefault="004D2A02"/>
    <w:p w:rsidR="004D2A02" w:rsidRDefault="004D2A02">
      <w:bookmarkStart w:id="1169" w:name="INPUT_1056"/>
      <w:r>
        <w:rPr>
          <w:rStyle w:val="Input"/>
        </w:rPr>
        <w:t xml:space="preserve">d = [-3,-1,0,1,3]; </w:t>
      </w:r>
      <w:bookmarkEnd w:id="1169"/>
      <w:r>
        <w:t xml:space="preserve"> </w:t>
      </w:r>
    </w:p>
    <w:p w:rsidR="004D2A02" w:rsidRDefault="004D2A02"/>
    <w:p w:rsidR="004D2A02" w:rsidRDefault="004D2A02">
      <w:r>
        <w:t>The matrix is then created as follows:</w:t>
      </w:r>
    </w:p>
    <w:p w:rsidR="004D2A02" w:rsidRDefault="004D2A02"/>
    <w:p w:rsidR="004D2A02" w:rsidRDefault="004D2A02">
      <w:bookmarkStart w:id="1170" w:name="INPUT_1057"/>
      <w:r>
        <w:rPr>
          <w:rStyle w:val="Input"/>
        </w:rPr>
        <w:t xml:space="preserve">S = spdiags(B,d,9,9); </w:t>
      </w:r>
      <w:bookmarkEnd w:id="1170"/>
      <w:r>
        <w:t xml:space="preserve"> </w:t>
      </w:r>
    </w:p>
    <w:p w:rsidR="004D2A02" w:rsidRDefault="004D2A02"/>
    <w:p w:rsidR="004D2A02" w:rsidRDefault="004D2A02">
      <w:r>
        <w:t xml:space="preserve">The last two arguments give the size of </w:t>
      </w:r>
      <w:r>
        <w:rPr>
          <w:b/>
        </w:rPr>
        <w:t>S</w:t>
      </w:r>
      <w:r>
        <w:t>.</w:t>
      </w:r>
    </w:p>
    <w:p w:rsidR="004D2A02" w:rsidRDefault="004D2A02"/>
    <w:p w:rsidR="004D2A02" w:rsidRDefault="004D2A02">
      <w:r>
        <w:t xml:space="preserve">Perhaps the most common sparse matrix is the identity. Recall that an identity matrix can be created, in dense format, using the command </w:t>
      </w:r>
      <w:r>
        <w:rPr>
          <w:b/>
        </w:rPr>
        <w:t>eye</w:t>
      </w:r>
      <w:r>
        <w:t xml:space="preserve">. To create the </w:t>
      </w:r>
      <w:r>
        <w:rPr>
          <w:i/>
          <w:iCs/>
        </w:rPr>
        <w:t>n</w:t>
      </w:r>
      <w:r>
        <w:t xml:space="preserve"> by </w:t>
      </w:r>
      <w:r>
        <w:rPr>
          <w:i/>
          <w:iCs/>
        </w:rPr>
        <w:t>n</w:t>
      </w:r>
      <w:r>
        <w:t xml:space="preserve"> identity matrix in sparse format, use</w:t>
      </w:r>
    </w:p>
    <w:p w:rsidR="004D2A02" w:rsidRDefault="004D2A02">
      <w:r>
        <w:rPr>
          <w:b/>
          <w:bCs/>
        </w:rPr>
        <w:t>I = speye(n)</w:t>
      </w:r>
      <w:r>
        <w:t>.  For example:</w:t>
      </w:r>
    </w:p>
    <w:p w:rsidR="004D2A02" w:rsidRDefault="004D2A02"/>
    <w:p w:rsidR="004D2A02" w:rsidRDefault="004D2A02">
      <w:bookmarkStart w:id="1171" w:name="INPUT_1058"/>
      <w:r>
        <w:rPr>
          <w:rStyle w:val="Input"/>
        </w:rPr>
        <w:t xml:space="preserve">I=speye(3) </w:t>
      </w:r>
      <w:bookmarkEnd w:id="1171"/>
      <w:r>
        <w:t xml:space="preserve"> </w:t>
      </w:r>
    </w:p>
    <w:p w:rsidR="009B118F" w:rsidRDefault="009B118F">
      <w:pPr>
        <w:rPr>
          <w:rStyle w:val="Output"/>
        </w:rPr>
      </w:pPr>
      <w:bookmarkStart w:id="1172" w:name="OUTPUT_1058"/>
      <w:r>
        <w:rPr>
          <w:rStyle w:val="Output"/>
        </w:rPr>
        <w:t>I =</w:t>
      </w:r>
    </w:p>
    <w:p w:rsidR="009B118F" w:rsidRDefault="009B118F">
      <w:pPr>
        <w:rPr>
          <w:rStyle w:val="Output"/>
        </w:rPr>
      </w:pPr>
      <w:r>
        <w:rPr>
          <w:rStyle w:val="Output"/>
        </w:rPr>
        <w:t xml:space="preserve">   (1,1)        1</w:t>
      </w:r>
    </w:p>
    <w:p w:rsidR="009B118F" w:rsidRDefault="009B118F">
      <w:pPr>
        <w:rPr>
          <w:rStyle w:val="Output"/>
        </w:rPr>
      </w:pPr>
      <w:r>
        <w:rPr>
          <w:rStyle w:val="Output"/>
        </w:rPr>
        <w:t xml:space="preserve">   (2,2)        1</w:t>
      </w:r>
    </w:p>
    <w:p w:rsidR="004D2A02" w:rsidRDefault="009B118F">
      <w:r>
        <w:rPr>
          <w:rStyle w:val="Output"/>
        </w:rPr>
        <w:t xml:space="preserve">   (3,3)        1</w:t>
      </w:r>
      <w:r w:rsidR="004D2A02">
        <w:rPr>
          <w:rStyle w:val="Output"/>
        </w:rPr>
        <w:t xml:space="preserve"> </w:t>
      </w:r>
      <w:bookmarkEnd w:id="1172"/>
      <w:r w:rsidR="004D2A02">
        <w:t xml:space="preserve"> </w:t>
      </w:r>
    </w:p>
    <w:p w:rsidR="004D2A02" w:rsidRDefault="004D2A02"/>
    <w:p w:rsidR="004D2A02" w:rsidRDefault="004D2A02">
      <w:r>
        <w:t xml:space="preserve">Recall that the </w:t>
      </w:r>
      <w:r>
        <w:rPr>
          <w:b/>
          <w:bCs/>
        </w:rPr>
        <w:t>spy</w:t>
      </w:r>
      <w:r>
        <w:t xml:space="preserve"> command is very useful for visualizing a sparse matrix:</w:t>
      </w:r>
    </w:p>
    <w:p w:rsidR="004D2A02" w:rsidRDefault="004D2A02"/>
    <w:p w:rsidR="004D2A02" w:rsidRDefault="004D2A02">
      <w:bookmarkStart w:id="1173" w:name="INPUT_1059"/>
      <w:r>
        <w:rPr>
          <w:rStyle w:val="Input"/>
        </w:rPr>
        <w:t xml:space="preserve">spy(A) </w:t>
      </w:r>
      <w:bookmarkEnd w:id="1173"/>
      <w:r>
        <w:t xml:space="preserve"> </w:t>
      </w:r>
    </w:p>
    <w:p w:rsidR="004D2A02" w:rsidRDefault="009B118F">
      <w:bookmarkStart w:id="1174" w:name="OUTPUT_1059"/>
      <w:r>
        <w:rPr>
          <w:noProof/>
        </w:rPr>
        <w:lastRenderedPageBreak/>
        <w:drawing>
          <wp:inline distT="0" distB="0" distL="0" distR="0">
            <wp:extent cx="3657600" cy="3200400"/>
            <wp:effectExtent l="19050" t="0" r="0" b="0"/>
            <wp:docPr id="168" name="Picture 1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04"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174"/>
      <w:r w:rsidR="004D2A02">
        <w:t xml:space="preserve"> </w:t>
      </w:r>
    </w:p>
    <w:p w:rsidR="004D2A02" w:rsidRDefault="004D2A02">
      <w:pPr>
        <w:pStyle w:val="Footer"/>
        <w:tabs>
          <w:tab w:val="clear" w:pos="4320"/>
          <w:tab w:val="clear" w:pos="8640"/>
        </w:tabs>
      </w:pPr>
    </w:p>
    <w:p w:rsidR="004D2A02" w:rsidRDefault="004D2A02">
      <w:pPr>
        <w:pStyle w:val="Footer"/>
        <w:tabs>
          <w:tab w:val="clear" w:pos="4320"/>
          <w:tab w:val="clear" w:pos="8640"/>
        </w:tabs>
      </w:pPr>
    </w:p>
    <w:p w:rsidR="004D2A02" w:rsidRDefault="004D2A02" w:rsidP="00347365">
      <w:pPr>
        <w:pStyle w:val="Heading1"/>
      </w:pPr>
      <w:bookmarkStart w:id="1175" w:name="_Toc299541569"/>
      <w:r>
        <w:t>Chapter 6: Heat flow and diffusion</w:t>
      </w:r>
      <w:bookmarkEnd w:id="1175"/>
    </w:p>
    <w:p w:rsidR="0024219A" w:rsidRDefault="0024219A" w:rsidP="00347365">
      <w:pPr>
        <w:pStyle w:val="Heading1"/>
      </w:pPr>
    </w:p>
    <w:p w:rsidR="004D2A02" w:rsidRDefault="004D2A02" w:rsidP="0024219A">
      <w:pPr>
        <w:pStyle w:val="Heading2"/>
        <w:rPr>
          <w:rFonts w:ascii="Times New Roman" w:hAnsi="Times New Roman" w:cs="Times New Roman"/>
          <w:sz w:val="20"/>
          <w:szCs w:val="20"/>
        </w:rPr>
      </w:pPr>
      <w:bookmarkStart w:id="1176" w:name="_Toc299541570"/>
      <w:r>
        <w:t>Section 6.1: Fourier series methods for the heat equation</w:t>
      </w:r>
      <w:bookmarkEnd w:id="1176"/>
    </w:p>
    <w:p w:rsidR="004D2A02" w:rsidRDefault="004D2A02" w:rsidP="000F5E6A">
      <w:pPr>
        <w:pStyle w:val="Heading4"/>
      </w:pPr>
      <w:r>
        <w:t>Example 6.2: An inhomogeneous example</w:t>
      </w:r>
    </w:p>
    <w:p w:rsidR="004D2A02" w:rsidRDefault="004D2A02">
      <w:pPr>
        <w:pStyle w:val="Subtitle"/>
        <w:jc w:val="left"/>
      </w:pPr>
    </w:p>
    <w:p w:rsidR="004D2A02" w:rsidRDefault="004D2A02">
      <w:r>
        <w:t>Consider the IBVP</w:t>
      </w:r>
    </w:p>
    <w:p w:rsidR="004D2A02" w:rsidRDefault="004D2A02"/>
    <w:p w:rsidR="004D2A02" w:rsidRDefault="004D2A02">
      <w:pPr>
        <w:jc w:val="center"/>
      </w:pPr>
      <w:r w:rsidRPr="00CF596D">
        <w:rPr>
          <w:position w:val="-82"/>
        </w:rPr>
        <w:object w:dxaOrig="3660" w:dyaOrig="1760">
          <v:shape id="_x0000_i1051" type="#_x0000_t75" style="width:183pt;height:88.15pt" o:ole="">
            <v:imagedata r:id="rId105" o:title=""/>
          </v:shape>
          <o:OLEObject Type="Embed" ProgID="Equation.3" ShapeID="_x0000_i1051" DrawAspect="Content" ObjectID="_1373283624" r:id="rId106"/>
        </w:object>
      </w:r>
    </w:p>
    <w:p w:rsidR="004D2A02" w:rsidRDefault="004D2A02"/>
    <w:p w:rsidR="004D2A02" w:rsidRDefault="004D2A02">
      <w:r>
        <w:t xml:space="preserve">The constant </w:t>
      </w:r>
      <w:r>
        <w:rPr>
          <w:i/>
          <w:iCs/>
        </w:rPr>
        <w:t>A</w:t>
      </w:r>
      <w:r>
        <w:t xml:space="preserve"> has value 0.208 cm</w:t>
      </w:r>
      <w:r>
        <w:rPr>
          <w:vertAlign w:val="superscript"/>
        </w:rPr>
        <w:t>2</w:t>
      </w:r>
      <w:r>
        <w:t>/s.</w:t>
      </w:r>
    </w:p>
    <w:p w:rsidR="004D2A02" w:rsidRDefault="004D2A02"/>
    <w:p w:rsidR="004D2A02" w:rsidRDefault="004D2A02">
      <w:bookmarkStart w:id="1177" w:name="INPUT_819"/>
      <w:r>
        <w:rPr>
          <w:rStyle w:val="Input"/>
        </w:rPr>
        <w:t xml:space="preserve">clear </w:t>
      </w:r>
      <w:bookmarkEnd w:id="1177"/>
      <w:r>
        <w:t xml:space="preserve"> </w:t>
      </w:r>
    </w:p>
    <w:p w:rsidR="004D2A02" w:rsidRDefault="004D2A02">
      <w:bookmarkStart w:id="1178" w:name="INPUT_818"/>
      <w:r>
        <w:rPr>
          <w:rStyle w:val="Input"/>
        </w:rPr>
        <w:t xml:space="preserve">A=0.208 </w:t>
      </w:r>
      <w:bookmarkEnd w:id="1178"/>
      <w:r>
        <w:t xml:space="preserve"> </w:t>
      </w:r>
    </w:p>
    <w:p w:rsidR="009B118F" w:rsidRDefault="009B118F">
      <w:pPr>
        <w:rPr>
          <w:rStyle w:val="Output"/>
        </w:rPr>
      </w:pPr>
      <w:bookmarkStart w:id="1179" w:name="OUTPUT_818"/>
      <w:r>
        <w:rPr>
          <w:rStyle w:val="Output"/>
        </w:rPr>
        <w:t>A =</w:t>
      </w:r>
    </w:p>
    <w:p w:rsidR="004D2A02" w:rsidRDefault="009B118F">
      <w:r>
        <w:rPr>
          <w:rStyle w:val="Output"/>
        </w:rPr>
        <w:t xml:space="preserve">    0.2080</w:t>
      </w:r>
      <w:r w:rsidR="004D2A02">
        <w:rPr>
          <w:rStyle w:val="Output"/>
        </w:rPr>
        <w:t xml:space="preserve"> </w:t>
      </w:r>
      <w:bookmarkEnd w:id="1179"/>
      <w:r w:rsidR="004D2A02">
        <w:t xml:space="preserve"> </w:t>
      </w:r>
    </w:p>
    <w:p w:rsidR="004D2A02" w:rsidRDefault="004D2A02"/>
    <w:p w:rsidR="004D2A02" w:rsidRDefault="004D2A02">
      <w:r>
        <w:t>The solution can be written as</w:t>
      </w:r>
    </w:p>
    <w:p w:rsidR="004D2A02" w:rsidRDefault="004D2A02"/>
    <w:p w:rsidR="004D2A02" w:rsidRDefault="004D2A02">
      <w:r w:rsidRPr="00CF596D">
        <w:rPr>
          <w:position w:val="-28"/>
        </w:rPr>
        <w:object w:dxaOrig="2720" w:dyaOrig="680">
          <v:shape id="_x0000_i1052" type="#_x0000_t75" style="width:136.15pt;height:34.15pt" o:ole="">
            <v:imagedata r:id="rId107" o:title=""/>
          </v:shape>
          <o:OLEObject Type="Embed" ProgID="Equation.3" ShapeID="_x0000_i1052" DrawAspect="Content" ObjectID="_1373283625" r:id="rId108"/>
        </w:object>
      </w:r>
    </w:p>
    <w:p w:rsidR="004D2A02" w:rsidRDefault="004D2A02"/>
    <w:p w:rsidR="004D2A02" w:rsidRDefault="004D2A02">
      <w:r>
        <w:t xml:space="preserve">where the coefficient </w:t>
      </w:r>
      <w:r>
        <w:rPr>
          <w:i/>
          <w:iCs/>
        </w:rPr>
        <w:t>a</w:t>
      </w:r>
      <w:r>
        <w:rPr>
          <w:i/>
          <w:iCs/>
          <w:vertAlign w:val="subscript"/>
        </w:rPr>
        <w:t>n</w:t>
      </w:r>
      <w:r>
        <w:t>(</w:t>
      </w:r>
      <w:r>
        <w:rPr>
          <w:i/>
          <w:iCs/>
        </w:rPr>
        <w:t>t</w:t>
      </w:r>
      <w:r>
        <w:t>) satisfies the IVP</w:t>
      </w:r>
    </w:p>
    <w:p w:rsidR="004D2A02" w:rsidRDefault="004D2A02"/>
    <w:p w:rsidR="004D2A02" w:rsidRDefault="004D2A02">
      <w:pPr>
        <w:jc w:val="center"/>
      </w:pPr>
      <w:r w:rsidRPr="00CF596D">
        <w:rPr>
          <w:position w:val="-46"/>
        </w:rPr>
        <w:object w:dxaOrig="2760" w:dyaOrig="1040">
          <v:shape id="_x0000_i1053" type="#_x0000_t75" style="width:138pt;height:52.15pt" o:ole="">
            <v:imagedata r:id="rId109" o:title=""/>
          </v:shape>
          <o:OLEObject Type="Embed" ProgID="Equation.3" ShapeID="_x0000_i1053" DrawAspect="Content" ObjectID="_1373283626" r:id="rId110"/>
        </w:object>
      </w:r>
    </w:p>
    <w:p w:rsidR="004D2A02" w:rsidRDefault="004D2A02"/>
    <w:p w:rsidR="004D2A02" w:rsidRDefault="004D2A02">
      <w:r>
        <w:t xml:space="preserve">The values </w:t>
      </w:r>
      <w:r>
        <w:rPr>
          <w:i/>
          <w:iCs/>
        </w:rPr>
        <w:t>c</w:t>
      </w:r>
      <w:r>
        <w:rPr>
          <w:vertAlign w:val="subscript"/>
        </w:rPr>
        <w:t>1</w:t>
      </w:r>
      <w:r>
        <w:t xml:space="preserve">, </w:t>
      </w:r>
      <w:r>
        <w:rPr>
          <w:i/>
          <w:iCs/>
        </w:rPr>
        <w:t>c</w:t>
      </w:r>
      <w:r>
        <w:rPr>
          <w:vertAlign w:val="subscript"/>
        </w:rPr>
        <w:t>2</w:t>
      </w:r>
      <w:r>
        <w:t xml:space="preserve">, </w:t>
      </w:r>
      <w:r>
        <w:rPr>
          <w:i/>
          <w:iCs/>
        </w:rPr>
        <w:t>c</w:t>
      </w:r>
      <w:r>
        <w:rPr>
          <w:vertAlign w:val="subscript"/>
        </w:rPr>
        <w:t>3</w:t>
      </w:r>
      <w:r>
        <w:t>, ... are the Fourier sine coefficients of the constant function 10</w:t>
      </w:r>
      <w:r>
        <w:rPr>
          <w:vertAlign w:val="superscript"/>
        </w:rPr>
        <w:t>-7</w:t>
      </w:r>
      <w:r>
        <w:t>:</w:t>
      </w:r>
    </w:p>
    <w:p w:rsidR="004D2A02" w:rsidRDefault="004D2A02"/>
    <w:p w:rsidR="004D2A02" w:rsidRDefault="004D2A02">
      <w:bookmarkStart w:id="1180" w:name="INPUT_820"/>
      <w:r>
        <w:rPr>
          <w:rStyle w:val="Input"/>
        </w:rPr>
        <w:t xml:space="preserve">syms n x pi </w:t>
      </w:r>
      <w:bookmarkEnd w:id="1180"/>
      <w:r>
        <w:t xml:space="preserve"> </w:t>
      </w:r>
    </w:p>
    <w:p w:rsidR="004D2A02" w:rsidRDefault="004D2A02">
      <w:bookmarkStart w:id="1181" w:name="INPUT_821"/>
      <w:r>
        <w:rPr>
          <w:rStyle w:val="Input"/>
        </w:rPr>
        <w:t xml:space="preserve">2/100*int(10^(-7)*sin(n*pi*x/100),x,0,100) </w:t>
      </w:r>
      <w:bookmarkEnd w:id="1181"/>
      <w:r>
        <w:t xml:space="preserve"> </w:t>
      </w:r>
    </w:p>
    <w:p w:rsidR="009B118F" w:rsidRDefault="009B118F">
      <w:pPr>
        <w:rPr>
          <w:rStyle w:val="Output"/>
        </w:rPr>
      </w:pPr>
      <w:bookmarkStart w:id="1182" w:name="OUTPUT_821"/>
      <w:r>
        <w:rPr>
          <w:rStyle w:val="Output"/>
        </w:rPr>
        <w:t>ans =</w:t>
      </w:r>
    </w:p>
    <w:p w:rsidR="004D2A02" w:rsidRDefault="009B118F">
      <w:r>
        <w:rPr>
          <w:rStyle w:val="Output"/>
        </w:rPr>
        <w:t>-(cos(pi*n) - 1)/(5000000*pi*n)</w:t>
      </w:r>
      <w:r w:rsidR="004D2A02">
        <w:rPr>
          <w:rStyle w:val="Output"/>
        </w:rPr>
        <w:t xml:space="preserve"> </w:t>
      </w:r>
      <w:bookmarkEnd w:id="1182"/>
      <w:r w:rsidR="004D2A02">
        <w:t xml:space="preserve"> </w:t>
      </w:r>
    </w:p>
    <w:p w:rsidR="004D2A02" w:rsidRDefault="004D2A02">
      <w:bookmarkStart w:id="1183" w:name="INPUT_822"/>
      <w:r>
        <w:rPr>
          <w:rStyle w:val="Input"/>
        </w:rPr>
        <w:t xml:space="preserve">mysubs(ans,n) </w:t>
      </w:r>
      <w:bookmarkEnd w:id="1183"/>
      <w:r>
        <w:t xml:space="preserve"> </w:t>
      </w:r>
    </w:p>
    <w:p w:rsidR="009B118F" w:rsidRDefault="009B118F">
      <w:pPr>
        <w:rPr>
          <w:rStyle w:val="Output"/>
        </w:rPr>
      </w:pPr>
      <w:bookmarkStart w:id="1184" w:name="OUTPUT_822"/>
      <w:r>
        <w:rPr>
          <w:rStyle w:val="Output"/>
        </w:rPr>
        <w:t>ans =</w:t>
      </w:r>
    </w:p>
    <w:p w:rsidR="004D2A02" w:rsidRDefault="009B118F">
      <w:r>
        <w:rPr>
          <w:rStyle w:val="Output"/>
        </w:rPr>
        <w:t>-((-1)^n - 1)/(5000000*pi*n)</w:t>
      </w:r>
      <w:r w:rsidR="004D2A02">
        <w:t xml:space="preserve"> </w:t>
      </w:r>
      <w:bookmarkEnd w:id="1184"/>
      <w:r w:rsidR="004D2A02">
        <w:t xml:space="preserve"> </w:t>
      </w:r>
    </w:p>
    <w:p w:rsidR="004D2A02" w:rsidRDefault="004D2A02">
      <w:bookmarkStart w:id="1185" w:name="INPUT_823"/>
      <w:r>
        <w:rPr>
          <w:rStyle w:val="Input"/>
        </w:rPr>
        <w:t xml:space="preserve">c=ans </w:t>
      </w:r>
      <w:bookmarkEnd w:id="1185"/>
      <w:r>
        <w:t xml:space="preserve"> </w:t>
      </w:r>
    </w:p>
    <w:p w:rsidR="009B118F" w:rsidRDefault="009B118F">
      <w:pPr>
        <w:rPr>
          <w:rStyle w:val="Output"/>
        </w:rPr>
      </w:pPr>
      <w:bookmarkStart w:id="1186" w:name="OUTPUT_823"/>
      <w:r>
        <w:rPr>
          <w:rStyle w:val="Output"/>
        </w:rPr>
        <w:t>c =</w:t>
      </w:r>
    </w:p>
    <w:p w:rsidR="004D2A02" w:rsidRDefault="009B118F">
      <w:r>
        <w:rPr>
          <w:rStyle w:val="Output"/>
        </w:rPr>
        <w:t>-((-1)^n - 1)/(5000000*pi*n)</w:t>
      </w:r>
      <w:r w:rsidR="004D2A02">
        <w:t xml:space="preserve"> </w:t>
      </w:r>
      <w:bookmarkEnd w:id="1186"/>
      <w:r w:rsidR="004D2A02">
        <w:t xml:space="preserve"> </w:t>
      </w:r>
    </w:p>
    <w:p w:rsidR="004D2A02" w:rsidRDefault="004D2A02"/>
    <w:p w:rsidR="004D2A02" w:rsidRDefault="004953D5">
      <w:r>
        <w:t>The coefficient</w:t>
      </w:r>
      <w:r w:rsidR="004D2A02">
        <w:t xml:space="preserve"> </w:t>
      </w:r>
      <w:r w:rsidR="004D2A02">
        <w:rPr>
          <w:i/>
          <w:iCs/>
        </w:rPr>
        <w:t>a</w:t>
      </w:r>
      <w:r w:rsidR="004D2A02">
        <w:rPr>
          <w:i/>
          <w:vertAlign w:val="subscript"/>
        </w:rPr>
        <w:t>n</w:t>
      </w:r>
      <w:r w:rsidR="004D2A02">
        <w:t>(</w:t>
      </w:r>
      <w:r w:rsidR="004D2A02">
        <w:rPr>
          <w:i/>
          <w:iCs/>
        </w:rPr>
        <w:t>t</w:t>
      </w:r>
      <w:r w:rsidR="004D2A02">
        <w:t xml:space="preserve">) </w:t>
      </w:r>
      <w:r>
        <w:t xml:space="preserve">is given </w:t>
      </w:r>
      <w:r w:rsidR="004D2A02">
        <w:t>by the following formula:</w:t>
      </w:r>
    </w:p>
    <w:p w:rsidR="004D2A02" w:rsidRDefault="004D2A02"/>
    <w:p w:rsidR="004D2A02" w:rsidRDefault="004D2A02">
      <w:bookmarkStart w:id="1187" w:name="INPUT_824"/>
      <w:r>
        <w:rPr>
          <w:rStyle w:val="Input"/>
        </w:rPr>
        <w:t xml:space="preserve">syms t s </w:t>
      </w:r>
      <w:bookmarkEnd w:id="1187"/>
      <w:r>
        <w:t xml:space="preserve"> </w:t>
      </w:r>
    </w:p>
    <w:p w:rsidR="004D2A02" w:rsidRDefault="004D2A02">
      <w:bookmarkStart w:id="1188" w:name="INPUT_825"/>
      <w:r>
        <w:rPr>
          <w:rStyle w:val="Input"/>
        </w:rPr>
        <w:t xml:space="preserve">int(exp(-A*n^2*pi^2*(t-s)/100^2)*c,s,0,t) </w:t>
      </w:r>
      <w:bookmarkEnd w:id="1188"/>
      <w:r>
        <w:t xml:space="preserve"> </w:t>
      </w:r>
    </w:p>
    <w:p w:rsidR="009B118F" w:rsidRDefault="009B118F">
      <w:pPr>
        <w:rPr>
          <w:rStyle w:val="Output"/>
        </w:rPr>
      </w:pPr>
      <w:bookmarkStart w:id="1189" w:name="OUTPUT_825"/>
      <w:r>
        <w:rPr>
          <w:rStyle w:val="Output"/>
        </w:rPr>
        <w:t>ans =</w:t>
      </w:r>
    </w:p>
    <w:p w:rsidR="004D2A02" w:rsidRDefault="009B118F">
      <w:r>
        <w:rPr>
          <w:rStyle w:val="Output"/>
        </w:rPr>
        <w:t>((-1)^n - 1)/(104*pi^3*n^3*exp((13*pi^2*n^2*t)/625000)) - ((-1)^n - 1)/(104*pi^3*n^3)</w:t>
      </w:r>
      <w:r w:rsidR="004D2A02">
        <w:t xml:space="preserve"> </w:t>
      </w:r>
      <w:bookmarkEnd w:id="1189"/>
      <w:r w:rsidR="004D2A02">
        <w:t xml:space="preserve"> </w:t>
      </w:r>
    </w:p>
    <w:p w:rsidR="004D2A02" w:rsidRDefault="004D2A02">
      <w:bookmarkStart w:id="1190" w:name="INPUT_826"/>
      <w:r>
        <w:rPr>
          <w:rStyle w:val="Input"/>
        </w:rPr>
        <w:t xml:space="preserve">a=simplify(ans) </w:t>
      </w:r>
      <w:bookmarkEnd w:id="1190"/>
      <w:r>
        <w:t xml:space="preserve"> </w:t>
      </w:r>
    </w:p>
    <w:p w:rsidR="009B118F" w:rsidRDefault="009B118F">
      <w:pPr>
        <w:rPr>
          <w:rStyle w:val="Output"/>
        </w:rPr>
      </w:pPr>
      <w:bookmarkStart w:id="1191" w:name="OUTPUT_826"/>
      <w:r>
        <w:rPr>
          <w:rStyle w:val="Output"/>
        </w:rPr>
        <w:t>a =</w:t>
      </w:r>
    </w:p>
    <w:p w:rsidR="004D2A02" w:rsidRDefault="009B118F">
      <w:r>
        <w:rPr>
          <w:rStyle w:val="Output"/>
        </w:rPr>
        <w:t>((1/exp((13*pi^2*n^2*t)/625000) - 1)*((-1)^n - 1))/(104*pi^3*n^3)</w:t>
      </w:r>
      <w:r w:rsidR="004D2A02">
        <w:rPr>
          <w:rStyle w:val="Output"/>
        </w:rPr>
        <w:t xml:space="preserve"> </w:t>
      </w:r>
      <w:bookmarkEnd w:id="1191"/>
      <w:r w:rsidR="004D2A02">
        <w:t xml:space="preserve"> </w:t>
      </w:r>
    </w:p>
    <w:p w:rsidR="004D2A02" w:rsidRDefault="004D2A02"/>
    <w:p w:rsidR="004D2A02" w:rsidRDefault="004D2A02">
      <w:r>
        <w:t>Next I define the (partial) Fourier series of the solution:</w:t>
      </w:r>
    </w:p>
    <w:p w:rsidR="004D2A02" w:rsidRDefault="004D2A02"/>
    <w:p w:rsidR="004D2A02" w:rsidRDefault="004D2A02">
      <w:bookmarkStart w:id="1192" w:name="INPUT_828"/>
      <w:r>
        <w:rPr>
          <w:rStyle w:val="Input"/>
        </w:rPr>
        <w:t xml:space="preserve">S=symsum(a*sin(n*pi*x/100),n,1,10); </w:t>
      </w:r>
      <w:bookmarkEnd w:id="1192"/>
      <w:r>
        <w:t xml:space="preserve"> </w:t>
      </w:r>
    </w:p>
    <w:p w:rsidR="004D2A02" w:rsidRDefault="004D2A02">
      <w:r>
        <w:t xml:space="preserve"> </w:t>
      </w:r>
    </w:p>
    <w:p w:rsidR="004D2A02" w:rsidRDefault="004D2A02">
      <w:r>
        <w:t xml:space="preserve">I can now look at some "snapshots" of the solution.  For example, I will show the concentration distribution after 10 minutes (600 seconds).  Some trial and error may be necessary to determine how many terms in the Fourier series are required for a qualitatively correct solution.  (As discussed in the text, this number decreases as </w:t>
      </w:r>
      <w:r>
        <w:rPr>
          <w:i/>
          <w:iCs/>
        </w:rPr>
        <w:t>t</w:t>
      </w:r>
      <w:r>
        <w:t xml:space="preserve"> increases.)</w:t>
      </w:r>
    </w:p>
    <w:p w:rsidR="004D2A02" w:rsidRDefault="004D2A02">
      <w:pPr>
        <w:pStyle w:val="Footer"/>
        <w:tabs>
          <w:tab w:val="clear" w:pos="4320"/>
          <w:tab w:val="clear" w:pos="8640"/>
        </w:tabs>
      </w:pPr>
    </w:p>
    <w:p w:rsidR="004D2A02" w:rsidRDefault="004D2A02">
      <w:bookmarkStart w:id="1193" w:name="INPUT_831"/>
      <w:r>
        <w:rPr>
          <w:rStyle w:val="Input"/>
        </w:rPr>
        <w:t xml:space="preserve">S600=subs(S,t,600); </w:t>
      </w:r>
      <w:bookmarkEnd w:id="1193"/>
      <w:r>
        <w:t xml:space="preserve"> </w:t>
      </w:r>
    </w:p>
    <w:p w:rsidR="004D2A02" w:rsidRDefault="004D2A02">
      <w:bookmarkStart w:id="1194" w:name="INPUT_829"/>
      <w:r>
        <w:rPr>
          <w:rStyle w:val="Input"/>
        </w:rPr>
        <w:t xml:space="preserve">xx=linspace(0,100,201); </w:t>
      </w:r>
      <w:bookmarkEnd w:id="1194"/>
      <w:r>
        <w:t xml:space="preserve"> </w:t>
      </w:r>
    </w:p>
    <w:p w:rsidR="004D2A02" w:rsidRDefault="004D2A02">
      <w:bookmarkStart w:id="1195" w:name="INPUT_830"/>
      <w:r>
        <w:rPr>
          <w:rStyle w:val="Input"/>
        </w:rPr>
        <w:t xml:space="preserve">plot(xx,subs(S600,x,xx)) </w:t>
      </w:r>
      <w:bookmarkEnd w:id="1195"/>
      <w:r>
        <w:t xml:space="preserve"> </w:t>
      </w:r>
    </w:p>
    <w:p w:rsidR="004D2A02" w:rsidRDefault="009B118F">
      <w:bookmarkStart w:id="1196" w:name="OUTPUT_830"/>
      <w:r>
        <w:rPr>
          <w:noProof/>
        </w:rPr>
        <w:lastRenderedPageBreak/>
        <w:drawing>
          <wp:inline distT="0" distB="0" distL="0" distR="0">
            <wp:extent cx="3657600" cy="3200400"/>
            <wp:effectExtent l="19050" t="0" r="0" b="0"/>
            <wp:docPr id="169" name="Picture 1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1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196"/>
      <w:r w:rsidR="004D2A02">
        <w:t xml:space="preserve"> </w:t>
      </w:r>
    </w:p>
    <w:p w:rsidR="004D2A02" w:rsidRDefault="004D2A02"/>
    <w:p w:rsidR="004D2A02" w:rsidRDefault="004D2A02">
      <w:r>
        <w:t>The wiggles in the graph suggest that 10 terms is not enough for a correct graph (after 10 minutes, the concentration distribution ought to be quite smooth).  Therefore, I will try again with 20 terms:</w:t>
      </w:r>
    </w:p>
    <w:p w:rsidR="004D2A02" w:rsidRDefault="004D2A02"/>
    <w:p w:rsidR="004D2A02" w:rsidRDefault="004D2A02">
      <w:bookmarkStart w:id="1197" w:name="INPUT_832"/>
      <w:r>
        <w:rPr>
          <w:rStyle w:val="Input"/>
        </w:rPr>
        <w:t xml:space="preserve">S=symsum(a*sin(n*pi*x/100),n,1,20); </w:t>
      </w:r>
      <w:bookmarkEnd w:id="1197"/>
      <w:r>
        <w:t xml:space="preserve"> </w:t>
      </w:r>
    </w:p>
    <w:p w:rsidR="004D2A02" w:rsidRDefault="004D2A02">
      <w:bookmarkStart w:id="1198" w:name="INPUT_833"/>
      <w:r>
        <w:rPr>
          <w:rStyle w:val="Input"/>
        </w:rPr>
        <w:t xml:space="preserve">S600=subs(S,t,600); </w:t>
      </w:r>
      <w:bookmarkEnd w:id="1198"/>
      <w:r>
        <w:t xml:space="preserve"> </w:t>
      </w:r>
    </w:p>
    <w:p w:rsidR="004D2A02" w:rsidRDefault="004D2A02">
      <w:bookmarkStart w:id="1199" w:name="INPUT_834"/>
      <w:r>
        <w:rPr>
          <w:rStyle w:val="Input"/>
        </w:rPr>
        <w:t xml:space="preserve">plot(xx,subs(S600,x,xx)) </w:t>
      </w:r>
      <w:bookmarkEnd w:id="1199"/>
      <w:r>
        <w:t xml:space="preserve"> </w:t>
      </w:r>
    </w:p>
    <w:p w:rsidR="004D2A02" w:rsidRDefault="009B118F">
      <w:bookmarkStart w:id="1200" w:name="OUTPUT_834"/>
      <w:r>
        <w:rPr>
          <w:noProof/>
        </w:rPr>
        <w:drawing>
          <wp:inline distT="0" distB="0" distL="0" distR="0">
            <wp:extent cx="3657600" cy="3200400"/>
            <wp:effectExtent l="19050" t="0" r="0" b="0"/>
            <wp:docPr id="170" name="Pictur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1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200"/>
      <w:r w:rsidR="004D2A02">
        <w:t xml:space="preserve"> </w:t>
      </w:r>
    </w:p>
    <w:p w:rsidR="004D2A02" w:rsidRDefault="004D2A02"/>
    <w:p w:rsidR="004D2A02" w:rsidRDefault="004D2A02">
      <w:r>
        <w:t>Now with 40 terms:</w:t>
      </w:r>
    </w:p>
    <w:p w:rsidR="004D2A02" w:rsidRDefault="004D2A02"/>
    <w:p w:rsidR="004D2A02" w:rsidRDefault="004D2A02">
      <w:bookmarkStart w:id="1201" w:name="INPUT_835"/>
      <w:r>
        <w:rPr>
          <w:rStyle w:val="Input"/>
        </w:rPr>
        <w:t xml:space="preserve">S=symsum(a*sin(n*pi*x/100),n,1,40); </w:t>
      </w:r>
      <w:bookmarkEnd w:id="1201"/>
      <w:r>
        <w:t xml:space="preserve"> </w:t>
      </w:r>
    </w:p>
    <w:p w:rsidR="004D2A02" w:rsidRDefault="004D2A02">
      <w:bookmarkStart w:id="1202" w:name="INPUT_836"/>
      <w:r>
        <w:rPr>
          <w:rStyle w:val="Input"/>
        </w:rPr>
        <w:t xml:space="preserve">S600=subs(S,t,600); </w:t>
      </w:r>
      <w:bookmarkEnd w:id="1202"/>
      <w:r>
        <w:t xml:space="preserve"> </w:t>
      </w:r>
    </w:p>
    <w:p w:rsidR="004D2A02" w:rsidRDefault="004D2A02">
      <w:bookmarkStart w:id="1203" w:name="INPUT_837"/>
      <w:r>
        <w:rPr>
          <w:rStyle w:val="Input"/>
        </w:rPr>
        <w:lastRenderedPageBreak/>
        <w:t xml:space="preserve">plot(xx,subs(S600,x,xx)) </w:t>
      </w:r>
      <w:bookmarkEnd w:id="1203"/>
      <w:r>
        <w:t xml:space="preserve"> </w:t>
      </w:r>
    </w:p>
    <w:p w:rsidR="004D2A02" w:rsidRDefault="009B118F">
      <w:bookmarkStart w:id="1204" w:name="OUTPUT_837"/>
      <w:r>
        <w:rPr>
          <w:noProof/>
        </w:rPr>
        <w:drawing>
          <wp:inline distT="0" distB="0" distL="0" distR="0">
            <wp:extent cx="3657600" cy="3200400"/>
            <wp:effectExtent l="19050" t="0" r="0" b="0"/>
            <wp:docPr id="171" name="Pictur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13"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204"/>
      <w:r w:rsidR="004D2A02">
        <w:t xml:space="preserve"> </w:t>
      </w:r>
    </w:p>
    <w:p w:rsidR="004D2A02" w:rsidRDefault="004D2A02"/>
    <w:p w:rsidR="004D2A02" w:rsidRDefault="004D2A02">
      <w:r>
        <w:t>It appears t</w:t>
      </w:r>
      <w:r w:rsidR="00B71F92">
        <w:t xml:space="preserve">hat 20 terms is enough for </w:t>
      </w:r>
      <w:r>
        <w:t xml:space="preserve">a qualitatively correct graph at </w:t>
      </w:r>
      <w:r>
        <w:rPr>
          <w:i/>
          <w:iCs/>
        </w:rPr>
        <w:t>t</w:t>
      </w:r>
      <w:r>
        <w:t>=600.</w:t>
      </w:r>
    </w:p>
    <w:p w:rsidR="00A42DCD" w:rsidRDefault="00A42DCD">
      <w:pPr>
        <w:pStyle w:val="Subtitle"/>
      </w:pPr>
    </w:p>
    <w:p w:rsidR="004D2A02" w:rsidRDefault="004D2A02" w:rsidP="00A42DCD">
      <w:pPr>
        <w:pStyle w:val="Heading2"/>
      </w:pPr>
      <w:bookmarkStart w:id="1205" w:name="_Toc299541571"/>
      <w:r>
        <w:t>Section 6.4: Finite element methods for the heat equation</w:t>
      </w:r>
      <w:bookmarkEnd w:id="1205"/>
    </w:p>
    <w:p w:rsidR="004D2A02" w:rsidRDefault="004D2A02"/>
    <w:p w:rsidR="004D2A02" w:rsidRDefault="004D2A02">
      <w:r>
        <w:t xml:space="preserve">Now I will show how to use the backward Euler method with finite element discretization to (approximately) solve the heat equation.  Since the backward Euler method is implicit, it is necessary to solve an equation at each step.  This makes it difficult to write a general-purpose program implementing backward Euler, and I will not attempt to do so.  Instead, the function </w:t>
      </w:r>
      <w:r>
        <w:rPr>
          <w:b/>
          <w:bCs/>
        </w:rPr>
        <w:t>beuler.m</w:t>
      </w:r>
      <w:r>
        <w:t xml:space="preserve"> applies the backward Euler method to the system of  ODEs</w:t>
      </w:r>
    </w:p>
    <w:p w:rsidR="004D2A02" w:rsidRDefault="004D2A02"/>
    <w:p w:rsidR="004D2A02" w:rsidRDefault="004D2A02">
      <w:pPr>
        <w:jc w:val="center"/>
      </w:pPr>
      <w:r w:rsidRPr="00CF596D">
        <w:rPr>
          <w:position w:val="-44"/>
        </w:rPr>
        <w:object w:dxaOrig="2439" w:dyaOrig="999">
          <v:shape id="_x0000_i1054" type="#_x0000_t75" style="width:121.9pt;height:49.9pt" o:ole="">
            <v:imagedata r:id="rId114" o:title=""/>
          </v:shape>
          <o:OLEObject Type="Embed" ProgID="Equation.3" ShapeID="_x0000_i1054" DrawAspect="Content" ObjectID="_1373283627" r:id="rId115"/>
        </w:object>
      </w:r>
    </w:p>
    <w:p w:rsidR="004D2A02" w:rsidRDefault="004D2A02"/>
    <w:p w:rsidR="004D2A02" w:rsidRDefault="004D2A02">
      <w:r>
        <w:t>which is the result of applying the finite element to the heat equation.</w:t>
      </w:r>
    </w:p>
    <w:p w:rsidR="004D2A02" w:rsidRDefault="004D2A02"/>
    <w:p w:rsidR="004D2A02" w:rsidRDefault="004D2A02">
      <w:bookmarkStart w:id="1206" w:name="INPUT_838"/>
      <w:r>
        <w:rPr>
          <w:rStyle w:val="Input"/>
        </w:rPr>
        <w:t xml:space="preserve">type beuler </w:t>
      </w:r>
      <w:bookmarkEnd w:id="1206"/>
      <w:r>
        <w:t xml:space="preserve"> </w:t>
      </w:r>
    </w:p>
    <w:p w:rsidR="009B118F" w:rsidRDefault="009B118F">
      <w:pPr>
        <w:rPr>
          <w:rStyle w:val="Output"/>
        </w:rPr>
      </w:pPr>
      <w:bookmarkStart w:id="1207" w:name="OUTPUT_838"/>
    </w:p>
    <w:p w:rsidR="009B118F" w:rsidRDefault="009B118F">
      <w:pPr>
        <w:rPr>
          <w:rStyle w:val="Output"/>
        </w:rPr>
      </w:pPr>
      <w:r>
        <w:rPr>
          <w:rStyle w:val="Output"/>
        </w:rPr>
        <w:t>function [a,t]=beuler(M,K,f,a0,N,dt)</w:t>
      </w:r>
    </w:p>
    <w:p w:rsidR="009B118F" w:rsidRDefault="009B118F">
      <w:pPr>
        <w:rPr>
          <w:rStyle w:val="Output"/>
        </w:rPr>
      </w:pPr>
    </w:p>
    <w:p w:rsidR="009B118F" w:rsidRDefault="009B118F">
      <w:pPr>
        <w:rPr>
          <w:rStyle w:val="Output"/>
        </w:rPr>
      </w:pPr>
      <w:r>
        <w:rPr>
          <w:rStyle w:val="Output"/>
        </w:rPr>
        <w:t>%[a,t]=beuler(M,K,f,a0,N,dt)</w:t>
      </w:r>
    </w:p>
    <w:p w:rsidR="009B118F" w:rsidRDefault="009B118F">
      <w:pPr>
        <w:rPr>
          <w:rStyle w:val="Output"/>
        </w:rPr>
      </w:pPr>
      <w:r>
        <w:rPr>
          <w:rStyle w:val="Output"/>
        </w:rPr>
        <w:t>%</w:t>
      </w:r>
    </w:p>
    <w:p w:rsidR="009B118F" w:rsidRDefault="009B118F">
      <w:pPr>
        <w:rPr>
          <w:rStyle w:val="Output"/>
        </w:rPr>
      </w:pPr>
      <w:r>
        <w:rPr>
          <w:rStyle w:val="Output"/>
        </w:rPr>
        <w:t>%   This function applies the backward Euler method to solve the</w:t>
      </w:r>
    </w:p>
    <w:p w:rsidR="009B118F" w:rsidRDefault="009B118F">
      <w:pPr>
        <w:rPr>
          <w:rStyle w:val="Output"/>
        </w:rPr>
      </w:pPr>
      <w:r>
        <w:rPr>
          <w:rStyle w:val="Output"/>
        </w:rPr>
        <w:t>%   IVP</w:t>
      </w:r>
    </w:p>
    <w:p w:rsidR="009B118F" w:rsidRDefault="009B118F">
      <w:pPr>
        <w:rPr>
          <w:rStyle w:val="Output"/>
        </w:rPr>
      </w:pPr>
      <w:r>
        <w:rPr>
          <w:rStyle w:val="Output"/>
        </w:rPr>
        <w:t>%</w:t>
      </w:r>
    </w:p>
    <w:p w:rsidR="009B118F" w:rsidRDefault="009B118F">
      <w:pPr>
        <w:rPr>
          <w:rStyle w:val="Output"/>
        </w:rPr>
      </w:pPr>
      <w:r>
        <w:rPr>
          <w:rStyle w:val="Output"/>
        </w:rPr>
        <w:t>%       Ma'+Ka=f(t),</w:t>
      </w:r>
    </w:p>
    <w:p w:rsidR="009B118F" w:rsidRDefault="009B118F">
      <w:pPr>
        <w:rPr>
          <w:rStyle w:val="Output"/>
        </w:rPr>
      </w:pPr>
      <w:r>
        <w:rPr>
          <w:rStyle w:val="Output"/>
        </w:rPr>
        <w:t>%       a(0)=a0,</w:t>
      </w:r>
    </w:p>
    <w:p w:rsidR="009B118F" w:rsidRDefault="009B118F">
      <w:pPr>
        <w:rPr>
          <w:rStyle w:val="Output"/>
        </w:rPr>
      </w:pPr>
      <w:r>
        <w:rPr>
          <w:rStyle w:val="Output"/>
        </w:rPr>
        <w:t>%</w:t>
      </w:r>
    </w:p>
    <w:p w:rsidR="009B118F" w:rsidRDefault="009B118F">
      <w:pPr>
        <w:rPr>
          <w:rStyle w:val="Output"/>
        </w:rPr>
      </w:pPr>
      <w:r>
        <w:rPr>
          <w:rStyle w:val="Output"/>
        </w:rPr>
        <w:t>%   where M and K are mxm matrices (with M invertible) and f is</w:t>
      </w:r>
    </w:p>
    <w:p w:rsidR="009B118F" w:rsidRDefault="009B118F">
      <w:pPr>
        <w:rPr>
          <w:rStyle w:val="Output"/>
        </w:rPr>
      </w:pPr>
      <w:r>
        <w:rPr>
          <w:rStyle w:val="Output"/>
        </w:rPr>
        <w:t>%   a vector-valued function taking two arguments, t and m.</w:t>
      </w:r>
    </w:p>
    <w:p w:rsidR="009B118F" w:rsidRDefault="009B118F">
      <w:pPr>
        <w:rPr>
          <w:rStyle w:val="Output"/>
        </w:rPr>
      </w:pPr>
      <w:r>
        <w:rPr>
          <w:rStyle w:val="Output"/>
        </w:rPr>
        <w:lastRenderedPageBreak/>
        <w:t>%</w:t>
      </w:r>
    </w:p>
    <w:p w:rsidR="009B118F" w:rsidRDefault="009B118F">
      <w:pPr>
        <w:rPr>
          <w:rStyle w:val="Output"/>
        </w:rPr>
      </w:pPr>
      <w:r>
        <w:rPr>
          <w:rStyle w:val="Output"/>
        </w:rPr>
        <w:t>%   N steps are taken, each of length dt.</w:t>
      </w:r>
    </w:p>
    <w:p w:rsidR="009B118F" w:rsidRDefault="009B118F">
      <w:pPr>
        <w:rPr>
          <w:rStyle w:val="Output"/>
        </w:rPr>
      </w:pPr>
    </w:p>
    <w:p w:rsidR="009B118F" w:rsidRDefault="009B118F">
      <w:pPr>
        <w:rPr>
          <w:rStyle w:val="Output"/>
        </w:rPr>
      </w:pPr>
      <w:r>
        <w:rPr>
          <w:rStyle w:val="Output"/>
        </w:rPr>
        <w:t>m=length(a0);</w:t>
      </w:r>
    </w:p>
    <w:p w:rsidR="009B118F" w:rsidRDefault="009B118F">
      <w:pPr>
        <w:rPr>
          <w:rStyle w:val="Output"/>
        </w:rPr>
      </w:pPr>
      <w:r>
        <w:rPr>
          <w:rStyle w:val="Output"/>
        </w:rPr>
        <w:t>a=zeros(m,N+1);</w:t>
      </w:r>
    </w:p>
    <w:p w:rsidR="009B118F" w:rsidRDefault="009B118F">
      <w:pPr>
        <w:rPr>
          <w:rStyle w:val="Output"/>
        </w:rPr>
      </w:pPr>
      <w:r>
        <w:rPr>
          <w:rStyle w:val="Output"/>
        </w:rPr>
        <w:t>a(:,1)=a0;</w:t>
      </w:r>
    </w:p>
    <w:p w:rsidR="009B118F" w:rsidRDefault="009B118F">
      <w:pPr>
        <w:rPr>
          <w:rStyle w:val="Output"/>
        </w:rPr>
      </w:pPr>
      <w:r>
        <w:rPr>
          <w:rStyle w:val="Output"/>
        </w:rPr>
        <w:t>t=linspace(0,N*dt,N+1)';</w:t>
      </w:r>
    </w:p>
    <w:p w:rsidR="009B118F" w:rsidRDefault="009B118F">
      <w:pPr>
        <w:rPr>
          <w:rStyle w:val="Output"/>
        </w:rPr>
      </w:pPr>
    </w:p>
    <w:p w:rsidR="009B118F" w:rsidRDefault="009B118F">
      <w:pPr>
        <w:rPr>
          <w:rStyle w:val="Output"/>
        </w:rPr>
      </w:pPr>
      <w:r>
        <w:rPr>
          <w:rStyle w:val="Output"/>
        </w:rPr>
        <w:t>L=M+dt*K;</w:t>
      </w:r>
    </w:p>
    <w:p w:rsidR="009B118F" w:rsidRDefault="009B118F">
      <w:pPr>
        <w:rPr>
          <w:rStyle w:val="Output"/>
        </w:rPr>
      </w:pPr>
      <w:r>
        <w:rPr>
          <w:rStyle w:val="Output"/>
        </w:rPr>
        <w:t>for ii=1:N</w:t>
      </w:r>
    </w:p>
    <w:p w:rsidR="009B118F" w:rsidRDefault="009B118F">
      <w:pPr>
        <w:rPr>
          <w:rStyle w:val="Output"/>
        </w:rPr>
      </w:pPr>
      <w:r>
        <w:rPr>
          <w:rStyle w:val="Output"/>
        </w:rPr>
        <w:t xml:space="preserve">   a(:,ii+1)=L\(M*a(:,ii)+dt*f(t(ii+1),m));</w:t>
      </w:r>
    </w:p>
    <w:p w:rsidR="004D2A02" w:rsidRDefault="009B118F">
      <w:r>
        <w:rPr>
          <w:rStyle w:val="Output"/>
        </w:rPr>
        <w:t>end</w:t>
      </w:r>
      <w:r w:rsidR="004D2A02">
        <w:t xml:space="preserve"> </w:t>
      </w:r>
      <w:bookmarkEnd w:id="1207"/>
      <w:r w:rsidR="004D2A02">
        <w:t xml:space="preserve"> </w:t>
      </w:r>
    </w:p>
    <w:p w:rsidR="004D2A02" w:rsidRDefault="004D2A02"/>
    <w:p w:rsidR="004D2A02" w:rsidRDefault="004D2A02">
      <w:r>
        <w:t xml:space="preserve">To solve a specific problem, I must compute the mass matrix </w:t>
      </w:r>
      <w:r>
        <w:rPr>
          <w:i/>
          <w:iCs/>
        </w:rPr>
        <w:t>M</w:t>
      </w:r>
      <w:r>
        <w:t xml:space="preserve">, the stiffness matrix </w:t>
      </w:r>
      <w:r>
        <w:rPr>
          <w:i/>
          <w:iCs/>
        </w:rPr>
        <w:t>K</w:t>
      </w:r>
      <w:r>
        <w:t xml:space="preserve">, the load vector </w:t>
      </w:r>
      <w:r>
        <w:rPr>
          <w:i/>
          <w:iCs/>
        </w:rPr>
        <w:t>f</w:t>
      </w:r>
      <w:r>
        <w:t>(</w:t>
      </w:r>
      <w:r>
        <w:rPr>
          <w:i/>
          <w:iCs/>
        </w:rPr>
        <w:t>t</w:t>
      </w:r>
      <w:r>
        <w:t xml:space="preserve">), and the initial data </w:t>
      </w:r>
      <w:r>
        <w:rPr>
          <w:i/>
          <w:iCs/>
        </w:rPr>
        <w:t>a</w:t>
      </w:r>
      <w:r>
        <w:rPr>
          <w:i/>
          <w:vertAlign w:val="subscript"/>
        </w:rPr>
        <w:t>0</w:t>
      </w:r>
      <w:r>
        <w:t>.  The techniques should by now be familiar.</w:t>
      </w:r>
    </w:p>
    <w:p w:rsidR="004D2A02" w:rsidRDefault="004D2A02"/>
    <w:p w:rsidR="004D2A02" w:rsidRDefault="004D2A02">
      <w:pPr>
        <w:pStyle w:val="TOC1"/>
      </w:pPr>
      <w:r>
        <w:t>Example 6.9</w:t>
      </w:r>
    </w:p>
    <w:p w:rsidR="004D2A02" w:rsidRDefault="004D2A02"/>
    <w:p w:rsidR="004D2A02" w:rsidRDefault="004D2A02">
      <w:r>
        <w:t xml:space="preserve">A 100 cm iron bar, with ρ=7.88, </w:t>
      </w:r>
      <w:r>
        <w:rPr>
          <w:i/>
          <w:iCs/>
        </w:rPr>
        <w:t>c</w:t>
      </w:r>
      <w:r>
        <w:t>=0.437, and κ=0.836, is chilled to an initial temperature of 0 degrees, and then heated internally with both ends maintained at 0 degrees.  The heat source is described by the function</w:t>
      </w:r>
    </w:p>
    <w:p w:rsidR="004D2A02" w:rsidRDefault="004D2A02"/>
    <w:p w:rsidR="004D2A02" w:rsidRDefault="004D2A02">
      <w:pPr>
        <w:jc w:val="center"/>
      </w:pPr>
      <w:r w:rsidRPr="00CF596D">
        <w:rPr>
          <w:position w:val="-10"/>
        </w:rPr>
        <w:object w:dxaOrig="2560" w:dyaOrig="360">
          <v:shape id="_x0000_i1055" type="#_x0000_t75" style="width:127.9pt;height:18pt" o:ole="">
            <v:imagedata r:id="rId116" o:title=""/>
          </v:shape>
          <o:OLEObject Type="Embed" ProgID="Equation.3" ShapeID="_x0000_i1055" DrawAspect="Content" ObjectID="_1373283628" r:id="rId117"/>
        </w:object>
      </w:r>
    </w:p>
    <w:p w:rsidR="004D2A02" w:rsidRDefault="004D2A02"/>
    <w:p w:rsidR="004D2A02" w:rsidRDefault="004D2A02">
      <w:r>
        <w:t xml:space="preserve">The temperature distribution is the solution of </w:t>
      </w:r>
    </w:p>
    <w:p w:rsidR="004D2A02" w:rsidRDefault="004D2A02"/>
    <w:p w:rsidR="004D2A02" w:rsidRDefault="004D2A02">
      <w:pPr>
        <w:jc w:val="center"/>
      </w:pPr>
      <w:r w:rsidRPr="00CF596D">
        <w:rPr>
          <w:position w:val="-10"/>
        </w:rPr>
        <w:object w:dxaOrig="180" w:dyaOrig="340">
          <v:shape id="_x0000_i1056" type="#_x0000_t75" style="width:9pt;height:16.9pt" o:ole="">
            <v:imagedata r:id="rId84" o:title=""/>
          </v:shape>
          <o:OLEObject Type="Embed" ProgID="Equation.3" ShapeID="_x0000_i1056" DrawAspect="Content" ObjectID="_1373283629" r:id="rId118"/>
        </w:object>
      </w:r>
      <w:r w:rsidRPr="00CF596D">
        <w:rPr>
          <w:position w:val="-82"/>
        </w:rPr>
        <w:object w:dxaOrig="4140" w:dyaOrig="1760">
          <v:shape id="_x0000_i1057" type="#_x0000_t75" style="width:207pt;height:88.15pt" o:ole="">
            <v:imagedata r:id="rId119" o:title=""/>
          </v:shape>
          <o:OLEObject Type="Embed" ProgID="Equation.3" ShapeID="_x0000_i1057" DrawAspect="Content" ObjectID="_1373283630" r:id="rId120"/>
        </w:object>
      </w:r>
    </w:p>
    <w:p w:rsidR="004D2A02" w:rsidRDefault="004D2A02">
      <w:pPr>
        <w:pStyle w:val="Footer"/>
        <w:tabs>
          <w:tab w:val="clear" w:pos="4320"/>
          <w:tab w:val="clear" w:pos="8640"/>
        </w:tabs>
      </w:pPr>
    </w:p>
    <w:p w:rsidR="004D2A02" w:rsidRDefault="004D2A02">
      <w:r>
        <w:t>I will use standard piecewise linear basis functions and the techniques introduced in Section 5.6 of this tutorial to compute the mass and stiffness matrices:</w:t>
      </w:r>
    </w:p>
    <w:p w:rsidR="004D2A02" w:rsidRDefault="004D2A02"/>
    <w:p w:rsidR="009223BE" w:rsidRDefault="009223BE" w:rsidP="009223BE">
      <w:bookmarkStart w:id="1208" w:name="INPUT_1160"/>
      <w:r w:rsidRPr="009223BE">
        <w:rPr>
          <w:rStyle w:val="Input"/>
        </w:rPr>
        <w:t xml:space="preserve">clear </w:t>
      </w:r>
      <w:bookmarkEnd w:id="1208"/>
      <w:r w:rsidRPr="009223BE">
        <w:t xml:space="preserve"> </w:t>
      </w:r>
    </w:p>
    <w:p w:rsidR="004D2A02" w:rsidRDefault="004D2A02">
      <w:bookmarkStart w:id="1209" w:name="INPUT_839"/>
      <w:r>
        <w:rPr>
          <w:rStyle w:val="Input"/>
        </w:rPr>
        <w:t xml:space="preserve">n=100 </w:t>
      </w:r>
      <w:bookmarkEnd w:id="1209"/>
      <w:r>
        <w:t xml:space="preserve"> </w:t>
      </w:r>
    </w:p>
    <w:p w:rsidR="009B118F" w:rsidRDefault="009B118F">
      <w:pPr>
        <w:rPr>
          <w:rStyle w:val="Output"/>
        </w:rPr>
      </w:pPr>
      <w:bookmarkStart w:id="1210" w:name="OUTPUT_839"/>
      <w:r>
        <w:rPr>
          <w:rStyle w:val="Output"/>
        </w:rPr>
        <w:t>n =</w:t>
      </w:r>
    </w:p>
    <w:p w:rsidR="004D2A02" w:rsidRDefault="009B118F">
      <w:r>
        <w:rPr>
          <w:rStyle w:val="Output"/>
        </w:rPr>
        <w:t xml:space="preserve">   100</w:t>
      </w:r>
      <w:r w:rsidR="004D2A02">
        <w:t xml:space="preserve"> </w:t>
      </w:r>
      <w:bookmarkEnd w:id="1210"/>
      <w:r w:rsidR="004D2A02">
        <w:t xml:space="preserve"> </w:t>
      </w:r>
    </w:p>
    <w:p w:rsidR="004D2A02" w:rsidRDefault="004D2A02">
      <w:bookmarkStart w:id="1211" w:name="INPUT_840"/>
      <w:r>
        <w:rPr>
          <w:rStyle w:val="Input"/>
        </w:rPr>
        <w:t xml:space="preserve">h=100/n </w:t>
      </w:r>
      <w:bookmarkEnd w:id="1211"/>
      <w:r>
        <w:t xml:space="preserve"> </w:t>
      </w:r>
    </w:p>
    <w:p w:rsidR="009B118F" w:rsidRDefault="009B118F">
      <w:pPr>
        <w:rPr>
          <w:rStyle w:val="Output"/>
        </w:rPr>
      </w:pPr>
      <w:bookmarkStart w:id="1212" w:name="OUTPUT_840"/>
      <w:r>
        <w:rPr>
          <w:rStyle w:val="Output"/>
        </w:rPr>
        <w:t>h =</w:t>
      </w:r>
    </w:p>
    <w:p w:rsidR="004D2A02" w:rsidRDefault="009B118F">
      <w:r>
        <w:rPr>
          <w:rStyle w:val="Output"/>
        </w:rPr>
        <w:t xml:space="preserve">     1</w:t>
      </w:r>
      <w:r w:rsidR="004D2A02">
        <w:t xml:space="preserve"> </w:t>
      </w:r>
      <w:bookmarkEnd w:id="1212"/>
      <w:r w:rsidR="004D2A02">
        <w:t xml:space="preserve"> </w:t>
      </w:r>
    </w:p>
    <w:p w:rsidR="004D2A02" w:rsidRDefault="004D2A02">
      <w:bookmarkStart w:id="1213" w:name="INPUT_841"/>
      <w:r>
        <w:rPr>
          <w:rStyle w:val="Input"/>
        </w:rPr>
        <w:t xml:space="preserve">k=0.836 </w:t>
      </w:r>
      <w:bookmarkEnd w:id="1213"/>
      <w:r>
        <w:t xml:space="preserve"> </w:t>
      </w:r>
    </w:p>
    <w:p w:rsidR="009B118F" w:rsidRDefault="009B118F">
      <w:pPr>
        <w:rPr>
          <w:rStyle w:val="Output"/>
        </w:rPr>
      </w:pPr>
      <w:bookmarkStart w:id="1214" w:name="OUTPUT_841"/>
      <w:r>
        <w:rPr>
          <w:rStyle w:val="Output"/>
        </w:rPr>
        <w:t>k =</w:t>
      </w:r>
    </w:p>
    <w:p w:rsidR="004D2A02" w:rsidRDefault="009B118F">
      <w:r>
        <w:rPr>
          <w:rStyle w:val="Output"/>
        </w:rPr>
        <w:t xml:space="preserve">    0.8360</w:t>
      </w:r>
      <w:r w:rsidR="004D2A02">
        <w:t xml:space="preserve"> </w:t>
      </w:r>
      <w:bookmarkEnd w:id="1214"/>
      <w:r w:rsidR="004D2A02">
        <w:t xml:space="preserve"> </w:t>
      </w:r>
    </w:p>
    <w:p w:rsidR="004D2A02" w:rsidRDefault="004D2A02">
      <w:bookmarkStart w:id="1215" w:name="INPUT_842"/>
      <w:r>
        <w:rPr>
          <w:rStyle w:val="Input"/>
        </w:rPr>
        <w:t xml:space="preserve">p=7.88 </w:t>
      </w:r>
      <w:bookmarkEnd w:id="1215"/>
      <w:r>
        <w:t xml:space="preserve"> </w:t>
      </w:r>
    </w:p>
    <w:p w:rsidR="009B118F" w:rsidRDefault="009B118F">
      <w:pPr>
        <w:rPr>
          <w:rStyle w:val="Output"/>
        </w:rPr>
      </w:pPr>
      <w:bookmarkStart w:id="1216" w:name="OUTPUT_842"/>
      <w:r>
        <w:rPr>
          <w:rStyle w:val="Output"/>
        </w:rPr>
        <w:t>p =</w:t>
      </w:r>
    </w:p>
    <w:p w:rsidR="004D2A02" w:rsidRDefault="009B118F">
      <w:r>
        <w:rPr>
          <w:rStyle w:val="Output"/>
        </w:rPr>
        <w:t xml:space="preserve">    7.8800</w:t>
      </w:r>
      <w:r w:rsidR="004D2A02">
        <w:t xml:space="preserve"> </w:t>
      </w:r>
      <w:bookmarkEnd w:id="1216"/>
      <w:r w:rsidR="004D2A02">
        <w:t xml:space="preserve"> </w:t>
      </w:r>
    </w:p>
    <w:p w:rsidR="004D2A02" w:rsidRDefault="004D2A02">
      <w:bookmarkStart w:id="1217" w:name="INPUT_843"/>
      <w:r>
        <w:rPr>
          <w:rStyle w:val="Input"/>
        </w:rPr>
        <w:t xml:space="preserve">c=0.437 </w:t>
      </w:r>
      <w:bookmarkEnd w:id="1217"/>
      <w:r>
        <w:t xml:space="preserve"> </w:t>
      </w:r>
    </w:p>
    <w:p w:rsidR="009B118F" w:rsidRDefault="009B118F">
      <w:pPr>
        <w:rPr>
          <w:rStyle w:val="Output"/>
        </w:rPr>
      </w:pPr>
      <w:bookmarkStart w:id="1218" w:name="OUTPUT_843"/>
      <w:r>
        <w:rPr>
          <w:rStyle w:val="Output"/>
        </w:rPr>
        <w:t>c =</w:t>
      </w:r>
    </w:p>
    <w:p w:rsidR="004D2A02" w:rsidRDefault="009B118F">
      <w:r>
        <w:rPr>
          <w:rStyle w:val="Output"/>
        </w:rPr>
        <w:t xml:space="preserve">    0.4370</w:t>
      </w:r>
      <w:r w:rsidR="004D2A02">
        <w:t xml:space="preserve"> </w:t>
      </w:r>
      <w:bookmarkEnd w:id="1218"/>
      <w:r w:rsidR="004D2A02">
        <w:t xml:space="preserve"> </w:t>
      </w:r>
    </w:p>
    <w:p w:rsidR="004D2A02" w:rsidRDefault="004D2A02"/>
    <w:p w:rsidR="00A33103" w:rsidRDefault="00A33103" w:rsidP="00A33103">
      <w:bookmarkStart w:id="1219" w:name="INPUT_1158"/>
      <w:r w:rsidRPr="00A33103">
        <w:rPr>
          <w:rStyle w:val="Input"/>
        </w:rPr>
        <w:t xml:space="preserve">K=spdiags([-k/h*ones(n-1,1),2*k/h*ones(n-1,1),-k/h*ones(n-1,1)],[-1,0,1],n-1,n-1); </w:t>
      </w:r>
      <w:bookmarkEnd w:id="1219"/>
      <w:r w:rsidRPr="00A33103">
        <w:t xml:space="preserve"> </w:t>
      </w:r>
    </w:p>
    <w:p w:rsidR="00A33103" w:rsidRDefault="00A33103">
      <w:pPr>
        <w:rPr>
          <w:rStyle w:val="Input"/>
        </w:rPr>
      </w:pPr>
      <w:bookmarkStart w:id="1220" w:name="INPUT_847"/>
      <w:r>
        <w:rPr>
          <w:rStyle w:val="Input"/>
        </w:rPr>
        <w:lastRenderedPageBreak/>
        <w:t>M=spdiags([p*c*h/6*ones(n-1,1),2*p*c*h/3*ones(n-1,1),p*c*h/6*ones(n-1,1)],[-1,0,1],n-1,n-1);</w:t>
      </w:r>
    </w:p>
    <w:bookmarkEnd w:id="1220"/>
    <w:p w:rsidR="004D2A02" w:rsidRPr="009223BE" w:rsidRDefault="004D2A02" w:rsidP="009223BE"/>
    <w:p w:rsidR="004D2A02" w:rsidRDefault="004D2A02">
      <w:r>
        <w:t>(Note that, for this constant coefficient problem, we do not need to perform any integrations, as we already know the entries in the mass and stiffness matrices.)</w:t>
      </w:r>
    </w:p>
    <w:p w:rsidR="004D2A02" w:rsidRDefault="004D2A02"/>
    <w:p w:rsidR="004D2A02" w:rsidRDefault="004D2A02">
      <w:r>
        <w:t>Now I compute the load vector.  Here is the typical entry:</w:t>
      </w:r>
    </w:p>
    <w:p w:rsidR="004D2A02" w:rsidRDefault="004D2A02"/>
    <w:p w:rsidR="004D2A02" w:rsidRDefault="004D2A02">
      <w:bookmarkStart w:id="1221" w:name="INPUT_854"/>
      <w:r>
        <w:rPr>
          <w:rStyle w:val="Input"/>
        </w:rPr>
        <w:t xml:space="preserve">clear ii </w:t>
      </w:r>
      <w:bookmarkEnd w:id="1221"/>
      <w:r>
        <w:t xml:space="preserve"> </w:t>
      </w:r>
    </w:p>
    <w:p w:rsidR="004D2A02" w:rsidRDefault="004D2A02">
      <w:bookmarkStart w:id="1222" w:name="INPUT_851"/>
      <w:r>
        <w:rPr>
          <w:rStyle w:val="Input"/>
        </w:rPr>
        <w:t xml:space="preserve">syms x t ii </w:t>
      </w:r>
      <w:bookmarkEnd w:id="1222"/>
      <w:r>
        <w:t xml:space="preserve"> </w:t>
      </w:r>
    </w:p>
    <w:p w:rsidR="004D2A02" w:rsidRDefault="004D2A02">
      <w:bookmarkStart w:id="1223" w:name="INPUT_852"/>
      <w:r>
        <w:rPr>
          <w:rStyle w:val="Input"/>
        </w:rPr>
        <w:t xml:space="preserve">phi1=(x-(ii-1)*h)/h </w:t>
      </w:r>
      <w:bookmarkEnd w:id="1223"/>
      <w:r>
        <w:t xml:space="preserve"> </w:t>
      </w:r>
    </w:p>
    <w:p w:rsidR="009B118F" w:rsidRDefault="009B118F">
      <w:pPr>
        <w:rPr>
          <w:rStyle w:val="Output"/>
        </w:rPr>
      </w:pPr>
      <w:bookmarkStart w:id="1224" w:name="OUTPUT_852"/>
      <w:r>
        <w:rPr>
          <w:rStyle w:val="Output"/>
        </w:rPr>
        <w:t>phi1 =</w:t>
      </w:r>
    </w:p>
    <w:p w:rsidR="004D2A02" w:rsidRDefault="009B118F">
      <w:r>
        <w:rPr>
          <w:rStyle w:val="Output"/>
        </w:rPr>
        <w:t>x - ii + 1</w:t>
      </w:r>
      <w:r w:rsidR="004D2A02">
        <w:t xml:space="preserve"> </w:t>
      </w:r>
      <w:bookmarkEnd w:id="1224"/>
      <w:r w:rsidR="004D2A02">
        <w:t xml:space="preserve"> </w:t>
      </w:r>
    </w:p>
    <w:p w:rsidR="004D2A02" w:rsidRDefault="004D2A02">
      <w:bookmarkStart w:id="1225" w:name="INPUT_853"/>
      <w:r>
        <w:rPr>
          <w:rStyle w:val="Input"/>
        </w:rPr>
        <w:t xml:space="preserve">phi2=-(x-(ii+1)*h)/h </w:t>
      </w:r>
      <w:bookmarkEnd w:id="1225"/>
      <w:r>
        <w:t xml:space="preserve"> </w:t>
      </w:r>
    </w:p>
    <w:p w:rsidR="009B118F" w:rsidRDefault="009B118F">
      <w:pPr>
        <w:rPr>
          <w:rStyle w:val="Output"/>
        </w:rPr>
      </w:pPr>
      <w:bookmarkStart w:id="1226" w:name="OUTPUT_853"/>
      <w:r>
        <w:rPr>
          <w:rStyle w:val="Output"/>
        </w:rPr>
        <w:t>phi2 =</w:t>
      </w:r>
    </w:p>
    <w:p w:rsidR="004D2A02" w:rsidRDefault="009B118F">
      <w:r>
        <w:rPr>
          <w:rStyle w:val="Output"/>
        </w:rPr>
        <w:t>ii - x + 1</w:t>
      </w:r>
      <w:r w:rsidR="004D2A02">
        <w:t xml:space="preserve"> </w:t>
      </w:r>
      <w:bookmarkEnd w:id="1226"/>
      <w:r w:rsidR="004D2A02">
        <w:t xml:space="preserve"> </w:t>
      </w:r>
    </w:p>
    <w:p w:rsidR="004D2A02" w:rsidRDefault="004D2A02">
      <w:pPr>
        <w:rPr>
          <w:vertAlign w:val="superscript"/>
        </w:rPr>
      </w:pPr>
      <w:bookmarkStart w:id="1227" w:name="INPUT_855"/>
      <w:r>
        <w:rPr>
          <w:rStyle w:val="Input"/>
        </w:rPr>
        <w:t xml:space="preserve">F=10^(-8)*t*x*(100-x)^2 </w:t>
      </w:r>
      <w:bookmarkEnd w:id="1227"/>
      <w:r>
        <w:t xml:space="preserve"> </w:t>
      </w:r>
    </w:p>
    <w:p w:rsidR="009B118F" w:rsidRDefault="009B118F">
      <w:pPr>
        <w:rPr>
          <w:rStyle w:val="Output"/>
        </w:rPr>
      </w:pPr>
      <w:bookmarkStart w:id="1228" w:name="OUTPUT_855"/>
      <w:r>
        <w:rPr>
          <w:rStyle w:val="Output"/>
        </w:rPr>
        <w:t>F =</w:t>
      </w:r>
    </w:p>
    <w:p w:rsidR="004D2A02" w:rsidRDefault="009B118F">
      <w:r>
        <w:rPr>
          <w:rStyle w:val="Output"/>
        </w:rPr>
        <w:t>(t*x*(x - 100)^2)/100000000</w:t>
      </w:r>
      <w:r w:rsidR="004D2A02">
        <w:t xml:space="preserve"> </w:t>
      </w:r>
      <w:bookmarkEnd w:id="1228"/>
      <w:r w:rsidR="004D2A02">
        <w:t xml:space="preserve"> </w:t>
      </w:r>
    </w:p>
    <w:p w:rsidR="004D2A02" w:rsidRDefault="004D2A02">
      <w:bookmarkStart w:id="1229" w:name="INPUT_856"/>
      <w:r>
        <w:rPr>
          <w:rStyle w:val="Input"/>
        </w:rPr>
        <w:t xml:space="preserve">int(F*subs(phi1),x,ii*h-h,ii*h)+int(F*subs(phi2),x,ii*h,ii*h+h) </w:t>
      </w:r>
      <w:bookmarkEnd w:id="1229"/>
      <w:r>
        <w:t xml:space="preserve"> </w:t>
      </w:r>
    </w:p>
    <w:p w:rsidR="009B118F" w:rsidRDefault="009B118F">
      <w:pPr>
        <w:rPr>
          <w:rStyle w:val="Output"/>
        </w:rPr>
      </w:pPr>
      <w:bookmarkStart w:id="1230" w:name="OUTPUT_856"/>
      <w:r>
        <w:rPr>
          <w:rStyle w:val="Output"/>
        </w:rPr>
        <w:t>ans =</w:t>
      </w:r>
    </w:p>
    <w:p w:rsidR="004D2A02" w:rsidRDefault="009B118F">
      <w:r>
        <w:rPr>
          <w:rStyle w:val="Output"/>
        </w:rPr>
        <w:t>(t*(30*ii^3 - 5970*ii^2 + 296015*ii + 99003))/6000000000 + (t*(30*ii^3 - 6030*ii^2 + 304015*ii - 101003))/6000000000</w:t>
      </w:r>
      <w:r w:rsidR="004D2A02">
        <w:t xml:space="preserve"> </w:t>
      </w:r>
      <w:bookmarkEnd w:id="1230"/>
      <w:r w:rsidR="004D2A02">
        <w:t xml:space="preserve"> </w:t>
      </w:r>
    </w:p>
    <w:p w:rsidR="004D2A02" w:rsidRDefault="004D2A02">
      <w:bookmarkStart w:id="1231" w:name="INPUT_857"/>
      <w:r>
        <w:rPr>
          <w:rStyle w:val="Input"/>
        </w:rPr>
        <w:t xml:space="preserve">simplify(ans) </w:t>
      </w:r>
      <w:bookmarkEnd w:id="1231"/>
      <w:r>
        <w:t xml:space="preserve"> </w:t>
      </w:r>
    </w:p>
    <w:p w:rsidR="009B118F" w:rsidRDefault="009B118F">
      <w:pPr>
        <w:rPr>
          <w:rStyle w:val="Output"/>
        </w:rPr>
      </w:pPr>
      <w:bookmarkStart w:id="1232" w:name="OUTPUT_857"/>
      <w:r>
        <w:rPr>
          <w:rStyle w:val="Output"/>
        </w:rPr>
        <w:t>ans =</w:t>
      </w:r>
    </w:p>
    <w:p w:rsidR="004D2A02" w:rsidRDefault="009B118F">
      <w:r>
        <w:rPr>
          <w:rStyle w:val="Output"/>
        </w:rPr>
        <w:t>(t*(6*ii^3 - 1200*ii^2 + 60003*ii - 200))/600000000</w:t>
      </w:r>
      <w:r w:rsidR="004D2A02">
        <w:t xml:space="preserve"> </w:t>
      </w:r>
      <w:bookmarkEnd w:id="1232"/>
      <w:r w:rsidR="004D2A02">
        <w:t xml:space="preserve"> </w:t>
      </w:r>
    </w:p>
    <w:p w:rsidR="004D2A02" w:rsidRDefault="004D2A02"/>
    <w:p w:rsidR="004D2A02" w:rsidRDefault="004D2A02">
      <w:r>
        <w:t xml:space="preserve">Now I need to turn this formula into a vector-valued function that I can pass to </w:t>
      </w:r>
      <w:r>
        <w:rPr>
          <w:b/>
          <w:bCs/>
        </w:rPr>
        <w:t>beuler</w:t>
      </w:r>
      <w:r>
        <w:t xml:space="preserve">.  I write an M-file function </w:t>
      </w:r>
      <w:r>
        <w:rPr>
          <w:b/>
          <w:bCs/>
        </w:rPr>
        <w:t>f6.m</w:t>
      </w:r>
      <w:r>
        <w:t>:</w:t>
      </w:r>
    </w:p>
    <w:p w:rsidR="004D2A02" w:rsidRDefault="004D2A02"/>
    <w:p w:rsidR="004D2A02" w:rsidRDefault="004D2A02">
      <w:bookmarkStart w:id="1233" w:name="INPUT_858"/>
      <w:r>
        <w:rPr>
          <w:rStyle w:val="Input"/>
        </w:rPr>
        <w:t xml:space="preserve">type f6 </w:t>
      </w:r>
      <w:bookmarkEnd w:id="1233"/>
      <w:r>
        <w:t xml:space="preserve"> </w:t>
      </w:r>
    </w:p>
    <w:p w:rsidR="009B118F" w:rsidRDefault="009B118F">
      <w:pPr>
        <w:rPr>
          <w:rStyle w:val="Output"/>
        </w:rPr>
      </w:pPr>
      <w:bookmarkStart w:id="1234" w:name="OUTPUT_858"/>
    </w:p>
    <w:p w:rsidR="009B118F" w:rsidRDefault="009B118F">
      <w:pPr>
        <w:rPr>
          <w:rStyle w:val="Output"/>
        </w:rPr>
      </w:pPr>
      <w:r>
        <w:rPr>
          <w:rStyle w:val="Output"/>
        </w:rPr>
        <w:t>function y=f(t,n)</w:t>
      </w:r>
    </w:p>
    <w:p w:rsidR="009B118F" w:rsidRDefault="009B118F">
      <w:pPr>
        <w:rPr>
          <w:rStyle w:val="Output"/>
        </w:rPr>
      </w:pPr>
    </w:p>
    <w:p w:rsidR="009B118F" w:rsidRDefault="009B118F">
      <w:pPr>
        <w:rPr>
          <w:rStyle w:val="Output"/>
        </w:rPr>
      </w:pPr>
      <w:r>
        <w:rPr>
          <w:rStyle w:val="Output"/>
        </w:rPr>
        <w:t>ii=(1:n)';</w:t>
      </w:r>
    </w:p>
    <w:p w:rsidR="009B118F" w:rsidRDefault="009B118F">
      <w:pPr>
        <w:rPr>
          <w:rStyle w:val="Output"/>
        </w:rPr>
      </w:pPr>
      <w:r>
        <w:rPr>
          <w:rStyle w:val="Output"/>
        </w:rPr>
        <w:t>y=(t*(6*ii.^3 - 1200*ii.^2 + 60003*ii - 200))/600000000;</w:t>
      </w:r>
    </w:p>
    <w:p w:rsidR="009B118F" w:rsidRDefault="009B118F">
      <w:pPr>
        <w:rPr>
          <w:rStyle w:val="Output"/>
        </w:rPr>
      </w:pPr>
      <w:r>
        <w:rPr>
          <w:rStyle w:val="Output"/>
        </w:rPr>
        <w:t>%y=-1/3000000*t+1/100000000*t*ii.^3-1/500000*t*ii.^2+...</w:t>
      </w:r>
    </w:p>
    <w:p w:rsidR="004D2A02" w:rsidRDefault="009B118F">
      <w:r>
        <w:rPr>
          <w:rStyle w:val="Output"/>
        </w:rPr>
        <w:t>%   20001/200000000*t*ii;</w:t>
      </w:r>
      <w:r w:rsidR="004D2A02">
        <w:t xml:space="preserve"> </w:t>
      </w:r>
      <w:bookmarkEnd w:id="1234"/>
      <w:r w:rsidR="004D2A02">
        <w:t xml:space="preserve"> </w:t>
      </w:r>
    </w:p>
    <w:p w:rsidR="004D2A02" w:rsidRDefault="004D2A02"/>
    <w:p w:rsidR="004D2A02" w:rsidRDefault="004D2A02">
      <w:r>
        <w:t xml:space="preserve">(Note the clever MATLAB programming in </w:t>
      </w:r>
      <w:r>
        <w:rPr>
          <w:b/>
          <w:bCs/>
        </w:rPr>
        <w:t>f6</w:t>
      </w:r>
      <w:r>
        <w:t xml:space="preserve">: I made </w:t>
      </w:r>
      <w:r>
        <w:rPr>
          <w:b/>
          <w:bCs/>
        </w:rPr>
        <w:t>ii</w:t>
      </w:r>
      <w:r>
        <w:t xml:space="preserve"> a vector with components equal to 1,2 ,...,</w:t>
      </w:r>
      <w:r>
        <w:rPr>
          <w:i/>
          <w:iCs/>
        </w:rPr>
        <w:t>n</w:t>
      </w:r>
      <w:r>
        <w:t>-1.</w:t>
      </w:r>
    </w:p>
    <w:p w:rsidR="004D2A02" w:rsidRDefault="004D2A02">
      <w:r>
        <w:t>Then I can compute the entire vector in one command rather than filling it one component at a time in a loop.)</w:t>
      </w:r>
    </w:p>
    <w:p w:rsidR="004D2A02" w:rsidRDefault="004D2A02"/>
    <w:p w:rsidR="004D2A02" w:rsidRDefault="004D2A02">
      <w:r>
        <w:t xml:space="preserve">Next I  create the initial vector </w:t>
      </w:r>
      <w:r>
        <w:rPr>
          <w:b/>
          <w:bCs/>
        </w:rPr>
        <w:t>a0</w:t>
      </w:r>
      <w:r>
        <w:t xml:space="preserve">.  Since the initial value in the IBVP is zero, </w:t>
      </w:r>
      <w:r>
        <w:rPr>
          <w:b/>
          <w:bCs/>
        </w:rPr>
        <w:t>a0</w:t>
      </w:r>
      <w:r>
        <w:t xml:space="preserve"> is the zero vector:</w:t>
      </w:r>
    </w:p>
    <w:p w:rsidR="004D2A02" w:rsidRDefault="004D2A02"/>
    <w:p w:rsidR="004D2A02" w:rsidRDefault="004D2A02">
      <w:bookmarkStart w:id="1235" w:name="INPUT_859"/>
      <w:r>
        <w:rPr>
          <w:rStyle w:val="Input"/>
        </w:rPr>
        <w:t xml:space="preserve">a0=zeros(n-1,1); </w:t>
      </w:r>
      <w:bookmarkEnd w:id="1235"/>
      <w:r>
        <w:t xml:space="preserve"> </w:t>
      </w:r>
    </w:p>
    <w:p w:rsidR="004D2A02" w:rsidRDefault="004D2A02"/>
    <w:p w:rsidR="004D2A02" w:rsidRDefault="004D2A02">
      <w:r>
        <w:t xml:space="preserve">Now I choose the time step  and invoke </w:t>
      </w:r>
      <w:r>
        <w:rPr>
          <w:b/>
          <w:bCs/>
        </w:rPr>
        <w:t>beuler</w:t>
      </w:r>
      <w:r>
        <w:t>:</w:t>
      </w:r>
    </w:p>
    <w:p w:rsidR="004D2A02" w:rsidRDefault="004D2A02"/>
    <w:p w:rsidR="004D2A02" w:rsidRDefault="004D2A02">
      <w:bookmarkStart w:id="1236" w:name="INPUT_860"/>
      <w:r>
        <w:rPr>
          <w:rStyle w:val="Input"/>
        </w:rPr>
        <w:t xml:space="preserve">dt=2; </w:t>
      </w:r>
      <w:bookmarkEnd w:id="1236"/>
      <w:r>
        <w:t xml:space="preserve"> </w:t>
      </w:r>
    </w:p>
    <w:p w:rsidR="009223BE" w:rsidRDefault="004D2A02">
      <w:pPr>
        <w:rPr>
          <w:rStyle w:val="Input"/>
        </w:rPr>
      </w:pPr>
      <w:bookmarkStart w:id="1237" w:name="INPUT_861"/>
      <w:r>
        <w:rPr>
          <w:rStyle w:val="Input"/>
        </w:rPr>
        <w:t xml:space="preserve">N=180/dt; </w:t>
      </w:r>
      <w:bookmarkEnd w:id="1237"/>
    </w:p>
    <w:p w:rsidR="004D2A02" w:rsidRDefault="009223BE" w:rsidP="009223BE">
      <w:bookmarkStart w:id="1238" w:name="INPUT_1159"/>
      <w:r w:rsidRPr="009223BE">
        <w:rPr>
          <w:rStyle w:val="Input"/>
        </w:rPr>
        <w:t>f=@f6;</w:t>
      </w:r>
      <w:r w:rsidR="004D2A02" w:rsidRPr="009223BE">
        <w:rPr>
          <w:rStyle w:val="Input"/>
        </w:rPr>
        <w:t xml:space="preserve"> </w:t>
      </w:r>
      <w:bookmarkEnd w:id="1238"/>
      <w:r w:rsidRPr="009223BE">
        <w:t xml:space="preserve"> </w:t>
      </w:r>
    </w:p>
    <w:p w:rsidR="004D2A02" w:rsidRDefault="009223BE">
      <w:bookmarkStart w:id="1239" w:name="INPUT_862"/>
      <w:r>
        <w:rPr>
          <w:rStyle w:val="Input"/>
        </w:rPr>
        <w:t>[a,t]=beuler(M,K,f</w:t>
      </w:r>
      <w:r w:rsidR="004D2A02">
        <w:rPr>
          <w:rStyle w:val="Input"/>
        </w:rPr>
        <w:t xml:space="preserve">,a0,N,dt); </w:t>
      </w:r>
      <w:bookmarkEnd w:id="1239"/>
      <w:r w:rsidR="004D2A02">
        <w:t xml:space="preserve"> </w:t>
      </w:r>
    </w:p>
    <w:p w:rsidR="006A3719" w:rsidRPr="006A3719" w:rsidRDefault="006A3719" w:rsidP="006A3719">
      <w:r w:rsidRPr="006A3719">
        <w:t xml:space="preserve"> </w:t>
      </w:r>
    </w:p>
    <w:p w:rsidR="009223BE" w:rsidRPr="009223BE" w:rsidRDefault="009223BE" w:rsidP="006A3719">
      <w:r w:rsidRPr="006A3719">
        <w:t xml:space="preserve"> </w:t>
      </w:r>
    </w:p>
    <w:p w:rsidR="004D2A02" w:rsidRPr="009223BE" w:rsidRDefault="004D2A02" w:rsidP="009223BE"/>
    <w:p w:rsidR="004D2A02" w:rsidRDefault="004D2A02">
      <w:r>
        <w:lastRenderedPageBreak/>
        <w:t xml:space="preserve">The last column of a gives the temperature distribution at time </w:t>
      </w:r>
      <w:r>
        <w:rPr>
          <w:i/>
          <w:iCs/>
        </w:rPr>
        <w:t>t</w:t>
      </w:r>
      <w:r>
        <w:t>=180 (seconds).  I will put in the zeros at the beginning and end that represent the Dirichlet conditions:</w:t>
      </w:r>
    </w:p>
    <w:p w:rsidR="004D2A02" w:rsidRDefault="004D2A02"/>
    <w:p w:rsidR="004D2A02" w:rsidRDefault="004D2A02">
      <w:bookmarkStart w:id="1240" w:name="INPUT_863"/>
      <w:r>
        <w:rPr>
          <w:rStyle w:val="Input"/>
        </w:rPr>
        <w:t xml:space="preserve">T=[0;a(:,N+1);0]; </w:t>
      </w:r>
      <w:bookmarkEnd w:id="1240"/>
      <w:r>
        <w:t xml:space="preserve"> </w:t>
      </w:r>
    </w:p>
    <w:p w:rsidR="004D2A02" w:rsidRDefault="004D2A02">
      <w:bookmarkStart w:id="1241" w:name="INPUT_864"/>
      <w:r>
        <w:rPr>
          <w:rStyle w:val="Input"/>
        </w:rPr>
        <w:t xml:space="preserve">xx=linspace(0,100,n+1)'; </w:t>
      </w:r>
      <w:bookmarkEnd w:id="1241"/>
      <w:r>
        <w:t xml:space="preserve"> </w:t>
      </w:r>
    </w:p>
    <w:p w:rsidR="004D2A02" w:rsidRDefault="004D2A02"/>
    <w:p w:rsidR="004D2A02" w:rsidRDefault="004D2A02">
      <w:r>
        <w:t>Here is a plot of the temperature after 3 minutes:</w:t>
      </w:r>
    </w:p>
    <w:p w:rsidR="004D2A02" w:rsidRDefault="004D2A02"/>
    <w:p w:rsidR="004D2A02" w:rsidRDefault="004D2A02">
      <w:bookmarkStart w:id="1242" w:name="INPUT_865"/>
      <w:r>
        <w:rPr>
          <w:rStyle w:val="Input"/>
        </w:rPr>
        <w:t xml:space="preserve">plot(xx,T) </w:t>
      </w:r>
      <w:bookmarkEnd w:id="1242"/>
      <w:r>
        <w:t xml:space="preserve"> </w:t>
      </w:r>
    </w:p>
    <w:p w:rsidR="004D2A02" w:rsidRDefault="009B118F">
      <w:bookmarkStart w:id="1243" w:name="OUTPUT_865"/>
      <w:r>
        <w:rPr>
          <w:noProof/>
        </w:rPr>
        <w:drawing>
          <wp:inline distT="0" distB="0" distL="0" distR="0">
            <wp:extent cx="3657600" cy="3200400"/>
            <wp:effectExtent l="19050" t="0" r="0" b="0"/>
            <wp:docPr id="172" name="Pictur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2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243"/>
      <w:r w:rsidR="004D2A02">
        <w:t xml:space="preserve"> </w:t>
      </w:r>
    </w:p>
    <w:p w:rsidR="004D2A02" w:rsidRDefault="004D2A02"/>
    <w:p w:rsidR="004D2A02" w:rsidRDefault="004D2A02"/>
    <w:p w:rsidR="00F12B0D" w:rsidRPr="00F12B0D" w:rsidRDefault="00F12B0D" w:rsidP="00561C88">
      <w:pPr>
        <w:pStyle w:val="Heading1"/>
      </w:pPr>
      <w:bookmarkStart w:id="1244" w:name="_Toc299541572"/>
      <w:r w:rsidRPr="00F12B0D">
        <w:t>Chapter 8: First-Order PDEs and the Method of Characteristics</w:t>
      </w:r>
      <w:bookmarkEnd w:id="1244"/>
    </w:p>
    <w:p w:rsidR="00F12B0D" w:rsidRDefault="00F12B0D">
      <w:pPr>
        <w:rPr>
          <w:sz w:val="32"/>
        </w:rPr>
      </w:pPr>
    </w:p>
    <w:p w:rsidR="00F12B0D" w:rsidRDefault="00F12B0D" w:rsidP="00561C88">
      <w:pPr>
        <w:pStyle w:val="Heading2"/>
      </w:pPr>
      <w:bookmarkStart w:id="1245" w:name="_Toc299541573"/>
      <w:r>
        <w:t>Section 8.1: The simplest PDE and the method of characteristics</w:t>
      </w:r>
      <w:bookmarkEnd w:id="1245"/>
    </w:p>
    <w:p w:rsidR="00F12B0D" w:rsidRDefault="00F12B0D" w:rsidP="00F12B0D">
      <w:pPr>
        <w:pStyle w:val="Subtitle"/>
        <w:jc w:val="left"/>
      </w:pPr>
    </w:p>
    <w:p w:rsidR="00F12B0D" w:rsidRDefault="00231F37">
      <w:r>
        <w:t>When solving PDEs in two variables, it is sometimes desirable to graph the solution as a function of two variables (that is, as a surface), rather than plotting snapshots of the solution.  This is particularly appropriate when neither variable is time.</w:t>
      </w:r>
    </w:p>
    <w:p w:rsidR="00B46DB8" w:rsidRDefault="00B46DB8" w:rsidP="00561C88">
      <w:pPr>
        <w:pStyle w:val="Heading3"/>
      </w:pPr>
      <w:bookmarkStart w:id="1246" w:name="_Toc299541574"/>
      <w:r>
        <w:t xml:space="preserve">Two-dimensional graphics in </w:t>
      </w:r>
      <w:r w:rsidRPr="00561C88">
        <w:t>MATLAB</w:t>
      </w:r>
      <w:bookmarkEnd w:id="1246"/>
    </w:p>
    <w:p w:rsidR="00B46DB8" w:rsidRDefault="00B46DB8" w:rsidP="00B46DB8"/>
    <w:p w:rsidR="00B46DB8" w:rsidRDefault="00B46DB8" w:rsidP="00B46DB8">
      <w:r>
        <w:t xml:space="preserve">Recall that to plot a function of one variable, we create a grid using the </w:t>
      </w:r>
      <w:r>
        <w:rPr>
          <w:b/>
          <w:bCs/>
        </w:rPr>
        <w:t>linspace</w:t>
      </w:r>
      <w:r>
        <w:t xml:space="preserve"> command and then evaluate the desired function on the grid.  We can then call the </w:t>
      </w:r>
      <w:r>
        <w:rPr>
          <w:b/>
          <w:bCs/>
        </w:rPr>
        <w:t>plot</w:t>
      </w:r>
      <w:r>
        <w:t xml:space="preserve"> command.  For a function of two variables, the procedure is similar.  However, we need to create a grid on a rectangle rather than on an interval, which is a bit more complicated.</w:t>
      </w:r>
    </w:p>
    <w:p w:rsidR="00B46DB8" w:rsidRDefault="00B46DB8" w:rsidP="00B46DB8"/>
    <w:p w:rsidR="00B46DB8" w:rsidRDefault="00B46DB8" w:rsidP="00B46DB8">
      <w:r>
        <w:t xml:space="preserve">The </w:t>
      </w:r>
      <w:r>
        <w:rPr>
          <w:b/>
          <w:bCs/>
        </w:rPr>
        <w:t>meshgrid</w:t>
      </w:r>
      <w:r>
        <w:t xml:space="preserve"> command takes two one-dimensional grids, on the intervals </w:t>
      </w:r>
      <w:r>
        <w:rPr>
          <w:i/>
          <w:iCs/>
        </w:rPr>
        <w:t>a</w:t>
      </w:r>
      <w:r>
        <w:t>&lt;</w:t>
      </w:r>
      <w:r>
        <w:rPr>
          <w:i/>
          <w:iCs/>
        </w:rPr>
        <w:t>x</w:t>
      </w:r>
      <w:r>
        <w:t>&lt;</w:t>
      </w:r>
      <w:r>
        <w:rPr>
          <w:i/>
          <w:iCs/>
        </w:rPr>
        <w:t>b</w:t>
      </w:r>
      <w:r>
        <w:t xml:space="preserve"> and </w:t>
      </w:r>
      <w:r>
        <w:rPr>
          <w:i/>
          <w:iCs/>
        </w:rPr>
        <w:t>c</w:t>
      </w:r>
      <w:r>
        <w:t>&lt;</w:t>
      </w:r>
      <w:r>
        <w:rPr>
          <w:i/>
          <w:iCs/>
        </w:rPr>
        <w:t>y</w:t>
      </w:r>
      <w:r>
        <w:t>&lt;</w:t>
      </w:r>
      <w:r>
        <w:rPr>
          <w:i/>
          <w:iCs/>
        </w:rPr>
        <w:t>d</w:t>
      </w:r>
      <w:r>
        <w:t xml:space="preserve">, and creates the necessary grid on the rectangle {(x,y) : </w:t>
      </w:r>
      <w:r>
        <w:rPr>
          <w:i/>
          <w:iCs/>
        </w:rPr>
        <w:t>a</w:t>
      </w:r>
      <w:r>
        <w:t>&lt;</w:t>
      </w:r>
      <w:r>
        <w:rPr>
          <w:i/>
          <w:iCs/>
        </w:rPr>
        <w:t>x</w:t>
      </w:r>
      <w:r>
        <w:t>&lt;</w:t>
      </w:r>
      <w:r>
        <w:rPr>
          <w:i/>
          <w:iCs/>
        </w:rPr>
        <w:t>b</w:t>
      </w:r>
      <w:r>
        <w:t xml:space="preserve"> and </w:t>
      </w:r>
      <w:r>
        <w:rPr>
          <w:i/>
          <w:iCs/>
        </w:rPr>
        <w:t>c</w:t>
      </w:r>
      <w:r>
        <w:t>&lt;</w:t>
      </w:r>
      <w:r>
        <w:rPr>
          <w:i/>
          <w:iCs/>
        </w:rPr>
        <w:t>y</w:t>
      </w:r>
      <w:r>
        <w:t>&lt;</w:t>
      </w:r>
      <w:r>
        <w:rPr>
          <w:i/>
          <w:iCs/>
        </w:rPr>
        <w:t>d</w:t>
      </w:r>
      <w:r>
        <w:t xml:space="preserve">}.  This grid is represented as two matrices </w:t>
      </w:r>
      <w:r>
        <w:rPr>
          <w:b/>
        </w:rPr>
        <w:t>X</w:t>
      </w:r>
      <w:r>
        <w:t xml:space="preserve"> and </w:t>
      </w:r>
      <w:r>
        <w:rPr>
          <w:b/>
        </w:rPr>
        <w:t>Y</w:t>
      </w:r>
      <w:r>
        <w:t>; the points in the grid are then (</w:t>
      </w:r>
      <w:r>
        <w:rPr>
          <w:i/>
          <w:iCs/>
        </w:rPr>
        <w:t>X</w:t>
      </w:r>
      <w:r>
        <w:rPr>
          <w:i/>
          <w:vertAlign w:val="subscript"/>
        </w:rPr>
        <w:t>ij</w:t>
      </w:r>
      <w:r>
        <w:t>,</w:t>
      </w:r>
      <w:r>
        <w:rPr>
          <w:i/>
          <w:iCs/>
        </w:rPr>
        <w:t>Y</w:t>
      </w:r>
      <w:r>
        <w:rPr>
          <w:i/>
          <w:vertAlign w:val="subscript"/>
        </w:rPr>
        <w:t>ij</w:t>
      </w:r>
      <w:r>
        <w:t xml:space="preserve">).  Evaluating </w:t>
      </w:r>
      <w:r>
        <w:rPr>
          <w:i/>
          <w:iCs/>
        </w:rPr>
        <w:t>f</w:t>
      </w:r>
      <w:r>
        <w:t>(</w:t>
      </w:r>
      <w:r>
        <w:rPr>
          <w:i/>
          <w:iCs/>
        </w:rPr>
        <w:t>x</w:t>
      </w:r>
      <w:r>
        <w:t>,</w:t>
      </w:r>
      <w:r>
        <w:rPr>
          <w:i/>
          <w:iCs/>
        </w:rPr>
        <w:t>y</w:t>
      </w:r>
      <w:r>
        <w:t xml:space="preserve">) on the grid means producing a matrix </w:t>
      </w:r>
      <w:r>
        <w:rPr>
          <w:b/>
        </w:rPr>
        <w:t>Z</w:t>
      </w:r>
      <w:r>
        <w:t xml:space="preserve"> such that</w:t>
      </w:r>
    </w:p>
    <w:p w:rsidR="00B46DB8" w:rsidRDefault="00B46DB8" w:rsidP="00B46DB8"/>
    <w:p w:rsidR="00B46DB8" w:rsidRDefault="00B46DB8" w:rsidP="00B46DB8">
      <w:pPr>
        <w:jc w:val="center"/>
      </w:pPr>
      <w:r w:rsidRPr="00CF596D">
        <w:rPr>
          <w:position w:val="-14"/>
        </w:rPr>
        <w:object w:dxaOrig="2560" w:dyaOrig="380">
          <v:shape id="_x0000_i1058" type="#_x0000_t75" style="width:127.9pt;height:19.15pt" o:ole="">
            <v:imagedata r:id="rId122" o:title=""/>
          </v:shape>
          <o:OLEObject Type="Embed" ProgID="Equation.3" ShapeID="_x0000_i1058" DrawAspect="Content" ObjectID="_1373283631" r:id="rId123"/>
        </w:object>
      </w:r>
    </w:p>
    <w:p w:rsidR="00B46DB8" w:rsidRDefault="00B46DB8" w:rsidP="00B46DB8"/>
    <w:p w:rsidR="00B46DB8" w:rsidRDefault="00B46DB8" w:rsidP="00B46DB8">
      <w:r>
        <w:t>This last step is easy, since MATLAB supports vectorized operations.</w:t>
      </w:r>
    </w:p>
    <w:p w:rsidR="00B46DB8" w:rsidRDefault="00B46DB8" w:rsidP="00B46DB8"/>
    <w:p w:rsidR="00B46DB8" w:rsidRDefault="00B46DB8" w:rsidP="00B46DB8">
      <w:r>
        <w:t>Here</w:t>
      </w:r>
      <w:r w:rsidR="005129A3">
        <w:t xml:space="preserve"> is how I created Figure 8.2 (page 314):</w:t>
      </w:r>
    </w:p>
    <w:p w:rsidR="00B46DB8" w:rsidRDefault="00B46DB8" w:rsidP="00B46DB8"/>
    <w:p w:rsidR="00B46DB8" w:rsidRDefault="00B46DB8" w:rsidP="00B46DB8">
      <w:r>
        <w:t>First, I create the two one-dimensional grids:</w:t>
      </w:r>
    </w:p>
    <w:p w:rsidR="00B46DB8" w:rsidRDefault="00B46DB8" w:rsidP="00B46DB8"/>
    <w:p w:rsidR="005129A3" w:rsidRDefault="005129A3" w:rsidP="005129A3">
      <w:bookmarkStart w:id="1247" w:name="INPUT_1171"/>
      <w:r w:rsidRPr="005129A3">
        <w:rPr>
          <w:rStyle w:val="Input"/>
        </w:rPr>
        <w:t xml:space="preserve">x=linspace(-5,5,41)'; </w:t>
      </w:r>
      <w:bookmarkEnd w:id="1247"/>
      <w:r w:rsidRPr="005129A3">
        <w:t xml:space="preserve"> </w:t>
      </w:r>
    </w:p>
    <w:p w:rsidR="00B46DB8" w:rsidRDefault="005129A3" w:rsidP="00B46DB8">
      <w:bookmarkStart w:id="1248" w:name="INPUT_1172"/>
      <w:r w:rsidRPr="005129A3">
        <w:rPr>
          <w:rStyle w:val="Input"/>
        </w:rPr>
        <w:t xml:space="preserve">y=linspace(0,10,41)'; </w:t>
      </w:r>
      <w:bookmarkEnd w:id="1248"/>
      <w:r w:rsidRPr="005129A3">
        <w:t xml:space="preserve"> </w:t>
      </w:r>
    </w:p>
    <w:p w:rsidR="00B46DB8" w:rsidRDefault="00B46DB8" w:rsidP="00B46DB8"/>
    <w:p w:rsidR="00B46DB8" w:rsidRDefault="00B46DB8" w:rsidP="00B46DB8">
      <w:r>
        <w:t xml:space="preserve">Next, I invoke </w:t>
      </w:r>
      <w:r>
        <w:rPr>
          <w:b/>
          <w:bCs/>
        </w:rPr>
        <w:t>meshgrid</w:t>
      </w:r>
      <w:r>
        <w:t xml:space="preserve"> to create the two-dimensional grid:</w:t>
      </w:r>
    </w:p>
    <w:p w:rsidR="00B46DB8" w:rsidRDefault="00B46DB8" w:rsidP="00B46DB8"/>
    <w:p w:rsidR="00B46DB8" w:rsidRDefault="005129A3" w:rsidP="00B46DB8">
      <w:bookmarkStart w:id="1249" w:name="INPUT_1173"/>
      <w:r w:rsidRPr="005129A3">
        <w:rPr>
          <w:rStyle w:val="Input"/>
        </w:rPr>
        <w:t>[X,Y]=meshgrid(x,y</w:t>
      </w:r>
      <w:r w:rsidR="00B46DB8" w:rsidRPr="005129A3">
        <w:rPr>
          <w:rStyle w:val="Input"/>
        </w:rPr>
        <w:t xml:space="preserve">);  </w:t>
      </w:r>
      <w:bookmarkEnd w:id="1249"/>
    </w:p>
    <w:p w:rsidR="00B46DB8" w:rsidRDefault="00B46DB8" w:rsidP="00B46DB8"/>
    <w:p w:rsidR="00B46DB8" w:rsidRDefault="00B46DB8" w:rsidP="00B46DB8">
      <w:r>
        <w:t xml:space="preserve">Finally,  I compute the function </w:t>
      </w:r>
      <w:r w:rsidR="005129A3">
        <w:t>u</w:t>
      </w:r>
      <w:r>
        <w:t xml:space="preserve"> on the grid:</w:t>
      </w:r>
    </w:p>
    <w:p w:rsidR="005129A3" w:rsidRDefault="005129A3" w:rsidP="00B46DB8">
      <w:pPr>
        <w:rPr>
          <w:rStyle w:val="Input"/>
        </w:rPr>
      </w:pPr>
    </w:p>
    <w:p w:rsidR="00B46DB8" w:rsidRDefault="005129A3" w:rsidP="00B46DB8">
      <w:bookmarkStart w:id="1250" w:name="INPUT_1174"/>
      <w:r w:rsidRPr="005129A3">
        <w:rPr>
          <w:rStyle w:val="Input"/>
        </w:rPr>
        <w:t xml:space="preserve">z=1./(1+(X+0.5*Y).^2); </w:t>
      </w:r>
      <w:bookmarkEnd w:id="1250"/>
      <w:r w:rsidRPr="005129A3">
        <w:rPr>
          <w:rStyle w:val="Input"/>
        </w:rPr>
        <w:t xml:space="preserve"> </w:t>
      </w:r>
    </w:p>
    <w:p w:rsidR="00B46DB8" w:rsidRDefault="00B46DB8" w:rsidP="00B46DB8">
      <w:r>
        <w:t xml:space="preserve"> </w:t>
      </w:r>
    </w:p>
    <w:p w:rsidR="00B46DB8" w:rsidRDefault="00B46DB8" w:rsidP="00B46DB8">
      <w:r>
        <w:t xml:space="preserve">The command for plotting the surface </w:t>
      </w:r>
      <w:r>
        <w:rPr>
          <w:i/>
          <w:iCs/>
        </w:rPr>
        <w:t>z</w:t>
      </w:r>
      <w:r>
        <w:t>=</w:t>
      </w:r>
      <w:r>
        <w:rPr>
          <w:i/>
          <w:iCs/>
        </w:rPr>
        <w:t>f</w:t>
      </w:r>
      <w:r>
        <w:t>(</w:t>
      </w:r>
      <w:r>
        <w:rPr>
          <w:i/>
          <w:iCs/>
        </w:rPr>
        <w:t>x</w:t>
      </w:r>
      <w:r>
        <w:t>,</w:t>
      </w:r>
      <w:r>
        <w:rPr>
          <w:i/>
          <w:iCs/>
        </w:rPr>
        <w:t>y</w:t>
      </w:r>
      <w:r>
        <w:t xml:space="preserve">) is called </w:t>
      </w:r>
      <w:r w:rsidR="005129A3">
        <w:rPr>
          <w:b/>
          <w:bCs/>
        </w:rPr>
        <w:t>mesh</w:t>
      </w:r>
      <w:r>
        <w:t>:</w:t>
      </w:r>
    </w:p>
    <w:p w:rsidR="00B46DB8" w:rsidRDefault="00B46DB8" w:rsidP="00B46DB8"/>
    <w:p w:rsidR="005129A3" w:rsidRDefault="005129A3" w:rsidP="005129A3">
      <w:bookmarkStart w:id="1251" w:name="INPUT_1167"/>
      <w:r w:rsidRPr="00316766">
        <w:rPr>
          <w:rStyle w:val="Input"/>
        </w:rPr>
        <w:t xml:space="preserve">mesh(x,y,z) </w:t>
      </w:r>
      <w:bookmarkEnd w:id="1251"/>
      <w:r w:rsidRPr="00316766">
        <w:t xml:space="preserve"> </w:t>
      </w:r>
    </w:p>
    <w:p w:rsidR="005129A3" w:rsidRPr="005129A3" w:rsidRDefault="009B118F" w:rsidP="005129A3">
      <w:bookmarkStart w:id="1252" w:name="OUTPUT_1167"/>
      <w:r>
        <w:rPr>
          <w:noProof/>
        </w:rPr>
        <w:drawing>
          <wp:inline distT="0" distB="0" distL="0" distR="0">
            <wp:extent cx="3657600" cy="3200400"/>
            <wp:effectExtent l="19050" t="0" r="0" b="0"/>
            <wp:docPr id="173" name="Pictur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24"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5129A3">
        <w:t xml:space="preserve"> </w:t>
      </w:r>
      <w:bookmarkEnd w:id="1252"/>
      <w:r w:rsidR="005129A3" w:rsidRPr="005129A3">
        <w:t xml:space="preserve"> </w:t>
      </w:r>
    </w:p>
    <w:p w:rsidR="005129A3" w:rsidRPr="005129A3" w:rsidRDefault="005129A3" w:rsidP="005129A3"/>
    <w:p w:rsidR="00B46DB8" w:rsidRDefault="005129A3" w:rsidP="00B46DB8">
      <w:r>
        <w:t>This surface looks better when viewed from a different angle (see "</w:t>
      </w:r>
      <w:r w:rsidRPr="005129A3">
        <w:rPr>
          <w:b/>
        </w:rPr>
        <w:t>help view</w:t>
      </w:r>
      <w:r>
        <w:t>" for details):</w:t>
      </w:r>
      <w:r w:rsidR="00B46DB8">
        <w:t xml:space="preserve"> </w:t>
      </w:r>
    </w:p>
    <w:p w:rsidR="005129A3" w:rsidRDefault="005129A3" w:rsidP="00B46DB8"/>
    <w:p w:rsidR="005129A3" w:rsidRDefault="005129A3" w:rsidP="005129A3">
      <w:bookmarkStart w:id="1253" w:name="INPUT_1175"/>
      <w:r w:rsidRPr="005129A3">
        <w:rPr>
          <w:rStyle w:val="Input"/>
        </w:rPr>
        <w:t xml:space="preserve">view(20,45) </w:t>
      </w:r>
      <w:bookmarkEnd w:id="1253"/>
      <w:r w:rsidRPr="005129A3">
        <w:t xml:space="preserve"> </w:t>
      </w:r>
    </w:p>
    <w:p w:rsidR="005129A3" w:rsidRPr="005129A3" w:rsidRDefault="009B118F" w:rsidP="005129A3">
      <w:bookmarkStart w:id="1254" w:name="OUTPUT_1175"/>
      <w:r>
        <w:rPr>
          <w:rFonts w:ascii="Courier New" w:hAnsi="Courier New"/>
          <w:noProof/>
          <w:color w:val="0000FF"/>
        </w:rPr>
        <w:lastRenderedPageBreak/>
        <w:drawing>
          <wp:inline distT="0" distB="0" distL="0" distR="0">
            <wp:extent cx="3657600" cy="3200400"/>
            <wp:effectExtent l="19050" t="0" r="0" b="0"/>
            <wp:docPr id="174" name="Pictur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25"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5129A3">
        <w:rPr>
          <w:rStyle w:val="Output"/>
        </w:rPr>
        <w:t xml:space="preserve"> </w:t>
      </w:r>
      <w:bookmarkEnd w:id="1254"/>
      <w:r w:rsidR="005129A3" w:rsidRPr="005129A3">
        <w:t xml:space="preserve"> </w:t>
      </w:r>
    </w:p>
    <w:p w:rsidR="00B46DB8" w:rsidRDefault="00B46DB8" w:rsidP="005129A3">
      <w:r>
        <w:t xml:space="preserve">  </w:t>
      </w:r>
    </w:p>
    <w:p w:rsidR="00B46DB8" w:rsidRDefault="00B46DB8" w:rsidP="00B46DB8"/>
    <w:p w:rsidR="005129A3" w:rsidRDefault="005129A3" w:rsidP="00B46DB8">
      <w:r>
        <w:t>I can add the axis labels as follows:</w:t>
      </w:r>
    </w:p>
    <w:p w:rsidR="005129A3" w:rsidRDefault="005129A3" w:rsidP="00B46DB8"/>
    <w:p w:rsidR="005129A3" w:rsidRDefault="005129A3" w:rsidP="005129A3">
      <w:bookmarkStart w:id="1255" w:name="INPUT_1178"/>
      <w:r w:rsidRPr="005129A3">
        <w:rPr>
          <w:rStyle w:val="Input"/>
        </w:rPr>
        <w:t>xlabel('x')</w:t>
      </w:r>
      <w:r>
        <w:rPr>
          <w:rStyle w:val="Input"/>
        </w:rPr>
        <w:t>;y</w:t>
      </w:r>
      <w:r w:rsidRPr="005129A3">
        <w:rPr>
          <w:rStyle w:val="Input"/>
        </w:rPr>
        <w:t xml:space="preserve">label('y') </w:t>
      </w:r>
      <w:bookmarkEnd w:id="1255"/>
      <w:r w:rsidRPr="005129A3">
        <w:t xml:space="preserve"> </w:t>
      </w:r>
    </w:p>
    <w:p w:rsidR="005129A3" w:rsidRPr="005129A3" w:rsidRDefault="009B118F" w:rsidP="005129A3">
      <w:bookmarkStart w:id="1256" w:name="OUTPUT_1178"/>
      <w:r>
        <w:rPr>
          <w:noProof/>
        </w:rPr>
        <w:drawing>
          <wp:inline distT="0" distB="0" distL="0" distR="0">
            <wp:extent cx="3657600" cy="3200400"/>
            <wp:effectExtent l="19050" t="0" r="0" b="0"/>
            <wp:docPr id="175" name="Pictur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26"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5129A3">
        <w:t xml:space="preserve"> </w:t>
      </w:r>
      <w:bookmarkEnd w:id="1256"/>
      <w:r w:rsidR="005129A3" w:rsidRPr="005129A3">
        <w:t xml:space="preserve"> </w:t>
      </w:r>
    </w:p>
    <w:p w:rsidR="005129A3" w:rsidRPr="005129A3" w:rsidRDefault="005129A3" w:rsidP="005129A3">
      <w:r w:rsidRPr="005129A3">
        <w:t xml:space="preserve"> </w:t>
      </w:r>
    </w:p>
    <w:p w:rsidR="005129A3" w:rsidRPr="005129A3" w:rsidRDefault="005129A3" w:rsidP="005129A3"/>
    <w:p w:rsidR="00B46DB8" w:rsidRDefault="00B46DB8" w:rsidP="00B46DB8">
      <w:r>
        <w:t xml:space="preserve">An alternative to </w:t>
      </w:r>
      <w:r w:rsidR="005129A3">
        <w:rPr>
          <w:b/>
          <w:bCs/>
        </w:rPr>
        <w:t>mesh</w:t>
      </w:r>
      <w:r>
        <w:t xml:space="preserve"> is </w:t>
      </w:r>
      <w:r w:rsidR="005129A3">
        <w:rPr>
          <w:b/>
          <w:bCs/>
        </w:rPr>
        <w:t>surf</w:t>
      </w:r>
      <w:r w:rsidR="005129A3">
        <w:t>:</w:t>
      </w:r>
    </w:p>
    <w:p w:rsidR="005129A3" w:rsidRDefault="005129A3" w:rsidP="00B46DB8"/>
    <w:p w:rsidR="005129A3" w:rsidRDefault="005129A3" w:rsidP="005129A3">
      <w:bookmarkStart w:id="1257" w:name="INPUT_1179"/>
      <w:r w:rsidRPr="005129A3">
        <w:rPr>
          <w:rStyle w:val="Input"/>
        </w:rPr>
        <w:t>surf(x,y,z)</w:t>
      </w:r>
      <w:r>
        <w:rPr>
          <w:rStyle w:val="Input"/>
        </w:rPr>
        <w:t>;view(20,45)</w:t>
      </w:r>
      <w:r w:rsidRPr="005129A3">
        <w:rPr>
          <w:rStyle w:val="Input"/>
        </w:rPr>
        <w:t xml:space="preserve"> </w:t>
      </w:r>
      <w:bookmarkEnd w:id="1257"/>
      <w:r w:rsidRPr="005129A3">
        <w:t xml:space="preserve"> </w:t>
      </w:r>
    </w:p>
    <w:p w:rsidR="005129A3" w:rsidRPr="005129A3" w:rsidRDefault="009B118F" w:rsidP="005129A3">
      <w:bookmarkStart w:id="1258" w:name="OUTPUT_1179"/>
      <w:r>
        <w:rPr>
          <w:noProof/>
        </w:rPr>
        <w:lastRenderedPageBreak/>
        <w:drawing>
          <wp:inline distT="0" distB="0" distL="0" distR="0">
            <wp:extent cx="3657600" cy="3200400"/>
            <wp:effectExtent l="19050" t="0" r="0" b="0"/>
            <wp:docPr id="176" name="Picture 1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27"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5129A3">
        <w:t xml:space="preserve"> </w:t>
      </w:r>
      <w:bookmarkEnd w:id="1258"/>
      <w:r w:rsidR="005129A3" w:rsidRPr="005129A3">
        <w:t xml:space="preserve"> </w:t>
      </w:r>
    </w:p>
    <w:p w:rsidR="00B46DB8" w:rsidRPr="005129A3" w:rsidRDefault="00B46DB8" w:rsidP="005129A3"/>
    <w:p w:rsidR="00316766" w:rsidRDefault="009738CF" w:rsidP="004C7F63">
      <w:pPr>
        <w:pStyle w:val="Heading2"/>
      </w:pPr>
      <w:bookmarkStart w:id="1259" w:name="_Toc299541575"/>
      <w:r>
        <w:t>Section 8.2</w:t>
      </w:r>
      <w:r w:rsidR="00974AC6">
        <w:t xml:space="preserve">: </w:t>
      </w:r>
      <w:r>
        <w:t>First-</w:t>
      </w:r>
      <w:r w:rsidRPr="004C7F63">
        <w:t>order</w:t>
      </w:r>
      <w:r>
        <w:t xml:space="preserve"> quasi-linear PDEs</w:t>
      </w:r>
      <w:bookmarkEnd w:id="1259"/>
    </w:p>
    <w:p w:rsidR="00974AC6" w:rsidRDefault="00974AC6" w:rsidP="00316766"/>
    <w:p w:rsidR="00F762E0" w:rsidRDefault="009738CF" w:rsidP="00316766">
      <w:r>
        <w:t xml:space="preserve">The purpose of the method of characteristics is to reduce a PDE to a family of ODEs.  MATLAB has a </w:t>
      </w:r>
      <w:r w:rsidR="00183EAE">
        <w:t xml:space="preserve">function called </w:t>
      </w:r>
      <w:r w:rsidR="00183EAE" w:rsidRPr="00183EAE">
        <w:rPr>
          <w:b/>
        </w:rPr>
        <w:t>dsolve</w:t>
      </w:r>
      <w:r w:rsidR="00183EAE">
        <w:t xml:space="preserve"> that will solve many ordinary differential equations symbolically.  I will illustrate the use of dsolve in the context of Example </w:t>
      </w:r>
      <w:r w:rsidR="00F762E0">
        <w:t>8.6 (pages 323-324 in the text):</w:t>
      </w:r>
    </w:p>
    <w:p w:rsidR="00F762E0" w:rsidRPr="00F762E0" w:rsidRDefault="00F762E0" w:rsidP="004F1EA9">
      <w:pPr>
        <w:pStyle w:val="Heading4"/>
      </w:pPr>
      <w:r w:rsidRPr="00F762E0">
        <w:t>Example 8.6</w:t>
      </w:r>
    </w:p>
    <w:p w:rsidR="00F762E0" w:rsidRDefault="00F762E0" w:rsidP="00316766"/>
    <w:p w:rsidR="00974AC6" w:rsidRDefault="00F762E0" w:rsidP="00316766">
      <w:r>
        <w:t xml:space="preserve">The method of characteristics reduces the </w:t>
      </w:r>
      <w:r w:rsidR="001C782E">
        <w:t>given PDE to the IVP</w:t>
      </w:r>
    </w:p>
    <w:p w:rsidR="00CB79B8" w:rsidRDefault="00CB79B8" w:rsidP="00316766"/>
    <w:p w:rsidR="00CB79B8" w:rsidRDefault="007D22FC" w:rsidP="00316766">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rsidR="001C782E" w:rsidRDefault="001C782E" w:rsidP="00316766"/>
    <w:p w:rsidR="001C782E" w:rsidRDefault="001C782E" w:rsidP="00316766">
      <w:r w:rsidRPr="001C782E">
        <w:rPr>
          <w:b/>
        </w:rPr>
        <w:t>dsolve</w:t>
      </w:r>
      <w:r>
        <w:t xml:space="preserve"> will solve this problem as follows:</w:t>
      </w:r>
    </w:p>
    <w:p w:rsidR="001C782E" w:rsidRDefault="001C782E" w:rsidP="00316766"/>
    <w:p w:rsidR="001C782E" w:rsidRDefault="001C782E" w:rsidP="001C782E">
      <w:bookmarkStart w:id="1260" w:name="INPUT_1186"/>
      <w:r w:rsidRPr="001C782E">
        <w:rPr>
          <w:rStyle w:val="Input"/>
        </w:rPr>
        <w:t xml:space="preserve">dsolve('Dv=v^2','v(0)=1/(1+s^2)') </w:t>
      </w:r>
      <w:bookmarkEnd w:id="1260"/>
      <w:r w:rsidRPr="001C782E">
        <w:t xml:space="preserve"> </w:t>
      </w:r>
    </w:p>
    <w:p w:rsidR="009B118F" w:rsidRDefault="009B118F" w:rsidP="001C782E">
      <w:pPr>
        <w:rPr>
          <w:rStyle w:val="Output"/>
        </w:rPr>
      </w:pPr>
      <w:bookmarkStart w:id="1261" w:name="OUTPUT_1186"/>
      <w:r>
        <w:rPr>
          <w:rStyle w:val="Output"/>
        </w:rPr>
        <w:t>ans =</w:t>
      </w:r>
    </w:p>
    <w:p w:rsidR="001C782E" w:rsidRPr="001C782E" w:rsidRDefault="009B118F" w:rsidP="001C782E">
      <w:r>
        <w:rPr>
          <w:rStyle w:val="Output"/>
        </w:rPr>
        <w:t>1/(s^2 - t + 1)</w:t>
      </w:r>
      <w:r w:rsidR="001C782E">
        <w:rPr>
          <w:rStyle w:val="Output"/>
        </w:rPr>
        <w:t xml:space="preserve"> </w:t>
      </w:r>
      <w:bookmarkEnd w:id="1261"/>
      <w:r w:rsidR="001C782E" w:rsidRPr="001C782E">
        <w:t xml:space="preserve"> </w:t>
      </w:r>
    </w:p>
    <w:p w:rsidR="001C782E" w:rsidRPr="001C782E" w:rsidRDefault="001C782E" w:rsidP="001C782E"/>
    <w:p w:rsidR="001C782E" w:rsidRDefault="001C782E" w:rsidP="001C782E">
      <w:pPr>
        <w:jc w:val="both"/>
      </w:pPr>
      <w:r>
        <w:t xml:space="preserve">There are several points to notice about the use of </w:t>
      </w:r>
      <w:r w:rsidRPr="001C782E">
        <w:rPr>
          <w:b/>
        </w:rPr>
        <w:t>dsolve</w:t>
      </w:r>
      <w:r>
        <w:t>:</w:t>
      </w:r>
    </w:p>
    <w:p w:rsidR="00DF6780" w:rsidRDefault="00DF6780" w:rsidP="00DF6780">
      <w:pPr>
        <w:jc w:val="both"/>
      </w:pPr>
    </w:p>
    <w:p w:rsidR="001C782E" w:rsidRDefault="001C782E" w:rsidP="00DF6780">
      <w:pPr>
        <w:jc w:val="both"/>
      </w:pPr>
      <w:r>
        <w:t>Th</w:t>
      </w:r>
      <w:r w:rsidR="000154F8">
        <w:t>e differential equation is specified as a string,</w:t>
      </w:r>
      <w:r>
        <w:t xml:space="preserve"> in (single) quotation marks, </w:t>
      </w:r>
      <w:r w:rsidR="000154F8">
        <w:t xml:space="preserve">and it is followed by the initial condion(s) (if any), also in single quotes.  Notice that, unlike with the </w:t>
      </w:r>
      <w:r w:rsidR="000154F8" w:rsidRPr="000154F8">
        <w:rPr>
          <w:b/>
        </w:rPr>
        <w:t>solve</w:t>
      </w:r>
      <w:r w:rsidR="000154F8">
        <w:t xml:space="preserve"> command, there is no option to give the equation explicitly using symbolic variables, rather than as a string.  </w:t>
      </w:r>
      <w:r w:rsidR="000154F8" w:rsidRPr="00D927C7">
        <w:rPr>
          <w:b/>
        </w:rPr>
        <w:t>dsolve</w:t>
      </w:r>
      <w:r w:rsidR="000154F8">
        <w:t xml:space="preserve"> determines the name of the unknown function from the equation, and assumes that the independent variable is t.</w:t>
      </w:r>
    </w:p>
    <w:p w:rsidR="00DF6780" w:rsidRDefault="00DF6780" w:rsidP="00DF6780">
      <w:pPr>
        <w:jc w:val="both"/>
      </w:pPr>
    </w:p>
    <w:p w:rsidR="000154F8" w:rsidRDefault="00DF6780" w:rsidP="00DF6780">
      <w:pPr>
        <w:jc w:val="both"/>
      </w:pPr>
      <w:r>
        <w:t>A</w:t>
      </w:r>
      <w:r w:rsidR="000154F8">
        <w:t>ny derivatives are specified using "D" as an operator.  If a higher-order derivative appears, it is specified using "D2", "D3", etc.  For example:</w:t>
      </w:r>
    </w:p>
    <w:p w:rsidR="000154F8" w:rsidRDefault="00DF6780" w:rsidP="000154F8">
      <w:bookmarkStart w:id="1262" w:name="INPUT_1188"/>
      <w:r>
        <w:rPr>
          <w:rStyle w:val="Input"/>
        </w:rPr>
        <w:t>dsolve('D</w:t>
      </w:r>
      <w:r w:rsidR="000154F8">
        <w:rPr>
          <w:rStyle w:val="Input"/>
        </w:rPr>
        <w:t>2x=-x','x(0)=0','</w:t>
      </w:r>
      <w:r>
        <w:rPr>
          <w:rStyle w:val="Input"/>
        </w:rPr>
        <w:t>D</w:t>
      </w:r>
      <w:r w:rsidR="000154F8">
        <w:rPr>
          <w:rStyle w:val="Input"/>
        </w:rPr>
        <w:t>x(</w:t>
      </w:r>
      <w:r>
        <w:rPr>
          <w:rStyle w:val="Input"/>
        </w:rPr>
        <w:t>0</w:t>
      </w:r>
      <w:r w:rsidR="000154F8">
        <w:rPr>
          <w:rStyle w:val="Input"/>
        </w:rPr>
        <w:t>)=</w:t>
      </w:r>
      <w:r>
        <w:rPr>
          <w:rStyle w:val="Input"/>
        </w:rPr>
        <w:t>1</w:t>
      </w:r>
      <w:r w:rsidR="000154F8" w:rsidRPr="000154F8">
        <w:rPr>
          <w:rStyle w:val="Input"/>
        </w:rPr>
        <w:t xml:space="preserve">') </w:t>
      </w:r>
      <w:bookmarkEnd w:id="1262"/>
      <w:r w:rsidR="000154F8" w:rsidRPr="000154F8">
        <w:t xml:space="preserve"> </w:t>
      </w:r>
    </w:p>
    <w:p w:rsidR="009B118F" w:rsidRDefault="009B118F" w:rsidP="000154F8">
      <w:pPr>
        <w:rPr>
          <w:rStyle w:val="Output"/>
        </w:rPr>
      </w:pPr>
      <w:bookmarkStart w:id="1263" w:name="OUTPUT_1188"/>
      <w:r>
        <w:rPr>
          <w:rStyle w:val="Output"/>
        </w:rPr>
        <w:t>ans =</w:t>
      </w:r>
    </w:p>
    <w:p w:rsidR="000154F8" w:rsidRDefault="009B118F" w:rsidP="000154F8">
      <w:r>
        <w:rPr>
          <w:rStyle w:val="Output"/>
        </w:rPr>
        <w:t>sin(t)</w:t>
      </w:r>
      <w:r w:rsidR="000154F8">
        <w:rPr>
          <w:rStyle w:val="Error"/>
        </w:rPr>
        <w:t xml:space="preserve"> </w:t>
      </w:r>
      <w:bookmarkEnd w:id="1263"/>
      <w:r w:rsidR="000154F8" w:rsidRPr="000154F8">
        <w:t xml:space="preserve"> </w:t>
      </w:r>
    </w:p>
    <w:p w:rsidR="00DF6780" w:rsidRPr="000154F8" w:rsidRDefault="00DF6780" w:rsidP="000154F8"/>
    <w:p w:rsidR="000154F8" w:rsidRDefault="000154F8" w:rsidP="000154F8">
      <w:r w:rsidRPr="000154F8">
        <w:lastRenderedPageBreak/>
        <w:t>I</w:t>
      </w:r>
      <w:r>
        <w:t>f no initial condition is given, dsolve returns the general solution of the ODE (when possible):</w:t>
      </w:r>
    </w:p>
    <w:p w:rsidR="000154F8" w:rsidRDefault="007741C9" w:rsidP="000154F8">
      <w:bookmarkStart w:id="1264" w:name="INPUT_1187"/>
      <w:r>
        <w:rPr>
          <w:rStyle w:val="Input"/>
        </w:rPr>
        <w:br/>
      </w:r>
      <w:r w:rsidR="000154F8" w:rsidRPr="000154F8">
        <w:rPr>
          <w:rStyle w:val="Input"/>
        </w:rPr>
        <w:t xml:space="preserve">dsolve('Dv=v^2') </w:t>
      </w:r>
      <w:bookmarkEnd w:id="1264"/>
      <w:r w:rsidR="000154F8" w:rsidRPr="000154F8">
        <w:t xml:space="preserve"> </w:t>
      </w:r>
    </w:p>
    <w:p w:rsidR="009B118F" w:rsidRDefault="009B118F" w:rsidP="000154F8">
      <w:pPr>
        <w:rPr>
          <w:rStyle w:val="Output"/>
        </w:rPr>
      </w:pPr>
      <w:bookmarkStart w:id="1265" w:name="OUTPUT_1187"/>
      <w:r>
        <w:rPr>
          <w:rStyle w:val="Output"/>
        </w:rPr>
        <w:t>ans =</w:t>
      </w:r>
    </w:p>
    <w:p w:rsidR="009B118F" w:rsidRDefault="009B118F" w:rsidP="000154F8">
      <w:pPr>
        <w:rPr>
          <w:rStyle w:val="Output"/>
        </w:rPr>
      </w:pPr>
      <w:r>
        <w:rPr>
          <w:rStyle w:val="Output"/>
        </w:rPr>
        <w:t xml:space="preserve">            0</w:t>
      </w:r>
    </w:p>
    <w:p w:rsidR="000154F8" w:rsidRDefault="009B118F" w:rsidP="000154F8">
      <w:r>
        <w:rPr>
          <w:rStyle w:val="Output"/>
        </w:rPr>
        <w:t xml:space="preserve"> -1/(C13 + t)</w:t>
      </w:r>
      <w:r w:rsidR="000154F8">
        <w:rPr>
          <w:rStyle w:val="Output"/>
        </w:rPr>
        <w:t xml:space="preserve"> </w:t>
      </w:r>
      <w:bookmarkEnd w:id="1265"/>
      <w:r w:rsidR="000154F8" w:rsidRPr="000154F8">
        <w:t xml:space="preserve"> </w:t>
      </w:r>
    </w:p>
    <w:p w:rsidR="00DF6780" w:rsidRDefault="00DF6780" w:rsidP="000154F8"/>
    <w:p w:rsidR="00DF6780" w:rsidRDefault="00DF6780" w:rsidP="000154F8">
      <w:r>
        <w:t xml:space="preserve">Notice that, in this example, two solutions are returned.  This is because the formula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(C+t)</m:t>
            </m:r>
          </m:den>
        </m:f>
      </m:oMath>
      <w:r w:rsidR="004353A4">
        <w:t xml:space="preserve"> </w:t>
      </w:r>
      <w:r>
        <w:t xml:space="preserve">does not include the special solution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w:r>
        <w:t>.  This situation is always possible when the differential equation is nonlinear.</w:t>
      </w:r>
      <w:r w:rsidR="007741C9">
        <w:t xml:space="preserve">  Also notice that MATLAB chose a name for the constant in the general solution.  If  it solves another problem, it will choose another name for the constant:</w:t>
      </w:r>
    </w:p>
    <w:p w:rsidR="00DF6780" w:rsidRDefault="00DF6780" w:rsidP="000154F8"/>
    <w:p w:rsidR="007741C9" w:rsidRDefault="007741C9" w:rsidP="007741C9">
      <w:bookmarkStart w:id="1266" w:name="INPUT_1189"/>
      <w:r>
        <w:rPr>
          <w:rStyle w:val="Input"/>
        </w:rPr>
        <w:t>dsolve('Dv=v</w:t>
      </w:r>
      <w:r w:rsidRPr="007741C9">
        <w:rPr>
          <w:rStyle w:val="Input"/>
        </w:rPr>
        <w:t xml:space="preserve">') </w:t>
      </w:r>
      <w:bookmarkEnd w:id="1266"/>
      <w:r w:rsidRPr="007741C9">
        <w:t xml:space="preserve"> </w:t>
      </w:r>
    </w:p>
    <w:p w:rsidR="009B118F" w:rsidRDefault="009B118F" w:rsidP="007741C9">
      <w:pPr>
        <w:rPr>
          <w:rStyle w:val="Output"/>
        </w:rPr>
      </w:pPr>
      <w:bookmarkStart w:id="1267" w:name="OUTPUT_1189"/>
      <w:r>
        <w:rPr>
          <w:rStyle w:val="Output"/>
        </w:rPr>
        <w:t>ans =</w:t>
      </w:r>
    </w:p>
    <w:p w:rsidR="007741C9" w:rsidRDefault="009B118F" w:rsidP="007741C9">
      <w:r>
        <w:rPr>
          <w:rStyle w:val="Output"/>
        </w:rPr>
        <w:t>C16*exp(t)</w:t>
      </w:r>
      <w:r w:rsidR="007741C9">
        <w:rPr>
          <w:rStyle w:val="Output"/>
        </w:rPr>
        <w:t xml:space="preserve"> </w:t>
      </w:r>
      <w:bookmarkEnd w:id="1267"/>
      <w:r w:rsidR="007741C9" w:rsidRPr="007741C9">
        <w:t xml:space="preserve"> </w:t>
      </w:r>
    </w:p>
    <w:p w:rsidR="007741C9" w:rsidRDefault="007741C9" w:rsidP="007741C9"/>
    <w:p w:rsidR="00D927C7" w:rsidRDefault="00D927C7" w:rsidP="007741C9">
      <w:r>
        <w:t>If desired, you can give dsolve a different name for the independent variable; this has to be the final input:</w:t>
      </w:r>
    </w:p>
    <w:p w:rsidR="00D927C7" w:rsidRDefault="00D927C7" w:rsidP="007741C9"/>
    <w:p w:rsidR="00D927C7" w:rsidRDefault="00D927C7" w:rsidP="00D927C7">
      <w:bookmarkStart w:id="1268" w:name="INPUT_1190"/>
      <w:r>
        <w:rPr>
          <w:rStyle w:val="Input"/>
        </w:rPr>
        <w:t>dsolve('D</w:t>
      </w:r>
      <w:r w:rsidRPr="00D927C7">
        <w:rPr>
          <w:rStyle w:val="Input"/>
        </w:rPr>
        <w:t>v=v^2'</w:t>
      </w:r>
      <w:r>
        <w:rPr>
          <w:rStyle w:val="Input"/>
        </w:rPr>
        <w:t>,'x'</w:t>
      </w:r>
      <w:r w:rsidRPr="00D927C7">
        <w:rPr>
          <w:rStyle w:val="Input"/>
        </w:rPr>
        <w:t xml:space="preserve">) </w:t>
      </w:r>
      <w:bookmarkEnd w:id="1268"/>
      <w:r w:rsidRPr="00D927C7">
        <w:t xml:space="preserve"> </w:t>
      </w:r>
    </w:p>
    <w:p w:rsidR="009B118F" w:rsidRDefault="009B118F" w:rsidP="00D927C7">
      <w:pPr>
        <w:rPr>
          <w:rStyle w:val="Output"/>
        </w:rPr>
      </w:pPr>
      <w:bookmarkStart w:id="1269" w:name="OUTPUT_1190"/>
      <w:r>
        <w:rPr>
          <w:rStyle w:val="Output"/>
        </w:rPr>
        <w:t>ans =</w:t>
      </w:r>
    </w:p>
    <w:p w:rsidR="009B118F" w:rsidRDefault="009B118F" w:rsidP="00D927C7">
      <w:pPr>
        <w:rPr>
          <w:rStyle w:val="Output"/>
        </w:rPr>
      </w:pPr>
      <w:r>
        <w:rPr>
          <w:rStyle w:val="Output"/>
        </w:rPr>
        <w:t xml:space="preserve">            0</w:t>
      </w:r>
    </w:p>
    <w:p w:rsidR="00D927C7" w:rsidRPr="00D927C7" w:rsidRDefault="009B118F" w:rsidP="00D927C7">
      <w:r>
        <w:rPr>
          <w:rStyle w:val="Output"/>
        </w:rPr>
        <w:t xml:space="preserve"> -1/(C19 + x)</w:t>
      </w:r>
      <w:r w:rsidR="00D927C7">
        <w:rPr>
          <w:rStyle w:val="Output"/>
        </w:rPr>
        <w:t xml:space="preserve"> </w:t>
      </w:r>
      <w:bookmarkEnd w:id="1269"/>
      <w:r w:rsidR="00D927C7" w:rsidRPr="00D927C7">
        <w:t xml:space="preserve"> </w:t>
      </w:r>
    </w:p>
    <w:p w:rsidR="00D927C7" w:rsidRPr="00D927C7" w:rsidRDefault="00D927C7" w:rsidP="00D927C7"/>
    <w:p w:rsidR="00D927C7" w:rsidRDefault="00D927C7" w:rsidP="007741C9">
      <w:r w:rsidRPr="00D927C7">
        <w:rPr>
          <w:b/>
        </w:rPr>
        <w:t>dsolve</w:t>
      </w:r>
      <w:r>
        <w:t xml:space="preserve"> will solve a system of ODEs (when possible); the equations in the system are given as multiple inputs to </w:t>
      </w:r>
      <w:r w:rsidRPr="00D927C7">
        <w:rPr>
          <w:b/>
        </w:rPr>
        <w:t>dsolve</w:t>
      </w:r>
      <w:r>
        <w:t>.  This is illustrated in the context of Example 8.7 (pages 325-326 in the text):</w:t>
      </w:r>
    </w:p>
    <w:p w:rsidR="00D927C7" w:rsidRPr="00D927C7" w:rsidRDefault="00D927C7" w:rsidP="004F1EA9">
      <w:pPr>
        <w:pStyle w:val="Heading4"/>
      </w:pPr>
      <w:r w:rsidRPr="00D927C7">
        <w:t>Example 8.7</w:t>
      </w:r>
    </w:p>
    <w:p w:rsidR="00D927C7" w:rsidRDefault="00D927C7" w:rsidP="007741C9"/>
    <w:p w:rsidR="00D927C7" w:rsidRDefault="00D927C7" w:rsidP="007741C9">
      <w:r>
        <w:t>The method of characteristics, applied to the given PDE, yields the following system of ODEs:</w:t>
      </w:r>
    </w:p>
    <w:p w:rsidR="00D927C7" w:rsidRDefault="00D927C7" w:rsidP="007741C9"/>
    <w:p w:rsidR="00D927C7" w:rsidRDefault="00D927C7" w:rsidP="007741C9">
      <w:r>
        <w:t xml:space="preserve">   dx/dt=v, x(0)=s,</w:t>
      </w:r>
    </w:p>
    <w:p w:rsidR="00D927C7" w:rsidRDefault="00D927C7" w:rsidP="007741C9">
      <w:r>
        <w:t xml:space="preserve">   dy/dt=y, y(0)=1,</w:t>
      </w:r>
    </w:p>
    <w:p w:rsidR="00D927C7" w:rsidRDefault="00D927C7" w:rsidP="007741C9">
      <w:r>
        <w:t xml:space="preserve">   dv/dt=x, v(0)=2s.</w:t>
      </w:r>
    </w:p>
    <w:p w:rsidR="00D927C7" w:rsidRDefault="00D927C7" w:rsidP="007741C9"/>
    <w:p w:rsidR="00D927C7" w:rsidRDefault="00D927C7" w:rsidP="007741C9">
      <w:r>
        <w:t>We solve this as follows:</w:t>
      </w:r>
    </w:p>
    <w:p w:rsidR="00D927C7" w:rsidRDefault="00D927C7" w:rsidP="007741C9"/>
    <w:p w:rsidR="00D927C7" w:rsidRPr="007741C9" w:rsidRDefault="00B20837" w:rsidP="00D927C7">
      <w:bookmarkStart w:id="1270" w:name="INPUT_1192"/>
      <w:r>
        <w:rPr>
          <w:rStyle w:val="Input"/>
        </w:rPr>
        <w:t>sol=</w:t>
      </w:r>
      <w:r w:rsidR="00D927C7" w:rsidRPr="00D927C7">
        <w:rPr>
          <w:rStyle w:val="Input"/>
        </w:rPr>
        <w:t xml:space="preserve">dsolve('Dx=v','Dy=y','Dv=x','x(0)=s','y(0)=1','v(0)=2*s') </w:t>
      </w:r>
      <w:bookmarkEnd w:id="1270"/>
      <w:r w:rsidR="00D927C7" w:rsidRPr="00D927C7">
        <w:t xml:space="preserve"> </w:t>
      </w:r>
    </w:p>
    <w:p w:rsidR="009B118F" w:rsidRDefault="009B118F" w:rsidP="00D927C7">
      <w:pPr>
        <w:rPr>
          <w:rStyle w:val="Output"/>
        </w:rPr>
      </w:pPr>
      <w:bookmarkStart w:id="1271" w:name="OUTPUT_1192"/>
      <w:r>
        <w:rPr>
          <w:rStyle w:val="Output"/>
        </w:rPr>
        <w:t xml:space="preserve">sol = </w:t>
      </w:r>
    </w:p>
    <w:p w:rsidR="009B118F" w:rsidRDefault="009B118F" w:rsidP="00D927C7">
      <w:pPr>
        <w:rPr>
          <w:rStyle w:val="Output"/>
        </w:rPr>
      </w:pPr>
      <w:r>
        <w:rPr>
          <w:rStyle w:val="Output"/>
        </w:rPr>
        <w:t xml:space="preserve">    y: [1x1 sym]</w:t>
      </w:r>
    </w:p>
    <w:p w:rsidR="009B118F" w:rsidRDefault="009B118F" w:rsidP="00D927C7">
      <w:pPr>
        <w:rPr>
          <w:rStyle w:val="Output"/>
        </w:rPr>
      </w:pPr>
      <w:r>
        <w:rPr>
          <w:rStyle w:val="Output"/>
        </w:rPr>
        <w:t xml:space="preserve">    x: [1x1 sym]</w:t>
      </w:r>
    </w:p>
    <w:p w:rsidR="00D927C7" w:rsidRDefault="009B118F" w:rsidP="00D927C7">
      <w:r>
        <w:rPr>
          <w:rStyle w:val="Output"/>
        </w:rPr>
        <w:t xml:space="preserve">    v: [1x1 sym]</w:t>
      </w:r>
      <w:r w:rsidR="00D927C7">
        <w:rPr>
          <w:rStyle w:val="Output"/>
        </w:rPr>
        <w:t xml:space="preserve"> </w:t>
      </w:r>
      <w:bookmarkEnd w:id="1271"/>
      <w:r w:rsidR="00D927C7" w:rsidRPr="00D927C7">
        <w:t xml:space="preserve"> </w:t>
      </w:r>
    </w:p>
    <w:p w:rsidR="00B20837" w:rsidRPr="00D927C7" w:rsidRDefault="00B20837" w:rsidP="00B20837">
      <w:bookmarkStart w:id="1272" w:name="INPUT_1193"/>
      <w:r w:rsidRPr="00B20837">
        <w:rPr>
          <w:rStyle w:val="Input"/>
        </w:rPr>
        <w:t xml:space="preserve">sol.x </w:t>
      </w:r>
      <w:bookmarkEnd w:id="1272"/>
      <w:r w:rsidRPr="00B20837">
        <w:t xml:space="preserve"> </w:t>
      </w:r>
    </w:p>
    <w:p w:rsidR="009B118F" w:rsidRDefault="009B118F" w:rsidP="00B20837">
      <w:pPr>
        <w:rPr>
          <w:rStyle w:val="Output"/>
        </w:rPr>
      </w:pPr>
      <w:bookmarkStart w:id="1273" w:name="OUTPUT_1193"/>
      <w:r>
        <w:rPr>
          <w:rStyle w:val="Output"/>
        </w:rPr>
        <w:t>ans =</w:t>
      </w:r>
    </w:p>
    <w:p w:rsidR="00B20837" w:rsidRPr="00B20837" w:rsidRDefault="009B118F" w:rsidP="00B20837">
      <w:r>
        <w:rPr>
          <w:rStyle w:val="Output"/>
        </w:rPr>
        <w:t>(3*s*exp(t))/2 - s/(2*exp(t))</w:t>
      </w:r>
      <w:r w:rsidR="00B20837">
        <w:rPr>
          <w:rStyle w:val="Output"/>
        </w:rPr>
        <w:t xml:space="preserve"> </w:t>
      </w:r>
      <w:bookmarkEnd w:id="1273"/>
      <w:r w:rsidR="00B20837" w:rsidRPr="00B20837">
        <w:t xml:space="preserve"> </w:t>
      </w:r>
    </w:p>
    <w:p w:rsidR="009B118F" w:rsidRDefault="00B20837" w:rsidP="009B118F">
      <w:pPr>
        <w:rPr>
          <w:rStyle w:val="Output"/>
        </w:rPr>
      </w:pPr>
      <w:bookmarkStart w:id="1274" w:name="INPUT_1194"/>
      <w:r w:rsidRPr="00B20837">
        <w:rPr>
          <w:rStyle w:val="Input"/>
        </w:rPr>
        <w:t xml:space="preserve">sol.y </w:t>
      </w:r>
      <w:bookmarkEnd w:id="1274"/>
      <w:r w:rsidRPr="00B20837">
        <w:t xml:space="preserve"> </w:t>
      </w:r>
      <w:bookmarkStart w:id="1275" w:name="OUTPUT_1194"/>
      <w:r w:rsidR="009B118F">
        <w:rPr>
          <w:rStyle w:val="Output"/>
        </w:rPr>
        <w:t>ans =</w:t>
      </w:r>
    </w:p>
    <w:p w:rsidR="00B20837" w:rsidRDefault="009B118F" w:rsidP="009B118F">
      <w:r>
        <w:rPr>
          <w:rStyle w:val="Output"/>
        </w:rPr>
        <w:t>exp(t)</w:t>
      </w:r>
      <w:r w:rsidR="00B20837">
        <w:rPr>
          <w:rStyle w:val="Output"/>
        </w:rPr>
        <w:t xml:space="preserve"> </w:t>
      </w:r>
      <w:bookmarkEnd w:id="1275"/>
      <w:r w:rsidR="00B20837" w:rsidRPr="00B20837">
        <w:t xml:space="preserve"> </w:t>
      </w:r>
    </w:p>
    <w:p w:rsidR="00B20837" w:rsidRPr="00B20837" w:rsidRDefault="00B20837" w:rsidP="00B20837">
      <w:bookmarkStart w:id="1276" w:name="INPUT_1195"/>
      <w:r w:rsidRPr="00B20837">
        <w:rPr>
          <w:rStyle w:val="Input"/>
        </w:rPr>
        <w:t xml:space="preserve">sol.v </w:t>
      </w:r>
      <w:bookmarkEnd w:id="1276"/>
      <w:r w:rsidRPr="00B20837">
        <w:t xml:space="preserve"> </w:t>
      </w:r>
    </w:p>
    <w:p w:rsidR="009B118F" w:rsidRDefault="009B118F" w:rsidP="00B20837">
      <w:pPr>
        <w:rPr>
          <w:rStyle w:val="Output"/>
        </w:rPr>
      </w:pPr>
      <w:bookmarkStart w:id="1277" w:name="OUTPUT_1195"/>
      <w:r>
        <w:rPr>
          <w:rStyle w:val="Output"/>
        </w:rPr>
        <w:t>ans =</w:t>
      </w:r>
    </w:p>
    <w:p w:rsidR="00B20837" w:rsidRDefault="009B118F" w:rsidP="00B20837">
      <w:r>
        <w:rPr>
          <w:rStyle w:val="Output"/>
        </w:rPr>
        <w:t>s/(2*exp(t)) + (3*s*exp(t))/2</w:t>
      </w:r>
      <w:r w:rsidR="00B20837">
        <w:rPr>
          <w:rStyle w:val="Output"/>
        </w:rPr>
        <w:t xml:space="preserve"> </w:t>
      </w:r>
      <w:bookmarkEnd w:id="1277"/>
      <w:r w:rsidR="00B20837" w:rsidRPr="00B20837">
        <w:t xml:space="preserve"> </w:t>
      </w:r>
    </w:p>
    <w:p w:rsidR="00B20837" w:rsidRPr="00B20837" w:rsidRDefault="00B20837" w:rsidP="00B20837"/>
    <w:p w:rsidR="004D2A02" w:rsidRDefault="00B20837" w:rsidP="004A57AF">
      <w:pPr>
        <w:pStyle w:val="Heading1"/>
      </w:pPr>
      <w:bookmarkStart w:id="1278" w:name="_Toc299541576"/>
      <w:r>
        <w:t>Ch</w:t>
      </w:r>
      <w:r w:rsidR="00A07725">
        <w:t>apter 11</w:t>
      </w:r>
      <w:r w:rsidR="004D2A02" w:rsidRPr="00A07725">
        <w:t>: Problems in multiple spatial dimensions</w:t>
      </w:r>
      <w:bookmarkEnd w:id="1278"/>
    </w:p>
    <w:p w:rsidR="004D2A02" w:rsidRDefault="004D2A02"/>
    <w:p w:rsidR="004D2A02" w:rsidRDefault="00A07725" w:rsidP="004A57AF">
      <w:pPr>
        <w:pStyle w:val="Heading2"/>
      </w:pPr>
      <w:bookmarkStart w:id="1279" w:name="_Toc299541577"/>
      <w:r>
        <w:t>Section 11.2</w:t>
      </w:r>
      <w:r w:rsidR="004D2A02">
        <w:t>: Fourier series on a rectangular domain</w:t>
      </w:r>
      <w:bookmarkEnd w:id="1279"/>
    </w:p>
    <w:p w:rsidR="004D2A02" w:rsidRDefault="004D2A02"/>
    <w:p w:rsidR="004D2A02" w:rsidRDefault="004D2A02">
      <w:r>
        <w:lastRenderedPageBreak/>
        <w:t>Fourier series calculations on a rectangular domain proceed in almost the same fashion as in one-dimensional problems.  The key difference is that we must compute double integrals and double sums in place of single integrals and single sums.  Fortunately, this is not difficult, since a double integral over a rectangle is just an iterated integral.</w:t>
      </w:r>
    </w:p>
    <w:p w:rsidR="004D2A02" w:rsidRDefault="004D2A02"/>
    <w:p w:rsidR="004D2A02" w:rsidRDefault="004D2A02">
      <w:r>
        <w:t xml:space="preserve">As an example, I will compute the Fourier double sine series of the following function </w:t>
      </w:r>
      <w:r>
        <w:rPr>
          <w:i/>
          <w:iCs/>
        </w:rPr>
        <w:t>f</w:t>
      </w:r>
      <w:r>
        <w:t xml:space="preserve"> on the unit square:</w:t>
      </w:r>
    </w:p>
    <w:p w:rsidR="004D2A02" w:rsidRDefault="004D2A02"/>
    <w:p w:rsidR="004D2A02" w:rsidRDefault="004D2A02">
      <w:bookmarkStart w:id="1280" w:name="INPUT_866"/>
      <w:r>
        <w:rPr>
          <w:rStyle w:val="Input"/>
        </w:rPr>
        <w:t xml:space="preserve">clear </w:t>
      </w:r>
      <w:bookmarkEnd w:id="1280"/>
      <w:r>
        <w:t xml:space="preserve"> </w:t>
      </w:r>
    </w:p>
    <w:p w:rsidR="004D2A02" w:rsidRDefault="004D2A02">
      <w:bookmarkStart w:id="1281" w:name="INPUT_868"/>
      <w:r>
        <w:rPr>
          <w:rStyle w:val="Input"/>
        </w:rPr>
        <w:t xml:space="preserve">syms x y </w:t>
      </w:r>
      <w:bookmarkEnd w:id="1281"/>
      <w:r>
        <w:t xml:space="preserve"> </w:t>
      </w:r>
    </w:p>
    <w:p w:rsidR="004D2A02" w:rsidRDefault="004D2A02">
      <w:bookmarkStart w:id="1282" w:name="INPUT_867"/>
      <w:r>
        <w:rPr>
          <w:rStyle w:val="Input"/>
        </w:rPr>
        <w:t xml:space="preserve">f=x*y*(1-x)*(1-y) </w:t>
      </w:r>
      <w:bookmarkEnd w:id="1282"/>
      <w:r>
        <w:t xml:space="preserve"> </w:t>
      </w:r>
    </w:p>
    <w:p w:rsidR="009B118F" w:rsidRDefault="009B118F">
      <w:pPr>
        <w:rPr>
          <w:rStyle w:val="Output"/>
        </w:rPr>
      </w:pPr>
      <w:bookmarkStart w:id="1283" w:name="OUTPUT_867"/>
      <w:r>
        <w:rPr>
          <w:rStyle w:val="Output"/>
        </w:rPr>
        <w:t>f =</w:t>
      </w:r>
    </w:p>
    <w:p w:rsidR="004D2A02" w:rsidRDefault="009B118F">
      <w:r>
        <w:rPr>
          <w:rStyle w:val="Output"/>
        </w:rPr>
        <w:t>x*y*(x - 1)*(y - 1)</w:t>
      </w:r>
      <w:r w:rsidR="004D2A02">
        <w:t xml:space="preserve"> </w:t>
      </w:r>
      <w:bookmarkEnd w:id="1283"/>
      <w:r w:rsidR="004D2A02">
        <w:t xml:space="preserve"> </w:t>
      </w:r>
    </w:p>
    <w:p w:rsidR="004D2A02" w:rsidRDefault="004D2A02"/>
    <w:p w:rsidR="004D2A02" w:rsidRDefault="004D2A02">
      <w:r>
        <w:t>The Fourier series has the form</w:t>
      </w:r>
    </w:p>
    <w:p w:rsidR="004D2A02" w:rsidRDefault="004D2A02"/>
    <w:p w:rsidR="004D2A02" w:rsidRDefault="004D2A02">
      <w:pPr>
        <w:jc w:val="center"/>
      </w:pPr>
      <w:r w:rsidRPr="00CF596D">
        <w:rPr>
          <w:position w:val="-28"/>
        </w:rPr>
        <w:object w:dxaOrig="2780" w:dyaOrig="680">
          <v:shape id="_x0000_i1059" type="#_x0000_t75" style="width:139.15pt;height:34.15pt" o:ole="">
            <v:imagedata r:id="rId128" o:title=""/>
          </v:shape>
          <o:OLEObject Type="Embed" ProgID="Equation.3" ShapeID="_x0000_i1059" DrawAspect="Content" ObjectID="_1373283632" r:id="rId129"/>
        </w:object>
      </w:r>
    </w:p>
    <w:p w:rsidR="004D2A02" w:rsidRDefault="004D2A02"/>
    <w:p w:rsidR="004D2A02" w:rsidRDefault="004D2A02">
      <w:r>
        <w:t xml:space="preserve">where </w:t>
      </w:r>
      <w:r>
        <w:rPr>
          <w:i/>
          <w:iCs/>
        </w:rPr>
        <w:t>a</w:t>
      </w:r>
      <w:r>
        <w:rPr>
          <w:i/>
          <w:vertAlign w:val="subscript"/>
        </w:rPr>
        <w:t>mn</w:t>
      </w:r>
      <w:r>
        <w:t xml:space="preserve"> is computed as follows:</w:t>
      </w:r>
    </w:p>
    <w:p w:rsidR="004D2A02" w:rsidRDefault="004D2A02"/>
    <w:p w:rsidR="004D2A02" w:rsidRDefault="004D2A02">
      <w:bookmarkStart w:id="1284" w:name="INPUT_869"/>
      <w:r>
        <w:rPr>
          <w:rStyle w:val="Input"/>
        </w:rPr>
        <w:t xml:space="preserve">syms m n pi </w:t>
      </w:r>
      <w:bookmarkEnd w:id="1284"/>
      <w:r>
        <w:t xml:space="preserve"> </w:t>
      </w:r>
    </w:p>
    <w:p w:rsidR="004D2A02" w:rsidRDefault="00312B01">
      <w:bookmarkStart w:id="1285" w:name="INPUT_870"/>
      <w:r>
        <w:rPr>
          <w:rStyle w:val="Input"/>
        </w:rPr>
        <w:t>a=</w:t>
      </w:r>
      <w:r w:rsidR="004D2A02">
        <w:rPr>
          <w:rStyle w:val="Input"/>
        </w:rPr>
        <w:t>4*int(int(f*sin(m*pi*x)*sin(n*pi*y),y,0,1),x,0,1)</w:t>
      </w:r>
      <w:bookmarkEnd w:id="1285"/>
    </w:p>
    <w:p w:rsidR="009B118F" w:rsidRDefault="009B118F">
      <w:pPr>
        <w:rPr>
          <w:rStyle w:val="Output"/>
        </w:rPr>
      </w:pPr>
      <w:bookmarkStart w:id="1286" w:name="OUTPUT_870"/>
      <w:r>
        <w:rPr>
          <w:rStyle w:val="Output"/>
        </w:rPr>
        <w:t>a =</w:t>
      </w:r>
    </w:p>
    <w:p w:rsidR="004D2A02" w:rsidRDefault="009B118F">
      <w:r>
        <w:rPr>
          <w:rStyle w:val="Output"/>
        </w:rPr>
        <w:t>(4*(16*cos((pi*m)/2)^2*cos((pi*n)/2)^2 + 8*pi*n*sin((pi*n)/2)*cos((pi*m)/2)^2*cos((pi*n)/2) - 16*cos((pi*m)/2)^2 + 8*pi*m*sin((pi*m)/2)*cos((pi*m)/2)*cos((pi*n)/2)^2 + 4*pi^2*m*n*sin((pi*m)/2)*sin((pi*n)/2)*cos((pi*m)/2)*cos((pi*n)/2) - 8*pi*m*sin((pi*m)/2)*cos((pi*m)/2) - 16*cos((pi*n)/2)^2 - 8*pi*n*sin((pi*n)/2)*cos((pi*n)/2) + 16))/(pi^6*m^3*n^3)</w:t>
      </w:r>
      <w:r w:rsidR="004D2A02">
        <w:t xml:space="preserve"> </w:t>
      </w:r>
      <w:bookmarkEnd w:id="1286"/>
      <w:r w:rsidR="004D2A02">
        <w:t xml:space="preserve"> </w:t>
      </w:r>
    </w:p>
    <w:p w:rsidR="004D2A02" w:rsidRDefault="004D2A02"/>
    <w:p w:rsidR="004D2A02" w:rsidRDefault="004D2A02">
      <w:r>
        <w:t>Here is the partial Fourier series with a total of 100 terms:</w:t>
      </w:r>
    </w:p>
    <w:p w:rsidR="004D2A02" w:rsidRDefault="004D2A02"/>
    <w:p w:rsidR="004D2A02" w:rsidRDefault="004D2A02">
      <w:bookmarkStart w:id="1287" w:name="INPUT_873"/>
      <w:r>
        <w:rPr>
          <w:rStyle w:val="Input"/>
        </w:rPr>
        <w:t xml:space="preserve">S=symsum(symsum(a*sin(m*pi*x)*sin(n*pi*y),n,1,10),m,1,10); </w:t>
      </w:r>
      <w:bookmarkEnd w:id="1287"/>
      <w:r>
        <w:t xml:space="preserve"> </w:t>
      </w:r>
    </w:p>
    <w:p w:rsidR="008D7C47" w:rsidRPr="008D7C47" w:rsidRDefault="008D7C47" w:rsidP="008D7C47">
      <w:r w:rsidRPr="008D7C47">
        <w:t xml:space="preserve"> </w:t>
      </w:r>
    </w:p>
    <w:p w:rsidR="004D2A02" w:rsidRPr="008D7C47" w:rsidRDefault="004D2A02" w:rsidP="008D7C47"/>
    <w:p w:rsidR="004D2A02" w:rsidRDefault="00A07725">
      <w:r>
        <w:t xml:space="preserve">To graph the (partial) Fourier series, I begin by </w:t>
      </w:r>
      <w:r w:rsidR="004D2A02">
        <w:t>creat</w:t>
      </w:r>
      <w:r>
        <w:t>ing,</w:t>
      </w:r>
      <w:r w:rsidR="004D2A02">
        <w:t xml:space="preserve"> the two one-dimensional grids:</w:t>
      </w:r>
    </w:p>
    <w:p w:rsidR="004D2A02" w:rsidRDefault="004D2A02"/>
    <w:p w:rsidR="004D2A02" w:rsidRDefault="004D2A02">
      <w:bookmarkStart w:id="1288" w:name="INPUT_874"/>
      <w:r>
        <w:rPr>
          <w:rStyle w:val="Input"/>
        </w:rPr>
        <w:t xml:space="preserve">xx=linspace(0,1,21)'; </w:t>
      </w:r>
      <w:bookmarkEnd w:id="1288"/>
      <w:r>
        <w:t xml:space="preserve"> </w:t>
      </w:r>
    </w:p>
    <w:p w:rsidR="004D2A02" w:rsidRDefault="004D2A02">
      <w:bookmarkStart w:id="1289" w:name="INPUT_875"/>
      <w:r>
        <w:rPr>
          <w:rStyle w:val="Input"/>
        </w:rPr>
        <w:t xml:space="preserve">yy=linspace(0,1,21)'; </w:t>
      </w:r>
      <w:bookmarkEnd w:id="1289"/>
      <w:r>
        <w:t xml:space="preserve"> </w:t>
      </w:r>
    </w:p>
    <w:p w:rsidR="004D2A02" w:rsidRDefault="004D2A02"/>
    <w:p w:rsidR="004D2A02" w:rsidRDefault="004D2A02">
      <w:r>
        <w:t xml:space="preserve">Next, I invoke </w:t>
      </w:r>
      <w:r>
        <w:rPr>
          <w:b/>
          <w:bCs/>
        </w:rPr>
        <w:t>meshgrid</w:t>
      </w:r>
      <w:r>
        <w:t xml:space="preserve"> to create the two-dimensional grid:</w:t>
      </w:r>
    </w:p>
    <w:p w:rsidR="004D2A02" w:rsidRDefault="004D2A02"/>
    <w:p w:rsidR="004D2A02" w:rsidRDefault="004D2A02">
      <w:bookmarkStart w:id="1290" w:name="INPUT_876"/>
      <w:r>
        <w:rPr>
          <w:rStyle w:val="Input"/>
        </w:rPr>
        <w:t xml:space="preserve">[X,Y]=meshgrid(xx,yy); </w:t>
      </w:r>
      <w:bookmarkEnd w:id="1290"/>
      <w:r>
        <w:t xml:space="preserve"> </w:t>
      </w:r>
    </w:p>
    <w:p w:rsidR="004D2A02" w:rsidRDefault="004D2A02"/>
    <w:p w:rsidR="004D2A02" w:rsidRDefault="004D2A02">
      <w:r>
        <w:t xml:space="preserve">Finally,  I compute the function </w:t>
      </w:r>
      <w:r>
        <w:rPr>
          <w:i/>
          <w:iCs/>
        </w:rPr>
        <w:t>f</w:t>
      </w:r>
      <w:r>
        <w:t>, from the previous example, on the grid:</w:t>
      </w:r>
    </w:p>
    <w:p w:rsidR="00A07725" w:rsidRDefault="00A07725"/>
    <w:p w:rsidR="004D2A02" w:rsidRDefault="00A07725">
      <w:bookmarkStart w:id="1291" w:name="INPUT_877"/>
      <w:r>
        <w:rPr>
          <w:rStyle w:val="Input"/>
        </w:rPr>
        <w:t>Z=subs(f</w:t>
      </w:r>
      <w:r w:rsidR="004D2A02">
        <w:rPr>
          <w:rStyle w:val="Input"/>
        </w:rPr>
        <w:t xml:space="preserve">,{x,y},{X,Y}); </w:t>
      </w:r>
      <w:bookmarkEnd w:id="1291"/>
      <w:r w:rsidR="004D2A02">
        <w:t xml:space="preserve"> </w:t>
      </w:r>
    </w:p>
    <w:p w:rsidR="004D2A02" w:rsidRDefault="004D2A02">
      <w:r>
        <w:t xml:space="preserve"> </w:t>
      </w:r>
    </w:p>
    <w:p w:rsidR="004D2A02" w:rsidRDefault="004D2A02">
      <w:r>
        <w:t>(Notice how I can substitute for two variables at one time by listing the variables and the values between curly brackets.)</w:t>
      </w:r>
    </w:p>
    <w:p w:rsidR="004D2A02" w:rsidRDefault="004D2A02"/>
    <w:p w:rsidR="00A07725" w:rsidRDefault="00A07725">
      <w:r>
        <w:t xml:space="preserve">Now I invoke the </w:t>
      </w:r>
      <w:r w:rsidRPr="00A07725">
        <w:rPr>
          <w:b/>
        </w:rPr>
        <w:t>surf</w:t>
      </w:r>
      <w:r>
        <w:t xml:space="preserve"> command:</w:t>
      </w:r>
    </w:p>
    <w:p w:rsidR="00A07725" w:rsidRDefault="00A07725"/>
    <w:p w:rsidR="004D2A02" w:rsidRDefault="004D2A02">
      <w:bookmarkStart w:id="1292" w:name="INPUT_880"/>
      <w:r>
        <w:rPr>
          <w:rStyle w:val="Input"/>
        </w:rPr>
        <w:t xml:space="preserve">surf(X,Y,Z) </w:t>
      </w:r>
      <w:bookmarkEnd w:id="1292"/>
      <w:r>
        <w:t xml:space="preserve"> </w:t>
      </w:r>
    </w:p>
    <w:p w:rsidR="004D2A02" w:rsidRDefault="009B118F">
      <w:bookmarkStart w:id="1293" w:name="OUTPUT_880"/>
      <w:r>
        <w:rPr>
          <w:noProof/>
        </w:rPr>
        <w:lastRenderedPageBreak/>
        <w:drawing>
          <wp:inline distT="0" distB="0" distL="0" distR="0">
            <wp:extent cx="3657600" cy="3200400"/>
            <wp:effectExtent l="19050" t="0" r="0" b="0"/>
            <wp:docPr id="177" name="Picture 1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30"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293"/>
      <w:r w:rsidR="004D2A02">
        <w:t xml:space="preserve"> </w:t>
      </w:r>
    </w:p>
    <w:p w:rsidR="004D2A02" w:rsidRDefault="004D2A02">
      <w:pPr>
        <w:pStyle w:val="Footer"/>
        <w:tabs>
          <w:tab w:val="clear" w:pos="4320"/>
          <w:tab w:val="clear" w:pos="8640"/>
        </w:tabs>
      </w:pPr>
    </w:p>
    <w:p w:rsidR="004D2A02" w:rsidRDefault="004D2A02">
      <w:r>
        <w:t>I can also evaluate the Fourier series on the two-dimensional grid.  Notice that this may take some time if the grid is very fine or there are many terms in the series, or both.</w:t>
      </w:r>
    </w:p>
    <w:p w:rsidR="004D2A02" w:rsidRDefault="004D2A02"/>
    <w:p w:rsidR="004D2A02" w:rsidRDefault="004D2A02">
      <w:bookmarkStart w:id="1294" w:name="INPUT_881"/>
      <w:r>
        <w:rPr>
          <w:rStyle w:val="Input"/>
        </w:rPr>
        <w:t xml:space="preserve">Z1=subs(S,{x,y},{X,Y}); </w:t>
      </w:r>
      <w:bookmarkEnd w:id="1294"/>
      <w:r>
        <w:t xml:space="preserve"> </w:t>
      </w:r>
    </w:p>
    <w:p w:rsidR="004D2A02" w:rsidRDefault="004D2A02">
      <w:bookmarkStart w:id="1295" w:name="INPUT_882"/>
      <w:r>
        <w:rPr>
          <w:rStyle w:val="Input"/>
        </w:rPr>
        <w:t xml:space="preserve">surf(X,Y,Z1) </w:t>
      </w:r>
      <w:bookmarkEnd w:id="1295"/>
      <w:r>
        <w:t xml:space="preserve"> </w:t>
      </w:r>
    </w:p>
    <w:p w:rsidR="004D2A02" w:rsidRDefault="009B118F">
      <w:bookmarkStart w:id="1296" w:name="OUTPUT_882"/>
      <w:r>
        <w:rPr>
          <w:noProof/>
        </w:rPr>
        <w:drawing>
          <wp:inline distT="0" distB="0" distL="0" distR="0">
            <wp:extent cx="3657600" cy="3200400"/>
            <wp:effectExtent l="19050" t="0" r="0" b="0"/>
            <wp:docPr id="178" name="Picture 1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3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296"/>
      <w:r w:rsidR="004D2A02">
        <w:t xml:space="preserve"> </w:t>
      </w:r>
    </w:p>
    <w:p w:rsidR="004D2A02" w:rsidRDefault="004D2A02"/>
    <w:p w:rsidR="004D2A02" w:rsidRDefault="004D2A02">
      <w:r>
        <w:t>Here is the approximation error:</w:t>
      </w:r>
    </w:p>
    <w:p w:rsidR="004D2A02" w:rsidRDefault="004D2A02"/>
    <w:p w:rsidR="004D2A02" w:rsidRDefault="004D2A02">
      <w:bookmarkStart w:id="1297" w:name="INPUT_883"/>
      <w:r>
        <w:rPr>
          <w:rStyle w:val="Input"/>
        </w:rPr>
        <w:t xml:space="preserve">surf(X,Y,Z-Z1) </w:t>
      </w:r>
      <w:bookmarkEnd w:id="1297"/>
      <w:r>
        <w:t xml:space="preserve"> </w:t>
      </w:r>
    </w:p>
    <w:p w:rsidR="004D2A02" w:rsidRDefault="009B118F">
      <w:bookmarkStart w:id="1298" w:name="OUTPUT_883"/>
      <w:r>
        <w:rPr>
          <w:noProof/>
        </w:rPr>
        <w:lastRenderedPageBreak/>
        <w:drawing>
          <wp:inline distT="0" distB="0" distL="0" distR="0">
            <wp:extent cx="3657600" cy="3200400"/>
            <wp:effectExtent l="19050" t="0" r="0" b="0"/>
            <wp:docPr id="179" name="Picture 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3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298"/>
      <w:r w:rsidR="004D2A02">
        <w:t xml:space="preserve"> </w:t>
      </w:r>
    </w:p>
    <w:p w:rsidR="004D2A02" w:rsidRDefault="004D2A02"/>
    <w:p w:rsidR="004D2A02" w:rsidRDefault="004D2A02" w:rsidP="00A677AA">
      <w:r>
        <w:t>Looking at the  vertical scale on the last two plots, we see that the error of approximation is only about one-half of one percent.</w:t>
      </w:r>
    </w:p>
    <w:p w:rsidR="00A677AA" w:rsidRDefault="00A677AA" w:rsidP="00A677AA"/>
    <w:p w:rsidR="004D2A02" w:rsidRDefault="004D2A02" w:rsidP="00A677AA">
      <w:pPr>
        <w:pStyle w:val="Heading2"/>
      </w:pPr>
      <w:bookmarkStart w:id="1299" w:name="_Toc299541578"/>
      <w:r>
        <w:t>Section 8.3: Fourier series on a disk</w:t>
      </w:r>
      <w:bookmarkEnd w:id="1299"/>
    </w:p>
    <w:p w:rsidR="004D2A02" w:rsidRDefault="004D2A02"/>
    <w:p w:rsidR="004D2A02" w:rsidRDefault="004D2A02">
      <w:r>
        <w:t xml:space="preserve">The Bessel functions </w:t>
      </w:r>
      <w:r>
        <w:rPr>
          <w:i/>
          <w:iCs/>
        </w:rPr>
        <w:t>J</w:t>
      </w:r>
      <w:r>
        <w:rPr>
          <w:i/>
          <w:vertAlign w:val="subscript"/>
        </w:rPr>
        <w:t>n</w:t>
      </w:r>
      <w:r>
        <w:t>(</w:t>
      </w:r>
      <w:r>
        <w:rPr>
          <w:i/>
          <w:iCs/>
        </w:rPr>
        <w:t>s</w:t>
      </w:r>
      <w:r>
        <w:t xml:space="preserve">) are built-in functions in MATLAB, just as are the more common elementary function such as sine and cosine, and can be used just as conveniently.  For example, here is the graph of </w:t>
      </w:r>
      <w:r>
        <w:rPr>
          <w:i/>
          <w:iCs/>
        </w:rPr>
        <w:t>J</w:t>
      </w:r>
      <w:r>
        <w:rPr>
          <w:i/>
          <w:vertAlign w:val="subscript"/>
        </w:rPr>
        <w:t>0</w:t>
      </w:r>
      <w:r>
        <w:t>:</w:t>
      </w:r>
    </w:p>
    <w:p w:rsidR="004D2A02" w:rsidRDefault="004D2A02"/>
    <w:p w:rsidR="004D2A02" w:rsidRDefault="004D2A02">
      <w:bookmarkStart w:id="1300" w:name="INPUT_884"/>
      <w:r>
        <w:rPr>
          <w:rStyle w:val="Input"/>
        </w:rPr>
        <w:t xml:space="preserve">clear </w:t>
      </w:r>
      <w:bookmarkEnd w:id="1300"/>
      <w:r>
        <w:t xml:space="preserve"> </w:t>
      </w:r>
    </w:p>
    <w:p w:rsidR="004D2A02" w:rsidRDefault="004D2A02">
      <w:bookmarkStart w:id="1301" w:name="INPUT_885"/>
      <w:r>
        <w:rPr>
          <w:rStyle w:val="Input"/>
        </w:rPr>
        <w:t xml:space="preserve">t=linspace(0,10,101); </w:t>
      </w:r>
      <w:bookmarkEnd w:id="1301"/>
      <w:r>
        <w:t xml:space="preserve"> </w:t>
      </w:r>
    </w:p>
    <w:p w:rsidR="004D2A02" w:rsidRDefault="004D2A02">
      <w:bookmarkStart w:id="1302" w:name="INPUT_886"/>
      <w:r>
        <w:rPr>
          <w:rStyle w:val="Input"/>
        </w:rPr>
        <w:t xml:space="preserve">plot(t,besselj(0,t));grid </w:t>
      </w:r>
      <w:bookmarkEnd w:id="1302"/>
      <w:r>
        <w:t xml:space="preserve"> </w:t>
      </w:r>
    </w:p>
    <w:p w:rsidR="004D2A02" w:rsidRDefault="009B118F">
      <w:bookmarkStart w:id="1303" w:name="OUTPUT_886"/>
      <w:r>
        <w:rPr>
          <w:noProof/>
        </w:rPr>
        <w:lastRenderedPageBreak/>
        <w:drawing>
          <wp:inline distT="0" distB="0" distL="0" distR="0">
            <wp:extent cx="3657600" cy="3200400"/>
            <wp:effectExtent l="19050" t="0" r="0" b="0"/>
            <wp:docPr id="180" name="Picture 1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33"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303"/>
      <w:r w:rsidR="004D2A02">
        <w:t xml:space="preserve"> </w:t>
      </w:r>
    </w:p>
    <w:p w:rsidR="004D2A02" w:rsidRDefault="004D2A02"/>
    <w:p w:rsidR="004D2A02" w:rsidRDefault="004D2A02">
      <w:r>
        <w:t xml:space="preserve">(Notice that the first argument to </w:t>
      </w:r>
      <w:r>
        <w:rPr>
          <w:b/>
        </w:rPr>
        <w:t>besselj</w:t>
      </w:r>
      <w:r>
        <w:t xml:space="preserve"> is the index </w:t>
      </w:r>
      <w:r>
        <w:rPr>
          <w:i/>
          <w:iCs/>
        </w:rPr>
        <w:t>n</w:t>
      </w:r>
      <w:r>
        <w:t>.)</w:t>
      </w:r>
    </w:p>
    <w:p w:rsidR="004D2A02" w:rsidRDefault="004D2A02">
      <w:pPr>
        <w:pStyle w:val="Footer"/>
        <w:tabs>
          <w:tab w:val="clear" w:pos="4320"/>
          <w:tab w:val="clear" w:pos="8640"/>
        </w:tabs>
      </w:pPr>
    </w:p>
    <w:p w:rsidR="004D2A02" w:rsidRDefault="004D2A02">
      <w:r>
        <w:t xml:space="preserve">As an example, I will compute the smallest root </w:t>
      </w:r>
      <w:r>
        <w:rPr>
          <w:i/>
          <w:iCs/>
        </w:rPr>
        <w:t>s</w:t>
      </w:r>
      <w:r>
        <w:rPr>
          <w:i/>
          <w:vertAlign w:val="subscript"/>
        </w:rPr>
        <w:t>01</w:t>
      </w:r>
      <w:r>
        <w:t xml:space="preserve">, </w:t>
      </w:r>
      <w:r>
        <w:rPr>
          <w:i/>
          <w:iCs/>
        </w:rPr>
        <w:t>s</w:t>
      </w:r>
      <w:r>
        <w:rPr>
          <w:i/>
          <w:vertAlign w:val="subscript"/>
        </w:rPr>
        <w:t>02</w:t>
      </w:r>
      <w:r>
        <w:t xml:space="preserve">, </w:t>
      </w:r>
      <w:r>
        <w:rPr>
          <w:i/>
          <w:iCs/>
        </w:rPr>
        <w:t>s</w:t>
      </w:r>
      <w:r>
        <w:rPr>
          <w:i/>
          <w:vertAlign w:val="subscript"/>
        </w:rPr>
        <w:t>02</w:t>
      </w:r>
      <w:r>
        <w:t xml:space="preserve"> of </w:t>
      </w:r>
      <w:r>
        <w:rPr>
          <w:i/>
          <w:iCs/>
        </w:rPr>
        <w:t>J</w:t>
      </w:r>
      <w:r>
        <w:rPr>
          <w:i/>
          <w:vertAlign w:val="subscript"/>
        </w:rPr>
        <w:t>0</w:t>
      </w:r>
      <w:r>
        <w:t xml:space="preserve">.  The above graph shows that these roots are approximately 2.5, 5.5, and 8.5.  Recall that the command </w:t>
      </w:r>
      <w:r>
        <w:rPr>
          <w:b/>
          <w:bCs/>
        </w:rPr>
        <w:t>fzero</w:t>
      </w:r>
      <w:r>
        <w:t xml:space="preserve"> finds a (floating point estimate of) a root, near a given estimate, of a function.  We have a slight difficulty in applying </w:t>
      </w:r>
      <w:r>
        <w:rPr>
          <w:b/>
          <w:bCs/>
        </w:rPr>
        <w:t>fzero</w:t>
      </w:r>
      <w:r>
        <w:t xml:space="preserve"> to </w:t>
      </w:r>
      <w:r>
        <w:rPr>
          <w:b/>
          <w:bCs/>
        </w:rPr>
        <w:t>besselj</w:t>
      </w:r>
      <w:r>
        <w:t xml:space="preserve">, however, since </w:t>
      </w:r>
      <w:r>
        <w:rPr>
          <w:b/>
          <w:bCs/>
        </w:rPr>
        <w:t>besselj</w:t>
      </w:r>
      <w:r>
        <w:t xml:space="preserve"> takes two arguments, and the first is the parameter </w:t>
      </w:r>
      <w:r>
        <w:rPr>
          <w:i/>
          <w:iCs/>
        </w:rPr>
        <w:t>n</w:t>
      </w:r>
      <w:r>
        <w:t xml:space="preserve">.  Like most MATLAB functions that operate on functions, </w:t>
      </w:r>
      <w:r>
        <w:rPr>
          <w:b/>
          <w:bCs/>
        </w:rPr>
        <w:t>fzero</w:t>
      </w:r>
      <w:r>
        <w:t xml:space="preserve"> will allow us to pass a parameter through to the user-defined function, but the parameter must come after the variable in the calling  sequence.  I will get around th</w:t>
      </w:r>
      <w:r w:rsidR="00A23ECD">
        <w:t>is problem by defining a</w:t>
      </w:r>
      <w:r>
        <w:t xml:space="preserve"> function </w:t>
      </w:r>
      <w:r w:rsidR="00A23ECD">
        <w:t xml:space="preserve">of one variable </w:t>
      </w:r>
      <w:r>
        <w:t xml:space="preserve">that represents </w:t>
      </w:r>
      <w:r>
        <w:rPr>
          <w:i/>
          <w:iCs/>
        </w:rPr>
        <w:t>J</w:t>
      </w:r>
      <w:r>
        <w:rPr>
          <w:i/>
          <w:vertAlign w:val="subscript"/>
        </w:rPr>
        <w:t>0</w:t>
      </w:r>
      <w:r>
        <w:t>:</w:t>
      </w:r>
    </w:p>
    <w:p w:rsidR="004D2A02" w:rsidRDefault="004D2A02"/>
    <w:p w:rsidR="00B758C6" w:rsidRDefault="00B758C6" w:rsidP="00B758C6">
      <w:bookmarkStart w:id="1304" w:name="INPUT_1208"/>
      <w:r w:rsidRPr="00B758C6">
        <w:rPr>
          <w:rStyle w:val="Input"/>
        </w:rPr>
        <w:t xml:space="preserve">J0=@(x)besselj(0,x) </w:t>
      </w:r>
      <w:bookmarkEnd w:id="1304"/>
      <w:r w:rsidRPr="00B758C6">
        <w:t xml:space="preserve"> </w:t>
      </w:r>
    </w:p>
    <w:p w:rsidR="009B118F" w:rsidRDefault="009B118F" w:rsidP="00B758C6">
      <w:pPr>
        <w:rPr>
          <w:rStyle w:val="Output"/>
        </w:rPr>
      </w:pPr>
      <w:bookmarkStart w:id="1305" w:name="OUTPUT_1208"/>
      <w:r>
        <w:rPr>
          <w:rStyle w:val="Output"/>
        </w:rPr>
        <w:t xml:space="preserve">J0 = </w:t>
      </w:r>
    </w:p>
    <w:p w:rsidR="00B758C6" w:rsidRPr="00B758C6" w:rsidRDefault="009B118F" w:rsidP="00B758C6">
      <w:r>
        <w:rPr>
          <w:rStyle w:val="Output"/>
        </w:rPr>
        <w:t xml:space="preserve">    @(x)besselj(0,x)</w:t>
      </w:r>
      <w:r w:rsidR="00B758C6">
        <w:rPr>
          <w:rStyle w:val="Output"/>
        </w:rPr>
        <w:t xml:space="preserve"> </w:t>
      </w:r>
      <w:bookmarkEnd w:id="1305"/>
      <w:r w:rsidR="00B758C6" w:rsidRPr="00B758C6">
        <w:t xml:space="preserve"> </w:t>
      </w:r>
    </w:p>
    <w:p w:rsidR="004D2A02" w:rsidRDefault="004D2A02"/>
    <w:p w:rsidR="004D2A02" w:rsidRDefault="004D2A02">
      <w:r>
        <w:t xml:space="preserve">Now I can invoke  </w:t>
      </w:r>
      <w:r>
        <w:rPr>
          <w:b/>
          <w:bCs/>
        </w:rPr>
        <w:t>fzero</w:t>
      </w:r>
      <w:r>
        <w:t>:</w:t>
      </w:r>
    </w:p>
    <w:p w:rsidR="004D2A02" w:rsidRDefault="004D2A02">
      <w:pPr>
        <w:rPr>
          <w:vertAlign w:val="subscript"/>
        </w:rPr>
      </w:pPr>
    </w:p>
    <w:p w:rsidR="004D2A02" w:rsidRDefault="004D2A02">
      <w:bookmarkStart w:id="1306" w:name="INPUT_887"/>
      <w:r>
        <w:rPr>
          <w:rStyle w:val="Input"/>
        </w:rPr>
        <w:t xml:space="preserve">fzero(J0,2.5) </w:t>
      </w:r>
      <w:bookmarkEnd w:id="1306"/>
      <w:r>
        <w:t xml:space="preserve"> </w:t>
      </w:r>
    </w:p>
    <w:p w:rsidR="009B118F" w:rsidRDefault="009B118F">
      <w:pPr>
        <w:rPr>
          <w:rStyle w:val="Output"/>
        </w:rPr>
      </w:pPr>
      <w:bookmarkStart w:id="1307" w:name="OUTPUT_887"/>
      <w:r>
        <w:rPr>
          <w:rStyle w:val="Output"/>
        </w:rPr>
        <w:t>ans =</w:t>
      </w:r>
    </w:p>
    <w:p w:rsidR="004D2A02" w:rsidRDefault="009B118F">
      <w:r>
        <w:rPr>
          <w:rStyle w:val="Output"/>
        </w:rPr>
        <w:t xml:space="preserve">    2.4048</w:t>
      </w:r>
      <w:r w:rsidR="004D2A02">
        <w:t xml:space="preserve"> </w:t>
      </w:r>
      <w:bookmarkEnd w:id="1307"/>
      <w:r w:rsidR="004D2A02">
        <w:t xml:space="preserve"> </w:t>
      </w:r>
    </w:p>
    <w:p w:rsidR="004D2A02" w:rsidRDefault="004D2A02"/>
    <w:p w:rsidR="004D2A02" w:rsidRDefault="004D2A02">
      <w:bookmarkStart w:id="1308" w:name="INPUT_889"/>
      <w:r>
        <w:rPr>
          <w:rStyle w:val="Input"/>
        </w:rPr>
        <w:t xml:space="preserve">fzero(J0,5.5) </w:t>
      </w:r>
      <w:bookmarkEnd w:id="1308"/>
      <w:r>
        <w:t xml:space="preserve"> </w:t>
      </w:r>
    </w:p>
    <w:p w:rsidR="009B118F" w:rsidRDefault="009B118F">
      <w:pPr>
        <w:rPr>
          <w:rStyle w:val="Output"/>
        </w:rPr>
      </w:pPr>
      <w:bookmarkStart w:id="1309" w:name="OUTPUT_889"/>
      <w:r>
        <w:rPr>
          <w:rStyle w:val="Output"/>
        </w:rPr>
        <w:t>ans =</w:t>
      </w:r>
    </w:p>
    <w:p w:rsidR="004D2A02" w:rsidRDefault="009B118F">
      <w:r>
        <w:rPr>
          <w:rStyle w:val="Output"/>
        </w:rPr>
        <w:t xml:space="preserve">    5.5201</w:t>
      </w:r>
      <w:r w:rsidR="004D2A02">
        <w:t xml:space="preserve"> </w:t>
      </w:r>
      <w:bookmarkEnd w:id="1309"/>
      <w:r w:rsidR="004D2A02">
        <w:t xml:space="preserve"> </w:t>
      </w:r>
    </w:p>
    <w:p w:rsidR="004D2A02" w:rsidRDefault="004D2A02"/>
    <w:p w:rsidR="004D2A02" w:rsidRDefault="004D2A02">
      <w:bookmarkStart w:id="1310" w:name="INPUT_890"/>
      <w:r>
        <w:rPr>
          <w:rStyle w:val="Input"/>
        </w:rPr>
        <w:t xml:space="preserve">fzero(J0,8.5) </w:t>
      </w:r>
      <w:bookmarkEnd w:id="1310"/>
      <w:r>
        <w:t xml:space="preserve"> </w:t>
      </w:r>
    </w:p>
    <w:p w:rsidR="009B118F" w:rsidRDefault="009B118F">
      <w:pPr>
        <w:rPr>
          <w:rStyle w:val="Output"/>
        </w:rPr>
      </w:pPr>
      <w:bookmarkStart w:id="1311" w:name="OUTPUT_890"/>
      <w:r>
        <w:rPr>
          <w:rStyle w:val="Output"/>
        </w:rPr>
        <w:t>ans =</w:t>
      </w:r>
    </w:p>
    <w:p w:rsidR="004D2A02" w:rsidRDefault="009B118F">
      <w:r>
        <w:rPr>
          <w:rStyle w:val="Output"/>
        </w:rPr>
        <w:t xml:space="preserve">    8.6537</w:t>
      </w:r>
      <w:r w:rsidR="004D2A02">
        <w:t xml:space="preserve"> </w:t>
      </w:r>
      <w:bookmarkEnd w:id="1311"/>
      <w:r w:rsidR="004D2A02">
        <w:t xml:space="preserve"> </w:t>
      </w:r>
    </w:p>
    <w:p w:rsidR="004D2A02" w:rsidRDefault="004D2A02" w:rsidP="00B758C6">
      <w:pPr>
        <w:pStyle w:val="Heading3"/>
      </w:pPr>
      <w:bookmarkStart w:id="1312" w:name="_Toc299541579"/>
      <w:r>
        <w:t>Graphics on the disk</w:t>
      </w:r>
      <w:bookmarkEnd w:id="1312"/>
    </w:p>
    <w:p w:rsidR="004D2A02" w:rsidRDefault="004D2A02"/>
    <w:p w:rsidR="004D2A02" w:rsidRDefault="004D2A02">
      <w:r>
        <w:t xml:space="preserve">Functions on a disk are naturally described by cylindrical coordinates, that is, as </w:t>
      </w:r>
      <m:oMath>
        <m:r>
          <w:rPr>
            <w:rFonts w:ascii="Cambria Math" w:hAnsi="Cambria Math"/>
          </w:rPr>
          <m:t>z=f(r,</m:t>
        </m:r>
        <m:r>
          <w:rPr>
            <w:rFonts w:ascii="Cambria Math" w:hAnsi="Cambria Math" w:cs="Times New Roman"/>
          </w:rPr>
          <m:t>θ</m:t>
        </m:r>
        <m:r>
          <w:rPr>
            <w:rFonts w:ascii="Cambria Math" w:hAnsi="Cambria Math"/>
          </w:rPr>
          <m:t>),</m:t>
        </m:r>
      </m:oMath>
      <w:r>
        <w:t xml:space="preserve"> where </w:t>
      </w:r>
      <m:oMath>
        <m:r>
          <w:rPr>
            <w:rFonts w:ascii="Cambria Math" w:hAnsi="Cambria Math"/>
          </w:rPr>
          <m:t>(r,θ)</m:t>
        </m:r>
      </m:oMath>
      <w:r>
        <w:t xml:space="preserve"> are polar coordinates.  We can use </w:t>
      </w:r>
      <w:r>
        <w:rPr>
          <w:b/>
          <w:bCs/>
        </w:rPr>
        <w:t>surf</w:t>
      </w:r>
      <w:r>
        <w:t xml:space="preserve"> to graph such functions; however,  it requires a little extra work to set up the grid.  Here is how it works:</w:t>
      </w:r>
    </w:p>
    <w:p w:rsidR="004D2A02" w:rsidRDefault="004D2A02">
      <w:r>
        <w:lastRenderedPageBreak/>
        <w:t xml:space="preserve">First, set up one-dimensional grids in </w:t>
      </w:r>
      <w:r>
        <w:rPr>
          <w:i/>
          <w:iCs/>
        </w:rPr>
        <w:t>r</w:t>
      </w:r>
      <w:r>
        <w:t xml:space="preserve"> and θ (</w:t>
      </w:r>
      <w:r>
        <w:rPr>
          <w:i/>
          <w:iCs/>
        </w:rPr>
        <w:t>A</w:t>
      </w:r>
      <w:r>
        <w:t xml:space="preserve"> is the radius of the disk):</w:t>
      </w:r>
    </w:p>
    <w:p w:rsidR="004D2A02" w:rsidRDefault="004D2A02"/>
    <w:p w:rsidR="004D2A02" w:rsidRDefault="004D2A02">
      <w:bookmarkStart w:id="1313" w:name="INPUT_894"/>
      <w:r>
        <w:rPr>
          <w:rStyle w:val="Input"/>
        </w:rPr>
        <w:t xml:space="preserve">clear </w:t>
      </w:r>
      <w:bookmarkEnd w:id="1313"/>
      <w:r>
        <w:t xml:space="preserve"> </w:t>
      </w:r>
    </w:p>
    <w:p w:rsidR="004D2A02" w:rsidRDefault="004D2A02">
      <w:bookmarkStart w:id="1314" w:name="INPUT_897"/>
      <w:r>
        <w:rPr>
          <w:rStyle w:val="Input"/>
        </w:rPr>
        <w:t xml:space="preserve">A=1; </w:t>
      </w:r>
      <w:bookmarkEnd w:id="1314"/>
      <w:r>
        <w:t xml:space="preserve"> </w:t>
      </w:r>
    </w:p>
    <w:p w:rsidR="004D2A02" w:rsidRDefault="004D2A02">
      <w:bookmarkStart w:id="1315" w:name="INPUT_891"/>
      <w:r>
        <w:rPr>
          <w:rStyle w:val="Input"/>
        </w:rPr>
        <w:t xml:space="preserve">r=linspace(0,A,21); </w:t>
      </w:r>
      <w:bookmarkEnd w:id="1315"/>
      <w:r>
        <w:t xml:space="preserve"> </w:t>
      </w:r>
    </w:p>
    <w:p w:rsidR="004D2A02" w:rsidRDefault="004D2A02">
      <w:bookmarkStart w:id="1316" w:name="INPUT_892"/>
      <w:r>
        <w:rPr>
          <w:rStyle w:val="Input"/>
        </w:rPr>
        <w:t xml:space="preserve">th=linspace(0,2*pi,21); </w:t>
      </w:r>
      <w:bookmarkEnd w:id="1316"/>
      <w:r>
        <w:t xml:space="preserve"> </w:t>
      </w:r>
    </w:p>
    <w:p w:rsidR="004D2A02" w:rsidRDefault="004D2A02"/>
    <w:p w:rsidR="004D2A02" w:rsidRDefault="004D2A02">
      <w:r>
        <w:t xml:space="preserve">Next, use </w:t>
      </w:r>
      <w:r>
        <w:rPr>
          <w:b/>
          <w:bCs/>
        </w:rPr>
        <w:t>meshgrid</w:t>
      </w:r>
      <w:r>
        <w:t xml:space="preserve"> to set up a rectangular grid in </w:t>
      </w:r>
      <w:r>
        <w:rPr>
          <w:i/>
          <w:iCs/>
        </w:rPr>
        <w:t>r</w:t>
      </w:r>
      <w:r>
        <w:t xml:space="preserve"> and θ:</w:t>
      </w:r>
    </w:p>
    <w:p w:rsidR="004D2A02" w:rsidRDefault="004D2A02"/>
    <w:p w:rsidR="004D2A02" w:rsidRDefault="004D2A02">
      <w:bookmarkStart w:id="1317" w:name="INPUT_898"/>
      <w:r>
        <w:rPr>
          <w:rStyle w:val="Input"/>
        </w:rPr>
        <w:t xml:space="preserve">[R,Th]=meshgrid(r,th); </w:t>
      </w:r>
      <w:bookmarkEnd w:id="1317"/>
      <w:r>
        <w:t xml:space="preserve"> </w:t>
      </w:r>
    </w:p>
    <w:p w:rsidR="004D2A02" w:rsidRDefault="004D2A02"/>
    <w:p w:rsidR="004D2A02" w:rsidRDefault="004D2A02">
      <w:r>
        <w:t xml:space="preserve">Now compute the function </w:t>
      </w:r>
      <m:oMath>
        <m:r>
          <w:rPr>
            <w:rFonts w:ascii="Cambria Math" w:hAnsi="Cambria Math"/>
          </w:rPr>
          <m:t>z=f(r,θ).</m:t>
        </m:r>
      </m:oMath>
      <w:r>
        <w:t xml:space="preserve">  I will use </w:t>
      </w:r>
      <m:oMath>
        <m:r>
          <w:rPr>
            <w:rFonts w:ascii="Cambria Math" w:hAnsi="Cambria Math"/>
          </w:rPr>
          <m:t>f(r,θ)=rcos(θ)</m:t>
        </m:r>
      </m:oMath>
      <w:r>
        <w:t xml:space="preserve"> for this example:</w:t>
      </w:r>
    </w:p>
    <w:p w:rsidR="004D2A02" w:rsidRDefault="004D2A02"/>
    <w:p w:rsidR="004D2A02" w:rsidRDefault="004D2A02">
      <w:bookmarkStart w:id="1318" w:name="INPUT_899"/>
      <w:r>
        <w:rPr>
          <w:rStyle w:val="Input"/>
        </w:rPr>
        <w:t xml:space="preserve">Z=R.*cos(Th); </w:t>
      </w:r>
      <w:bookmarkEnd w:id="1318"/>
      <w:r>
        <w:t xml:space="preserve"> </w:t>
      </w:r>
    </w:p>
    <w:p w:rsidR="004D2A02" w:rsidRDefault="004D2A02"/>
    <w:p w:rsidR="004D2A02" w:rsidRDefault="004D2A02">
      <w:r>
        <w:t xml:space="preserve">Next, create matrices </w:t>
      </w:r>
      <w:r>
        <w:rPr>
          <w:b/>
        </w:rPr>
        <w:t>X</w:t>
      </w:r>
      <w:r>
        <w:t xml:space="preserve"> and </w:t>
      </w:r>
      <w:r>
        <w:rPr>
          <w:b/>
        </w:rPr>
        <w:t>Y</w:t>
      </w:r>
      <w:r>
        <w:t xml:space="preserve"> containing the </w:t>
      </w:r>
      <m:oMath>
        <m:r>
          <w:rPr>
            <w:rFonts w:ascii="Cambria Math" w:hAnsi="Cambria Math"/>
          </w:rPr>
          <m:t>(x,y)</m:t>
        </m:r>
      </m:oMath>
      <w:r>
        <w:t xml:space="preserve"> coordinates:</w:t>
      </w:r>
    </w:p>
    <w:p w:rsidR="004D2A02" w:rsidRDefault="004D2A02"/>
    <w:p w:rsidR="004D2A02" w:rsidRDefault="004D2A02">
      <w:bookmarkStart w:id="1319" w:name="INPUT_895"/>
      <w:r>
        <w:rPr>
          <w:rStyle w:val="Input"/>
        </w:rPr>
        <w:t xml:space="preserve">X=R.*cos(Th); </w:t>
      </w:r>
      <w:bookmarkEnd w:id="1319"/>
      <w:r>
        <w:t xml:space="preserve"> </w:t>
      </w:r>
    </w:p>
    <w:p w:rsidR="004D2A02" w:rsidRDefault="004D2A02">
      <w:bookmarkStart w:id="1320" w:name="INPUT_896"/>
      <w:r>
        <w:rPr>
          <w:rStyle w:val="Input"/>
        </w:rPr>
        <w:t xml:space="preserve">Y=R.*sin(Th); </w:t>
      </w:r>
      <w:bookmarkEnd w:id="1320"/>
      <w:r>
        <w:t xml:space="preserve"> </w:t>
      </w:r>
    </w:p>
    <w:p w:rsidR="004D2A02" w:rsidRDefault="004D2A02"/>
    <w:p w:rsidR="004D2A02" w:rsidRDefault="004D2A02">
      <w:r>
        <w:t>Now I can plot the surface:</w:t>
      </w:r>
    </w:p>
    <w:p w:rsidR="004D2A02" w:rsidRDefault="004D2A02"/>
    <w:p w:rsidR="004D2A02" w:rsidRDefault="004D2A02">
      <w:bookmarkStart w:id="1321" w:name="INPUT_900"/>
      <w:r>
        <w:rPr>
          <w:rStyle w:val="Input"/>
        </w:rPr>
        <w:t xml:space="preserve">surf(X,Y,Z) </w:t>
      </w:r>
      <w:bookmarkEnd w:id="1321"/>
      <w:r>
        <w:t xml:space="preserve"> </w:t>
      </w:r>
    </w:p>
    <w:p w:rsidR="004D2A02" w:rsidRDefault="009B118F">
      <w:bookmarkStart w:id="1322" w:name="OUTPUT_900"/>
      <w:r>
        <w:rPr>
          <w:rFonts w:ascii="Courier New" w:hAnsi="Courier New"/>
          <w:b/>
          <w:bCs/>
          <w:noProof/>
          <w:color w:val="FF0000"/>
        </w:rPr>
        <w:drawing>
          <wp:inline distT="0" distB="0" distL="0" distR="0">
            <wp:extent cx="3657600" cy="3200400"/>
            <wp:effectExtent l="19050" t="0" r="0" b="0"/>
            <wp:docPr id="181" name="Picture 1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34"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rPr>
          <w:rStyle w:val="Error"/>
        </w:rPr>
        <w:t xml:space="preserve"> </w:t>
      </w:r>
      <w:bookmarkEnd w:id="1322"/>
      <w:r w:rsidR="004D2A02">
        <w:t xml:space="preserve"> </w:t>
      </w:r>
    </w:p>
    <w:p w:rsidR="004D2A02" w:rsidRDefault="004D2A02"/>
    <w:p w:rsidR="004D2A02" w:rsidRDefault="004D2A02">
      <w:r>
        <w:t xml:space="preserve">Here is a more interesting example.  I will graph the eigenfunction </w:t>
      </w:r>
      <m:oMath>
        <m:r>
          <w:rPr>
            <w:rFonts w:ascii="Cambria Math" w:hAnsi="Cambria Math"/>
          </w:rPr>
          <m:t>φ</m:t>
        </m:r>
        <m:d>
          <m:dPr>
            <m:ctrlPr>
              <w:rPr>
                <w:rFonts w:ascii="Cambria Math" w:hAnsi="Cambria Math"/>
                <w:i/>
              </w:rPr>
            </m:ctrlPr>
          </m:dPr>
          <m:e>
            <m:r>
              <w:rPr>
                <w:rFonts w:ascii="Cambria Math" w:hAnsi="Cambria Math"/>
              </w:rPr>
              <m:t>r,θ</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r</m:t>
            </m:r>
          </m:e>
        </m:d>
        <m:r>
          <m:rPr>
            <m:sty m:val="p"/>
          </m:rPr>
          <w:rPr>
            <w:rFonts w:ascii="Cambria Math" w:hAnsi="Cambria Math"/>
          </w:rPr>
          <m:t>cos⁡</m:t>
        </m:r>
        <m:r>
          <w:rPr>
            <w:rFonts w:ascii="Cambria Math" w:hAnsi="Cambria Math"/>
          </w:rPr>
          <m:t>(θ)</m:t>
        </m:r>
      </m:oMath>
      <w:r>
        <w:t xml:space="preserve"> on the unit disk.  First I must compute the root </w:t>
      </w:r>
      <w:r>
        <w:rPr>
          <w:i/>
          <w:iCs/>
        </w:rPr>
        <w:t>s</w:t>
      </w:r>
      <w:r>
        <w:rPr>
          <w:i/>
          <w:vertAlign w:val="subscript"/>
        </w:rPr>
        <w:t>11</w:t>
      </w:r>
      <w:r>
        <w:t xml:space="preserve"> of </w:t>
      </w:r>
      <w:r>
        <w:rPr>
          <w:i/>
          <w:iCs/>
        </w:rPr>
        <w:t>J</w:t>
      </w:r>
      <w:r>
        <w:rPr>
          <w:i/>
          <w:vertAlign w:val="subscript"/>
        </w:rPr>
        <w:t>1</w:t>
      </w:r>
      <w:r>
        <w:t>:</w:t>
      </w:r>
    </w:p>
    <w:p w:rsidR="004D2A02" w:rsidRDefault="004D2A02"/>
    <w:p w:rsidR="004D2A02" w:rsidRDefault="004D2A02">
      <w:bookmarkStart w:id="1323" w:name="INPUT_904"/>
      <w:r>
        <w:rPr>
          <w:rStyle w:val="Input"/>
        </w:rPr>
        <w:t xml:space="preserve">clear </w:t>
      </w:r>
      <w:bookmarkEnd w:id="1323"/>
      <w:r>
        <w:t xml:space="preserve"> </w:t>
      </w:r>
    </w:p>
    <w:p w:rsidR="003512CB" w:rsidRDefault="003512CB" w:rsidP="003512CB">
      <w:bookmarkStart w:id="1324" w:name="INPUT_1209"/>
      <w:r w:rsidRPr="003512CB">
        <w:rPr>
          <w:rStyle w:val="Input"/>
        </w:rPr>
        <w:t xml:space="preserve">J1=@(x)besselj(1,x); </w:t>
      </w:r>
      <w:bookmarkEnd w:id="1324"/>
      <w:r w:rsidRPr="003512CB">
        <w:t xml:space="preserve"> </w:t>
      </w:r>
    </w:p>
    <w:p w:rsidR="004D2A02" w:rsidRDefault="004D2A02">
      <w:bookmarkStart w:id="1325" w:name="INPUT_905"/>
      <w:r>
        <w:rPr>
          <w:rStyle w:val="Input"/>
        </w:rPr>
        <w:t xml:space="preserve">t=linspace(0,10,101)'; </w:t>
      </w:r>
      <w:bookmarkEnd w:id="1325"/>
      <w:r>
        <w:t xml:space="preserve"> </w:t>
      </w:r>
    </w:p>
    <w:p w:rsidR="004D2A02" w:rsidRDefault="004D2A02">
      <w:bookmarkStart w:id="1326" w:name="INPUT_906"/>
      <w:r>
        <w:rPr>
          <w:rStyle w:val="Input"/>
        </w:rPr>
        <w:t xml:space="preserve">plot(t,J1(t));grid </w:t>
      </w:r>
      <w:bookmarkEnd w:id="1326"/>
      <w:r>
        <w:t xml:space="preserve"> </w:t>
      </w:r>
    </w:p>
    <w:p w:rsidR="004D2A02" w:rsidRDefault="009B118F">
      <w:bookmarkStart w:id="1327" w:name="OUTPUT_906"/>
      <w:r>
        <w:rPr>
          <w:noProof/>
        </w:rPr>
        <w:lastRenderedPageBreak/>
        <w:drawing>
          <wp:inline distT="0" distB="0" distL="0" distR="0">
            <wp:extent cx="3657600" cy="3200400"/>
            <wp:effectExtent l="19050" t="0" r="0" b="0"/>
            <wp:docPr id="182" name="Picture 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35"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327"/>
      <w:r w:rsidR="004D2A02">
        <w:t xml:space="preserve"> </w:t>
      </w:r>
    </w:p>
    <w:p w:rsidR="004D2A02" w:rsidRDefault="004D2A02"/>
    <w:p w:rsidR="004D2A02" w:rsidRDefault="004D2A02">
      <w:bookmarkStart w:id="1328" w:name="INPUT_907"/>
      <w:r>
        <w:rPr>
          <w:rStyle w:val="Input"/>
        </w:rPr>
        <w:t xml:space="preserve">s11=fzero(J1,4) </w:t>
      </w:r>
      <w:bookmarkEnd w:id="1328"/>
      <w:r>
        <w:t xml:space="preserve"> </w:t>
      </w:r>
    </w:p>
    <w:p w:rsidR="009B118F" w:rsidRDefault="009B118F">
      <w:pPr>
        <w:rPr>
          <w:rStyle w:val="Output"/>
        </w:rPr>
      </w:pPr>
      <w:bookmarkStart w:id="1329" w:name="OUTPUT_907"/>
      <w:r>
        <w:rPr>
          <w:rStyle w:val="Output"/>
        </w:rPr>
        <w:t>s11 =</w:t>
      </w:r>
    </w:p>
    <w:p w:rsidR="004D2A02" w:rsidRDefault="009B118F">
      <w:r>
        <w:rPr>
          <w:rStyle w:val="Output"/>
        </w:rPr>
        <w:t xml:space="preserve">    3.8317</w:t>
      </w:r>
      <w:r w:rsidR="004D2A02">
        <w:t xml:space="preserve"> </w:t>
      </w:r>
      <w:bookmarkEnd w:id="1329"/>
      <w:r w:rsidR="004D2A02">
        <w:t xml:space="preserve"> </w:t>
      </w:r>
    </w:p>
    <w:p w:rsidR="004D2A02" w:rsidRDefault="004D2A02"/>
    <w:p w:rsidR="004D2A02" w:rsidRDefault="004D2A02">
      <w:r>
        <w:t>Now I define the various grids:</w:t>
      </w:r>
    </w:p>
    <w:p w:rsidR="004D2A02" w:rsidRDefault="004D2A02"/>
    <w:p w:rsidR="004D2A02" w:rsidRDefault="004D2A02">
      <w:bookmarkStart w:id="1330" w:name="INPUT_908"/>
      <w:r>
        <w:rPr>
          <w:rStyle w:val="Input"/>
        </w:rPr>
        <w:t xml:space="preserve">r=linspace(0,1,21); </w:t>
      </w:r>
      <w:bookmarkEnd w:id="1330"/>
      <w:r>
        <w:t xml:space="preserve"> </w:t>
      </w:r>
    </w:p>
    <w:p w:rsidR="004D2A02" w:rsidRDefault="004D2A02">
      <w:bookmarkStart w:id="1331" w:name="INPUT_909"/>
      <w:r>
        <w:rPr>
          <w:rStyle w:val="Input"/>
        </w:rPr>
        <w:t xml:space="preserve">th=linspace(0,2*pi,21); </w:t>
      </w:r>
      <w:bookmarkEnd w:id="1331"/>
      <w:r>
        <w:t xml:space="preserve"> </w:t>
      </w:r>
    </w:p>
    <w:p w:rsidR="004D2A02" w:rsidRDefault="004D2A02">
      <w:bookmarkStart w:id="1332" w:name="INPUT_910"/>
      <w:r>
        <w:rPr>
          <w:rStyle w:val="Input"/>
        </w:rPr>
        <w:t xml:space="preserve">[R,Th]=meshgrid(r,th); </w:t>
      </w:r>
      <w:bookmarkEnd w:id="1332"/>
      <w:r>
        <w:t xml:space="preserve"> </w:t>
      </w:r>
    </w:p>
    <w:p w:rsidR="004D2A02" w:rsidRDefault="004D2A02">
      <w:bookmarkStart w:id="1333" w:name="INPUT_912"/>
      <w:r>
        <w:rPr>
          <w:rStyle w:val="Input"/>
        </w:rPr>
        <w:t xml:space="preserve">X=R.*cos(Th); </w:t>
      </w:r>
      <w:bookmarkEnd w:id="1333"/>
      <w:r>
        <w:t xml:space="preserve"> </w:t>
      </w:r>
    </w:p>
    <w:p w:rsidR="004D2A02" w:rsidRDefault="004D2A02">
      <w:bookmarkStart w:id="1334" w:name="INPUT_913"/>
      <w:r>
        <w:rPr>
          <w:rStyle w:val="Input"/>
        </w:rPr>
        <w:t xml:space="preserve">Y=R.*sin(Th); </w:t>
      </w:r>
      <w:bookmarkEnd w:id="1334"/>
      <w:r>
        <w:t xml:space="preserve"> </w:t>
      </w:r>
    </w:p>
    <w:p w:rsidR="004D2A02" w:rsidRDefault="004D2A02"/>
    <w:p w:rsidR="004D2A02" w:rsidRDefault="004D2A02">
      <w:r>
        <w:t xml:space="preserve">Next I define the function </w:t>
      </w:r>
      <m:oMath>
        <m:r>
          <w:rPr>
            <w:rFonts w:ascii="Cambria Math" w:hAnsi="Cambria Math"/>
          </w:rPr>
          <m:t>z=φ(r,θ):</m:t>
        </m:r>
      </m:oMath>
    </w:p>
    <w:p w:rsidR="004D2A02" w:rsidRDefault="004D2A02"/>
    <w:p w:rsidR="004D2A02" w:rsidRDefault="004D2A02">
      <w:bookmarkStart w:id="1335" w:name="INPUT_911"/>
      <w:r>
        <w:rPr>
          <w:rStyle w:val="Input"/>
        </w:rPr>
        <w:t xml:space="preserve">Z=besselj(1,s11*R).*cos(Th); </w:t>
      </w:r>
      <w:bookmarkEnd w:id="1335"/>
      <w:r>
        <w:t xml:space="preserve"> </w:t>
      </w:r>
    </w:p>
    <w:p w:rsidR="004D2A02" w:rsidRDefault="004D2A02"/>
    <w:p w:rsidR="004D2A02" w:rsidRDefault="004D2A02">
      <w:r>
        <w:t>Finally, I can graph the surface:</w:t>
      </w:r>
    </w:p>
    <w:p w:rsidR="004D2A02" w:rsidRDefault="004D2A02"/>
    <w:p w:rsidR="004D2A02" w:rsidRDefault="004D2A02">
      <w:bookmarkStart w:id="1336" w:name="INPUT_914"/>
      <w:r>
        <w:rPr>
          <w:rStyle w:val="Input"/>
        </w:rPr>
        <w:t xml:space="preserve">surf(X,Y,Z) </w:t>
      </w:r>
      <w:bookmarkEnd w:id="1336"/>
      <w:r>
        <w:t xml:space="preserve"> </w:t>
      </w:r>
    </w:p>
    <w:p w:rsidR="004D2A02" w:rsidRDefault="009B118F">
      <w:bookmarkStart w:id="1337" w:name="OUTPUT_914"/>
      <w:r>
        <w:rPr>
          <w:noProof/>
        </w:rPr>
        <w:lastRenderedPageBreak/>
        <w:drawing>
          <wp:inline distT="0" distB="0" distL="0" distR="0">
            <wp:extent cx="3657600" cy="3200400"/>
            <wp:effectExtent l="19050" t="0" r="0" b="0"/>
            <wp:docPr id="183" name="Pictur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36"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337"/>
      <w:r w:rsidR="004D2A02">
        <w:t xml:space="preserve"> </w:t>
      </w:r>
    </w:p>
    <w:p w:rsidR="004D2A02" w:rsidRDefault="004D2A02"/>
    <w:p w:rsidR="004D2A02" w:rsidRDefault="004D2A02"/>
    <w:p w:rsidR="004D2A02" w:rsidRDefault="009502B8" w:rsidP="009502B8">
      <w:pPr>
        <w:pStyle w:val="Heading1"/>
      </w:pPr>
      <w:bookmarkStart w:id="1338" w:name="_Toc299541580"/>
      <w:r>
        <w:t>Chapter 12</w:t>
      </w:r>
      <w:r w:rsidR="004D2A02">
        <w:t>: More about Fourier series</w:t>
      </w:r>
      <w:bookmarkEnd w:id="1338"/>
    </w:p>
    <w:p w:rsidR="004D2A02" w:rsidRDefault="004D2A02"/>
    <w:p w:rsidR="004D2A02" w:rsidRDefault="009502B8" w:rsidP="009502B8">
      <w:pPr>
        <w:pStyle w:val="Heading2"/>
      </w:pPr>
      <w:bookmarkStart w:id="1339" w:name="_Toc299541581"/>
      <w:r>
        <w:t>Section 12</w:t>
      </w:r>
      <w:r w:rsidR="004D2A02">
        <w:t>.1: The complex Fourier series</w:t>
      </w:r>
      <w:bookmarkEnd w:id="1339"/>
    </w:p>
    <w:p w:rsidR="004D2A02" w:rsidRDefault="004D2A02"/>
    <w:p w:rsidR="004D2A02" w:rsidRDefault="004D2A02">
      <w:r>
        <w:t xml:space="preserve">It is no more difficult to compute complex Fourier series than the real Fourier series discussed earlier.  You should recall that the imaginary unit sqrt(-1) is denoted by </w:t>
      </w:r>
      <w:r>
        <w:rPr>
          <w:b/>
          <w:bCs/>
        </w:rPr>
        <w:t>i</w:t>
      </w:r>
      <w:r>
        <w:t xml:space="preserve"> (or </w:t>
      </w:r>
      <w:r>
        <w:rPr>
          <w:b/>
          <w:bCs/>
        </w:rPr>
        <w:t>j</w:t>
      </w:r>
      <w:r>
        <w:t xml:space="preserve">, but I will use </w:t>
      </w:r>
      <w:r>
        <w:rPr>
          <w:b/>
          <w:bCs/>
        </w:rPr>
        <w:t>i</w:t>
      </w:r>
      <w:r>
        <w:t xml:space="preserve">) in MATLAB.  As an example, I will compute the complex Fourier series of </w:t>
      </w:r>
      <m:oMath>
        <m:r>
          <w:rPr>
            <w:rFonts w:ascii="Cambria Math" w:hAnsi="Cambria Math"/>
          </w:rPr>
          <m:t>f(x)=</m:t>
        </m:r>
        <m:sSup>
          <m:sSupPr>
            <m:ctrlPr>
              <w:rPr>
                <w:rFonts w:ascii="Cambria Math" w:hAnsi="Cambria Math"/>
                <w:i/>
                <w:iCs/>
              </w:rPr>
            </m:ctrlPr>
          </m:sSupPr>
          <m:e>
            <m:r>
              <w:rPr>
                <w:rFonts w:ascii="Cambria Math" w:hAnsi="Cambria Math"/>
              </w:rPr>
              <m:t>x</m:t>
            </m:r>
          </m:e>
          <m:sup>
            <m:r>
              <w:rPr>
                <w:rFonts w:ascii="Cambria Math" w:hAnsi="Cambria Math"/>
              </w:rPr>
              <m:t>2</m:t>
            </m:r>
          </m:sup>
        </m:sSup>
      </m:oMath>
      <w:r>
        <w:t xml:space="preserve"> on the interval </w:t>
      </w:r>
      <m:oMath>
        <m:r>
          <w:rPr>
            <w:rFonts w:ascii="Cambria Math" w:hAnsi="Cambria Math"/>
          </w:rPr>
          <m:t>[-1,1].</m:t>
        </m:r>
      </m:oMath>
    </w:p>
    <w:p w:rsidR="004D2A02" w:rsidRDefault="004D2A02"/>
    <w:p w:rsidR="004D2A02" w:rsidRDefault="004D2A02">
      <w:bookmarkStart w:id="1340" w:name="INPUT_915"/>
      <w:r>
        <w:rPr>
          <w:rStyle w:val="Input"/>
        </w:rPr>
        <w:t xml:space="preserve">clear </w:t>
      </w:r>
      <w:bookmarkEnd w:id="1340"/>
      <w:r>
        <w:t xml:space="preserve"> </w:t>
      </w:r>
    </w:p>
    <w:p w:rsidR="004D2A02" w:rsidRDefault="004D2A02">
      <w:bookmarkStart w:id="1341" w:name="INPUT_916"/>
      <w:r>
        <w:rPr>
          <w:rStyle w:val="Input"/>
        </w:rPr>
        <w:t xml:space="preserve">f=inline('x.^2','x'); </w:t>
      </w:r>
      <w:bookmarkEnd w:id="1341"/>
      <w:r>
        <w:t xml:space="preserve"> </w:t>
      </w:r>
    </w:p>
    <w:p w:rsidR="004D2A02" w:rsidRDefault="00924BEB">
      <w:bookmarkStart w:id="1342" w:name="INPUT_917"/>
      <w:r>
        <w:rPr>
          <w:rStyle w:val="Input"/>
        </w:rPr>
        <w:t>syms x pi</w:t>
      </w:r>
      <w:r w:rsidR="004D2A02">
        <w:rPr>
          <w:rStyle w:val="Input"/>
        </w:rPr>
        <w:t xml:space="preserve"> n </w:t>
      </w:r>
      <w:bookmarkEnd w:id="1342"/>
      <w:r w:rsidR="004D2A02">
        <w:t xml:space="preserve"> </w:t>
      </w:r>
    </w:p>
    <w:p w:rsidR="004D2A02" w:rsidRDefault="004D2A02">
      <w:bookmarkStart w:id="1343" w:name="INPUT_918"/>
      <w:r>
        <w:rPr>
          <w:rStyle w:val="Input"/>
        </w:rPr>
        <w:t xml:space="preserve">1/2*int(f(x)*exp(-i*pi*n*x),x,-1,1) </w:t>
      </w:r>
      <w:bookmarkEnd w:id="1343"/>
      <w:r>
        <w:t xml:space="preserve"> </w:t>
      </w:r>
    </w:p>
    <w:p w:rsidR="009B118F" w:rsidRDefault="009B118F">
      <w:pPr>
        <w:rPr>
          <w:rStyle w:val="Output"/>
        </w:rPr>
      </w:pPr>
      <w:bookmarkStart w:id="1344" w:name="OUTPUT_918"/>
      <w:r>
        <w:rPr>
          <w:rStyle w:val="Output"/>
        </w:rPr>
        <w:t>ans =</w:t>
      </w:r>
    </w:p>
    <w:p w:rsidR="004D2A02" w:rsidRDefault="009B118F">
      <w:r>
        <w:rPr>
          <w:rStyle w:val="Output"/>
        </w:rPr>
        <w:t>- (exp(pi*n*sqrt(-1))*(pi^2*n^2 + 2*pi*n*sqrt(-1) - 2)*sqrt(-1))/(2*pi^3*n^3) - ((1/exp(pi*n*sqrt(-1)))*(- pi^2*n^2 + 2*pi*n*sqrt(-1) + 2)*sqrt(-1))/(2*pi^3*n^3)</w:t>
      </w:r>
      <w:r w:rsidR="004D2A02">
        <w:t xml:space="preserve"> </w:t>
      </w:r>
      <w:bookmarkEnd w:id="1344"/>
      <w:r w:rsidR="004D2A02">
        <w:t xml:space="preserve"> </w:t>
      </w:r>
    </w:p>
    <w:p w:rsidR="004D2A02" w:rsidRDefault="004D2A02"/>
    <w:p w:rsidR="004D2A02" w:rsidRDefault="004D2A02">
      <w:r>
        <w:t xml:space="preserve">We now have a simplification problem similar to what we first encountered in Chapter 5, and for which I wrote the function </w:t>
      </w:r>
      <w:r>
        <w:rPr>
          <w:b/>
          <w:bCs/>
        </w:rPr>
        <w:t>mysubs</w:t>
      </w:r>
      <w:r>
        <w:t xml:space="preserve">.  In this  case, since </w:t>
      </w:r>
      <w:r>
        <w:rPr>
          <w:i/>
          <w:iCs/>
        </w:rPr>
        <w:t>n</w:t>
      </w:r>
      <w:r>
        <w:t xml:space="preserve"> is an integer, exp(-</w:t>
      </w:r>
      <w:r>
        <w:rPr>
          <w:i/>
          <w:iCs/>
        </w:rPr>
        <w:t>i</w:t>
      </w:r>
      <w:r>
        <w:rPr>
          <w:rFonts w:cs="Times New Roman"/>
          <w:i/>
          <w:iCs/>
        </w:rPr>
        <w:t>πn</w:t>
      </w:r>
      <w:r>
        <w:t>) equals (-1)</w:t>
      </w:r>
      <w:r>
        <w:rPr>
          <w:i/>
          <w:iCs/>
          <w:vertAlign w:val="superscript"/>
        </w:rPr>
        <w:t>n</w:t>
      </w:r>
      <w:r>
        <w:t>, as does exp(</w:t>
      </w:r>
      <w:r>
        <w:rPr>
          <w:i/>
          <w:iCs/>
        </w:rPr>
        <w:t>i</w:t>
      </w:r>
      <w:r>
        <w:rPr>
          <w:rFonts w:cs="Times New Roman"/>
          <w:i/>
          <w:iCs/>
        </w:rPr>
        <w:t>π</w:t>
      </w:r>
      <w:r>
        <w:rPr>
          <w:i/>
          <w:iCs/>
        </w:rPr>
        <w:t>n</w:t>
      </w:r>
      <w:r>
        <w:t xml:space="preserve">).  For this reason, I wrote another version of </w:t>
      </w:r>
      <w:r>
        <w:rPr>
          <w:b/>
          <w:bCs/>
        </w:rPr>
        <w:t>mysubs</w:t>
      </w:r>
      <w:r>
        <w:t xml:space="preserve">, namely </w:t>
      </w:r>
      <w:r>
        <w:rPr>
          <w:b/>
          <w:bCs/>
        </w:rPr>
        <w:t>mysubs1</w:t>
      </w:r>
      <w:r>
        <w:t>, to handle this  case:</w:t>
      </w:r>
    </w:p>
    <w:p w:rsidR="004D2A02" w:rsidRDefault="004D2A02"/>
    <w:p w:rsidR="004D2A02" w:rsidRDefault="004D2A02">
      <w:bookmarkStart w:id="1345" w:name="INPUT_921"/>
      <w:r>
        <w:rPr>
          <w:rStyle w:val="Input"/>
        </w:rPr>
        <w:t xml:space="preserve">type mysubs1 </w:t>
      </w:r>
      <w:bookmarkEnd w:id="1345"/>
      <w:r>
        <w:t xml:space="preserve"> </w:t>
      </w:r>
    </w:p>
    <w:p w:rsidR="009B118F" w:rsidRDefault="009B118F">
      <w:pPr>
        <w:rPr>
          <w:rStyle w:val="Output"/>
        </w:rPr>
      </w:pPr>
      <w:bookmarkStart w:id="1346" w:name="OUTPUT_921"/>
    </w:p>
    <w:p w:rsidR="009B118F" w:rsidRDefault="009B118F">
      <w:pPr>
        <w:rPr>
          <w:rStyle w:val="Output"/>
        </w:rPr>
      </w:pPr>
      <w:r>
        <w:rPr>
          <w:rStyle w:val="Output"/>
        </w:rPr>
        <w:t>function expr=mysubs1(expr,varargin)</w:t>
      </w:r>
    </w:p>
    <w:p w:rsidR="009B118F" w:rsidRDefault="009B118F">
      <w:pPr>
        <w:rPr>
          <w:rStyle w:val="Output"/>
        </w:rPr>
      </w:pPr>
    </w:p>
    <w:p w:rsidR="009B118F" w:rsidRDefault="009B118F">
      <w:pPr>
        <w:rPr>
          <w:rStyle w:val="Output"/>
        </w:rPr>
      </w:pPr>
      <w:r>
        <w:rPr>
          <w:rStyle w:val="Output"/>
        </w:rPr>
        <w:t>%expr=mysubs1(expr,m,n,...)</w:t>
      </w:r>
    </w:p>
    <w:p w:rsidR="009B118F" w:rsidRDefault="009B118F">
      <w:pPr>
        <w:rPr>
          <w:rStyle w:val="Output"/>
        </w:rPr>
      </w:pPr>
      <w:r>
        <w:rPr>
          <w:rStyle w:val="Output"/>
        </w:rPr>
        <w:t>%</w:t>
      </w:r>
    </w:p>
    <w:p w:rsidR="009B118F" w:rsidRDefault="009B118F">
      <w:pPr>
        <w:rPr>
          <w:rStyle w:val="Output"/>
        </w:rPr>
      </w:pPr>
      <w:r>
        <w:rPr>
          <w:rStyle w:val="Output"/>
        </w:rPr>
        <w:t>%  This function substitutes (-1)^m for exp(-i*pi*m) and</w:t>
      </w:r>
    </w:p>
    <w:p w:rsidR="009B118F" w:rsidRDefault="009B118F">
      <w:pPr>
        <w:rPr>
          <w:rStyle w:val="Output"/>
        </w:rPr>
      </w:pPr>
      <w:r>
        <w:rPr>
          <w:rStyle w:val="Output"/>
        </w:rPr>
        <w:t>%  for exp(i*pi*m), and similarly for exp(-i*pi*n) and</w:t>
      </w:r>
    </w:p>
    <w:p w:rsidR="009B118F" w:rsidRDefault="009B118F">
      <w:pPr>
        <w:rPr>
          <w:rStyle w:val="Output"/>
        </w:rPr>
      </w:pPr>
      <w:r>
        <w:rPr>
          <w:rStyle w:val="Output"/>
        </w:rPr>
        <w:t>%  exp(i*pi*n), and any other symbols given as inputs.</w:t>
      </w:r>
    </w:p>
    <w:p w:rsidR="009B118F" w:rsidRDefault="009B118F">
      <w:pPr>
        <w:rPr>
          <w:rStyle w:val="Output"/>
        </w:rPr>
      </w:pPr>
    </w:p>
    <w:p w:rsidR="009B118F" w:rsidRDefault="009B118F">
      <w:pPr>
        <w:rPr>
          <w:rStyle w:val="Output"/>
        </w:rPr>
      </w:pPr>
      <w:r>
        <w:rPr>
          <w:rStyle w:val="Output"/>
        </w:rPr>
        <w:lastRenderedPageBreak/>
        <w:t>syms pi i</w:t>
      </w:r>
    </w:p>
    <w:p w:rsidR="009B118F" w:rsidRDefault="009B118F">
      <w:pPr>
        <w:rPr>
          <w:rStyle w:val="Output"/>
        </w:rPr>
      </w:pPr>
      <w:r>
        <w:rPr>
          <w:rStyle w:val="Output"/>
        </w:rPr>
        <w:t>k=length(varargin);</w:t>
      </w:r>
    </w:p>
    <w:p w:rsidR="009B118F" w:rsidRDefault="009B118F">
      <w:pPr>
        <w:rPr>
          <w:rStyle w:val="Output"/>
        </w:rPr>
      </w:pPr>
      <w:r>
        <w:rPr>
          <w:rStyle w:val="Output"/>
        </w:rPr>
        <w:t>for jj=1:k</w:t>
      </w:r>
    </w:p>
    <w:p w:rsidR="009B118F" w:rsidRDefault="009B118F">
      <w:pPr>
        <w:rPr>
          <w:rStyle w:val="Output"/>
        </w:rPr>
      </w:pPr>
      <w:r>
        <w:rPr>
          <w:rStyle w:val="Output"/>
        </w:rPr>
        <w:t xml:space="preserve">   expr=subs(expr,exp(-i*(pi*varargin{jj})),(-1)^varargin{jj});</w:t>
      </w:r>
    </w:p>
    <w:p w:rsidR="009B118F" w:rsidRDefault="009B118F">
      <w:pPr>
        <w:rPr>
          <w:rStyle w:val="Output"/>
        </w:rPr>
      </w:pPr>
      <w:r>
        <w:rPr>
          <w:rStyle w:val="Output"/>
        </w:rPr>
        <w:t xml:space="preserve">   expr=subs(expr,exp(i*pi*varargin{jj}),(-1)^varargin{jj});</w:t>
      </w:r>
    </w:p>
    <w:p w:rsidR="009B118F" w:rsidRDefault="009B118F">
      <w:pPr>
        <w:rPr>
          <w:rStyle w:val="Output"/>
        </w:rPr>
      </w:pPr>
      <w:r>
        <w:rPr>
          <w:rStyle w:val="Output"/>
        </w:rPr>
        <w:t>end</w:t>
      </w:r>
    </w:p>
    <w:p w:rsidR="004D2A02" w:rsidRDefault="009B118F">
      <w:r>
        <w:rPr>
          <w:rStyle w:val="Output"/>
        </w:rPr>
        <w:t>expr=simplify(expr);</w:t>
      </w:r>
      <w:r w:rsidR="004D2A02">
        <w:rPr>
          <w:rStyle w:val="Output"/>
        </w:rPr>
        <w:t xml:space="preserve"> </w:t>
      </w:r>
      <w:bookmarkEnd w:id="1346"/>
      <w:r w:rsidR="004D2A02">
        <w:t xml:space="preserve"> </w:t>
      </w:r>
    </w:p>
    <w:p w:rsidR="004D2A02" w:rsidRDefault="004D2A02"/>
    <w:p w:rsidR="004D2A02" w:rsidRDefault="004D2A02">
      <w:r>
        <w:t xml:space="preserve">Now I apply </w:t>
      </w:r>
      <w:r>
        <w:rPr>
          <w:b/>
          <w:bCs/>
        </w:rPr>
        <w:t>mysubs1</w:t>
      </w:r>
      <w:r>
        <w:t>:</w:t>
      </w:r>
    </w:p>
    <w:p w:rsidR="004D2A02" w:rsidRDefault="004D2A02"/>
    <w:p w:rsidR="004D2A02" w:rsidRDefault="004D2A02">
      <w:bookmarkStart w:id="1347" w:name="INPUT_919"/>
      <w:r>
        <w:rPr>
          <w:rStyle w:val="Input"/>
        </w:rPr>
        <w:t xml:space="preserve">a=mysubs1(ans,n); </w:t>
      </w:r>
      <w:bookmarkEnd w:id="1347"/>
      <w:r>
        <w:t xml:space="preserve"> </w:t>
      </w:r>
    </w:p>
    <w:p w:rsidR="004D2A02" w:rsidRDefault="004D2A02">
      <w:bookmarkStart w:id="1348" w:name="INPUT_920"/>
      <w:r>
        <w:rPr>
          <w:rStyle w:val="Input"/>
        </w:rPr>
        <w:t xml:space="preserve">pretty(a) </w:t>
      </w:r>
      <w:bookmarkEnd w:id="1348"/>
      <w:r>
        <w:t xml:space="preserve"> </w:t>
      </w:r>
    </w:p>
    <w:p w:rsidR="009B118F" w:rsidRDefault="009B118F">
      <w:pPr>
        <w:rPr>
          <w:rStyle w:val="Output"/>
        </w:rPr>
      </w:pPr>
      <w:bookmarkStart w:id="1349" w:name="OUTPUT_920"/>
      <w:r>
        <w:rPr>
          <w:rStyle w:val="Output"/>
        </w:rPr>
        <w:t xml:space="preserve"> </w:t>
      </w:r>
    </w:p>
    <w:p w:rsidR="009B118F" w:rsidRDefault="009B118F">
      <w:pPr>
        <w:rPr>
          <w:rStyle w:val="Output"/>
        </w:rPr>
      </w:pPr>
      <w:r>
        <w:rPr>
          <w:rStyle w:val="Output"/>
        </w:rPr>
        <w:t xml:space="preserve">        n </w:t>
      </w:r>
    </w:p>
    <w:p w:rsidR="009B118F" w:rsidRDefault="009B118F">
      <w:pPr>
        <w:rPr>
          <w:rStyle w:val="Output"/>
        </w:rPr>
      </w:pPr>
      <w:r>
        <w:rPr>
          <w:rStyle w:val="Output"/>
        </w:rPr>
        <w:t xml:space="preserve">  2 (-1) </w:t>
      </w:r>
    </w:p>
    <w:p w:rsidR="009B118F" w:rsidRDefault="009B118F">
      <w:pPr>
        <w:rPr>
          <w:rStyle w:val="Output"/>
        </w:rPr>
      </w:pPr>
      <w:r>
        <w:rPr>
          <w:rStyle w:val="Output"/>
        </w:rPr>
        <w:t xml:space="preserve">  ------- </w:t>
      </w:r>
    </w:p>
    <w:p w:rsidR="009B118F" w:rsidRDefault="009B118F">
      <w:pPr>
        <w:rPr>
          <w:rStyle w:val="Output"/>
        </w:rPr>
      </w:pPr>
      <w:r>
        <w:rPr>
          <w:rStyle w:val="Output"/>
        </w:rPr>
        <w:t xml:space="preserve">    2  2 </w:t>
      </w:r>
    </w:p>
    <w:p w:rsidR="004D2A02" w:rsidRDefault="009B118F">
      <w:r>
        <w:rPr>
          <w:rStyle w:val="Output"/>
        </w:rPr>
        <w:t xml:space="preserve">  pi  n</w:t>
      </w:r>
      <w:r w:rsidR="004D2A02">
        <w:t xml:space="preserve"> </w:t>
      </w:r>
      <w:bookmarkEnd w:id="1349"/>
      <w:r w:rsidR="004D2A02">
        <w:t xml:space="preserve"> </w:t>
      </w:r>
    </w:p>
    <w:p w:rsidR="004D2A02" w:rsidRDefault="004D2A02"/>
    <w:p w:rsidR="004D2A02" w:rsidRDefault="004D2A02">
      <w:r>
        <w:t xml:space="preserve">This formula obviously does not hold for </w:t>
      </w:r>
      <m:oMath>
        <m:r>
          <w:rPr>
            <w:rFonts w:ascii="Cambria Math" w:hAnsi="Cambria Math"/>
          </w:rPr>
          <m:t>n=0</m:t>
        </m:r>
      </m:oMath>
      <w:r>
        <w:t xml:space="preserve">, and so I need to compute the coefficient </w:t>
      </w:r>
      <w:r>
        <w:rPr>
          <w:i/>
          <w:iCs/>
        </w:rPr>
        <w:t>a</w:t>
      </w:r>
      <w:r>
        <w:rPr>
          <w:i/>
          <w:vertAlign w:val="subscript"/>
        </w:rPr>
        <w:t>0</w:t>
      </w:r>
      <w:r>
        <w:t xml:space="preserve"> separately:</w:t>
      </w:r>
    </w:p>
    <w:p w:rsidR="004D2A02" w:rsidRDefault="004D2A02"/>
    <w:p w:rsidR="004D2A02" w:rsidRDefault="004D2A02">
      <w:bookmarkStart w:id="1350" w:name="INPUT_922"/>
      <w:r>
        <w:rPr>
          <w:rStyle w:val="Input"/>
        </w:rPr>
        <w:t xml:space="preserve">a0=1/2*int(f(x),x,-1,1) </w:t>
      </w:r>
      <w:bookmarkEnd w:id="1350"/>
      <w:r>
        <w:t xml:space="preserve"> </w:t>
      </w:r>
    </w:p>
    <w:p w:rsidR="009B118F" w:rsidRDefault="009B118F">
      <w:pPr>
        <w:rPr>
          <w:rStyle w:val="Output"/>
        </w:rPr>
      </w:pPr>
      <w:bookmarkStart w:id="1351" w:name="OUTPUT_922"/>
      <w:r>
        <w:rPr>
          <w:rStyle w:val="Output"/>
        </w:rPr>
        <w:t>a0 =</w:t>
      </w:r>
    </w:p>
    <w:p w:rsidR="004D2A02" w:rsidRDefault="009B118F">
      <w:r>
        <w:rPr>
          <w:rStyle w:val="Output"/>
        </w:rPr>
        <w:t>1/3</w:t>
      </w:r>
      <w:r w:rsidR="004D2A02">
        <w:t xml:space="preserve"> </w:t>
      </w:r>
      <w:bookmarkEnd w:id="1351"/>
      <w:r w:rsidR="004D2A02">
        <w:t xml:space="preserve"> </w:t>
      </w:r>
    </w:p>
    <w:p w:rsidR="004D2A02" w:rsidRDefault="004D2A02"/>
    <w:p w:rsidR="004D2A02" w:rsidRDefault="004D2A02">
      <w:r>
        <w:t xml:space="preserve">Now I can define the partial Fourier  series.  Recall from Section 9.1 of the text that, since </w:t>
      </w:r>
      <w:r>
        <w:rPr>
          <w:i/>
          <w:iCs/>
        </w:rPr>
        <w:t>f</w:t>
      </w:r>
      <w:r>
        <w:t xml:space="preserve"> is real-valued, the following partial Fourier series is also real-valued (I choose  to use 21 terms in the series):</w:t>
      </w:r>
    </w:p>
    <w:p w:rsidR="004D2A02" w:rsidRDefault="004D2A02"/>
    <w:p w:rsidR="006A1A41" w:rsidRDefault="004D2A02" w:rsidP="006A1A41">
      <w:pPr>
        <w:rPr>
          <w:rStyle w:val="Input"/>
        </w:rPr>
      </w:pPr>
      <w:bookmarkStart w:id="1352" w:name="INPUT_923"/>
      <w:r>
        <w:rPr>
          <w:rStyle w:val="Input"/>
        </w:rPr>
        <w:t>S=a0+symsum(a*exp(i*n*pi*x),n,-10,-1)+symsum(a*exp(i*n*pi*x),n,1,10)</w:t>
      </w:r>
      <w:r w:rsidR="00BB36A0">
        <w:rPr>
          <w:rStyle w:val="Input"/>
        </w:rPr>
        <w:t>;</w:t>
      </w:r>
      <w:r>
        <w:rPr>
          <w:rStyle w:val="Input"/>
        </w:rPr>
        <w:t xml:space="preserve"> </w:t>
      </w:r>
      <w:bookmarkStart w:id="1353" w:name="INPUT_925"/>
      <w:bookmarkEnd w:id="1352"/>
    </w:p>
    <w:p w:rsidR="00BB36A0" w:rsidRPr="00BB36A0" w:rsidRDefault="00BB36A0" w:rsidP="006A1A41">
      <w:pPr>
        <w:rPr>
          <w:rStyle w:val="Output"/>
          <w:rFonts w:ascii="Times New Roman" w:hAnsi="Times New Roman"/>
          <w:color w:val="auto"/>
        </w:rPr>
      </w:pPr>
      <w:r>
        <w:rPr>
          <w:rStyle w:val="Input"/>
        </w:rPr>
        <w:t>t=</w:t>
      </w:r>
      <w:r w:rsidR="00924BEB">
        <w:rPr>
          <w:rStyle w:val="Input"/>
        </w:rPr>
        <w:t>linspace(-1,1,101</w:t>
      </w:r>
      <w:r>
        <w:rPr>
          <w:rStyle w:val="Input"/>
        </w:rPr>
        <w:t>)';</w:t>
      </w:r>
    </w:p>
    <w:p w:rsidR="004D2A02" w:rsidRDefault="006A1A41" w:rsidP="006A1A41">
      <w:r>
        <w:rPr>
          <w:rStyle w:val="Input"/>
        </w:rPr>
        <w:t>pl</w:t>
      </w:r>
      <w:r w:rsidR="004D2A02">
        <w:rPr>
          <w:rStyle w:val="Input"/>
        </w:rPr>
        <w:t xml:space="preserve">ot(t,subs(S,x,t)) </w:t>
      </w:r>
      <w:bookmarkEnd w:id="1353"/>
      <w:r w:rsidR="004D2A02">
        <w:t xml:space="preserve"> </w:t>
      </w:r>
    </w:p>
    <w:p w:rsidR="009B118F" w:rsidRDefault="009B118F">
      <w:pPr>
        <w:rPr>
          <w:rStyle w:val="Output"/>
        </w:rPr>
      </w:pPr>
      <w:bookmarkStart w:id="1354" w:name="OUTPUT_925"/>
      <w:r>
        <w:rPr>
          <w:rStyle w:val="Output"/>
        </w:rPr>
        <w:t>Warning: Imaginary parts of complex X and/or Y arguments ignored</w:t>
      </w:r>
    </w:p>
    <w:p w:rsidR="004D2A02" w:rsidRDefault="009B118F">
      <w:r>
        <w:rPr>
          <w:noProof/>
        </w:rPr>
        <w:drawing>
          <wp:inline distT="0" distB="0" distL="0" distR="0">
            <wp:extent cx="3657600" cy="3200400"/>
            <wp:effectExtent l="19050" t="0" r="0" b="0"/>
            <wp:docPr id="184" name="Picture 1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37"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354"/>
      <w:r w:rsidR="004D2A02">
        <w:t xml:space="preserve"> </w:t>
      </w:r>
    </w:p>
    <w:p w:rsidR="00BB36A0" w:rsidRPr="00BB36A0" w:rsidRDefault="00BB36A0" w:rsidP="00BB36A0"/>
    <w:p w:rsidR="004D2A02" w:rsidRDefault="004D2A02" w:rsidP="00BB36A0">
      <w:r w:rsidRPr="00BB36A0">
        <w:t>T</w:t>
      </w:r>
      <w:r>
        <w:t>he approximation is not bad, as the following graph of the error shows:</w:t>
      </w:r>
    </w:p>
    <w:p w:rsidR="004D2A02" w:rsidRDefault="004D2A02"/>
    <w:p w:rsidR="004D2A02" w:rsidRDefault="004D2A02">
      <w:bookmarkStart w:id="1355" w:name="INPUT_926"/>
      <w:r>
        <w:rPr>
          <w:rStyle w:val="Input"/>
        </w:rPr>
        <w:t xml:space="preserve">plot(t,f(t)-subs(S,x,t)) </w:t>
      </w:r>
      <w:bookmarkEnd w:id="1355"/>
      <w:r>
        <w:t xml:space="preserve"> </w:t>
      </w:r>
    </w:p>
    <w:p w:rsidR="009B118F" w:rsidRDefault="009B118F">
      <w:pPr>
        <w:rPr>
          <w:rStyle w:val="Output"/>
        </w:rPr>
      </w:pPr>
      <w:bookmarkStart w:id="1356" w:name="OUTPUT_926"/>
      <w:r>
        <w:rPr>
          <w:rStyle w:val="Output"/>
        </w:rPr>
        <w:t>Warning: Imaginary parts of complex X and/or Y arguments ignored</w:t>
      </w:r>
    </w:p>
    <w:p w:rsidR="004D2A02" w:rsidRDefault="009B118F">
      <w:r>
        <w:rPr>
          <w:noProof/>
        </w:rPr>
        <w:drawing>
          <wp:inline distT="0" distB="0" distL="0" distR="0">
            <wp:extent cx="3657600" cy="3200400"/>
            <wp:effectExtent l="19050" t="0" r="0" b="0"/>
            <wp:docPr id="185" name="Picture 1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38"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356"/>
      <w:r w:rsidR="004D2A02">
        <w:t xml:space="preserve"> </w:t>
      </w:r>
    </w:p>
    <w:p w:rsidR="004D2A02" w:rsidRDefault="004D2A02"/>
    <w:p w:rsidR="004D2A02" w:rsidRDefault="004D2A02"/>
    <w:p w:rsidR="004D2A02" w:rsidRDefault="004D2A02">
      <w:r>
        <w:t xml:space="preserve">You should notice the above warning messages complaining that the quantity I am trying to graph is complex.  This is not important, because I know from the results in the text that the partial Fourier series must evaluate to a real number (since the underlying function </w:t>
      </w:r>
      <w:r>
        <w:rPr>
          <w:i/>
          <w:iCs/>
        </w:rPr>
        <w:t>f</w:t>
      </w:r>
      <w:r>
        <w:t xml:space="preserve"> is real-valued).  Therefore, any imaginary part must be d</w:t>
      </w:r>
      <w:r w:rsidR="005D245E">
        <w:t>ue to roundoff error, and it is</w:t>
      </w:r>
      <w:r>
        <w:t xml:space="preserve"> right to ignore it.  Here is an example:</w:t>
      </w:r>
    </w:p>
    <w:p w:rsidR="004D2A02" w:rsidRDefault="004D2A02"/>
    <w:p w:rsidR="004D2A02" w:rsidRDefault="004D2A02">
      <w:bookmarkStart w:id="1357" w:name="INPUT_928"/>
      <w:r>
        <w:rPr>
          <w:rStyle w:val="Input"/>
        </w:rPr>
        <w:t>subs(S,x,</w:t>
      </w:r>
      <w:r w:rsidR="00924BEB">
        <w:rPr>
          <w:rStyle w:val="Input"/>
        </w:rPr>
        <w:t>1</w:t>
      </w:r>
      <w:r>
        <w:rPr>
          <w:rStyle w:val="Input"/>
        </w:rPr>
        <w:t xml:space="preserve">) </w:t>
      </w:r>
      <w:bookmarkEnd w:id="1357"/>
      <w:r>
        <w:t xml:space="preserve"> </w:t>
      </w:r>
    </w:p>
    <w:p w:rsidR="009B118F" w:rsidRDefault="009B118F">
      <w:pPr>
        <w:rPr>
          <w:rStyle w:val="Output"/>
        </w:rPr>
      </w:pPr>
      <w:bookmarkStart w:id="1358" w:name="OUTPUT_928"/>
      <w:r>
        <w:rPr>
          <w:rStyle w:val="Output"/>
        </w:rPr>
        <w:t>ans =</w:t>
      </w:r>
    </w:p>
    <w:p w:rsidR="00924BEB" w:rsidRDefault="009B118F">
      <w:r>
        <w:rPr>
          <w:rStyle w:val="Output"/>
        </w:rPr>
        <w:t xml:space="preserve">   0.9614 + 0.0000i</w:t>
      </w:r>
      <w:r w:rsidR="004D2A02">
        <w:t xml:space="preserve"> </w:t>
      </w:r>
      <w:bookmarkEnd w:id="1358"/>
      <w:r w:rsidR="004D2A02">
        <w:t xml:space="preserve"> </w:t>
      </w:r>
      <w:bookmarkStart w:id="1359" w:name="INPUT_929"/>
    </w:p>
    <w:p w:rsidR="004D2A02" w:rsidRDefault="004D2A02">
      <w:r>
        <w:rPr>
          <w:rStyle w:val="Input"/>
        </w:rPr>
        <w:t xml:space="preserve">imag(ans) </w:t>
      </w:r>
      <w:bookmarkEnd w:id="1359"/>
      <w:r>
        <w:t xml:space="preserve"> </w:t>
      </w:r>
    </w:p>
    <w:p w:rsidR="009B118F" w:rsidRDefault="009B118F">
      <w:pPr>
        <w:rPr>
          <w:rStyle w:val="Output"/>
        </w:rPr>
      </w:pPr>
      <w:bookmarkStart w:id="1360" w:name="OUTPUT_929"/>
      <w:r>
        <w:rPr>
          <w:rStyle w:val="Output"/>
        </w:rPr>
        <w:t>ans =</w:t>
      </w:r>
    </w:p>
    <w:p w:rsidR="004D2A02" w:rsidRDefault="009B118F">
      <w:r>
        <w:rPr>
          <w:rStyle w:val="Output"/>
        </w:rPr>
        <w:t xml:space="preserve">  3.0815e-033</w:t>
      </w:r>
      <w:r w:rsidR="004D2A02">
        <w:t xml:space="preserve"> </w:t>
      </w:r>
      <w:bookmarkEnd w:id="1360"/>
      <w:r w:rsidR="004D2A02">
        <w:t xml:space="preserve"> </w:t>
      </w:r>
    </w:p>
    <w:p w:rsidR="004D2A02" w:rsidRDefault="004D2A02"/>
    <w:p w:rsidR="004D2A02" w:rsidRDefault="004D2A02">
      <w:r>
        <w:t xml:space="preserve">(The </w:t>
      </w:r>
      <w:r>
        <w:rPr>
          <w:b/>
          <w:bCs/>
        </w:rPr>
        <w:t>imag</w:t>
      </w:r>
      <w:r>
        <w:t xml:space="preserve"> command extracts the imaginary part of a complex number.)</w:t>
      </w:r>
    </w:p>
    <w:p w:rsidR="004D2A02" w:rsidRDefault="004D2A02">
      <w:pPr>
        <w:tabs>
          <w:tab w:val="left" w:pos="1875"/>
        </w:tabs>
      </w:pPr>
      <w:r>
        <w:tab/>
      </w:r>
    </w:p>
    <w:p w:rsidR="004D2A02" w:rsidRDefault="004D2A02" w:rsidP="00675069">
      <w:pPr>
        <w:pStyle w:val="Heading2"/>
      </w:pPr>
      <w:bookmarkStart w:id="1361" w:name="_Toc299541582"/>
      <w:r>
        <w:t>Section 9.2: Fourier series and the FFT</w:t>
      </w:r>
      <w:bookmarkEnd w:id="1361"/>
    </w:p>
    <w:p w:rsidR="004D2A02" w:rsidRDefault="004D2A02"/>
    <w:p w:rsidR="004D2A02" w:rsidRDefault="004D2A02">
      <w:r>
        <w:t xml:space="preserve">MATLAB implements the fast Fourier transform in the command </w:t>
      </w:r>
      <w:r>
        <w:rPr>
          <w:b/>
          <w:bCs/>
        </w:rPr>
        <w:t>fft</w:t>
      </w:r>
      <w:r>
        <w:t>.  As mentioned in Section 9.2.3 in the text, there is more than one way to define the DFT (although all are essentially equivalent), and MATLAB's definition differs slightly from that used in the text: Instead of associating the factor of 1/M with the DFT, MATLAB associates it with the inverse DFT (cf. the formulas for the DFT and inverse DFT in Section 9.2.2 of the text).  Otherwise, the definition used by MATLAB is the same as that in the text.</w:t>
      </w:r>
    </w:p>
    <w:p w:rsidR="004D2A02" w:rsidRDefault="004D2A02"/>
    <w:p w:rsidR="004D2A02" w:rsidRDefault="004D2A02">
      <w:r>
        <w:t xml:space="preserve">The inverse FFT is implemented in the command </w:t>
      </w:r>
      <w:r>
        <w:rPr>
          <w:b/>
          <w:bCs/>
        </w:rPr>
        <w:t>ifft</w:t>
      </w:r>
      <w:r>
        <w:t>.</w:t>
      </w:r>
    </w:p>
    <w:p w:rsidR="004D2A02" w:rsidRDefault="004D2A02"/>
    <w:p w:rsidR="004D2A02" w:rsidRDefault="004D2A02">
      <w:r>
        <w:t xml:space="preserve">As I explained in Section 9.2.2 of the text, a common operation when using the FFT is to swap the first and second halves of a finite sequence.  Since this operation is so common, MATLAB implements it in the command </w:t>
      </w:r>
      <w:r>
        <w:rPr>
          <w:b/>
          <w:bCs/>
        </w:rPr>
        <w:t>fftshift</w:t>
      </w:r>
      <w:r>
        <w:t>:</w:t>
      </w:r>
    </w:p>
    <w:p w:rsidR="004D2A02" w:rsidRDefault="004D2A02"/>
    <w:p w:rsidR="004D2A02" w:rsidRDefault="004D2A02">
      <w:bookmarkStart w:id="1362" w:name="INPUT_930"/>
      <w:r>
        <w:rPr>
          <w:rStyle w:val="Input"/>
        </w:rPr>
        <w:lastRenderedPageBreak/>
        <w:t xml:space="preserve">help fftshift </w:t>
      </w:r>
      <w:bookmarkEnd w:id="1362"/>
      <w:r>
        <w:t xml:space="preserve"> </w:t>
      </w:r>
    </w:p>
    <w:p w:rsidR="009B118F" w:rsidRDefault="009B118F">
      <w:pPr>
        <w:rPr>
          <w:rStyle w:val="Output"/>
        </w:rPr>
      </w:pPr>
      <w:bookmarkStart w:id="1363" w:name="OUTPUT_930"/>
      <w:r>
        <w:rPr>
          <w:rStyle w:val="Output"/>
        </w:rPr>
        <w:t xml:space="preserve"> FFTSHIFT Shift zero-frequency component to center of spectrum.</w:t>
      </w:r>
    </w:p>
    <w:p w:rsidR="009B118F" w:rsidRDefault="009B118F">
      <w:pPr>
        <w:rPr>
          <w:rStyle w:val="Output"/>
        </w:rPr>
      </w:pPr>
      <w:r>
        <w:rPr>
          <w:rStyle w:val="Output"/>
        </w:rPr>
        <w:t xml:space="preserve">    For vectors, FFTSHIFT(X) swaps the left and right halves of</w:t>
      </w:r>
    </w:p>
    <w:p w:rsidR="009B118F" w:rsidRDefault="009B118F">
      <w:pPr>
        <w:rPr>
          <w:rStyle w:val="Output"/>
        </w:rPr>
      </w:pPr>
      <w:r>
        <w:rPr>
          <w:rStyle w:val="Output"/>
        </w:rPr>
        <w:t xml:space="preserve">    X.  For matrices, FFTSHIFT(X) swaps the first and third</w:t>
      </w:r>
    </w:p>
    <w:p w:rsidR="009B118F" w:rsidRDefault="009B118F">
      <w:pPr>
        <w:rPr>
          <w:rStyle w:val="Output"/>
        </w:rPr>
      </w:pPr>
      <w:r>
        <w:rPr>
          <w:rStyle w:val="Output"/>
        </w:rPr>
        <w:t xml:space="preserve">    quadrants and the second and fourth quadrants.  For N-D</w:t>
      </w:r>
    </w:p>
    <w:p w:rsidR="009B118F" w:rsidRDefault="009B118F">
      <w:pPr>
        <w:rPr>
          <w:rStyle w:val="Output"/>
        </w:rPr>
      </w:pPr>
      <w:r>
        <w:rPr>
          <w:rStyle w:val="Output"/>
        </w:rPr>
        <w:t xml:space="preserve">    arrays, FFTSHIFT(X) swaps "half-spaces" of X along each</w:t>
      </w:r>
    </w:p>
    <w:p w:rsidR="009B118F" w:rsidRDefault="009B118F">
      <w:pPr>
        <w:rPr>
          <w:rStyle w:val="Output"/>
        </w:rPr>
      </w:pPr>
      <w:r>
        <w:rPr>
          <w:rStyle w:val="Output"/>
        </w:rPr>
        <w:t xml:space="preserve">    dimension.</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FFTSHIFT(X,DIM) applies the FFTSHIFT operation along the </w:t>
      </w:r>
    </w:p>
    <w:p w:rsidR="009B118F" w:rsidRDefault="009B118F">
      <w:pPr>
        <w:rPr>
          <w:rStyle w:val="Output"/>
        </w:rPr>
      </w:pPr>
      <w:r>
        <w:rPr>
          <w:rStyle w:val="Output"/>
        </w:rPr>
        <w:t xml:space="preserve">    dimension DIM.</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FFTSHIFT is useful for visualizing the Fourier transform with</w:t>
      </w:r>
    </w:p>
    <w:p w:rsidR="009B118F" w:rsidRDefault="009B118F">
      <w:pPr>
        <w:rPr>
          <w:rStyle w:val="Output"/>
        </w:rPr>
      </w:pPr>
      <w:r>
        <w:rPr>
          <w:rStyle w:val="Output"/>
        </w:rPr>
        <w:t xml:space="preserve">    the zero-frequency component in the middle of the spectrum.</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Class support for input X:</w:t>
      </w:r>
    </w:p>
    <w:p w:rsidR="009B118F" w:rsidRDefault="009B118F">
      <w:pPr>
        <w:rPr>
          <w:rStyle w:val="Output"/>
        </w:rPr>
      </w:pPr>
      <w:r>
        <w:rPr>
          <w:rStyle w:val="Output"/>
        </w:rPr>
        <w:t xml:space="preserve">       float: double, single</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See also IFFTSHIFT, FFT, FFT2, FFTN, CIRCSHIFT.</w:t>
      </w:r>
    </w:p>
    <w:p w:rsidR="009B118F" w:rsidRDefault="009B118F">
      <w:pPr>
        <w:rPr>
          <w:rStyle w:val="Output"/>
        </w:rPr>
      </w:pPr>
    </w:p>
    <w:p w:rsidR="009B118F" w:rsidRDefault="009B118F">
      <w:pPr>
        <w:rPr>
          <w:rStyle w:val="Output"/>
        </w:rPr>
      </w:pPr>
      <w:r>
        <w:rPr>
          <w:rStyle w:val="Output"/>
        </w:rPr>
        <w:t xml:space="preserve">    Reference page in Help browser</w:t>
      </w:r>
    </w:p>
    <w:p w:rsidR="004D2A02" w:rsidRDefault="009B118F">
      <w:r>
        <w:rPr>
          <w:rStyle w:val="Output"/>
        </w:rPr>
        <w:t xml:space="preserve">       doc fftshift</w:t>
      </w:r>
      <w:r w:rsidR="004D2A02">
        <w:t xml:space="preserve"> </w:t>
      </w:r>
      <w:bookmarkEnd w:id="1363"/>
      <w:r w:rsidR="004D2A02">
        <w:t xml:space="preserve"> </w:t>
      </w:r>
    </w:p>
    <w:p w:rsidR="004D2A02" w:rsidRDefault="004D2A02"/>
    <w:p w:rsidR="004D2A02" w:rsidRDefault="004D2A02">
      <w:r>
        <w:t>I can now reproduce Example 9.3 from the text to illustrate the use of  these commands.</w:t>
      </w:r>
    </w:p>
    <w:p w:rsidR="004D2A02" w:rsidRDefault="004D2A02"/>
    <w:p w:rsidR="004D2A02" w:rsidRDefault="004D2A02">
      <w:r>
        <w:t>First, I define the function and the initial sequence:</w:t>
      </w:r>
    </w:p>
    <w:p w:rsidR="004D2A02" w:rsidRDefault="004D2A02"/>
    <w:p w:rsidR="004D2A02" w:rsidRDefault="004D2A02">
      <w:bookmarkStart w:id="1364" w:name="INPUT_931"/>
      <w:r>
        <w:rPr>
          <w:rStyle w:val="Input"/>
        </w:rPr>
        <w:t xml:space="preserve">clear </w:t>
      </w:r>
      <w:bookmarkEnd w:id="1364"/>
      <w:r>
        <w:t xml:space="preserve"> </w:t>
      </w:r>
    </w:p>
    <w:p w:rsidR="004D2A02" w:rsidRDefault="004D2A02">
      <w:bookmarkStart w:id="1365" w:name="INPUT_932"/>
      <w:r>
        <w:rPr>
          <w:rStyle w:val="Input"/>
        </w:rPr>
        <w:t xml:space="preserve">ff=inline('x.^3','x') </w:t>
      </w:r>
      <w:bookmarkEnd w:id="1365"/>
      <w:r>
        <w:t xml:space="preserve"> </w:t>
      </w:r>
    </w:p>
    <w:p w:rsidR="009B118F" w:rsidRDefault="009B118F">
      <w:pPr>
        <w:rPr>
          <w:rStyle w:val="Output"/>
        </w:rPr>
      </w:pPr>
      <w:bookmarkStart w:id="1366" w:name="OUTPUT_932"/>
      <w:r>
        <w:rPr>
          <w:rStyle w:val="Output"/>
        </w:rPr>
        <w:t>ff =</w:t>
      </w:r>
    </w:p>
    <w:p w:rsidR="009B118F" w:rsidRDefault="009B118F">
      <w:pPr>
        <w:rPr>
          <w:rStyle w:val="Output"/>
        </w:rPr>
      </w:pPr>
      <w:r>
        <w:rPr>
          <w:rStyle w:val="Output"/>
        </w:rPr>
        <w:t xml:space="preserve">     Inline function:</w:t>
      </w:r>
    </w:p>
    <w:p w:rsidR="004D2A02" w:rsidRDefault="009B118F">
      <w:r>
        <w:rPr>
          <w:rStyle w:val="Output"/>
        </w:rPr>
        <w:t xml:space="preserve">     ff(x) = x.^3</w:t>
      </w:r>
      <w:r w:rsidR="004D2A02">
        <w:rPr>
          <w:rStyle w:val="Output"/>
        </w:rPr>
        <w:t xml:space="preserve"> </w:t>
      </w:r>
      <w:bookmarkEnd w:id="1366"/>
      <w:r w:rsidR="004D2A02">
        <w:t xml:space="preserve"> </w:t>
      </w:r>
    </w:p>
    <w:p w:rsidR="004D2A02" w:rsidRDefault="004D2A02">
      <w:bookmarkStart w:id="1367" w:name="INPUT_933"/>
      <w:r>
        <w:rPr>
          <w:rStyle w:val="Input"/>
        </w:rPr>
        <w:t xml:space="preserve">x=linspace(-2/3,2/3,5); </w:t>
      </w:r>
      <w:bookmarkEnd w:id="1367"/>
      <w:r>
        <w:t xml:space="preserve"> </w:t>
      </w:r>
    </w:p>
    <w:p w:rsidR="004D2A02" w:rsidRDefault="004D2A02">
      <w:bookmarkStart w:id="1368" w:name="INPUT_934"/>
      <w:r>
        <w:rPr>
          <w:rStyle w:val="Input"/>
        </w:rPr>
        <w:t xml:space="preserve">f=[0,ff(x)] </w:t>
      </w:r>
      <w:bookmarkEnd w:id="1368"/>
      <w:r>
        <w:t xml:space="preserve"> </w:t>
      </w:r>
    </w:p>
    <w:p w:rsidR="009B118F" w:rsidRDefault="009B118F">
      <w:pPr>
        <w:rPr>
          <w:rStyle w:val="Output"/>
        </w:rPr>
      </w:pPr>
      <w:bookmarkStart w:id="1369" w:name="OUTPUT_934"/>
      <w:r>
        <w:rPr>
          <w:rStyle w:val="Output"/>
        </w:rPr>
        <w:t>f =</w:t>
      </w:r>
    </w:p>
    <w:p w:rsidR="004D2A02" w:rsidRDefault="009B118F">
      <w:r>
        <w:rPr>
          <w:rStyle w:val="Output"/>
        </w:rPr>
        <w:t xml:space="preserve">         0   -0.2963   -0.0370         0    0.0370    0.2963</w:t>
      </w:r>
      <w:r w:rsidR="004D2A02">
        <w:t xml:space="preserve"> </w:t>
      </w:r>
      <w:bookmarkEnd w:id="1369"/>
      <w:r w:rsidR="004D2A02">
        <w:t xml:space="preserve"> </w:t>
      </w:r>
    </w:p>
    <w:p w:rsidR="004D2A02" w:rsidRDefault="004D2A02"/>
    <w:p w:rsidR="004D2A02" w:rsidRDefault="004D2A02">
      <w:r>
        <w:t xml:space="preserve">Next, I shift the sequence using </w:t>
      </w:r>
      <w:r>
        <w:rPr>
          <w:b/>
          <w:bCs/>
        </w:rPr>
        <w:t>fftshift</w:t>
      </w:r>
      <w:r>
        <w:t xml:space="preserve">, and then apply </w:t>
      </w:r>
      <w:r>
        <w:rPr>
          <w:b/>
          <w:bCs/>
        </w:rPr>
        <w:t>fft</w:t>
      </w:r>
      <w:r>
        <w:t xml:space="preserve">.  Recall that, to reproduce the results in the text, I must use the same definition for the DFT, which means that I must divide the output of </w:t>
      </w:r>
      <w:r>
        <w:rPr>
          <w:b/>
          <w:bCs/>
        </w:rPr>
        <w:t>fft</w:t>
      </w:r>
      <w:r>
        <w:t xml:space="preserve"> by 6, the length of the sequence:</w:t>
      </w:r>
    </w:p>
    <w:p w:rsidR="004D2A02" w:rsidRDefault="004D2A02"/>
    <w:p w:rsidR="004D2A02" w:rsidRDefault="004D2A02">
      <w:bookmarkStart w:id="1370" w:name="INPUT_935"/>
      <w:r>
        <w:rPr>
          <w:rStyle w:val="Input"/>
        </w:rPr>
        <w:t xml:space="preserve">f1=fftshift(f) </w:t>
      </w:r>
      <w:bookmarkEnd w:id="1370"/>
      <w:r>
        <w:t xml:space="preserve"> </w:t>
      </w:r>
    </w:p>
    <w:p w:rsidR="009B118F" w:rsidRDefault="009B118F">
      <w:pPr>
        <w:rPr>
          <w:rStyle w:val="Output"/>
        </w:rPr>
      </w:pPr>
      <w:bookmarkStart w:id="1371" w:name="OUTPUT_935"/>
      <w:r>
        <w:rPr>
          <w:rStyle w:val="Output"/>
        </w:rPr>
        <w:t>f1 =</w:t>
      </w:r>
    </w:p>
    <w:p w:rsidR="004D2A02" w:rsidRDefault="009B118F">
      <w:r>
        <w:rPr>
          <w:rStyle w:val="Output"/>
        </w:rPr>
        <w:t xml:space="preserve">         0    0.0370    0.2963         0   -0.2963   -0.0370</w:t>
      </w:r>
      <w:r w:rsidR="004D2A02">
        <w:t xml:space="preserve"> </w:t>
      </w:r>
      <w:bookmarkEnd w:id="1371"/>
      <w:r w:rsidR="004D2A02">
        <w:t xml:space="preserve"> </w:t>
      </w:r>
    </w:p>
    <w:p w:rsidR="004D2A02" w:rsidRDefault="004D2A02">
      <w:bookmarkStart w:id="1372" w:name="INPUT_936"/>
      <w:r>
        <w:rPr>
          <w:rStyle w:val="Input"/>
        </w:rPr>
        <w:t xml:space="preserve">F1=fft(f1)/6 </w:t>
      </w:r>
      <w:bookmarkEnd w:id="1372"/>
      <w:r>
        <w:t xml:space="preserve"> </w:t>
      </w:r>
    </w:p>
    <w:p w:rsidR="009B118F" w:rsidRDefault="009B118F">
      <w:pPr>
        <w:rPr>
          <w:rStyle w:val="Output"/>
        </w:rPr>
      </w:pPr>
      <w:bookmarkStart w:id="1373" w:name="OUTPUT_936"/>
      <w:r>
        <w:rPr>
          <w:rStyle w:val="Output"/>
        </w:rPr>
        <w:t>F1 =</w:t>
      </w:r>
    </w:p>
    <w:p w:rsidR="009B118F" w:rsidRDefault="009B118F">
      <w:pPr>
        <w:rPr>
          <w:rStyle w:val="Output"/>
        </w:rPr>
      </w:pPr>
      <w:r>
        <w:rPr>
          <w:rStyle w:val="Output"/>
        </w:rPr>
        <w:t xml:space="preserve">  Columns 1 through 4</w:t>
      </w:r>
    </w:p>
    <w:p w:rsidR="009B118F" w:rsidRDefault="009B118F">
      <w:pPr>
        <w:rPr>
          <w:rStyle w:val="Output"/>
        </w:rPr>
      </w:pPr>
      <w:r>
        <w:rPr>
          <w:rStyle w:val="Output"/>
        </w:rPr>
        <w:t xml:space="preserve">        0                  0 - 0.0962i        0 + 0.0748i        0          </w:t>
      </w:r>
    </w:p>
    <w:p w:rsidR="009B118F" w:rsidRDefault="009B118F">
      <w:pPr>
        <w:rPr>
          <w:rStyle w:val="Output"/>
        </w:rPr>
      </w:pPr>
      <w:r>
        <w:rPr>
          <w:rStyle w:val="Output"/>
        </w:rPr>
        <w:t xml:space="preserve">  Columns 5 through 6</w:t>
      </w:r>
    </w:p>
    <w:p w:rsidR="004D2A02" w:rsidRDefault="009B118F">
      <w:r>
        <w:rPr>
          <w:rStyle w:val="Output"/>
        </w:rPr>
        <w:t xml:space="preserve">        0 - 0.0748i        0 + 0.0962i</w:t>
      </w:r>
      <w:r w:rsidR="004D2A02">
        <w:t xml:space="preserve"> </w:t>
      </w:r>
      <w:bookmarkEnd w:id="1373"/>
      <w:r w:rsidR="004D2A02">
        <w:t xml:space="preserve"> </w:t>
      </w:r>
    </w:p>
    <w:p w:rsidR="004D2A02" w:rsidRDefault="004D2A02"/>
    <w:p w:rsidR="004D2A02" w:rsidRDefault="004D2A02">
      <w:r>
        <w:t xml:space="preserve">Now I apply </w:t>
      </w:r>
      <w:r>
        <w:rPr>
          <w:b/>
          <w:bCs/>
        </w:rPr>
        <w:t>fftshift</w:t>
      </w:r>
      <w:r>
        <w:t xml:space="preserve"> to F1 to obtain the desired sequence F:</w:t>
      </w:r>
    </w:p>
    <w:p w:rsidR="004D2A02" w:rsidRDefault="004D2A02"/>
    <w:p w:rsidR="004D2A02" w:rsidRDefault="004D2A02">
      <w:bookmarkStart w:id="1374" w:name="INPUT_937"/>
      <w:r>
        <w:rPr>
          <w:rStyle w:val="Input"/>
        </w:rPr>
        <w:t xml:space="preserve">F=fftshift(F1) </w:t>
      </w:r>
      <w:bookmarkEnd w:id="1374"/>
      <w:r>
        <w:t xml:space="preserve"> </w:t>
      </w:r>
    </w:p>
    <w:p w:rsidR="009B118F" w:rsidRDefault="009B118F">
      <w:pPr>
        <w:rPr>
          <w:rStyle w:val="Output"/>
        </w:rPr>
      </w:pPr>
      <w:bookmarkStart w:id="1375" w:name="OUTPUT_937"/>
      <w:r>
        <w:rPr>
          <w:rStyle w:val="Output"/>
        </w:rPr>
        <w:t>F =</w:t>
      </w:r>
    </w:p>
    <w:p w:rsidR="009B118F" w:rsidRDefault="009B118F">
      <w:pPr>
        <w:rPr>
          <w:rStyle w:val="Output"/>
        </w:rPr>
      </w:pPr>
      <w:r>
        <w:rPr>
          <w:rStyle w:val="Output"/>
        </w:rPr>
        <w:t xml:space="preserve">  Columns 1 through 4</w:t>
      </w:r>
    </w:p>
    <w:p w:rsidR="009B118F" w:rsidRDefault="009B118F">
      <w:pPr>
        <w:rPr>
          <w:rStyle w:val="Output"/>
        </w:rPr>
      </w:pPr>
      <w:r>
        <w:rPr>
          <w:rStyle w:val="Output"/>
        </w:rPr>
        <w:t xml:space="preserve">        0                  0 - 0.0748i        0 + 0.0962i        0          </w:t>
      </w:r>
    </w:p>
    <w:p w:rsidR="009B118F" w:rsidRDefault="009B118F">
      <w:pPr>
        <w:rPr>
          <w:rStyle w:val="Output"/>
        </w:rPr>
      </w:pPr>
      <w:r>
        <w:rPr>
          <w:rStyle w:val="Output"/>
        </w:rPr>
        <w:t xml:space="preserve">  Columns 5 through 6</w:t>
      </w:r>
    </w:p>
    <w:p w:rsidR="004D2A02" w:rsidRDefault="009B118F">
      <w:r>
        <w:rPr>
          <w:rStyle w:val="Output"/>
        </w:rPr>
        <w:lastRenderedPageBreak/>
        <w:t xml:space="preserve">        0 - 0.0962i        0 + 0.0748i</w:t>
      </w:r>
      <w:r w:rsidR="004D2A02">
        <w:t xml:space="preserve"> </w:t>
      </w:r>
      <w:bookmarkEnd w:id="1375"/>
      <w:r w:rsidR="004D2A02">
        <w:t xml:space="preserve"> </w:t>
      </w:r>
    </w:p>
    <w:p w:rsidR="004D2A02" w:rsidRDefault="004D2A02"/>
    <w:p w:rsidR="004D2A02" w:rsidRDefault="004D2A02">
      <w:r>
        <w:t>The result is the same as in the text, up to round-off error.</w:t>
      </w:r>
    </w:p>
    <w:p w:rsidR="004D2A02" w:rsidRDefault="004D2A02"/>
    <w:p w:rsidR="004D2A02" w:rsidRDefault="004D2A02">
      <w:r>
        <w:t>I can perform the entire computation above in one line as follows:</w:t>
      </w:r>
    </w:p>
    <w:p w:rsidR="004D2A02" w:rsidRDefault="004D2A02"/>
    <w:p w:rsidR="004D2A02" w:rsidRDefault="004D2A02">
      <w:bookmarkStart w:id="1376" w:name="INPUT_938"/>
      <w:r>
        <w:rPr>
          <w:rStyle w:val="Input"/>
        </w:rPr>
        <w:t xml:space="preserve">F=fftshift(fft(fftshift(f))/6) </w:t>
      </w:r>
      <w:bookmarkEnd w:id="1376"/>
      <w:r>
        <w:t xml:space="preserve"> </w:t>
      </w:r>
    </w:p>
    <w:p w:rsidR="009B118F" w:rsidRDefault="009B118F">
      <w:pPr>
        <w:rPr>
          <w:rStyle w:val="Output"/>
        </w:rPr>
      </w:pPr>
      <w:bookmarkStart w:id="1377" w:name="OUTPUT_938"/>
      <w:r>
        <w:rPr>
          <w:rStyle w:val="Output"/>
        </w:rPr>
        <w:t>F =</w:t>
      </w:r>
    </w:p>
    <w:p w:rsidR="009B118F" w:rsidRDefault="009B118F">
      <w:pPr>
        <w:rPr>
          <w:rStyle w:val="Output"/>
        </w:rPr>
      </w:pPr>
      <w:r>
        <w:rPr>
          <w:rStyle w:val="Output"/>
        </w:rPr>
        <w:t xml:space="preserve">  Columns 1 through 4</w:t>
      </w:r>
    </w:p>
    <w:p w:rsidR="009B118F" w:rsidRDefault="009B118F">
      <w:pPr>
        <w:rPr>
          <w:rStyle w:val="Output"/>
        </w:rPr>
      </w:pPr>
      <w:r>
        <w:rPr>
          <w:rStyle w:val="Output"/>
        </w:rPr>
        <w:t xml:space="preserve">        0                  0 - 0.0748i        0 + 0.0962i        0          </w:t>
      </w:r>
    </w:p>
    <w:p w:rsidR="009B118F" w:rsidRDefault="009B118F">
      <w:pPr>
        <w:rPr>
          <w:rStyle w:val="Output"/>
        </w:rPr>
      </w:pPr>
      <w:r>
        <w:rPr>
          <w:rStyle w:val="Output"/>
        </w:rPr>
        <w:t xml:space="preserve">  Columns 5 through 6</w:t>
      </w:r>
    </w:p>
    <w:p w:rsidR="004D2A02" w:rsidRDefault="009B118F">
      <w:r>
        <w:rPr>
          <w:rStyle w:val="Output"/>
        </w:rPr>
        <w:t xml:space="preserve">        0 - 0.0962i        0 + 0.0748i</w:t>
      </w:r>
      <w:r w:rsidR="004D2A02">
        <w:t xml:space="preserve"> </w:t>
      </w:r>
      <w:bookmarkEnd w:id="1377"/>
      <w:r w:rsidR="004D2A02">
        <w:t xml:space="preserve"> </w:t>
      </w:r>
    </w:p>
    <w:p w:rsidR="004D2A02" w:rsidRDefault="004D2A02"/>
    <w:p w:rsidR="004D2A02" w:rsidRDefault="004D2A02"/>
    <w:p w:rsidR="004D2A02" w:rsidRDefault="00895727" w:rsidP="00895727">
      <w:pPr>
        <w:pStyle w:val="Heading1"/>
      </w:pPr>
      <w:bookmarkStart w:id="1378" w:name="_Toc299541583"/>
      <w:r>
        <w:t>Chapter 13</w:t>
      </w:r>
      <w:r w:rsidR="004D2A02">
        <w:t>: More about finite element methods</w:t>
      </w:r>
      <w:bookmarkEnd w:id="1378"/>
    </w:p>
    <w:p w:rsidR="004D2A02" w:rsidRDefault="004D2A02"/>
    <w:p w:rsidR="004D2A02" w:rsidRDefault="004D2A02"/>
    <w:p w:rsidR="004D2A02" w:rsidRDefault="00895727" w:rsidP="00895727">
      <w:pPr>
        <w:pStyle w:val="Heading2"/>
      </w:pPr>
      <w:bookmarkStart w:id="1379" w:name="_Toc299541584"/>
      <w:r>
        <w:t>Section 13</w:t>
      </w:r>
      <w:r w:rsidR="004D2A02">
        <w:t>.1 Implementation of finite element methods</w:t>
      </w:r>
      <w:bookmarkEnd w:id="1379"/>
    </w:p>
    <w:p w:rsidR="004D2A02" w:rsidRDefault="004D2A02"/>
    <w:p w:rsidR="004D2A02" w:rsidRDefault="004D2A02">
      <w:r>
        <w:t>In this section, I do more than just explain MATLAB commands, as has been my policy up to this point.  I define a collection of MATLAB M-file functions that implement piec</w:t>
      </w:r>
      <w:r w:rsidR="00971EE0">
        <w:t>ewise linear finite elements on</w:t>
      </w:r>
      <w:r>
        <w:t xml:space="preserve"> two-dimensional polygonal domains.  The interested reader can experiment with and extend these functions to see how the finite element method works in practice.  The implementation of the finite element method follows closely the </w:t>
      </w:r>
      <w:r w:rsidR="008A793D">
        <w:t>explanation I give in Section 13</w:t>
      </w:r>
      <w:r>
        <w:t>.1 of the text</w:t>
      </w:r>
      <w:r w:rsidR="008A793D">
        <w:t xml:space="preserve">, although </w:t>
      </w:r>
      <w:r w:rsidR="0061188C">
        <w:t xml:space="preserve">the data structure </w:t>
      </w:r>
      <w:r w:rsidR="008A793D">
        <w:t>has been extended to allow the code to handle inhomogeneous boundary conditions</w:t>
      </w:r>
      <w:r>
        <w:t>.</w:t>
      </w:r>
      <w:r w:rsidR="0061188C">
        <w:t xml:space="preserve">   (However, the code itself has not been extended to handle inhomogeneous boundary conditions.  This extension has been left as an exercise.)</w:t>
      </w:r>
    </w:p>
    <w:p w:rsidR="004D2A02" w:rsidRDefault="004D2A02"/>
    <w:p w:rsidR="004D2A02" w:rsidRDefault="004D2A02">
      <w:r>
        <w:t xml:space="preserve">The main commands are </w:t>
      </w:r>
      <w:r>
        <w:rPr>
          <w:b/>
          <w:bCs/>
        </w:rPr>
        <w:t>Stiffness</w:t>
      </w:r>
      <w:r w:rsidR="00971EE0">
        <w:rPr>
          <w:b/>
          <w:bCs/>
        </w:rPr>
        <w:t>1</w:t>
      </w:r>
      <w:r>
        <w:t xml:space="preserve"> and </w:t>
      </w:r>
      <w:r w:rsidR="00971EE0">
        <w:rPr>
          <w:b/>
          <w:bCs/>
        </w:rPr>
        <w:t>Load1</w:t>
      </w:r>
      <w:r>
        <w:t>, which assemble the stiffness matrix and load vectors for the BVP</w:t>
      </w:r>
    </w:p>
    <w:p w:rsidR="004D2A02" w:rsidRDefault="004D2A02">
      <w:pPr>
        <w:jc w:val="center"/>
      </w:pPr>
    </w:p>
    <w:p w:rsidR="004D2A02" w:rsidRDefault="004D2A02"/>
    <w:p w:rsidR="00D21116" w:rsidRPr="00D21116" w:rsidRDefault="00D21116">
      <m:oMathPara>
        <m:oMath>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x,y</m:t>
                  </m:r>
                </m:e>
              </m:d>
              <m:r>
                <m:rPr>
                  <m:sty m:val="p"/>
                </m:rPr>
                <w:rPr>
                  <w:rFonts w:ascii="Cambria Math" w:hAnsi="Cambria Math"/>
                </w:rPr>
                <m:t>∇</m:t>
              </m:r>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in </m:t>
          </m:r>
          <m:r>
            <m:rPr>
              <m:sty m:val="p"/>
            </m:rPr>
            <w:rPr>
              <w:rFonts w:ascii="Cambria Math" w:hAnsi="Cambria Math"/>
            </w:rPr>
            <m:t>Ω</m:t>
          </m:r>
          <m:r>
            <w:rPr>
              <w:rFonts w:ascii="Cambria Math" w:hAnsi="Cambria Math"/>
            </w:rPr>
            <m:t>,</m:t>
          </m:r>
        </m:oMath>
      </m:oMathPara>
    </w:p>
    <w:p w:rsidR="00D21116" w:rsidRDefault="00D21116">
      <m:oMathPara>
        <m:oMath>
          <m:r>
            <w:rPr>
              <w:rFonts w:ascii="Cambria Math" w:hAnsi="Cambria Math"/>
            </w:rPr>
            <m:t xml:space="preserve">u=g on </m:t>
          </m:r>
          <m:r>
            <m:rPr>
              <m:sty m:val="p"/>
            </m:rPr>
            <w:rPr>
              <w:rFonts w:ascii="Cambria Math" w:hAnsi="Cambria Math"/>
            </w:rPr>
            <m:t>Γ</m:t>
          </m:r>
          <m:r>
            <w:rPr>
              <w:rFonts w:ascii="Cambria Math" w:hAnsi="Cambria Math"/>
            </w:rPr>
            <m:t>,</m:t>
          </m:r>
        </m:oMath>
      </m:oMathPara>
    </w:p>
    <w:p w:rsidR="00D21116" w:rsidRPr="00D21116" w:rsidRDefault="007D22FC">
      <m:oMathPara>
        <m:oMath>
          <m:f>
            <m:fPr>
              <m:ctrlPr>
                <w:rPr>
                  <w:rFonts w:ascii="Cambria Math" w:hAnsi="Cambria Math"/>
                  <w:i/>
                </w:rPr>
              </m:ctrlPr>
            </m:fPr>
            <m:num>
              <m:r>
                <w:rPr>
                  <w:rFonts w:ascii="Cambria Math" w:hAnsi="Cambria Math"/>
                </w:rPr>
                <m:t>du</m:t>
              </m:r>
            </m:num>
            <m:den>
              <m:r>
                <w:rPr>
                  <w:rFonts w:ascii="Cambria Math" w:hAnsi="Cambria Math"/>
                </w:rPr>
                <m:t>dn</m:t>
              </m:r>
            </m:den>
          </m:f>
          <m:r>
            <w:rPr>
              <w:rFonts w:ascii="Cambria Math" w:hAnsi="Cambria Math"/>
            </w:rPr>
            <m:t>=h on ∂</m:t>
          </m:r>
          <m:r>
            <m:rPr>
              <m:sty m:val="p"/>
            </m:rPr>
            <w:rPr>
              <w:rFonts w:ascii="Cambria Math" w:hAnsi="Cambria Math"/>
            </w:rPr>
            <m:t>Ω\Γ,</m:t>
          </m:r>
        </m:oMath>
      </m:oMathPara>
    </w:p>
    <w:p w:rsidR="00D21116" w:rsidRPr="00D21116" w:rsidRDefault="00D21116"/>
    <w:p w:rsidR="006D4CB8" w:rsidRDefault="004D2A02">
      <w:r>
        <w:t xml:space="preserve">where Γ </w:t>
      </w:r>
      <w:r w:rsidR="00D21116">
        <w:t xml:space="preserve">is part of </w:t>
      </w:r>
      <w:r>
        <w:t>the boundary of Ω</w:t>
      </w:r>
      <w:r w:rsidR="00D21116">
        <w:t xml:space="preserve"> and </w:t>
      </w:r>
      <m:oMath>
        <m:r>
          <w:rPr>
            <w:rFonts w:ascii="Cambria Math" w:hAnsi="Cambria Math"/>
          </w:rPr>
          <m:t>∂</m:t>
        </m:r>
        <m:r>
          <m:rPr>
            <m:sty m:val="p"/>
          </m:rPr>
          <w:rPr>
            <w:rFonts w:ascii="Cambria Math" w:hAnsi="Cambria Math"/>
          </w:rPr>
          <m:t>Ω</m:t>
        </m:r>
        <m:r>
          <w:rPr>
            <w:rFonts w:ascii="Cambria Math" w:hAnsi="Cambria Math"/>
          </w:rPr>
          <m:t>\</m:t>
        </m:r>
        <m:r>
          <m:rPr>
            <m:sty m:val="p"/>
          </m:rPr>
          <w:rPr>
            <w:rFonts w:ascii="Cambria Math" w:hAnsi="Cambria Math"/>
          </w:rPr>
          <m:t>Γ</m:t>
        </m:r>
      </m:oMath>
      <w:r w:rsidR="00D21116">
        <w:t xml:space="preserve"> is the rest of the boundary</w:t>
      </w:r>
      <w:r>
        <w:t>.  However, before any computation can be done, the mesh must be described.  I provide t</w:t>
      </w:r>
      <w:r w:rsidR="0078585C">
        <w:t>hree</w:t>
      </w:r>
      <w:r>
        <w:t xml:space="preserve"> routines for creating </w:t>
      </w:r>
      <w:r w:rsidR="0078585C">
        <w:t xml:space="preserve">rectangular </w:t>
      </w:r>
      <w:r>
        <w:t xml:space="preserve">meshes, </w:t>
      </w:r>
      <w:r>
        <w:rPr>
          <w:b/>
          <w:bCs/>
        </w:rPr>
        <w:t>RectangleMeshD</w:t>
      </w:r>
      <w:r w:rsidR="0078585C">
        <w:rPr>
          <w:b/>
          <w:bCs/>
        </w:rPr>
        <w:t>1, RectangleMeshN1,</w:t>
      </w:r>
      <w:r>
        <w:t xml:space="preserve"> and </w:t>
      </w:r>
      <w:r>
        <w:rPr>
          <w:b/>
          <w:bCs/>
        </w:rPr>
        <w:t>RectangleMesh</w:t>
      </w:r>
      <w:r w:rsidR="0078585C">
        <w:rPr>
          <w:b/>
          <w:bCs/>
        </w:rPr>
        <w:t>TopD1</w:t>
      </w:r>
      <w:r w:rsidR="00C23040">
        <w:t xml:space="preserve"> (these routines differ in the boundary conditions that are assumed).</w:t>
      </w:r>
    </w:p>
    <w:p w:rsidR="004D2A02" w:rsidRDefault="004D2A02" w:rsidP="006D4CB8">
      <w:pPr>
        <w:pStyle w:val="Heading3"/>
      </w:pPr>
      <w:bookmarkStart w:id="1380" w:name="_Toc299541585"/>
      <w:r>
        <w:t>Creating a mesh</w:t>
      </w:r>
      <w:bookmarkEnd w:id="1380"/>
    </w:p>
    <w:p w:rsidR="004D2A02" w:rsidRDefault="004D2A02"/>
    <w:p w:rsidR="004D2A02" w:rsidRDefault="004D2A02">
      <w:r>
        <w:t xml:space="preserve">The data structure is described in the M-file </w:t>
      </w:r>
      <w:r w:rsidR="008F0099">
        <w:t>M</w:t>
      </w:r>
      <w:r>
        <w:rPr>
          <w:b/>
          <w:bCs/>
        </w:rPr>
        <w:t>esh</w:t>
      </w:r>
      <w:r w:rsidR="008F0099">
        <w:rPr>
          <w:b/>
          <w:bCs/>
        </w:rPr>
        <w:t>1</w:t>
      </w:r>
      <w:r>
        <w:rPr>
          <w:b/>
          <w:bCs/>
        </w:rPr>
        <w:t>.m</w:t>
      </w:r>
      <w:r>
        <w:t xml:space="preserve"> (this M-file contains only comments, which are displayed when you type "</w:t>
      </w:r>
      <w:r w:rsidR="008F0099">
        <w:rPr>
          <w:b/>
          <w:bCs/>
        </w:rPr>
        <w:t xml:space="preserve">help </w:t>
      </w:r>
      <w:r>
        <w:rPr>
          <w:b/>
          <w:bCs/>
        </w:rPr>
        <w:t>Mesh</w:t>
      </w:r>
      <w:r w:rsidR="008F0099">
        <w:rPr>
          <w:b/>
          <w:bCs/>
        </w:rPr>
        <w:t>1</w:t>
      </w:r>
      <w:r>
        <w:t>"):</w:t>
      </w:r>
    </w:p>
    <w:p w:rsidR="004D2A02" w:rsidRDefault="004D2A02"/>
    <w:p w:rsidR="007B7643" w:rsidRDefault="007B7643" w:rsidP="007B7643">
      <w:bookmarkStart w:id="1381" w:name="INPUT_1210"/>
      <w:r w:rsidRPr="007B7643">
        <w:rPr>
          <w:rStyle w:val="Input"/>
        </w:rPr>
        <w:t>addpath('fempack'</w:t>
      </w:r>
      <w:r>
        <w:rPr>
          <w:rStyle w:val="Input"/>
        </w:rPr>
        <w:t>)</w:t>
      </w:r>
      <w:r w:rsidRPr="007B7643">
        <w:rPr>
          <w:rStyle w:val="Input"/>
        </w:rPr>
        <w:t xml:space="preserve"> </w:t>
      </w:r>
      <w:bookmarkEnd w:id="1381"/>
      <w:r w:rsidRPr="007B7643">
        <w:t xml:space="preserve"> </w:t>
      </w:r>
    </w:p>
    <w:p w:rsidR="004D2A02" w:rsidRDefault="007B7643">
      <w:bookmarkStart w:id="1382" w:name="INPUT_939"/>
      <w:r>
        <w:rPr>
          <w:rStyle w:val="Input"/>
        </w:rPr>
        <w:t xml:space="preserve">help </w:t>
      </w:r>
      <w:r w:rsidR="004D2A02">
        <w:rPr>
          <w:rStyle w:val="Input"/>
        </w:rPr>
        <w:t>Mesh</w:t>
      </w:r>
      <w:r>
        <w:rPr>
          <w:rStyle w:val="Input"/>
        </w:rPr>
        <w:t>1</w:t>
      </w:r>
      <w:r w:rsidR="004D2A02">
        <w:rPr>
          <w:rStyle w:val="Input"/>
        </w:rPr>
        <w:t xml:space="preserve"> </w:t>
      </w:r>
      <w:bookmarkEnd w:id="1382"/>
      <w:r w:rsidR="004D2A02">
        <w:t xml:space="preserve"> </w:t>
      </w:r>
    </w:p>
    <w:p w:rsidR="009B118F" w:rsidRDefault="009B118F">
      <w:pPr>
        <w:rPr>
          <w:rStyle w:val="Output"/>
        </w:rPr>
      </w:pPr>
      <w:bookmarkStart w:id="1383" w:name="OUTPUT_939"/>
      <w:r>
        <w:rPr>
          <w:rStyle w:val="Output"/>
        </w:rPr>
        <w:t xml:space="preserve">  The Fem1 package implements piecewise linear finite elements for two</w:t>
      </w:r>
    </w:p>
    <w:p w:rsidR="009B118F" w:rsidRDefault="009B118F">
      <w:pPr>
        <w:rPr>
          <w:rStyle w:val="Output"/>
        </w:rPr>
      </w:pPr>
      <w:r>
        <w:rPr>
          <w:rStyle w:val="Output"/>
        </w:rPr>
        <w:t xml:space="preserve">  dimensional problems and is intended to accompany "Partial</w:t>
      </w:r>
    </w:p>
    <w:p w:rsidR="009B118F" w:rsidRDefault="009B118F">
      <w:pPr>
        <w:rPr>
          <w:rStyle w:val="Output"/>
        </w:rPr>
      </w:pPr>
      <w:r>
        <w:rPr>
          <w:rStyle w:val="Output"/>
        </w:rPr>
        <w:t xml:space="preserve">  Differential Equations: Analytical and Numerical Methods" (second</w:t>
      </w:r>
    </w:p>
    <w:p w:rsidR="009B118F" w:rsidRDefault="009B118F">
      <w:pPr>
        <w:rPr>
          <w:rStyle w:val="Output"/>
        </w:rPr>
      </w:pPr>
      <w:r>
        <w:rPr>
          <w:rStyle w:val="Output"/>
        </w:rPr>
        <w:t xml:space="preserve">  edition) by Mark S. Gockenbach (SIAM 2010).  It uses the data</w:t>
      </w:r>
    </w:p>
    <w:p w:rsidR="009B118F" w:rsidRDefault="009B118F">
      <w:pPr>
        <w:rPr>
          <w:rStyle w:val="Output"/>
        </w:rPr>
      </w:pPr>
      <w:r>
        <w:rPr>
          <w:rStyle w:val="Output"/>
        </w:rPr>
        <w:t xml:space="preserve">  structure described in Section 13.1 of the text (that is, the four</w:t>
      </w:r>
    </w:p>
    <w:p w:rsidR="009B118F" w:rsidRDefault="009B118F">
      <w:pPr>
        <w:rPr>
          <w:rStyle w:val="Output"/>
        </w:rPr>
      </w:pPr>
      <w:r>
        <w:rPr>
          <w:rStyle w:val="Output"/>
        </w:rPr>
        <w:t xml:space="preserve">  arrays NodeList, NodePtrs, FNodePtrs, and ElList, augmented by</w:t>
      </w:r>
    </w:p>
    <w:p w:rsidR="009B118F" w:rsidRDefault="009B118F">
      <w:pPr>
        <w:rPr>
          <w:rStyle w:val="Output"/>
        </w:rPr>
      </w:pPr>
      <w:r>
        <w:rPr>
          <w:rStyle w:val="Output"/>
        </w:rPr>
        <w:lastRenderedPageBreak/>
        <w:t xml:space="preserve">  three more arrays (CNodePtrs, ElEdgeList, and FBndyList) to allow</w:t>
      </w:r>
    </w:p>
    <w:p w:rsidR="009B118F" w:rsidRDefault="009B118F">
      <w:pPr>
        <w:rPr>
          <w:rStyle w:val="Output"/>
        </w:rPr>
      </w:pPr>
      <w:r>
        <w:rPr>
          <w:rStyle w:val="Output"/>
        </w:rPr>
        <w:t xml:space="preserve">  the code to handle inhomogeneous boundary conditions (as hinted at</w:t>
      </w:r>
    </w:p>
    <w:p w:rsidR="009B118F" w:rsidRDefault="009B118F">
      <w:pPr>
        <w:rPr>
          <w:rStyle w:val="Output"/>
        </w:rPr>
      </w:pPr>
      <w:r>
        <w:rPr>
          <w:rStyle w:val="Output"/>
        </w:rPr>
        <w:t xml:space="preserve">  in the text).  These seven arrays are collected into a structure.</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NodeList: Mx2 matrix, where M is the number of nodes in the mesh</w:t>
      </w:r>
    </w:p>
    <w:p w:rsidR="009B118F" w:rsidRDefault="009B118F">
      <w:pPr>
        <w:rPr>
          <w:rStyle w:val="Output"/>
        </w:rPr>
      </w:pPr>
      <w:r>
        <w:rPr>
          <w:rStyle w:val="Output"/>
        </w:rPr>
        <w:t xml:space="preserve">               (including boundary nodes).  Each row corresponds to a</w:t>
      </w:r>
    </w:p>
    <w:p w:rsidR="009B118F" w:rsidRDefault="009B118F">
      <w:pPr>
        <w:rPr>
          <w:rStyle w:val="Output"/>
        </w:rPr>
      </w:pPr>
      <w:r>
        <w:rPr>
          <w:rStyle w:val="Output"/>
        </w:rPr>
        <w:t xml:space="preserve">               node and contains the coordinates of the node.</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NodePtrs: Mx1 matrix.  Each entry corresponds to a node:</w:t>
      </w:r>
    </w:p>
    <w:p w:rsidR="009B118F" w:rsidRDefault="009B118F">
      <w:pPr>
        <w:rPr>
          <w:rStyle w:val="Output"/>
        </w:rPr>
      </w:pPr>
      <w:r>
        <w:rPr>
          <w:rStyle w:val="Output"/>
        </w:rPr>
        <w:t xml:space="preserve">                if node i is free, NodePtrs(i) is the index of node i</w:t>
      </w:r>
    </w:p>
    <w:p w:rsidR="009B118F" w:rsidRDefault="009B118F">
      <w:pPr>
        <w:rPr>
          <w:rStyle w:val="Output"/>
        </w:rPr>
      </w:pPr>
      <w:r>
        <w:rPr>
          <w:rStyle w:val="Output"/>
        </w:rPr>
        <w:t xml:space="preserve">                in FNodePtrs; else NodePtrs(i) is the negative of</w:t>
      </w:r>
    </w:p>
    <w:p w:rsidR="009B118F" w:rsidRDefault="009B118F">
      <w:pPr>
        <w:rPr>
          <w:rStyle w:val="Output"/>
        </w:rPr>
      </w:pPr>
      <w:r>
        <w:rPr>
          <w:rStyle w:val="Output"/>
        </w:rPr>
        <w:t xml:space="preserve">                index of node i in CNodePtrs</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FNodePtrs: Nx1 vector, where N is the number of free nodes.</w:t>
      </w:r>
    </w:p>
    <w:p w:rsidR="009B118F" w:rsidRDefault="009B118F">
      <w:pPr>
        <w:rPr>
          <w:rStyle w:val="Output"/>
        </w:rPr>
      </w:pPr>
      <w:r>
        <w:rPr>
          <w:rStyle w:val="Output"/>
        </w:rPr>
        <w:t xml:space="preserve">                NodePtrs(i) is the index into NodeList of the ith</w:t>
      </w:r>
    </w:p>
    <w:p w:rsidR="009B118F" w:rsidRDefault="009B118F">
      <w:pPr>
        <w:rPr>
          <w:rStyle w:val="Output"/>
        </w:rPr>
      </w:pPr>
      <w:r>
        <w:rPr>
          <w:rStyle w:val="Output"/>
        </w:rPr>
        <w:t xml:space="preserve">                free node.  So, for example, NodeList(NodePtrs(i),1:2)</w:t>
      </w:r>
    </w:p>
    <w:p w:rsidR="009B118F" w:rsidRDefault="009B118F">
      <w:pPr>
        <w:rPr>
          <w:rStyle w:val="Output"/>
        </w:rPr>
      </w:pPr>
      <w:r>
        <w:rPr>
          <w:rStyle w:val="Output"/>
        </w:rPr>
        <w:t xml:space="preserve">                are the coordinates of the ith free node.</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CNodePtrs: Kx1 vector, where K=M-N is the number of constrained</w:t>
      </w:r>
    </w:p>
    <w:p w:rsidR="009B118F" w:rsidRDefault="009B118F">
      <w:pPr>
        <w:rPr>
          <w:rStyle w:val="Output"/>
        </w:rPr>
      </w:pPr>
      <w:r>
        <w:rPr>
          <w:rStyle w:val="Output"/>
        </w:rPr>
        <w:t xml:space="preserve">                nodes.  CNodePtrs(i) is the index into NodeList of the</w:t>
      </w:r>
    </w:p>
    <w:p w:rsidR="009B118F" w:rsidRDefault="009B118F">
      <w:pPr>
        <w:rPr>
          <w:rStyle w:val="Output"/>
        </w:rPr>
      </w:pPr>
      <w:r>
        <w:rPr>
          <w:rStyle w:val="Output"/>
        </w:rPr>
        <w:t xml:space="preserve">                ith constrained node.</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ElList: Lx3 matrix, where L is the number of triangular elements</w:t>
      </w:r>
    </w:p>
    <w:p w:rsidR="009B118F" w:rsidRDefault="009B118F">
      <w:pPr>
        <w:rPr>
          <w:rStyle w:val="Output"/>
        </w:rPr>
      </w:pPr>
      <w:r>
        <w:rPr>
          <w:rStyle w:val="Output"/>
        </w:rPr>
        <w:t xml:space="preserve">             in the mesh.  Each row corresponds to one element and</w:t>
      </w:r>
    </w:p>
    <w:p w:rsidR="009B118F" w:rsidRDefault="009B118F">
      <w:pPr>
        <w:rPr>
          <w:rStyle w:val="Output"/>
        </w:rPr>
      </w:pPr>
      <w:r>
        <w:rPr>
          <w:rStyle w:val="Output"/>
        </w:rPr>
        <w:t xml:space="preserve">             contains pointers to the nodes of the triangle in</w:t>
      </w:r>
    </w:p>
    <w:p w:rsidR="009B118F" w:rsidRDefault="009B118F">
      <w:pPr>
        <w:rPr>
          <w:rStyle w:val="Output"/>
        </w:rPr>
      </w:pPr>
      <w:r>
        <w:rPr>
          <w:rStyle w:val="Output"/>
        </w:rPr>
        <w:t xml:space="preserve">             NodeList.</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ElEdgeList: Lx3 matrix.  Each row contains flags indicating</w:t>
      </w:r>
    </w:p>
    <w:p w:rsidR="009B118F" w:rsidRDefault="009B118F">
      <w:pPr>
        <w:rPr>
          <w:rStyle w:val="Output"/>
        </w:rPr>
      </w:pPr>
      <w:r>
        <w:rPr>
          <w:rStyle w:val="Output"/>
        </w:rPr>
        <w:t xml:space="preserve">                 whether each edge of the corresponding element is on</w:t>
      </w:r>
    </w:p>
    <w:p w:rsidR="009B118F" w:rsidRDefault="009B118F">
      <w:pPr>
        <w:rPr>
          <w:rStyle w:val="Output"/>
        </w:rPr>
      </w:pPr>
      <w:r>
        <w:rPr>
          <w:rStyle w:val="Output"/>
        </w:rPr>
        <w:t xml:space="preserve">                 the boundary (flag is -1 if the edge is a constrained</w:t>
      </w:r>
    </w:p>
    <w:p w:rsidR="009B118F" w:rsidRDefault="009B118F">
      <w:pPr>
        <w:rPr>
          <w:rStyle w:val="Output"/>
        </w:rPr>
      </w:pPr>
      <w:r>
        <w:rPr>
          <w:rStyle w:val="Output"/>
        </w:rPr>
        <w:t xml:space="preserve">                 boundary edge, otherwise it equals the index of the</w:t>
      </w:r>
    </w:p>
    <w:p w:rsidR="009B118F" w:rsidRDefault="009B118F">
      <w:pPr>
        <w:rPr>
          <w:rStyle w:val="Output"/>
        </w:rPr>
      </w:pPr>
      <w:r>
        <w:rPr>
          <w:rStyle w:val="Output"/>
        </w:rPr>
        <w:t xml:space="preserve">                 edge in FBndyList) or not (flag is 0).  The edge</w:t>
      </w:r>
    </w:p>
    <w:p w:rsidR="009B118F" w:rsidRDefault="009B118F">
      <w:pPr>
        <w:rPr>
          <w:rStyle w:val="Output"/>
        </w:rPr>
      </w:pPr>
      <w:r>
        <w:rPr>
          <w:rStyle w:val="Output"/>
        </w:rPr>
        <w:t xml:space="preserve">                 of the triangle are, in order, those joining vertices</w:t>
      </w:r>
    </w:p>
    <w:p w:rsidR="009B118F" w:rsidRDefault="009B118F">
      <w:pPr>
        <w:rPr>
          <w:rStyle w:val="Output"/>
        </w:rPr>
      </w:pPr>
      <w:r>
        <w:rPr>
          <w:rStyle w:val="Output"/>
        </w:rPr>
        <w:t xml:space="preserve">                 1 and 2, 2 and 3, and 3 and 1.</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FBndyList: Bx2 matrix, where B is the number of boundary edges</w:t>
      </w:r>
    </w:p>
    <w:p w:rsidR="009B118F" w:rsidRDefault="009B118F">
      <w:pPr>
        <w:rPr>
          <w:rStyle w:val="Output"/>
        </w:rPr>
      </w:pPr>
      <w:r>
        <w:rPr>
          <w:rStyle w:val="Output"/>
        </w:rPr>
        <w:t xml:space="preserve">                not constrained by Dirichlet conditions.  Each</w:t>
      </w:r>
    </w:p>
    <w:p w:rsidR="009B118F" w:rsidRDefault="009B118F">
      <w:pPr>
        <w:rPr>
          <w:rStyle w:val="Output"/>
        </w:rPr>
      </w:pPr>
      <w:r>
        <w:rPr>
          <w:rStyle w:val="Output"/>
        </w:rPr>
        <w:t xml:space="preserve">                row corresponds to one edge and contains pointers</w:t>
      </w:r>
    </w:p>
    <w:p w:rsidR="004D2A02" w:rsidRDefault="009B118F">
      <w:r>
        <w:rPr>
          <w:rStyle w:val="Output"/>
        </w:rPr>
        <w:t xml:space="preserve">                into NodeList, yielding the two vertices of the edge.</w:t>
      </w:r>
      <w:r w:rsidR="004D2A02">
        <w:t xml:space="preserve"> </w:t>
      </w:r>
      <w:bookmarkEnd w:id="1383"/>
      <w:r w:rsidR="004D2A02">
        <w:t xml:space="preserve"> </w:t>
      </w:r>
    </w:p>
    <w:p w:rsidR="004D2A02" w:rsidRDefault="004D2A02"/>
    <w:p w:rsidR="004D2A02" w:rsidRDefault="004D2A02">
      <w:r>
        <w:t xml:space="preserve">The command </w:t>
      </w:r>
      <w:r>
        <w:rPr>
          <w:b/>
          <w:bCs/>
        </w:rPr>
        <w:t>RectangleMeshD</w:t>
      </w:r>
      <w:r w:rsidR="00327B60">
        <w:rPr>
          <w:b/>
          <w:bCs/>
        </w:rPr>
        <w:t>1</w:t>
      </w:r>
      <w:r>
        <w:t xml:space="preserve"> creates a regular triangulation of a rectangle</w:t>
      </w:r>
    </w:p>
    <w:p w:rsidR="004D2A02" w:rsidRDefault="004D2A02">
      <w:pPr>
        <w:jc w:val="center"/>
      </w:pPr>
      <w:r w:rsidRPr="00CF596D">
        <w:rPr>
          <w:position w:val="-14"/>
        </w:rPr>
        <w:object w:dxaOrig="1320" w:dyaOrig="380">
          <v:shape id="_x0000_i1060" type="#_x0000_t75" style="width:66pt;height:19.15pt" o:ole="">
            <v:imagedata r:id="rId139" o:title=""/>
          </v:shape>
          <o:OLEObject Type="Embed" ProgID="Equation.3" ShapeID="_x0000_i1060" DrawAspect="Content" ObjectID="_1373283633" r:id="rId140"/>
        </w:object>
      </w:r>
      <w:r>
        <w:t>,</w:t>
      </w:r>
    </w:p>
    <w:p w:rsidR="004D2A02" w:rsidRDefault="004D2A02">
      <w:r>
        <w:t xml:space="preserve"> assuming Dirichlet conditions on the boundary.</w:t>
      </w:r>
    </w:p>
    <w:p w:rsidR="004D2A02" w:rsidRDefault="004D2A02"/>
    <w:p w:rsidR="004D2A02" w:rsidRDefault="004D2A02">
      <w:bookmarkStart w:id="1384" w:name="INPUT_941"/>
      <w:r>
        <w:rPr>
          <w:rStyle w:val="Input"/>
        </w:rPr>
        <w:t>help RectangleMeshD</w:t>
      </w:r>
      <w:r w:rsidR="00327B60">
        <w:rPr>
          <w:rStyle w:val="Input"/>
        </w:rPr>
        <w:t>1</w:t>
      </w:r>
      <w:r>
        <w:rPr>
          <w:rStyle w:val="Input"/>
        </w:rPr>
        <w:t xml:space="preserve"> </w:t>
      </w:r>
      <w:bookmarkEnd w:id="1384"/>
      <w:r>
        <w:t xml:space="preserve"> </w:t>
      </w:r>
    </w:p>
    <w:p w:rsidR="009B118F" w:rsidRDefault="009B118F">
      <w:pPr>
        <w:rPr>
          <w:rStyle w:val="Output"/>
        </w:rPr>
      </w:pPr>
      <w:bookmarkStart w:id="1385" w:name="OUTPUT_941"/>
      <w:r>
        <w:rPr>
          <w:rStyle w:val="Output"/>
        </w:rPr>
        <w:t xml:space="preserve">  T=RectangleMeshD1(nx,ny,lx,ly)</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This function creates a regular, nx by ny finite element mesh for</w:t>
      </w:r>
    </w:p>
    <w:p w:rsidR="009B118F" w:rsidRDefault="009B118F">
      <w:pPr>
        <w:rPr>
          <w:rStyle w:val="Output"/>
        </w:rPr>
      </w:pPr>
      <w:r>
        <w:rPr>
          <w:rStyle w:val="Output"/>
        </w:rPr>
        <w:t xml:space="preserve">    a Dirichlet problem on the rectangle [0,lx]x[0,ly].</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last three arguments can be omitted; their default values are</w:t>
      </w:r>
    </w:p>
    <w:p w:rsidR="009B118F" w:rsidRDefault="009B118F">
      <w:pPr>
        <w:rPr>
          <w:rStyle w:val="Output"/>
        </w:rPr>
      </w:pPr>
      <w:r>
        <w:rPr>
          <w:rStyle w:val="Output"/>
        </w:rPr>
        <w:t xml:space="preserve">    ny=nx, lx=1, ly=1.  Thus, the command "T=RectangleMeshD1(m)"</w:t>
      </w:r>
    </w:p>
    <w:p w:rsidR="009B118F" w:rsidRDefault="009B118F">
      <w:pPr>
        <w:rPr>
          <w:rStyle w:val="Output"/>
        </w:rPr>
      </w:pPr>
      <w:r>
        <w:rPr>
          <w:rStyle w:val="Output"/>
        </w:rPr>
        <w:t xml:space="preserve">    creates a regular mesh with 2m^2 triangles on the unit square.</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For a description of the data structure describing T, see</w:t>
      </w:r>
    </w:p>
    <w:p w:rsidR="004D2A02" w:rsidRDefault="009B118F">
      <w:r>
        <w:rPr>
          <w:rStyle w:val="Output"/>
        </w:rPr>
        <w:t xml:space="preserve">    "help Mesh1".</w:t>
      </w:r>
      <w:r w:rsidR="004D2A02">
        <w:t xml:space="preserve"> </w:t>
      </w:r>
      <w:bookmarkEnd w:id="1385"/>
      <w:r w:rsidR="004D2A02">
        <w:t xml:space="preserve"> </w:t>
      </w:r>
    </w:p>
    <w:p w:rsidR="004D2A02" w:rsidRDefault="004D2A02"/>
    <w:p w:rsidR="00327B60" w:rsidRDefault="004D2A02">
      <w:r>
        <w:t xml:space="preserve">The command </w:t>
      </w:r>
      <w:r>
        <w:rPr>
          <w:b/>
          <w:bCs/>
        </w:rPr>
        <w:t>RectangleMesh</w:t>
      </w:r>
      <w:r w:rsidR="00327B60">
        <w:rPr>
          <w:b/>
          <w:bCs/>
        </w:rPr>
        <w:t>N1</w:t>
      </w:r>
      <w:r>
        <w:t xml:space="preserve"> creates a regular triangulation of  the same rectangle, assuming </w:t>
      </w:r>
      <w:r w:rsidR="00327B60">
        <w:t xml:space="preserve"> Neumann conditions on the boundary, while </w:t>
      </w:r>
      <w:r w:rsidR="00327B60" w:rsidRPr="00327B60">
        <w:rPr>
          <w:b/>
        </w:rPr>
        <w:t>RectangleMeshTopD1</w:t>
      </w:r>
      <w:r w:rsidR="00327B60">
        <w:t xml:space="preserve"> imposes Dirichlet conditions on the top edge and Neumann conditions on the other three edges.</w:t>
      </w:r>
    </w:p>
    <w:p w:rsidR="00327B60" w:rsidRDefault="00327B60"/>
    <w:p w:rsidR="004D2A02" w:rsidRDefault="004D2A02">
      <w:r>
        <w:t>Thus I only provide the means to deal with a single domain shape (a rectangle), and only unde</w:t>
      </w:r>
      <w:r w:rsidR="00327B60">
        <w:t xml:space="preserve">r three </w:t>
      </w:r>
      <w:r>
        <w:t xml:space="preserve">combinations of boundary conditions. To use my code to solve BVPs on </w:t>
      </w:r>
      <w:r w:rsidR="00855E0F">
        <w:t>another domain</w:t>
      </w:r>
      <w:r>
        <w:t>, you will have to write code to generate the mesh yourself.  Note, however, that th</w:t>
      </w:r>
      <w:r w:rsidR="00855E0F">
        <w:t>e rest of the code is</w:t>
      </w:r>
      <w:r>
        <w:t xml:space="preserve"> general: it handles any polygonal domain, with any </w:t>
      </w:r>
      <w:r w:rsidR="00327B60">
        <w:t xml:space="preserve">combination of </w:t>
      </w:r>
      <w:r w:rsidR="00855E0F">
        <w:t>homogeneous</w:t>
      </w:r>
      <w:r>
        <w:t xml:space="preserve"> Dirichlet and Neumann conditions.</w:t>
      </w:r>
    </w:p>
    <w:p w:rsidR="004D2A02" w:rsidRDefault="004D2A02"/>
    <w:p w:rsidR="004D2A02" w:rsidRDefault="004D2A02">
      <w:r>
        <w:t>Here I create a mesh:</w:t>
      </w:r>
    </w:p>
    <w:p w:rsidR="004D2A02" w:rsidRDefault="004D2A02"/>
    <w:p w:rsidR="004D2A02" w:rsidRDefault="004D2A02">
      <w:bookmarkStart w:id="1386" w:name="INPUT_999"/>
      <w:r>
        <w:rPr>
          <w:rStyle w:val="Input"/>
        </w:rPr>
        <w:t xml:space="preserve">clear </w:t>
      </w:r>
      <w:bookmarkEnd w:id="1386"/>
      <w:r>
        <w:t xml:space="preserve"> </w:t>
      </w:r>
    </w:p>
    <w:p w:rsidR="004D2A02" w:rsidRDefault="004D2A02">
      <w:bookmarkStart w:id="1387" w:name="INPUT_943"/>
      <w:r>
        <w:rPr>
          <w:rStyle w:val="Input"/>
        </w:rPr>
        <w:t>T=RectangleMeshD</w:t>
      </w:r>
      <w:r w:rsidR="00E73EE9">
        <w:rPr>
          <w:rStyle w:val="Input"/>
        </w:rPr>
        <w:t>1</w:t>
      </w:r>
      <w:r>
        <w:rPr>
          <w:rStyle w:val="Input"/>
        </w:rPr>
        <w:t xml:space="preserve">(4) </w:t>
      </w:r>
      <w:bookmarkEnd w:id="1387"/>
      <w:r>
        <w:t xml:space="preserve"> </w:t>
      </w:r>
    </w:p>
    <w:p w:rsidR="009B118F" w:rsidRDefault="009B118F">
      <w:pPr>
        <w:rPr>
          <w:rStyle w:val="Output"/>
        </w:rPr>
      </w:pPr>
      <w:bookmarkStart w:id="1388" w:name="OUTPUT_943"/>
      <w:r>
        <w:rPr>
          <w:rStyle w:val="Output"/>
        </w:rPr>
        <w:t xml:space="preserve">T = </w:t>
      </w:r>
    </w:p>
    <w:p w:rsidR="009B118F" w:rsidRDefault="009B118F">
      <w:pPr>
        <w:rPr>
          <w:rStyle w:val="Output"/>
        </w:rPr>
      </w:pPr>
      <w:r>
        <w:rPr>
          <w:rStyle w:val="Output"/>
        </w:rPr>
        <w:t xml:space="preserve">      NodeList: [25x2 double]</w:t>
      </w:r>
    </w:p>
    <w:p w:rsidR="009B118F" w:rsidRDefault="009B118F">
      <w:pPr>
        <w:rPr>
          <w:rStyle w:val="Output"/>
        </w:rPr>
      </w:pPr>
      <w:r>
        <w:rPr>
          <w:rStyle w:val="Output"/>
        </w:rPr>
        <w:t xml:space="preserve">      NodePtrs: [25x1 double]</w:t>
      </w:r>
    </w:p>
    <w:p w:rsidR="009B118F" w:rsidRDefault="009B118F">
      <w:pPr>
        <w:rPr>
          <w:rStyle w:val="Output"/>
        </w:rPr>
      </w:pPr>
      <w:r>
        <w:rPr>
          <w:rStyle w:val="Output"/>
        </w:rPr>
        <w:t xml:space="preserve">     FNodePtrs: [9x1 double]</w:t>
      </w:r>
    </w:p>
    <w:p w:rsidR="009B118F" w:rsidRDefault="009B118F">
      <w:pPr>
        <w:rPr>
          <w:rStyle w:val="Output"/>
        </w:rPr>
      </w:pPr>
      <w:r>
        <w:rPr>
          <w:rStyle w:val="Output"/>
        </w:rPr>
        <w:t xml:space="preserve">     CNodePtrs: [16x1 double]</w:t>
      </w:r>
    </w:p>
    <w:p w:rsidR="009B118F" w:rsidRDefault="009B118F">
      <w:pPr>
        <w:rPr>
          <w:rStyle w:val="Output"/>
        </w:rPr>
      </w:pPr>
      <w:r>
        <w:rPr>
          <w:rStyle w:val="Output"/>
        </w:rPr>
        <w:t xml:space="preserve">        ElList: [32x3 double]</w:t>
      </w:r>
    </w:p>
    <w:p w:rsidR="009B118F" w:rsidRDefault="009B118F">
      <w:pPr>
        <w:rPr>
          <w:rStyle w:val="Output"/>
        </w:rPr>
      </w:pPr>
      <w:r>
        <w:rPr>
          <w:rStyle w:val="Output"/>
        </w:rPr>
        <w:t xml:space="preserve">    ElEdgeList: [32x3 double]</w:t>
      </w:r>
    </w:p>
    <w:p w:rsidR="004D2A02" w:rsidRDefault="009B118F">
      <w:r>
        <w:rPr>
          <w:rStyle w:val="Output"/>
        </w:rPr>
        <w:t xml:space="preserve">     FBndyList: []</w:t>
      </w:r>
      <w:r w:rsidR="004D2A02">
        <w:t xml:space="preserve"> </w:t>
      </w:r>
      <w:bookmarkEnd w:id="1388"/>
      <w:r w:rsidR="004D2A02">
        <w:t xml:space="preserve"> </w:t>
      </w:r>
    </w:p>
    <w:p w:rsidR="004D2A02" w:rsidRDefault="004D2A02"/>
    <w:p w:rsidR="004D2A02" w:rsidRDefault="004D2A02">
      <w:r>
        <w:t>The mesh I just created is shown in Figure 10.1 in the text.  I have provided a means of viewing a mesh:</w:t>
      </w:r>
    </w:p>
    <w:p w:rsidR="004D2A02" w:rsidRDefault="004D2A02"/>
    <w:p w:rsidR="004D2A02" w:rsidRDefault="004D2A02">
      <w:bookmarkStart w:id="1389" w:name="INPUT_944"/>
      <w:r>
        <w:rPr>
          <w:rStyle w:val="Input"/>
        </w:rPr>
        <w:t>help ShowMesh</w:t>
      </w:r>
      <w:r w:rsidR="00E73EE9">
        <w:rPr>
          <w:rStyle w:val="Input"/>
        </w:rPr>
        <w:t>1</w:t>
      </w:r>
      <w:r>
        <w:rPr>
          <w:rStyle w:val="Input"/>
        </w:rPr>
        <w:t xml:space="preserve"> </w:t>
      </w:r>
      <w:bookmarkEnd w:id="1389"/>
      <w:r>
        <w:t xml:space="preserve"> </w:t>
      </w:r>
    </w:p>
    <w:p w:rsidR="009B118F" w:rsidRDefault="009B118F">
      <w:pPr>
        <w:rPr>
          <w:rStyle w:val="Output"/>
        </w:rPr>
      </w:pPr>
      <w:bookmarkStart w:id="1390" w:name="OUTPUT_944"/>
      <w:r>
        <w:rPr>
          <w:rStyle w:val="Output"/>
        </w:rPr>
        <w:t xml:space="preserve">  ShowMesh1(T,flag)</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This function displays a triangular mesh T.  Unless the flag</w:t>
      </w:r>
    </w:p>
    <w:p w:rsidR="009B118F" w:rsidRDefault="009B118F">
      <w:pPr>
        <w:rPr>
          <w:rStyle w:val="Output"/>
        </w:rPr>
      </w:pPr>
      <w:r>
        <w:rPr>
          <w:rStyle w:val="Output"/>
        </w:rPr>
        <w:t xml:space="preserve">    is nonzero, free nodes are indicated by a 'o', and</w:t>
      </w:r>
    </w:p>
    <w:p w:rsidR="009B118F" w:rsidRDefault="009B118F">
      <w:pPr>
        <w:rPr>
          <w:rStyle w:val="Output"/>
        </w:rPr>
      </w:pPr>
      <w:r>
        <w:rPr>
          <w:rStyle w:val="Output"/>
        </w:rPr>
        <w:t xml:space="preserve">    constrained nodes by an 'x'.</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For a description of the data structure T, see "help Mesh1".</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optional argument flag has the following effect:</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flag=1: the triangles are labeled by their indices</w:t>
      </w:r>
    </w:p>
    <w:p w:rsidR="009B118F" w:rsidRDefault="009B118F">
      <w:pPr>
        <w:rPr>
          <w:rStyle w:val="Output"/>
        </w:rPr>
      </w:pPr>
      <w:r>
        <w:rPr>
          <w:rStyle w:val="Output"/>
        </w:rPr>
        <w:t xml:space="preserve">       flag=2: the nodes by their indices</w:t>
      </w:r>
    </w:p>
    <w:p w:rsidR="009B118F" w:rsidRDefault="009B118F">
      <w:pPr>
        <w:rPr>
          <w:rStyle w:val="Output"/>
        </w:rPr>
      </w:pPr>
      <w:r>
        <w:rPr>
          <w:rStyle w:val="Output"/>
        </w:rPr>
        <w:t xml:space="preserve">       flag=3: both the nodes and triangles are labeled</w:t>
      </w:r>
    </w:p>
    <w:p w:rsidR="009B118F" w:rsidRDefault="009B118F">
      <w:pPr>
        <w:rPr>
          <w:rStyle w:val="Output"/>
        </w:rPr>
      </w:pPr>
      <w:r>
        <w:rPr>
          <w:rStyle w:val="Output"/>
        </w:rPr>
        <w:t xml:space="preserve">       flag=4: the free nodes are labeled by their indices.</w:t>
      </w:r>
    </w:p>
    <w:p w:rsidR="009B118F" w:rsidRDefault="009B118F">
      <w:pPr>
        <w:rPr>
          <w:rStyle w:val="Output"/>
        </w:rPr>
      </w:pPr>
      <w:r>
        <w:rPr>
          <w:rStyle w:val="Output"/>
        </w:rPr>
        <w:t xml:space="preserve">       flag=5: the free and constrained nodes are labeled by</w:t>
      </w:r>
    </w:p>
    <w:p w:rsidR="004D2A02" w:rsidRDefault="009B118F">
      <w:r>
        <w:rPr>
          <w:rStyle w:val="Output"/>
        </w:rPr>
        <w:t xml:space="preserve">               their indices.</w:t>
      </w:r>
      <w:r w:rsidR="004D2A02">
        <w:t xml:space="preserve"> </w:t>
      </w:r>
      <w:bookmarkEnd w:id="1390"/>
      <w:r w:rsidR="004D2A02">
        <w:t xml:space="preserve"> </w:t>
      </w:r>
    </w:p>
    <w:p w:rsidR="004D2A02" w:rsidRDefault="004D2A02"/>
    <w:p w:rsidR="004D2A02" w:rsidRDefault="004D2A02">
      <w:bookmarkStart w:id="1391" w:name="INPUT_945"/>
      <w:r>
        <w:rPr>
          <w:rStyle w:val="Input"/>
        </w:rPr>
        <w:t>ShowMesh</w:t>
      </w:r>
      <w:r w:rsidR="00924BEB">
        <w:rPr>
          <w:rStyle w:val="Input"/>
        </w:rPr>
        <w:t>1</w:t>
      </w:r>
      <w:r>
        <w:rPr>
          <w:rStyle w:val="Input"/>
        </w:rPr>
        <w:t xml:space="preserve">(T) </w:t>
      </w:r>
      <w:bookmarkEnd w:id="1391"/>
      <w:r>
        <w:t xml:space="preserve"> </w:t>
      </w:r>
    </w:p>
    <w:p w:rsidR="004D2A02" w:rsidRDefault="009B118F">
      <w:bookmarkStart w:id="1392" w:name="OUTPUT_945"/>
      <w:r>
        <w:rPr>
          <w:noProof/>
        </w:rPr>
        <w:lastRenderedPageBreak/>
        <w:drawing>
          <wp:inline distT="0" distB="0" distL="0" distR="0">
            <wp:extent cx="3657600" cy="3200400"/>
            <wp:effectExtent l="19050" t="0" r="0" b="0"/>
            <wp:docPr id="186" name="Pictur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4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392"/>
      <w:r w:rsidR="004D2A02">
        <w:t xml:space="preserve"> </w:t>
      </w:r>
    </w:p>
    <w:p w:rsidR="004D2A02" w:rsidRDefault="004D2A02"/>
    <w:p w:rsidR="004D2A02" w:rsidRDefault="004D2A02">
      <w:r>
        <w:t>(Notice that it is also possible to label the triangles and/or nodes by their indices.)</w:t>
      </w:r>
    </w:p>
    <w:p w:rsidR="004D2A02" w:rsidRDefault="004D2A02" w:rsidP="00E73EE9">
      <w:pPr>
        <w:pStyle w:val="Heading3"/>
      </w:pPr>
      <w:bookmarkStart w:id="1393" w:name="_Toc299541586"/>
      <w:r>
        <w:t>Computing the stiffness matrix and the load vector</w:t>
      </w:r>
      <w:bookmarkEnd w:id="1393"/>
    </w:p>
    <w:p w:rsidR="004D2A02" w:rsidRDefault="004D2A02"/>
    <w:p w:rsidR="004D2A02" w:rsidRDefault="004D2A02">
      <w:r>
        <w:t>Here are the main commands:</w:t>
      </w:r>
    </w:p>
    <w:p w:rsidR="004D2A02" w:rsidRDefault="004D2A02"/>
    <w:p w:rsidR="004D2A02" w:rsidRDefault="004D2A02">
      <w:bookmarkStart w:id="1394" w:name="INPUT_946"/>
      <w:r>
        <w:rPr>
          <w:rStyle w:val="Input"/>
        </w:rPr>
        <w:t>help Stiffness</w:t>
      </w:r>
      <w:r w:rsidR="00F71CE3">
        <w:rPr>
          <w:rStyle w:val="Input"/>
        </w:rPr>
        <w:t>1</w:t>
      </w:r>
      <w:r>
        <w:rPr>
          <w:rStyle w:val="Input"/>
        </w:rPr>
        <w:t xml:space="preserve"> </w:t>
      </w:r>
      <w:bookmarkEnd w:id="1394"/>
      <w:r>
        <w:t xml:space="preserve"> </w:t>
      </w:r>
    </w:p>
    <w:p w:rsidR="009B118F" w:rsidRDefault="009B118F">
      <w:pPr>
        <w:rPr>
          <w:rStyle w:val="Output"/>
        </w:rPr>
      </w:pPr>
      <w:bookmarkStart w:id="1395" w:name="OUTPUT_946"/>
      <w:r>
        <w:rPr>
          <w:rStyle w:val="Output"/>
        </w:rPr>
        <w:t xml:space="preserve">  K=Stiffness1(T,fnk)</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Assembles the stiffness matrix for the PDE</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-div(k*grad u)=f in Omega,</w:t>
      </w:r>
    </w:p>
    <w:p w:rsidR="009B118F" w:rsidRDefault="009B118F">
      <w:pPr>
        <w:rPr>
          <w:rStyle w:val="Output"/>
        </w:rPr>
      </w:pPr>
      <w:r>
        <w:rPr>
          <w:rStyle w:val="Output"/>
        </w:rPr>
        <w:t xml:space="preserve">              u=0 on Gamma,</w:t>
      </w:r>
    </w:p>
    <w:p w:rsidR="009B118F" w:rsidRDefault="009B118F">
      <w:pPr>
        <w:rPr>
          <w:rStyle w:val="Output"/>
        </w:rPr>
      </w:pPr>
      <w:r>
        <w:rPr>
          <w:rStyle w:val="Output"/>
        </w:rPr>
        <w:t xml:space="preserve">              du/dn=0 on Bndy(Omega)-Gamma.</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input fnk can be a (positive) number k or a function</w:t>
      </w:r>
    </w:p>
    <w:p w:rsidR="009B118F" w:rsidRDefault="009B118F">
      <w:pPr>
        <w:rPr>
          <w:rStyle w:val="Output"/>
        </w:rPr>
      </w:pPr>
      <w:r>
        <w:rPr>
          <w:rStyle w:val="Output"/>
        </w:rPr>
        <w:t xml:space="preserve">    implementing a function k(x,y).  If fnk is omitted, it is</w:t>
      </w:r>
    </w:p>
    <w:p w:rsidR="009B118F" w:rsidRDefault="009B118F">
      <w:pPr>
        <w:rPr>
          <w:rStyle w:val="Output"/>
        </w:rPr>
      </w:pPr>
      <w:r>
        <w:rPr>
          <w:rStyle w:val="Output"/>
        </w:rPr>
        <w:t xml:space="preserve">    assumed to be the constant 1.  T describes the triangulation</w:t>
      </w:r>
    </w:p>
    <w:p w:rsidR="009B118F" w:rsidRDefault="009B118F">
      <w:pPr>
        <w:rPr>
          <w:rStyle w:val="Output"/>
        </w:rPr>
      </w:pPr>
      <w:r>
        <w:rPr>
          <w:rStyle w:val="Output"/>
        </w:rPr>
        <w:t xml:space="preserve">    of Omega.  For a description of the data structure T, see</w:t>
      </w:r>
    </w:p>
    <w:p w:rsidR="004D2A02" w:rsidRDefault="009B118F">
      <w:r>
        <w:rPr>
          <w:rStyle w:val="Output"/>
        </w:rPr>
        <w:t xml:space="preserve">    "help Mesh1".</w:t>
      </w:r>
      <w:r w:rsidR="004D2A02">
        <w:t xml:space="preserve"> </w:t>
      </w:r>
      <w:bookmarkEnd w:id="1395"/>
      <w:r w:rsidR="004D2A02">
        <w:t xml:space="preserve"> </w:t>
      </w:r>
    </w:p>
    <w:p w:rsidR="004D2A02" w:rsidRDefault="004D2A02"/>
    <w:p w:rsidR="004D2A02" w:rsidRDefault="00F71CE3">
      <w:bookmarkStart w:id="1396" w:name="INPUT_947"/>
      <w:r>
        <w:rPr>
          <w:rStyle w:val="Input"/>
        </w:rPr>
        <w:t>help Load1</w:t>
      </w:r>
      <w:r w:rsidR="004D2A02">
        <w:rPr>
          <w:rStyle w:val="Input"/>
        </w:rPr>
        <w:t xml:space="preserve"> </w:t>
      </w:r>
      <w:bookmarkEnd w:id="1396"/>
      <w:r w:rsidR="004D2A02">
        <w:t xml:space="preserve"> </w:t>
      </w:r>
    </w:p>
    <w:p w:rsidR="009B118F" w:rsidRDefault="009B118F">
      <w:pPr>
        <w:rPr>
          <w:rStyle w:val="Output"/>
        </w:rPr>
      </w:pPr>
      <w:bookmarkStart w:id="1397" w:name="OUTPUT_947"/>
      <w:r>
        <w:rPr>
          <w:rStyle w:val="Output"/>
        </w:rPr>
        <w:t xml:space="preserve">  F=Load1(T,fnf)</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Assembles the load vector for the BVP</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-div(a*grad u)=f in Omega,</w:t>
      </w:r>
    </w:p>
    <w:p w:rsidR="009B118F" w:rsidRDefault="009B118F">
      <w:pPr>
        <w:rPr>
          <w:rStyle w:val="Output"/>
        </w:rPr>
      </w:pPr>
      <w:r>
        <w:rPr>
          <w:rStyle w:val="Output"/>
        </w:rPr>
        <w:t xml:space="preserve">              u=0 on Gamma,</w:t>
      </w:r>
    </w:p>
    <w:p w:rsidR="009B118F" w:rsidRDefault="009B118F">
      <w:pPr>
        <w:rPr>
          <w:rStyle w:val="Output"/>
        </w:rPr>
      </w:pPr>
      <w:r>
        <w:rPr>
          <w:rStyle w:val="Output"/>
        </w:rPr>
        <w:t xml:space="preserve">              du/dn=0 on Bndy(Omega)-Gamma.</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right hand side function f(x,y) must be implemented in the</w:t>
      </w:r>
    </w:p>
    <w:p w:rsidR="004D2A02" w:rsidRDefault="009B118F">
      <w:r>
        <w:rPr>
          <w:rStyle w:val="Output"/>
        </w:rPr>
        <w:t xml:space="preserve">    function fnf.</w:t>
      </w:r>
      <w:r w:rsidR="004D2A02">
        <w:t xml:space="preserve"> </w:t>
      </w:r>
      <w:bookmarkEnd w:id="1397"/>
      <w:r w:rsidR="004D2A02">
        <w:t xml:space="preserve"> </w:t>
      </w:r>
    </w:p>
    <w:p w:rsidR="004D2A02" w:rsidRDefault="004D2A02"/>
    <w:p w:rsidR="004D2A02" w:rsidRDefault="004D2A02">
      <w:r>
        <w:lastRenderedPageBreak/>
        <w:t>Thus, to apply the finite element method to the BVP given above</w:t>
      </w:r>
      <w:r w:rsidR="000F3EDD">
        <w:t xml:space="preserve"> (assuming homogeneous boundary conditions)</w:t>
      </w:r>
      <w:r>
        <w:t xml:space="preserve">, I need to define the coefficient </w:t>
      </w:r>
      <w:r>
        <w:rPr>
          <w:i/>
          <w:iCs/>
        </w:rPr>
        <w:t>a</w:t>
      </w:r>
      <w:r>
        <w:t>(</w:t>
      </w:r>
      <w:r>
        <w:rPr>
          <w:i/>
          <w:iCs/>
        </w:rPr>
        <w:t>x</w:t>
      </w:r>
      <w:r>
        <w:t>,</w:t>
      </w:r>
      <w:r>
        <w:rPr>
          <w:i/>
          <w:iCs/>
        </w:rPr>
        <w:t>y</w:t>
      </w:r>
      <w:r>
        <w:t xml:space="preserve">) and the forcing function </w:t>
      </w:r>
      <w:r>
        <w:rPr>
          <w:i/>
          <w:iCs/>
        </w:rPr>
        <w:t>f</w:t>
      </w:r>
      <w:r>
        <w:t>(</w:t>
      </w:r>
      <w:r>
        <w:rPr>
          <w:i/>
          <w:iCs/>
        </w:rPr>
        <w:t>x</w:t>
      </w:r>
      <w:r>
        <w:t>,</w:t>
      </w:r>
      <w:r>
        <w:rPr>
          <w:i/>
          <w:iCs/>
        </w:rPr>
        <w:t>y</w:t>
      </w:r>
      <w:r>
        <w:t xml:space="preserve">).  As an example, I will reproduce the computations from Example 8.10 from the text, in which case </w:t>
      </w:r>
      <w:r>
        <w:rPr>
          <w:i/>
          <w:iCs/>
        </w:rPr>
        <w:t>a</w:t>
      </w:r>
      <w:r>
        <w:t>(</w:t>
      </w:r>
      <w:r>
        <w:rPr>
          <w:i/>
          <w:iCs/>
        </w:rPr>
        <w:t>x</w:t>
      </w:r>
      <w:r>
        <w:t>,</w:t>
      </w:r>
      <w:r>
        <w:rPr>
          <w:i/>
          <w:iCs/>
        </w:rPr>
        <w:t>y</w:t>
      </w:r>
      <w:r>
        <w:t xml:space="preserve">)=1 and </w:t>
      </w:r>
      <w:r>
        <w:rPr>
          <w:i/>
          <w:iCs/>
        </w:rPr>
        <w:t>f</w:t>
      </w:r>
      <w:r>
        <w:t>(</w:t>
      </w:r>
      <w:r>
        <w:rPr>
          <w:i/>
          <w:iCs/>
        </w:rPr>
        <w:t>x</w:t>
      </w:r>
      <w:r>
        <w:t>,</w:t>
      </w:r>
      <w:r>
        <w:rPr>
          <w:i/>
          <w:iCs/>
        </w:rPr>
        <w:t>y</w:t>
      </w:r>
      <w:r>
        <w:t>)=</w:t>
      </w:r>
      <w:r>
        <w:rPr>
          <w:i/>
          <w:iCs/>
        </w:rPr>
        <w:t>x</w:t>
      </w:r>
      <w:r>
        <w:t>.</w:t>
      </w:r>
    </w:p>
    <w:p w:rsidR="004D2A02" w:rsidRDefault="000F3EDD">
      <w:bookmarkStart w:id="1398" w:name="INPUT_948"/>
      <w:r>
        <w:rPr>
          <w:rStyle w:val="Input"/>
        </w:rPr>
        <w:t>a=1</w:t>
      </w:r>
      <w:r w:rsidR="004D2A02">
        <w:rPr>
          <w:rStyle w:val="Input"/>
        </w:rPr>
        <w:t xml:space="preserve">; </w:t>
      </w:r>
      <w:bookmarkEnd w:id="1398"/>
      <w:r w:rsidR="004D2A02">
        <w:t xml:space="preserve"> </w:t>
      </w:r>
    </w:p>
    <w:p w:rsidR="00E22C6E" w:rsidRDefault="00E22C6E" w:rsidP="00E22C6E">
      <w:bookmarkStart w:id="1399" w:name="INPUT_1211"/>
      <w:r w:rsidRPr="00E22C6E">
        <w:rPr>
          <w:rStyle w:val="Input"/>
        </w:rPr>
        <w:t xml:space="preserve">f=@(x,y)x; </w:t>
      </w:r>
      <w:bookmarkEnd w:id="1399"/>
      <w:r w:rsidRPr="00E22C6E">
        <w:t xml:space="preserve"> </w:t>
      </w:r>
    </w:p>
    <w:p w:rsidR="004D2A02" w:rsidRDefault="004D2A02"/>
    <w:p w:rsidR="004D2A02" w:rsidRDefault="004D2A02">
      <w:r>
        <w:t xml:space="preserve">Now I compute the stiffness matrix </w:t>
      </w:r>
      <w:r>
        <w:rPr>
          <w:b/>
        </w:rPr>
        <w:t>K</w:t>
      </w:r>
      <w:r>
        <w:t xml:space="preserve"> and the load vector </w:t>
      </w:r>
      <w:r>
        <w:rPr>
          <w:b/>
        </w:rPr>
        <w:t>F</w:t>
      </w:r>
      <w:r>
        <w:t>:</w:t>
      </w:r>
    </w:p>
    <w:p w:rsidR="004D2A02" w:rsidRDefault="004D2A02"/>
    <w:p w:rsidR="004D2A02" w:rsidRDefault="004D2A02">
      <w:bookmarkStart w:id="1400" w:name="INPUT_950"/>
      <w:r>
        <w:rPr>
          <w:rStyle w:val="Input"/>
        </w:rPr>
        <w:t>K=Stiffness</w:t>
      </w:r>
      <w:r w:rsidR="0006380C">
        <w:rPr>
          <w:rStyle w:val="Input"/>
        </w:rPr>
        <w:t>1</w:t>
      </w:r>
      <w:r>
        <w:rPr>
          <w:rStyle w:val="Input"/>
        </w:rPr>
        <w:t xml:space="preserve">(T,a); </w:t>
      </w:r>
      <w:bookmarkEnd w:id="1400"/>
      <w:r>
        <w:t xml:space="preserve"> </w:t>
      </w:r>
    </w:p>
    <w:p w:rsidR="004D2A02" w:rsidRDefault="0006380C">
      <w:bookmarkStart w:id="1401" w:name="INPUT_951"/>
      <w:r>
        <w:rPr>
          <w:rStyle w:val="Input"/>
        </w:rPr>
        <w:t>F=Load1</w:t>
      </w:r>
      <w:r w:rsidR="004D2A02">
        <w:rPr>
          <w:rStyle w:val="Input"/>
        </w:rPr>
        <w:t xml:space="preserve">(T,f); </w:t>
      </w:r>
      <w:bookmarkEnd w:id="1401"/>
      <w:r w:rsidR="004D2A02">
        <w:t xml:space="preserve"> </w:t>
      </w:r>
    </w:p>
    <w:p w:rsidR="004D2A02" w:rsidRDefault="004D2A02">
      <w:r>
        <w:t xml:space="preserve"> </w:t>
      </w:r>
    </w:p>
    <w:p w:rsidR="004D2A02" w:rsidRDefault="004D2A02"/>
    <w:p w:rsidR="004D2A02" w:rsidRDefault="004D2A02">
      <w:r>
        <w:t xml:space="preserve">Finally, I solve the system </w:t>
      </w:r>
      <w:r>
        <w:rPr>
          <w:b/>
        </w:rPr>
        <w:t>Ku</w:t>
      </w:r>
      <w:r>
        <w:t>=</w:t>
      </w:r>
      <w:r>
        <w:rPr>
          <w:b/>
        </w:rPr>
        <w:t>F</w:t>
      </w:r>
      <w:r>
        <w:t xml:space="preserve"> to get the nodal values:</w:t>
      </w:r>
    </w:p>
    <w:p w:rsidR="004D2A02" w:rsidRDefault="004D2A02"/>
    <w:p w:rsidR="004D2A02" w:rsidRDefault="004D2A02">
      <w:bookmarkStart w:id="1402" w:name="INPUT_952"/>
      <w:r>
        <w:rPr>
          <w:rStyle w:val="Input"/>
        </w:rPr>
        <w:t xml:space="preserve">u=K\F; </w:t>
      </w:r>
      <w:bookmarkEnd w:id="1402"/>
      <w:r>
        <w:t xml:space="preserve"> </w:t>
      </w:r>
    </w:p>
    <w:p w:rsidR="004D2A02" w:rsidRDefault="004D2A02">
      <w:r>
        <w:t xml:space="preserve"> </w:t>
      </w:r>
    </w:p>
    <w:p w:rsidR="004D2A02" w:rsidRDefault="004D2A02"/>
    <w:p w:rsidR="004D2A02" w:rsidRDefault="004D2A02">
      <w:r>
        <w:t xml:space="preserve">Given the vector of nodal values (and the mesh), you can graph the computed solution using the </w:t>
      </w:r>
      <w:r>
        <w:rPr>
          <w:b/>
          <w:bCs/>
        </w:rPr>
        <w:t>ShowPWLinFcn</w:t>
      </w:r>
      <w:r w:rsidR="004C50BE">
        <w:rPr>
          <w:b/>
          <w:bCs/>
        </w:rPr>
        <w:t>1</w:t>
      </w:r>
      <w:r>
        <w:t xml:space="preserve"> command:</w:t>
      </w:r>
    </w:p>
    <w:p w:rsidR="004D2A02" w:rsidRDefault="004D2A02"/>
    <w:p w:rsidR="004D2A02" w:rsidRDefault="004D2A02">
      <w:bookmarkStart w:id="1403" w:name="INPUT_953"/>
      <w:r>
        <w:rPr>
          <w:rStyle w:val="Input"/>
        </w:rPr>
        <w:t>help ShowPWLinFcn</w:t>
      </w:r>
      <w:r w:rsidR="0006380C">
        <w:rPr>
          <w:rStyle w:val="Input"/>
        </w:rPr>
        <w:t>1</w:t>
      </w:r>
      <w:r>
        <w:rPr>
          <w:rStyle w:val="Input"/>
        </w:rPr>
        <w:t xml:space="preserve"> </w:t>
      </w:r>
      <w:bookmarkEnd w:id="1403"/>
      <w:r>
        <w:t xml:space="preserve"> </w:t>
      </w:r>
    </w:p>
    <w:p w:rsidR="009B118F" w:rsidRDefault="009B118F">
      <w:pPr>
        <w:rPr>
          <w:rStyle w:val="Output"/>
        </w:rPr>
      </w:pPr>
      <w:bookmarkStart w:id="1404" w:name="OUTPUT_953"/>
      <w:r>
        <w:rPr>
          <w:rStyle w:val="Output"/>
        </w:rPr>
        <w:t xml:space="preserve">  ShowPWLinFcn1(T,U,g)</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This function draws a surface plot of a piecewise linear</w:t>
      </w:r>
    </w:p>
    <w:p w:rsidR="009B118F" w:rsidRDefault="009B118F">
      <w:pPr>
        <w:rPr>
          <w:rStyle w:val="Output"/>
        </w:rPr>
      </w:pPr>
      <w:r>
        <w:rPr>
          <w:rStyle w:val="Output"/>
        </w:rPr>
        <w:t xml:space="preserve">    function defined on a triangular mesh.  The inputs are T,</w:t>
      </w:r>
    </w:p>
    <w:p w:rsidR="009B118F" w:rsidRDefault="009B118F">
      <w:pPr>
        <w:rPr>
          <w:rStyle w:val="Output"/>
        </w:rPr>
      </w:pPr>
      <w:r>
        <w:rPr>
          <w:rStyle w:val="Output"/>
        </w:rPr>
        <w:t xml:space="preserve">    the mesh (see "help Mesh1" for details about this data structure)</w:t>
      </w:r>
    </w:p>
    <w:p w:rsidR="009B118F" w:rsidRDefault="009B118F">
      <w:pPr>
        <w:rPr>
          <w:rStyle w:val="Output"/>
        </w:rPr>
      </w:pPr>
      <w:r>
        <w:rPr>
          <w:rStyle w:val="Output"/>
        </w:rPr>
        <w:t xml:space="preserve">    and the vector U, giving the nodal values of the function</w:t>
      </w:r>
    </w:p>
    <w:p w:rsidR="009B118F" w:rsidRDefault="009B118F">
      <w:pPr>
        <w:rPr>
          <w:rStyle w:val="Output"/>
        </w:rPr>
      </w:pPr>
      <w:r>
        <w:rPr>
          <w:rStyle w:val="Output"/>
        </w:rPr>
        <w:t xml:space="preserve">    (typically U would be obtained by solving a finite element</w:t>
      </w:r>
    </w:p>
    <w:p w:rsidR="009B118F" w:rsidRDefault="009B118F">
      <w:pPr>
        <w:rPr>
          <w:rStyle w:val="Output"/>
        </w:rPr>
      </w:pPr>
      <w:r>
        <w:rPr>
          <w:rStyle w:val="Output"/>
        </w:rPr>
        <w:t xml:space="preserve">    equation).</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optional input g is a vector of nodal values at the</w:t>
      </w:r>
    </w:p>
    <w:p w:rsidR="009B118F" w:rsidRDefault="009B118F">
      <w:pPr>
        <w:rPr>
          <w:rStyle w:val="Output"/>
        </w:rPr>
      </w:pPr>
      <w:r>
        <w:rPr>
          <w:rStyle w:val="Output"/>
        </w:rPr>
        <w:t xml:space="preserve">    constrained nodes.  If g is not given, this vector is taken</w:t>
      </w:r>
    </w:p>
    <w:p w:rsidR="004D2A02" w:rsidRDefault="009B118F">
      <w:r>
        <w:rPr>
          <w:rStyle w:val="Output"/>
        </w:rPr>
        <w:t xml:space="preserve">    to be zero.</w:t>
      </w:r>
      <w:r w:rsidR="004D2A02">
        <w:t xml:space="preserve"> </w:t>
      </w:r>
      <w:bookmarkEnd w:id="1404"/>
      <w:r w:rsidR="004D2A02">
        <w:t xml:space="preserve"> </w:t>
      </w:r>
    </w:p>
    <w:p w:rsidR="004D2A02" w:rsidRDefault="004D2A02"/>
    <w:p w:rsidR="004D2A02" w:rsidRDefault="004D2A02">
      <w:bookmarkStart w:id="1405" w:name="INPUT_954"/>
      <w:r>
        <w:rPr>
          <w:rStyle w:val="Input"/>
        </w:rPr>
        <w:t>ShowPWLinFcn</w:t>
      </w:r>
      <w:r w:rsidR="0006380C">
        <w:rPr>
          <w:rStyle w:val="Input"/>
        </w:rPr>
        <w:t>1</w:t>
      </w:r>
      <w:r>
        <w:rPr>
          <w:rStyle w:val="Input"/>
        </w:rPr>
        <w:t xml:space="preserve">(T,u) </w:t>
      </w:r>
      <w:bookmarkEnd w:id="1405"/>
      <w:r>
        <w:t xml:space="preserve"> </w:t>
      </w:r>
    </w:p>
    <w:p w:rsidR="004D2A02" w:rsidRDefault="009B118F">
      <w:bookmarkStart w:id="1406" w:name="OUTPUT_954"/>
      <w:r>
        <w:rPr>
          <w:noProof/>
        </w:rPr>
        <w:lastRenderedPageBreak/>
        <w:drawing>
          <wp:inline distT="0" distB="0" distL="0" distR="0">
            <wp:extent cx="3657600" cy="3200400"/>
            <wp:effectExtent l="19050" t="0" r="0" b="0"/>
            <wp:docPr id="187" name="Picture 1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4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406"/>
      <w:r w:rsidR="004D2A02">
        <w:t xml:space="preserve"> </w:t>
      </w:r>
    </w:p>
    <w:p w:rsidR="004D2A02" w:rsidRDefault="004D2A02"/>
    <w:p w:rsidR="004D2A02" w:rsidRDefault="004D2A02">
      <w:r>
        <w:t>The above solution does not look very good (not smooth, for instance); this is because the mesh is rather coarse.  I will now repeat the calculation on a finer mesh.</w:t>
      </w:r>
    </w:p>
    <w:p w:rsidR="004D2A02" w:rsidRDefault="004D2A02"/>
    <w:p w:rsidR="004D2A02" w:rsidRDefault="004D2A02">
      <w:bookmarkStart w:id="1407" w:name="INPUT_955"/>
      <w:r>
        <w:rPr>
          <w:rStyle w:val="Input"/>
        </w:rPr>
        <w:t>T=RectangleMeshD</w:t>
      </w:r>
      <w:r w:rsidR="0006380C">
        <w:rPr>
          <w:rStyle w:val="Input"/>
        </w:rPr>
        <w:t>1</w:t>
      </w:r>
      <w:r>
        <w:rPr>
          <w:rStyle w:val="Input"/>
        </w:rPr>
        <w:t xml:space="preserve">(16); </w:t>
      </w:r>
      <w:bookmarkEnd w:id="1407"/>
      <w:r>
        <w:t xml:space="preserve"> </w:t>
      </w:r>
    </w:p>
    <w:p w:rsidR="004D2A02" w:rsidRDefault="004D2A02">
      <w:r>
        <w:t xml:space="preserve"> </w:t>
      </w:r>
    </w:p>
    <w:p w:rsidR="004D2A02" w:rsidRDefault="004D2A02">
      <w:bookmarkStart w:id="1408" w:name="INPUT_956"/>
      <w:r>
        <w:rPr>
          <w:rStyle w:val="Input"/>
        </w:rPr>
        <w:t>ShowMesh</w:t>
      </w:r>
      <w:r w:rsidR="0006380C">
        <w:rPr>
          <w:rStyle w:val="Input"/>
        </w:rPr>
        <w:t>1</w:t>
      </w:r>
      <w:r>
        <w:rPr>
          <w:rStyle w:val="Input"/>
        </w:rPr>
        <w:t xml:space="preserve">(T) </w:t>
      </w:r>
      <w:bookmarkEnd w:id="1408"/>
      <w:r>
        <w:t xml:space="preserve"> </w:t>
      </w:r>
    </w:p>
    <w:p w:rsidR="004D2A02" w:rsidRDefault="009B118F">
      <w:bookmarkStart w:id="1409" w:name="OUTPUT_956"/>
      <w:r>
        <w:rPr>
          <w:noProof/>
        </w:rPr>
        <w:drawing>
          <wp:inline distT="0" distB="0" distL="0" distR="0">
            <wp:extent cx="3657600" cy="3200400"/>
            <wp:effectExtent l="19050" t="0" r="0" b="0"/>
            <wp:docPr id="188" name="Picture 1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43"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409"/>
      <w:r w:rsidR="004D2A02">
        <w:t xml:space="preserve"> </w:t>
      </w:r>
    </w:p>
    <w:p w:rsidR="004D2A02" w:rsidRDefault="004D2A02"/>
    <w:p w:rsidR="004D2A02" w:rsidRDefault="004D2A02">
      <w:bookmarkStart w:id="1410" w:name="INPUT_957"/>
      <w:r>
        <w:rPr>
          <w:rStyle w:val="Input"/>
        </w:rPr>
        <w:t>K=Stiffness</w:t>
      </w:r>
      <w:r w:rsidR="0006380C">
        <w:rPr>
          <w:rStyle w:val="Input"/>
        </w:rPr>
        <w:t>1</w:t>
      </w:r>
      <w:r>
        <w:rPr>
          <w:rStyle w:val="Input"/>
        </w:rPr>
        <w:t xml:space="preserve">(T,a); </w:t>
      </w:r>
      <w:bookmarkEnd w:id="1410"/>
      <w:r>
        <w:t xml:space="preserve"> </w:t>
      </w:r>
    </w:p>
    <w:p w:rsidR="004D2A02" w:rsidRDefault="004D2A02">
      <w:r>
        <w:t xml:space="preserve"> </w:t>
      </w:r>
      <w:bookmarkStart w:id="1411" w:name="INPUT_958"/>
      <w:r w:rsidR="0006380C">
        <w:rPr>
          <w:rStyle w:val="Input"/>
        </w:rPr>
        <w:t>F=Load1</w:t>
      </w:r>
      <w:r>
        <w:rPr>
          <w:rStyle w:val="Input"/>
        </w:rPr>
        <w:t xml:space="preserve">(T,f); </w:t>
      </w:r>
      <w:bookmarkEnd w:id="1411"/>
      <w:r>
        <w:t xml:space="preserve"> </w:t>
      </w:r>
    </w:p>
    <w:p w:rsidR="004D2A02" w:rsidRDefault="004D2A02">
      <w:r>
        <w:t xml:space="preserve"> </w:t>
      </w:r>
      <w:bookmarkStart w:id="1412" w:name="INPUT_959"/>
      <w:r>
        <w:rPr>
          <w:rStyle w:val="Input"/>
        </w:rPr>
        <w:t xml:space="preserve">u=K\F; </w:t>
      </w:r>
      <w:bookmarkEnd w:id="1412"/>
      <w:r>
        <w:t xml:space="preserve"> </w:t>
      </w:r>
    </w:p>
    <w:p w:rsidR="004D2A02" w:rsidRDefault="004D2A02">
      <w:bookmarkStart w:id="1413" w:name="INPUT_960"/>
      <w:r>
        <w:rPr>
          <w:rStyle w:val="Input"/>
        </w:rPr>
        <w:t>ShowPWLinFcn</w:t>
      </w:r>
      <w:r w:rsidR="0006380C">
        <w:rPr>
          <w:rStyle w:val="Input"/>
        </w:rPr>
        <w:t>1</w:t>
      </w:r>
      <w:r>
        <w:rPr>
          <w:rStyle w:val="Input"/>
        </w:rPr>
        <w:t xml:space="preserve">(T,u) </w:t>
      </w:r>
      <w:bookmarkEnd w:id="1413"/>
      <w:r>
        <w:t xml:space="preserve"> </w:t>
      </w:r>
    </w:p>
    <w:p w:rsidR="004D2A02" w:rsidRDefault="009B118F">
      <w:bookmarkStart w:id="1414" w:name="OUTPUT_960"/>
      <w:r>
        <w:rPr>
          <w:noProof/>
        </w:rPr>
        <w:lastRenderedPageBreak/>
        <w:drawing>
          <wp:inline distT="0" distB="0" distL="0" distR="0">
            <wp:extent cx="3657600" cy="3200400"/>
            <wp:effectExtent l="19050" t="0" r="0" b="0"/>
            <wp:docPr id="189" name="Picture 1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44"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414"/>
      <w:r w:rsidR="004D2A02">
        <w:t xml:space="preserve"> </w:t>
      </w:r>
    </w:p>
    <w:p w:rsidR="004D2A02" w:rsidRDefault="004D2A02"/>
    <w:p w:rsidR="004D2A02" w:rsidRDefault="004D2A02">
      <w:r>
        <w:t>For the sake of  illustrating mixed boundary conditions, I will solve the same PDE with mixed boundary conditions:</w:t>
      </w:r>
    </w:p>
    <w:p w:rsidR="004D2A02" w:rsidRDefault="004D2A02"/>
    <w:p w:rsidR="004D2A02" w:rsidRDefault="0006380C">
      <w:bookmarkStart w:id="1415" w:name="INPUT_961"/>
      <w:r>
        <w:rPr>
          <w:rStyle w:val="Input"/>
        </w:rPr>
        <w:t>T1=RectangleMeshTopD1</w:t>
      </w:r>
      <w:r w:rsidR="004D2A02">
        <w:rPr>
          <w:rStyle w:val="Input"/>
        </w:rPr>
        <w:t xml:space="preserve">(16); </w:t>
      </w:r>
      <w:bookmarkEnd w:id="1415"/>
      <w:r w:rsidR="004D2A02">
        <w:t xml:space="preserve"> </w:t>
      </w:r>
    </w:p>
    <w:p w:rsidR="004D2A02" w:rsidRDefault="004D2A02">
      <w:bookmarkStart w:id="1416" w:name="INPUT_962"/>
      <w:r>
        <w:rPr>
          <w:rStyle w:val="Input"/>
        </w:rPr>
        <w:t>K1=Stiffness</w:t>
      </w:r>
      <w:r w:rsidR="0006380C">
        <w:rPr>
          <w:rStyle w:val="Input"/>
        </w:rPr>
        <w:t>1</w:t>
      </w:r>
      <w:r>
        <w:rPr>
          <w:rStyle w:val="Input"/>
        </w:rPr>
        <w:t xml:space="preserve">(T1,a); </w:t>
      </w:r>
      <w:bookmarkEnd w:id="1416"/>
      <w:r>
        <w:t xml:space="preserve"> </w:t>
      </w:r>
    </w:p>
    <w:p w:rsidR="004D2A02" w:rsidRDefault="0006380C">
      <w:bookmarkStart w:id="1417" w:name="INPUT_963"/>
      <w:r>
        <w:rPr>
          <w:rStyle w:val="Input"/>
        </w:rPr>
        <w:t>F1=Load1</w:t>
      </w:r>
      <w:r w:rsidR="004D2A02">
        <w:rPr>
          <w:rStyle w:val="Input"/>
        </w:rPr>
        <w:t xml:space="preserve">(T1,f); </w:t>
      </w:r>
      <w:bookmarkEnd w:id="1417"/>
      <w:r w:rsidR="004D2A02">
        <w:t xml:space="preserve"> </w:t>
      </w:r>
    </w:p>
    <w:p w:rsidR="004D2A02" w:rsidRDefault="004D2A02">
      <w:bookmarkStart w:id="1418" w:name="INPUT_964"/>
      <w:r>
        <w:rPr>
          <w:rStyle w:val="Input"/>
        </w:rPr>
        <w:t xml:space="preserve">u1=K1\F1; </w:t>
      </w:r>
      <w:bookmarkEnd w:id="1418"/>
      <w:r>
        <w:t xml:space="preserve"> </w:t>
      </w:r>
    </w:p>
    <w:p w:rsidR="004D2A02" w:rsidRDefault="004D2A02">
      <w:r>
        <w:t xml:space="preserve"> </w:t>
      </w:r>
    </w:p>
    <w:p w:rsidR="004D2A02" w:rsidRDefault="004D2A02">
      <w:bookmarkStart w:id="1419" w:name="INPUT_965"/>
      <w:r>
        <w:rPr>
          <w:rStyle w:val="Input"/>
        </w:rPr>
        <w:t>ShowPWLinFcn</w:t>
      </w:r>
      <w:r w:rsidR="0006380C">
        <w:rPr>
          <w:rStyle w:val="Input"/>
        </w:rPr>
        <w:t>1</w:t>
      </w:r>
      <w:r>
        <w:rPr>
          <w:rStyle w:val="Input"/>
        </w:rPr>
        <w:t xml:space="preserve">(T1,u1) </w:t>
      </w:r>
      <w:bookmarkEnd w:id="1419"/>
      <w:r>
        <w:t xml:space="preserve"> </w:t>
      </w:r>
    </w:p>
    <w:p w:rsidR="004D2A02" w:rsidRDefault="009B118F">
      <w:bookmarkStart w:id="1420" w:name="OUTPUT_965"/>
      <w:r>
        <w:rPr>
          <w:noProof/>
        </w:rPr>
        <w:drawing>
          <wp:inline distT="0" distB="0" distL="0" distR="0">
            <wp:extent cx="3657600" cy="3200400"/>
            <wp:effectExtent l="19050" t="0" r="0" b="0"/>
            <wp:docPr id="190" name="Picture 1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45"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420"/>
      <w:r w:rsidR="004D2A02">
        <w:t xml:space="preserve"> </w:t>
      </w:r>
    </w:p>
    <w:p w:rsidR="004D2A02" w:rsidRDefault="004D2A02">
      <w:pPr>
        <w:pStyle w:val="Footer"/>
        <w:tabs>
          <w:tab w:val="clear" w:pos="4320"/>
          <w:tab w:val="clear" w:pos="8640"/>
        </w:tabs>
      </w:pPr>
    </w:p>
    <w:p w:rsidR="002A5DB0" w:rsidRDefault="002A5DB0">
      <w:pPr>
        <w:pStyle w:val="Footer"/>
        <w:tabs>
          <w:tab w:val="clear" w:pos="4320"/>
          <w:tab w:val="clear" w:pos="8640"/>
        </w:tabs>
      </w:pPr>
    </w:p>
    <w:p w:rsidR="002A5DB0" w:rsidRDefault="002A5DB0">
      <w:pPr>
        <w:pStyle w:val="Footer"/>
        <w:tabs>
          <w:tab w:val="clear" w:pos="4320"/>
          <w:tab w:val="clear" w:pos="8640"/>
        </w:tabs>
      </w:pPr>
      <w:r>
        <w:lastRenderedPageBreak/>
        <w:t xml:space="preserve">There are other utility routines included, such as routines for estimating the </w:t>
      </w:r>
      <m:oMath>
        <m:sSup>
          <m:sSupPr>
            <m:ctrlPr>
              <w:rPr>
                <w:rFonts w:ascii="Cambria Math" w:hAnsi="Cambria Math"/>
                <w:i/>
              </w:rPr>
            </m:ctrlPr>
          </m:sSupPr>
          <m:e>
            <m:r>
              <w:rPr>
                <w:rFonts w:ascii="Cambria Math" w:hAnsi="Cambria Math"/>
              </w:rPr>
              <m:t>L</m:t>
            </m:r>
          </m:e>
          <m:sup>
            <m:r>
              <w:rPr>
                <w:rFonts w:ascii="Cambria Math" w:hAnsi="Cambria Math"/>
              </w:rPr>
              <m:t>2</m:t>
            </m:r>
          </m:sup>
        </m:sSup>
      </m:oMath>
      <w:r>
        <w:t xml:space="preserve"> and energy norms.  For a complete list of routines provided, type "</w:t>
      </w:r>
      <w:r w:rsidRPr="002A5DB0">
        <w:rPr>
          <w:b/>
        </w:rPr>
        <w:t>help Fem1</w:t>
      </w:r>
      <w:r>
        <w:t>".</w:t>
      </w:r>
    </w:p>
    <w:p w:rsidR="004D2A02" w:rsidRDefault="004D2A02" w:rsidP="0006380C">
      <w:pPr>
        <w:pStyle w:val="Heading3"/>
      </w:pPr>
      <w:bookmarkStart w:id="1421" w:name="_Toc299541587"/>
      <w:r>
        <w:t>Testing the code</w:t>
      </w:r>
      <w:bookmarkEnd w:id="1421"/>
    </w:p>
    <w:p w:rsidR="004D2A02" w:rsidRDefault="004D2A02"/>
    <w:p w:rsidR="004D2A02" w:rsidRDefault="004D2A02">
      <w:r>
        <w:t xml:space="preserve">To see how well the code is working, I can solve a problem with a known solution, and compare the computed solution with the exact solution.  I can easily create a problem with a known solution; I just choose </w:t>
      </w:r>
      <w:r>
        <w:rPr>
          <w:i/>
          <w:iCs/>
        </w:rPr>
        <w:t>a</w:t>
      </w:r>
      <w:r>
        <w:t>(</w:t>
      </w:r>
      <w:r>
        <w:rPr>
          <w:i/>
          <w:iCs/>
        </w:rPr>
        <w:t>x</w:t>
      </w:r>
      <w:r>
        <w:t>,</w:t>
      </w:r>
      <w:r>
        <w:rPr>
          <w:i/>
          <w:iCs/>
        </w:rPr>
        <w:t>y</w:t>
      </w:r>
      <w:r>
        <w:t xml:space="preserve">) and any </w:t>
      </w:r>
      <w:r>
        <w:rPr>
          <w:i/>
          <w:iCs/>
        </w:rPr>
        <w:t>u</w:t>
      </w:r>
      <w:r>
        <w:t>(</w:t>
      </w:r>
      <w:r>
        <w:rPr>
          <w:i/>
          <w:iCs/>
        </w:rPr>
        <w:t>x</w:t>
      </w:r>
      <w:r>
        <w:t>,</w:t>
      </w:r>
      <w:r>
        <w:rPr>
          <w:i/>
          <w:iCs/>
        </w:rPr>
        <w:t>y</w:t>
      </w:r>
      <w:r>
        <w:t>) satisfying the boundary conditions, and then compute</w:t>
      </w:r>
    </w:p>
    <w:p w:rsidR="004D2A02" w:rsidRDefault="004D2A02"/>
    <w:p w:rsidR="004D2A02" w:rsidRDefault="004D2A02">
      <w:pPr>
        <w:jc w:val="center"/>
      </w:pPr>
      <w:r w:rsidRPr="00CF596D">
        <w:rPr>
          <w:position w:val="-10"/>
        </w:rPr>
        <w:object w:dxaOrig="2540" w:dyaOrig="340">
          <v:shape id="_x0000_i1061" type="#_x0000_t75" style="width:127.15pt;height:16.9pt" o:ole="">
            <v:imagedata r:id="rId146" o:title=""/>
          </v:shape>
          <o:OLEObject Type="Embed" ProgID="Equation.3" ShapeID="_x0000_i1061" DrawAspect="Content" ObjectID="_1373283634" r:id="rId147"/>
        </w:object>
      </w:r>
    </w:p>
    <w:p w:rsidR="004D2A02" w:rsidRDefault="004D2A02"/>
    <w:p w:rsidR="004D2A02" w:rsidRDefault="004D2A02">
      <w:r>
        <w:t xml:space="preserve">to get the right-hand side </w:t>
      </w:r>
      <w:r>
        <w:rPr>
          <w:i/>
          <w:iCs/>
        </w:rPr>
        <w:t>f</w:t>
      </w:r>
      <w:r>
        <w:t>.  For example, suppose I take</w:t>
      </w:r>
    </w:p>
    <w:p w:rsidR="004D2A02" w:rsidRDefault="004D2A02"/>
    <w:p w:rsidR="004D2A02" w:rsidRDefault="004D2A02">
      <w:bookmarkStart w:id="1422" w:name="INPUT_966"/>
      <w:r>
        <w:rPr>
          <w:rStyle w:val="Input"/>
        </w:rPr>
        <w:t xml:space="preserve">clear </w:t>
      </w:r>
      <w:bookmarkEnd w:id="1422"/>
      <w:r>
        <w:t xml:space="preserve"> </w:t>
      </w:r>
    </w:p>
    <w:bookmarkStart w:id="1423" w:name="INPUT_1212"/>
    <w:p w:rsidR="0006380C" w:rsidRDefault="007D22FC">
      <w:r w:rsidRPr="0006380C">
        <w:rPr>
          <w:rStyle w:val="Input"/>
        </w:rPr>
        <w:fldChar w:fldCharType="begin"/>
      </w:r>
      <w:r w:rsidR="0006380C" w:rsidRPr="0006380C">
        <w:rPr>
          <w:rStyle w:val="Input"/>
        </w:rPr>
        <w:instrText xml:space="preserve"> HYPERLINK "mailto:a=@(x,y)1+x.^2" </w:instrText>
      </w:r>
      <w:r w:rsidRPr="0006380C">
        <w:rPr>
          <w:rStyle w:val="Input"/>
        </w:rPr>
        <w:fldChar w:fldCharType="separate"/>
      </w:r>
      <w:r w:rsidR="0006380C" w:rsidRPr="0006380C">
        <w:rPr>
          <w:rStyle w:val="Input"/>
        </w:rPr>
        <w:t>a=@(x,y)1+x.^2</w:t>
      </w:r>
      <w:r w:rsidRPr="0006380C">
        <w:rPr>
          <w:rStyle w:val="Input"/>
        </w:rPr>
        <w:fldChar w:fldCharType="end"/>
      </w:r>
      <w:r w:rsidR="0006380C" w:rsidRPr="0006380C">
        <w:rPr>
          <w:rStyle w:val="Input"/>
        </w:rPr>
        <w:t xml:space="preserve">; </w:t>
      </w:r>
      <w:bookmarkEnd w:id="1423"/>
      <w:r w:rsidR="0006380C" w:rsidRPr="0006380C">
        <w:rPr>
          <w:rStyle w:val="Hyperlink"/>
        </w:rPr>
        <w:t xml:space="preserve"> </w:t>
      </w:r>
    </w:p>
    <w:p w:rsidR="0006380C" w:rsidRDefault="0006380C" w:rsidP="0006380C">
      <w:bookmarkStart w:id="1424" w:name="INPUT_1213"/>
      <w:r w:rsidRPr="0006380C">
        <w:rPr>
          <w:rStyle w:val="Input"/>
        </w:rPr>
        <w:t xml:space="preserve">u=@(x,y)x.*(1-x).*sin(pi*y); </w:t>
      </w:r>
      <w:bookmarkEnd w:id="1424"/>
      <w:r w:rsidRPr="0006380C">
        <w:t xml:space="preserve"> </w:t>
      </w:r>
    </w:p>
    <w:p w:rsidR="0006380C" w:rsidRDefault="0006380C">
      <w:pPr>
        <w:rPr>
          <w:rStyle w:val="Input"/>
        </w:rPr>
      </w:pPr>
    </w:p>
    <w:p w:rsidR="004D2A02" w:rsidRDefault="004D2A02">
      <w:r>
        <w:t xml:space="preserve">(Notice that </w:t>
      </w:r>
      <w:r>
        <w:rPr>
          <w:i/>
          <w:iCs/>
        </w:rPr>
        <w:t>u</w:t>
      </w:r>
      <w:r>
        <w:t xml:space="preserve"> satisfies homogeneous Dirichlet conditions on the unit square.)  Then I can compute </w:t>
      </w:r>
      <w:r>
        <w:rPr>
          <w:i/>
          <w:iCs/>
        </w:rPr>
        <w:t>f</w:t>
      </w:r>
      <w:r>
        <w:t>:</w:t>
      </w:r>
    </w:p>
    <w:p w:rsidR="004D2A02" w:rsidRDefault="004D2A02"/>
    <w:p w:rsidR="004D2A02" w:rsidRDefault="004D2A02">
      <w:bookmarkStart w:id="1425" w:name="INPUT_969"/>
      <w:r>
        <w:rPr>
          <w:rStyle w:val="Input"/>
        </w:rPr>
        <w:t xml:space="preserve">syms x y </w:t>
      </w:r>
      <w:bookmarkEnd w:id="1425"/>
      <w:r>
        <w:t xml:space="preserve"> </w:t>
      </w:r>
    </w:p>
    <w:p w:rsidR="004D2A02" w:rsidRDefault="004D2A02">
      <w:bookmarkStart w:id="1426" w:name="INPUT_970"/>
      <w:r>
        <w:rPr>
          <w:rStyle w:val="Input"/>
        </w:rPr>
        <w:t xml:space="preserve">-diff(a(x,y)*diff(u(x,y),x),x)-diff(a(x,y)*diff(u(x,y),y),y) </w:t>
      </w:r>
      <w:bookmarkEnd w:id="1426"/>
      <w:r>
        <w:t xml:space="preserve"> </w:t>
      </w:r>
    </w:p>
    <w:p w:rsidR="009B118F" w:rsidRDefault="009B118F">
      <w:pPr>
        <w:rPr>
          <w:rStyle w:val="Output"/>
        </w:rPr>
      </w:pPr>
      <w:bookmarkStart w:id="1427" w:name="OUTPUT_970"/>
      <w:r>
        <w:rPr>
          <w:rStyle w:val="Output"/>
        </w:rPr>
        <w:t>ans =</w:t>
      </w:r>
    </w:p>
    <w:p w:rsidR="004D2A02" w:rsidRDefault="009B118F">
      <w:r>
        <w:rPr>
          <w:rStyle w:val="Output"/>
        </w:rPr>
        <w:t>2*sin(pi*y)*(x^2 + 1) + 2*x*(x*sin(pi*y) + sin(pi*y)*(x - 1)) - pi^2*x*sin(pi*y)*(x^2 + 1)*(x - 1)</w:t>
      </w:r>
      <w:r w:rsidR="004D2A02">
        <w:t xml:space="preserve"> </w:t>
      </w:r>
      <w:bookmarkEnd w:id="1427"/>
      <w:r w:rsidR="004D2A02">
        <w:t xml:space="preserve"> </w:t>
      </w:r>
    </w:p>
    <w:p w:rsidR="004F756F" w:rsidRDefault="004F756F" w:rsidP="004F756F">
      <w:bookmarkStart w:id="1428" w:name="INPUT_1214"/>
      <w:r w:rsidRPr="004F756F">
        <w:rPr>
          <w:rStyle w:val="Input"/>
        </w:rPr>
        <w:t xml:space="preserve">cmd=['f=@(x,y)',char(ans)]; </w:t>
      </w:r>
      <w:bookmarkEnd w:id="1428"/>
      <w:r w:rsidRPr="004F756F">
        <w:t xml:space="preserve"> </w:t>
      </w:r>
    </w:p>
    <w:p w:rsidR="004F756F" w:rsidRDefault="004F756F" w:rsidP="004F756F">
      <w:bookmarkStart w:id="1429" w:name="INPUT_1215"/>
      <w:r w:rsidRPr="004F756F">
        <w:rPr>
          <w:rStyle w:val="Input"/>
        </w:rPr>
        <w:t xml:space="preserve">eval(cmd) </w:t>
      </w:r>
      <w:bookmarkEnd w:id="1429"/>
      <w:r w:rsidRPr="004F756F">
        <w:t xml:space="preserve"> </w:t>
      </w:r>
    </w:p>
    <w:p w:rsidR="009B118F" w:rsidRDefault="009B118F" w:rsidP="004F756F">
      <w:pPr>
        <w:rPr>
          <w:rStyle w:val="Output"/>
        </w:rPr>
      </w:pPr>
      <w:bookmarkStart w:id="1430" w:name="OUTPUT_1215"/>
      <w:r>
        <w:rPr>
          <w:rStyle w:val="Output"/>
        </w:rPr>
        <w:t xml:space="preserve">f = </w:t>
      </w:r>
    </w:p>
    <w:p w:rsidR="004F756F" w:rsidRPr="004F756F" w:rsidRDefault="009B118F" w:rsidP="004F756F">
      <w:r>
        <w:rPr>
          <w:rStyle w:val="Output"/>
        </w:rPr>
        <w:t xml:space="preserve">    @(x,y)2*sin(pi*y)*(x^2+1)+2*x*(x*sin(pi*y)+sin(pi*y)*(x-1))-pi^2*x*sin(pi*y)*(x^2+1)*(x-1)</w:t>
      </w:r>
      <w:r w:rsidR="004F756F">
        <w:rPr>
          <w:rStyle w:val="Output"/>
        </w:rPr>
        <w:t xml:space="preserve"> </w:t>
      </w:r>
      <w:bookmarkEnd w:id="1430"/>
      <w:r w:rsidR="004F756F" w:rsidRPr="004F756F">
        <w:t xml:space="preserve"> </w:t>
      </w:r>
    </w:p>
    <w:p w:rsidR="004D2A02" w:rsidRDefault="004D2A02"/>
    <w:p w:rsidR="004D2A02" w:rsidRDefault="004D2A02">
      <w:r>
        <w:t>Now I will create a coarse mesh and compute the finite element approximation:</w:t>
      </w:r>
    </w:p>
    <w:p w:rsidR="004D2A02" w:rsidRDefault="004D2A02"/>
    <w:p w:rsidR="004D2A02" w:rsidRDefault="004D2A02">
      <w:bookmarkStart w:id="1431" w:name="INPUT_972"/>
      <w:r>
        <w:rPr>
          <w:rStyle w:val="Input"/>
        </w:rPr>
        <w:t>T=RectangleMeshD</w:t>
      </w:r>
      <w:r w:rsidR="00C03047">
        <w:rPr>
          <w:rStyle w:val="Input"/>
        </w:rPr>
        <w:t>1</w:t>
      </w:r>
      <w:r>
        <w:rPr>
          <w:rStyle w:val="Input"/>
        </w:rPr>
        <w:t xml:space="preserve">(2); </w:t>
      </w:r>
      <w:bookmarkEnd w:id="1431"/>
      <w:r>
        <w:t xml:space="preserve">  </w:t>
      </w:r>
    </w:p>
    <w:p w:rsidR="004D2A02" w:rsidRDefault="004D2A02">
      <w:bookmarkStart w:id="1432" w:name="INPUT_973"/>
      <w:r>
        <w:rPr>
          <w:rStyle w:val="Input"/>
        </w:rPr>
        <w:t>K=Stiffness</w:t>
      </w:r>
      <w:r w:rsidR="00C03047">
        <w:rPr>
          <w:rStyle w:val="Input"/>
        </w:rPr>
        <w:t>1</w:t>
      </w:r>
      <w:r>
        <w:rPr>
          <w:rStyle w:val="Input"/>
        </w:rPr>
        <w:t xml:space="preserve">(T,a); </w:t>
      </w:r>
      <w:bookmarkEnd w:id="1432"/>
      <w:r>
        <w:t xml:space="preserve">  </w:t>
      </w:r>
    </w:p>
    <w:p w:rsidR="00C03047" w:rsidRDefault="00C03047">
      <w:bookmarkStart w:id="1433" w:name="INPUT_974"/>
      <w:r>
        <w:rPr>
          <w:rStyle w:val="Input"/>
        </w:rPr>
        <w:t>F=Load1</w:t>
      </w:r>
      <w:r w:rsidR="004D2A02">
        <w:rPr>
          <w:rStyle w:val="Input"/>
        </w:rPr>
        <w:t xml:space="preserve">(T,f); </w:t>
      </w:r>
      <w:bookmarkEnd w:id="1433"/>
      <w:r w:rsidR="004D2A02">
        <w:t xml:space="preserve"> </w:t>
      </w:r>
    </w:p>
    <w:p w:rsidR="004D2A02" w:rsidRDefault="004D2A02">
      <w:r>
        <w:t xml:space="preserve"> </w:t>
      </w:r>
      <w:bookmarkStart w:id="1434" w:name="INPUT_975"/>
      <w:r>
        <w:rPr>
          <w:rStyle w:val="Input"/>
        </w:rPr>
        <w:t xml:space="preserve">U=K\F; </w:t>
      </w:r>
      <w:bookmarkEnd w:id="1434"/>
      <w:r>
        <w:t xml:space="preserve"> </w:t>
      </w:r>
    </w:p>
    <w:p w:rsidR="004D2A02" w:rsidRDefault="004D2A02">
      <w:r>
        <w:t xml:space="preserve"> </w:t>
      </w:r>
    </w:p>
    <w:p w:rsidR="004D2A02" w:rsidRDefault="004D2A02">
      <w:r>
        <w:t>Here is the approximate solution:</w:t>
      </w:r>
    </w:p>
    <w:p w:rsidR="004D2A02" w:rsidRDefault="004D2A02">
      <w:bookmarkStart w:id="1435" w:name="INPUT_977"/>
      <w:r>
        <w:rPr>
          <w:rStyle w:val="Input"/>
        </w:rPr>
        <w:t>ShowPWLinFcn</w:t>
      </w:r>
      <w:r w:rsidR="00C03047">
        <w:rPr>
          <w:rStyle w:val="Input"/>
        </w:rPr>
        <w:t>1</w:t>
      </w:r>
      <w:r>
        <w:rPr>
          <w:rStyle w:val="Input"/>
        </w:rPr>
        <w:t xml:space="preserve">(T,U) </w:t>
      </w:r>
      <w:bookmarkEnd w:id="1435"/>
      <w:r>
        <w:t xml:space="preserve"> </w:t>
      </w:r>
    </w:p>
    <w:p w:rsidR="004D2A02" w:rsidRDefault="009B118F">
      <w:bookmarkStart w:id="1436" w:name="OUTPUT_977"/>
      <w:r>
        <w:rPr>
          <w:noProof/>
        </w:rPr>
        <w:lastRenderedPageBreak/>
        <w:drawing>
          <wp:inline distT="0" distB="0" distL="0" distR="0">
            <wp:extent cx="3657600" cy="3200400"/>
            <wp:effectExtent l="19050" t="0" r="0" b="0"/>
            <wp:docPr id="191" name="Picture 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48"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436"/>
      <w:r w:rsidR="004D2A02">
        <w:t xml:space="preserve"> </w:t>
      </w:r>
    </w:p>
    <w:p w:rsidR="004D2A02" w:rsidRDefault="004D2A02">
      <w:r>
        <w:t xml:space="preserve"> </w:t>
      </w:r>
    </w:p>
    <w:p w:rsidR="004D2A02" w:rsidRDefault="004D2A02"/>
    <w:p w:rsidR="004D2A02" w:rsidRDefault="004D2A02">
      <w:r>
        <w:t>(The mesh is so coarse that there is only one free node!)</w:t>
      </w:r>
    </w:p>
    <w:p w:rsidR="004D2A02" w:rsidRDefault="004D2A02"/>
    <w:p w:rsidR="004D2A02" w:rsidRDefault="004D2A02">
      <w:r>
        <w:t>For comparison purposes, let me compute the nodal values of the exact solution on the same mesh. I have provided a command to do this:</w:t>
      </w:r>
    </w:p>
    <w:p w:rsidR="004D2A02" w:rsidRDefault="004D2A02"/>
    <w:p w:rsidR="004D2A02" w:rsidRDefault="004D2A02">
      <w:bookmarkStart w:id="1437" w:name="INPUT_978"/>
      <w:r>
        <w:rPr>
          <w:rStyle w:val="Input"/>
        </w:rPr>
        <w:t>help NodalValues</w:t>
      </w:r>
      <w:r w:rsidR="00C03047">
        <w:rPr>
          <w:rStyle w:val="Input"/>
        </w:rPr>
        <w:t>1</w:t>
      </w:r>
      <w:r>
        <w:rPr>
          <w:rStyle w:val="Input"/>
        </w:rPr>
        <w:t xml:space="preserve"> </w:t>
      </w:r>
      <w:bookmarkEnd w:id="1437"/>
      <w:r>
        <w:t xml:space="preserve"> </w:t>
      </w:r>
    </w:p>
    <w:p w:rsidR="009B118F" w:rsidRDefault="009B118F">
      <w:pPr>
        <w:rPr>
          <w:rStyle w:val="Output"/>
        </w:rPr>
      </w:pPr>
      <w:bookmarkStart w:id="1438" w:name="OUTPUT_978"/>
      <w:r>
        <w:rPr>
          <w:rStyle w:val="Output"/>
        </w:rPr>
        <w:t xml:space="preserve"> [v,g]=NodalValues1(T,u)</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This function sets v equal to the vector of</w:t>
      </w:r>
    </w:p>
    <w:p w:rsidR="009B118F" w:rsidRDefault="009B118F">
      <w:pPr>
        <w:rPr>
          <w:rStyle w:val="Output"/>
        </w:rPr>
      </w:pPr>
      <w:r>
        <w:rPr>
          <w:rStyle w:val="Output"/>
        </w:rPr>
        <w:t xml:space="preserve">   values of u(x,y) at the free nodes of the mesh T,</w:t>
      </w:r>
    </w:p>
    <w:p w:rsidR="009B118F" w:rsidRDefault="009B118F">
      <w:pPr>
        <w:rPr>
          <w:rStyle w:val="Output"/>
        </w:rPr>
      </w:pPr>
      <w:r>
        <w:rPr>
          <w:rStyle w:val="Output"/>
        </w:rPr>
        <w:t xml:space="preserve">   and g equal to the vector of values of u(x,y)</w:t>
      </w:r>
    </w:p>
    <w:p w:rsidR="009B118F" w:rsidRDefault="009B118F">
      <w:pPr>
        <w:rPr>
          <w:rStyle w:val="Output"/>
        </w:rPr>
      </w:pPr>
      <w:r>
        <w:rPr>
          <w:rStyle w:val="Output"/>
        </w:rPr>
        <w:t xml:space="preserve">   at the constrained nodes of the mesh T.</w:t>
      </w:r>
    </w:p>
    <w:p w:rsidR="009B118F" w:rsidRDefault="009B118F">
      <w:pPr>
        <w:rPr>
          <w:rStyle w:val="Output"/>
        </w:rPr>
      </w:pPr>
      <w:r>
        <w:rPr>
          <w:rStyle w:val="Output"/>
        </w:rPr>
        <w:t xml:space="preserve">   The function implementing u must be vectorized.</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See "help Mesh1" for a description of the</w:t>
      </w:r>
    </w:p>
    <w:p w:rsidR="004D2A02" w:rsidRDefault="009B118F">
      <w:r>
        <w:rPr>
          <w:rStyle w:val="Output"/>
        </w:rPr>
        <w:t xml:space="preserve">   data structure for T.</w:t>
      </w:r>
      <w:r w:rsidR="004D2A02">
        <w:t xml:space="preserve"> </w:t>
      </w:r>
      <w:bookmarkEnd w:id="1438"/>
      <w:r w:rsidR="004D2A02">
        <w:t xml:space="preserve"> </w:t>
      </w:r>
    </w:p>
    <w:p w:rsidR="004D2A02" w:rsidRDefault="004D2A02"/>
    <w:p w:rsidR="004D2A02" w:rsidRDefault="004D2A02">
      <w:bookmarkStart w:id="1439" w:name="INPUT_979"/>
      <w:r>
        <w:rPr>
          <w:rStyle w:val="Input"/>
        </w:rPr>
        <w:t>V=NodalValues</w:t>
      </w:r>
      <w:r w:rsidR="00C03047">
        <w:rPr>
          <w:rStyle w:val="Input"/>
        </w:rPr>
        <w:t>1</w:t>
      </w:r>
      <w:r>
        <w:rPr>
          <w:rStyle w:val="Input"/>
        </w:rPr>
        <w:t xml:space="preserve">(T,u); </w:t>
      </w:r>
      <w:bookmarkEnd w:id="1439"/>
      <w:r>
        <w:t xml:space="preserve"> </w:t>
      </w:r>
    </w:p>
    <w:p w:rsidR="004D2A02" w:rsidRDefault="004D2A02">
      <w:r>
        <w:t xml:space="preserve"> </w:t>
      </w:r>
    </w:p>
    <w:p w:rsidR="004D2A02" w:rsidRDefault="004D2A02"/>
    <w:p w:rsidR="004D2A02" w:rsidRDefault="004D2A02">
      <w:r>
        <w:t>Now I will plot the difference between the computed solution and the piecewise linear interpolant of the exact solution (notice the scale on the graph):</w:t>
      </w:r>
    </w:p>
    <w:p w:rsidR="004D2A02" w:rsidRDefault="004D2A02"/>
    <w:p w:rsidR="004D2A02" w:rsidRDefault="004D2A02">
      <w:bookmarkStart w:id="1440" w:name="INPUT_980"/>
      <w:r>
        <w:rPr>
          <w:rStyle w:val="Input"/>
        </w:rPr>
        <w:t>ShowPWLinFcn</w:t>
      </w:r>
      <w:r w:rsidR="00C03047">
        <w:rPr>
          <w:rStyle w:val="Input"/>
        </w:rPr>
        <w:t>1</w:t>
      </w:r>
      <w:r>
        <w:rPr>
          <w:rStyle w:val="Input"/>
        </w:rPr>
        <w:t xml:space="preserve">(T,V-U) </w:t>
      </w:r>
      <w:bookmarkEnd w:id="1440"/>
      <w:r>
        <w:t xml:space="preserve"> </w:t>
      </w:r>
    </w:p>
    <w:p w:rsidR="004D2A02" w:rsidRDefault="009B118F">
      <w:bookmarkStart w:id="1441" w:name="OUTPUT_980"/>
      <w:r>
        <w:rPr>
          <w:noProof/>
        </w:rPr>
        <w:lastRenderedPageBreak/>
        <w:drawing>
          <wp:inline distT="0" distB="0" distL="0" distR="0">
            <wp:extent cx="3657600" cy="3200400"/>
            <wp:effectExtent l="19050" t="0" r="0" b="0"/>
            <wp:docPr id="192" name="Picture 1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49"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441"/>
      <w:r w:rsidR="004D2A02">
        <w:t xml:space="preserve"> </w:t>
      </w:r>
    </w:p>
    <w:p w:rsidR="004D2A02" w:rsidRDefault="004D2A02"/>
    <w:p w:rsidR="004D2A02" w:rsidRDefault="004D2A02">
      <w:r>
        <w:t>I now repeat with a sequence of finer meshes:</w:t>
      </w:r>
    </w:p>
    <w:p w:rsidR="004D2A02" w:rsidRDefault="004D2A02"/>
    <w:p w:rsidR="004D2A02" w:rsidRDefault="004D2A02">
      <w:bookmarkStart w:id="1442" w:name="INPUT_981"/>
      <w:r>
        <w:rPr>
          <w:rStyle w:val="Input"/>
        </w:rPr>
        <w:t>T=RectangleMeshD</w:t>
      </w:r>
      <w:r w:rsidR="005777EE">
        <w:rPr>
          <w:rStyle w:val="Input"/>
        </w:rPr>
        <w:t>1</w:t>
      </w:r>
      <w:r>
        <w:rPr>
          <w:rStyle w:val="Input"/>
        </w:rPr>
        <w:t xml:space="preserve">(4); </w:t>
      </w:r>
      <w:bookmarkEnd w:id="1442"/>
      <w:r>
        <w:t xml:space="preserve"> </w:t>
      </w:r>
    </w:p>
    <w:p w:rsidR="004D2A02" w:rsidRDefault="004D2A02">
      <w:bookmarkStart w:id="1443" w:name="INPUT_982"/>
      <w:r>
        <w:rPr>
          <w:rStyle w:val="Input"/>
        </w:rPr>
        <w:t>K=Stiffness</w:t>
      </w:r>
      <w:r w:rsidR="005777EE">
        <w:rPr>
          <w:rStyle w:val="Input"/>
        </w:rPr>
        <w:t>1</w:t>
      </w:r>
      <w:r>
        <w:rPr>
          <w:rStyle w:val="Input"/>
        </w:rPr>
        <w:t xml:space="preserve">(T,a); </w:t>
      </w:r>
      <w:bookmarkEnd w:id="1443"/>
      <w:r>
        <w:t xml:space="preserve"> </w:t>
      </w:r>
    </w:p>
    <w:p w:rsidR="004D2A02" w:rsidRDefault="005777EE">
      <w:bookmarkStart w:id="1444" w:name="INPUT_983"/>
      <w:r>
        <w:rPr>
          <w:rStyle w:val="Input"/>
        </w:rPr>
        <w:t>F=Load1</w:t>
      </w:r>
      <w:r w:rsidR="004D2A02">
        <w:rPr>
          <w:rStyle w:val="Input"/>
        </w:rPr>
        <w:t xml:space="preserve">(T,f); </w:t>
      </w:r>
      <w:bookmarkEnd w:id="1444"/>
      <w:r w:rsidR="004D2A02">
        <w:t xml:space="preserve"> </w:t>
      </w:r>
    </w:p>
    <w:p w:rsidR="004D2A02" w:rsidRDefault="004D2A02">
      <w:bookmarkStart w:id="1445" w:name="INPUT_984"/>
      <w:r>
        <w:rPr>
          <w:rStyle w:val="Input"/>
        </w:rPr>
        <w:t xml:space="preserve">U=K\F; </w:t>
      </w:r>
      <w:bookmarkEnd w:id="1445"/>
      <w:r>
        <w:t xml:space="preserve"> </w:t>
      </w:r>
    </w:p>
    <w:p w:rsidR="004D2A02" w:rsidRDefault="004D2A02">
      <w:bookmarkStart w:id="1446" w:name="INPUT_985"/>
      <w:r>
        <w:rPr>
          <w:rStyle w:val="Input"/>
        </w:rPr>
        <w:t>V=NodalValues</w:t>
      </w:r>
      <w:r w:rsidR="005777EE">
        <w:rPr>
          <w:rStyle w:val="Input"/>
        </w:rPr>
        <w:t>1</w:t>
      </w:r>
      <w:r>
        <w:rPr>
          <w:rStyle w:val="Input"/>
        </w:rPr>
        <w:t xml:space="preserve">(T,u); </w:t>
      </w:r>
      <w:bookmarkEnd w:id="1446"/>
      <w:r>
        <w:t xml:space="preserve"> </w:t>
      </w:r>
    </w:p>
    <w:p w:rsidR="004D2A02" w:rsidRDefault="004D2A02">
      <w:bookmarkStart w:id="1447" w:name="INPUT_986"/>
      <w:r>
        <w:rPr>
          <w:rStyle w:val="Input"/>
        </w:rPr>
        <w:t>ShowPWLinFcn</w:t>
      </w:r>
      <w:r w:rsidR="005777EE">
        <w:rPr>
          <w:rStyle w:val="Input"/>
        </w:rPr>
        <w:t>1</w:t>
      </w:r>
      <w:r>
        <w:rPr>
          <w:rStyle w:val="Input"/>
        </w:rPr>
        <w:t xml:space="preserve">(T,V-U) </w:t>
      </w:r>
      <w:bookmarkEnd w:id="1447"/>
      <w:r>
        <w:t xml:space="preserve"> </w:t>
      </w:r>
    </w:p>
    <w:p w:rsidR="004D2A02" w:rsidRDefault="009B118F">
      <w:bookmarkStart w:id="1448" w:name="OUTPUT_986"/>
      <w:r>
        <w:rPr>
          <w:noProof/>
        </w:rPr>
        <w:drawing>
          <wp:inline distT="0" distB="0" distL="0" distR="0">
            <wp:extent cx="3657600" cy="3200400"/>
            <wp:effectExtent l="19050" t="0" r="0" b="0"/>
            <wp:docPr id="193" name="Picture 1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50"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448"/>
      <w:r w:rsidR="004D2A02">
        <w:t xml:space="preserve"> </w:t>
      </w:r>
    </w:p>
    <w:p w:rsidR="004D2A02" w:rsidRDefault="004D2A02"/>
    <w:p w:rsidR="004D2A02" w:rsidRDefault="004D2A02"/>
    <w:p w:rsidR="004D2A02" w:rsidRPr="005777EE" w:rsidRDefault="004D2A02">
      <w:pPr>
        <w:rPr>
          <w:rFonts w:ascii="Courier New" w:hAnsi="Courier New"/>
          <w:b/>
          <w:bCs/>
          <w:color w:val="008000"/>
        </w:rPr>
      </w:pPr>
      <w:bookmarkStart w:id="1449" w:name="INPUT_987"/>
      <w:r>
        <w:rPr>
          <w:rStyle w:val="Input"/>
        </w:rPr>
        <w:t>T=RectangleMeshD</w:t>
      </w:r>
      <w:r w:rsidR="005777EE">
        <w:rPr>
          <w:rStyle w:val="Input"/>
        </w:rPr>
        <w:t>1</w:t>
      </w:r>
      <w:r>
        <w:rPr>
          <w:rStyle w:val="Input"/>
        </w:rPr>
        <w:t>(8);</w:t>
      </w:r>
      <w:bookmarkEnd w:id="1449"/>
    </w:p>
    <w:p w:rsidR="004D2A02" w:rsidRDefault="004D2A02">
      <w:pPr>
        <w:rPr>
          <w:rStyle w:val="Input"/>
        </w:rPr>
      </w:pPr>
      <w:bookmarkStart w:id="1450" w:name="INPUT_988"/>
      <w:r>
        <w:rPr>
          <w:rStyle w:val="Input"/>
        </w:rPr>
        <w:lastRenderedPageBreak/>
        <w:t>K=Stiffness</w:t>
      </w:r>
      <w:r w:rsidR="005777EE">
        <w:rPr>
          <w:rStyle w:val="Input"/>
        </w:rPr>
        <w:t>1</w:t>
      </w:r>
      <w:r>
        <w:rPr>
          <w:rStyle w:val="Input"/>
        </w:rPr>
        <w:t xml:space="preserve">(T,a); </w:t>
      </w:r>
      <w:bookmarkEnd w:id="1450"/>
    </w:p>
    <w:p w:rsidR="004D2A02" w:rsidRDefault="005777EE">
      <w:pPr>
        <w:rPr>
          <w:rStyle w:val="Input"/>
        </w:rPr>
      </w:pPr>
      <w:bookmarkStart w:id="1451" w:name="INPUT_989"/>
      <w:r>
        <w:rPr>
          <w:rStyle w:val="Input"/>
        </w:rPr>
        <w:t>F=Load1</w:t>
      </w:r>
      <w:r w:rsidR="004D2A02">
        <w:rPr>
          <w:rStyle w:val="Input"/>
        </w:rPr>
        <w:t xml:space="preserve">(T,f); </w:t>
      </w:r>
      <w:bookmarkEnd w:id="1451"/>
    </w:p>
    <w:p w:rsidR="00CA7CE1" w:rsidRDefault="004D2A02">
      <w:pPr>
        <w:rPr>
          <w:rStyle w:val="Input"/>
        </w:rPr>
      </w:pPr>
      <w:bookmarkStart w:id="1452" w:name="INPUT_990"/>
      <w:r>
        <w:rPr>
          <w:rStyle w:val="Input"/>
        </w:rPr>
        <w:t xml:space="preserve">U=K\F; </w:t>
      </w:r>
      <w:bookmarkEnd w:id="1452"/>
    </w:p>
    <w:p w:rsidR="004D2A02" w:rsidRDefault="00CA7CE1">
      <w:pPr>
        <w:rPr>
          <w:rStyle w:val="Input"/>
        </w:rPr>
      </w:pPr>
      <w:bookmarkStart w:id="1453" w:name="INPUT_991"/>
      <w:r>
        <w:rPr>
          <w:rStyle w:val="Input"/>
        </w:rPr>
        <w:t>V</w:t>
      </w:r>
      <w:r w:rsidR="004D2A02">
        <w:rPr>
          <w:rStyle w:val="Input"/>
        </w:rPr>
        <w:t>=NodalValues</w:t>
      </w:r>
      <w:r w:rsidR="005777EE">
        <w:rPr>
          <w:rStyle w:val="Input"/>
        </w:rPr>
        <w:t>1</w:t>
      </w:r>
      <w:r w:rsidR="004D2A02">
        <w:rPr>
          <w:rStyle w:val="Input"/>
        </w:rPr>
        <w:t xml:space="preserve">(T,u); </w:t>
      </w:r>
      <w:bookmarkEnd w:id="1453"/>
    </w:p>
    <w:p w:rsidR="004D2A02" w:rsidRDefault="004D2A02">
      <w:bookmarkStart w:id="1454" w:name="INPUT_992"/>
      <w:r>
        <w:rPr>
          <w:rStyle w:val="Input"/>
        </w:rPr>
        <w:t>ShowPWLinFcn</w:t>
      </w:r>
      <w:r w:rsidR="00AB6C0F">
        <w:rPr>
          <w:rStyle w:val="Input"/>
        </w:rPr>
        <w:t>1</w:t>
      </w:r>
      <w:r>
        <w:rPr>
          <w:rStyle w:val="Input"/>
        </w:rPr>
        <w:t xml:space="preserve">(T,V-U) </w:t>
      </w:r>
      <w:bookmarkEnd w:id="1454"/>
    </w:p>
    <w:p w:rsidR="004D2A02" w:rsidRDefault="009B118F">
      <w:bookmarkStart w:id="1455" w:name="OUTPUT_992"/>
      <w:r>
        <w:rPr>
          <w:noProof/>
        </w:rPr>
        <w:drawing>
          <wp:inline distT="0" distB="0" distL="0" distR="0">
            <wp:extent cx="3657600" cy="3200400"/>
            <wp:effectExtent l="19050" t="0" r="0" b="0"/>
            <wp:docPr id="194" name="Picture 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5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455"/>
      <w:r w:rsidR="004D2A02">
        <w:t xml:space="preserve"> </w:t>
      </w:r>
    </w:p>
    <w:p w:rsidR="004D2A02" w:rsidRDefault="004D2A02"/>
    <w:p w:rsidR="004D2A02" w:rsidRDefault="004D2A02">
      <w:pPr>
        <w:rPr>
          <w:rStyle w:val="Input"/>
        </w:rPr>
      </w:pPr>
      <w:bookmarkStart w:id="1456" w:name="INPUT_993"/>
      <w:r>
        <w:rPr>
          <w:rStyle w:val="Input"/>
        </w:rPr>
        <w:t>T=RectangleMeshD</w:t>
      </w:r>
      <w:r w:rsidR="00AB6C0F">
        <w:rPr>
          <w:rStyle w:val="Input"/>
        </w:rPr>
        <w:t>1</w:t>
      </w:r>
      <w:r>
        <w:rPr>
          <w:rStyle w:val="Input"/>
        </w:rPr>
        <w:t xml:space="preserve">(16); </w:t>
      </w:r>
      <w:bookmarkEnd w:id="1456"/>
    </w:p>
    <w:p w:rsidR="004D2A02" w:rsidRDefault="004D2A02">
      <w:pPr>
        <w:rPr>
          <w:rStyle w:val="Input"/>
        </w:rPr>
      </w:pPr>
      <w:bookmarkStart w:id="1457" w:name="INPUT_994"/>
      <w:r>
        <w:rPr>
          <w:rStyle w:val="Input"/>
        </w:rPr>
        <w:t>K=Stiffness</w:t>
      </w:r>
      <w:r w:rsidR="00AB6C0F">
        <w:rPr>
          <w:rStyle w:val="Input"/>
        </w:rPr>
        <w:t>1</w:t>
      </w:r>
      <w:r>
        <w:rPr>
          <w:rStyle w:val="Input"/>
        </w:rPr>
        <w:t xml:space="preserve">(T,a); </w:t>
      </w:r>
      <w:bookmarkEnd w:id="1457"/>
    </w:p>
    <w:p w:rsidR="004D2A02" w:rsidRDefault="00AB6C0F">
      <w:pPr>
        <w:rPr>
          <w:rStyle w:val="Input"/>
        </w:rPr>
      </w:pPr>
      <w:bookmarkStart w:id="1458" w:name="INPUT_995"/>
      <w:r>
        <w:rPr>
          <w:rStyle w:val="Input"/>
        </w:rPr>
        <w:t>F=Load1</w:t>
      </w:r>
      <w:r w:rsidR="004D2A02">
        <w:rPr>
          <w:rStyle w:val="Input"/>
        </w:rPr>
        <w:t xml:space="preserve">(T,f); </w:t>
      </w:r>
      <w:bookmarkEnd w:id="1458"/>
    </w:p>
    <w:p w:rsidR="004D2A02" w:rsidRDefault="004D2A02">
      <w:pPr>
        <w:rPr>
          <w:rStyle w:val="Input"/>
        </w:rPr>
      </w:pPr>
      <w:bookmarkStart w:id="1459" w:name="INPUT_996"/>
      <w:r>
        <w:rPr>
          <w:rStyle w:val="Input"/>
        </w:rPr>
        <w:t xml:space="preserve">U=K\F; </w:t>
      </w:r>
      <w:bookmarkEnd w:id="1459"/>
    </w:p>
    <w:p w:rsidR="004D2A02" w:rsidRDefault="004D2A02">
      <w:pPr>
        <w:rPr>
          <w:rStyle w:val="Input"/>
        </w:rPr>
      </w:pPr>
      <w:bookmarkStart w:id="1460" w:name="INPUT_997"/>
      <w:r>
        <w:rPr>
          <w:rStyle w:val="Input"/>
        </w:rPr>
        <w:t>V=NodalValues</w:t>
      </w:r>
      <w:r w:rsidR="00AB6C0F">
        <w:rPr>
          <w:rStyle w:val="Input"/>
        </w:rPr>
        <w:t>1</w:t>
      </w:r>
      <w:r>
        <w:rPr>
          <w:rStyle w:val="Input"/>
        </w:rPr>
        <w:t xml:space="preserve">(T,u); </w:t>
      </w:r>
      <w:bookmarkEnd w:id="1460"/>
    </w:p>
    <w:p w:rsidR="004D2A02" w:rsidRDefault="004D2A02">
      <w:bookmarkStart w:id="1461" w:name="INPUT_998"/>
      <w:r>
        <w:rPr>
          <w:rStyle w:val="Input"/>
        </w:rPr>
        <w:t>ShowPWLinFcn</w:t>
      </w:r>
      <w:r w:rsidR="00AB6C0F">
        <w:rPr>
          <w:rStyle w:val="Input"/>
        </w:rPr>
        <w:t>1</w:t>
      </w:r>
      <w:r>
        <w:rPr>
          <w:rStyle w:val="Input"/>
        </w:rPr>
        <w:t xml:space="preserve">(T,V-U) </w:t>
      </w:r>
      <w:bookmarkEnd w:id="1461"/>
    </w:p>
    <w:p w:rsidR="004D2A02" w:rsidRDefault="009B118F">
      <w:bookmarkStart w:id="1462" w:name="OUTPUT_998"/>
      <w:r>
        <w:rPr>
          <w:noProof/>
        </w:rPr>
        <w:drawing>
          <wp:inline distT="0" distB="0" distL="0" distR="0">
            <wp:extent cx="3657600" cy="3200400"/>
            <wp:effectExtent l="19050" t="0" r="0" b="0"/>
            <wp:docPr id="195" name="Picture 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5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Start w:id="1463" w:name="INPUT_1060"/>
      <w:bookmarkEnd w:id="1462"/>
      <w:r w:rsidR="004D2A02">
        <w:t xml:space="preserve"> </w:t>
      </w:r>
      <w:bookmarkEnd w:id="1463"/>
    </w:p>
    <w:p w:rsidR="004D2A02" w:rsidRDefault="004D2A02" w:rsidP="005B00F6">
      <w:pPr>
        <w:pStyle w:val="Heading3"/>
      </w:pPr>
      <w:bookmarkStart w:id="1464" w:name="_Toc299541588"/>
      <w:r>
        <w:lastRenderedPageBreak/>
        <w:t>Using the code</w:t>
      </w:r>
      <w:bookmarkEnd w:id="1464"/>
    </w:p>
    <w:p w:rsidR="004D2A02" w:rsidRDefault="004D2A02"/>
    <w:p w:rsidR="004D2A02" w:rsidRDefault="004D2A02">
      <w:r>
        <w:rPr>
          <w:rStyle w:val="Input"/>
          <w:rFonts w:ascii="Times New Roman" w:hAnsi="Times New Roman"/>
          <w:b w:val="0"/>
          <w:color w:val="auto"/>
        </w:rPr>
        <w:t xml:space="preserve">My purpose for providing this code is so that you can see how finite element methods </w:t>
      </w:r>
      <w:r w:rsidR="007A7665">
        <w:rPr>
          <w:rStyle w:val="Input"/>
          <w:rFonts w:ascii="Times New Roman" w:hAnsi="Times New Roman"/>
          <w:b w:val="0"/>
          <w:color w:val="auto"/>
        </w:rPr>
        <w:t>can be</w:t>
      </w:r>
      <w:r>
        <w:rPr>
          <w:rStyle w:val="Input"/>
          <w:rFonts w:ascii="Times New Roman" w:hAnsi="Times New Roman"/>
          <w:b w:val="0"/>
          <w:color w:val="auto"/>
        </w:rPr>
        <w:t xml:space="preserve"> implemented in practice.  To really benefit from the code, you should extend its capabilities.  By writing some code yourself, you will learn how such programs are written.  Here are some projects you might undertake, more or less in order of difficulty:</w:t>
      </w:r>
    </w:p>
    <w:p w:rsidR="004D2A02" w:rsidRDefault="004D2A02"/>
    <w:p w:rsidR="004D2A02" w:rsidRDefault="004D2A02">
      <w:pPr>
        <w:numPr>
          <w:ilvl w:val="0"/>
          <w:numId w:val="8"/>
        </w:numPr>
      </w:pPr>
      <w:r>
        <w:t xml:space="preserve">Write a command called </w:t>
      </w:r>
      <w:r>
        <w:rPr>
          <w:b/>
          <w:bCs/>
        </w:rPr>
        <w:t>Mass</w:t>
      </w:r>
      <w:r w:rsidR="00CA7CE1">
        <w:rPr>
          <w:b/>
          <w:bCs/>
        </w:rPr>
        <w:t>1</w:t>
      </w:r>
      <w:r>
        <w:t xml:space="preserve"> that computes the mass matrix.  The calling sequence should be simply </w:t>
      </w:r>
      <w:r>
        <w:rPr>
          <w:b/>
          <w:bCs/>
        </w:rPr>
        <w:t>M=Mass</w:t>
      </w:r>
      <w:r w:rsidR="00CA7CE1">
        <w:rPr>
          <w:b/>
          <w:bCs/>
        </w:rPr>
        <w:t>1</w:t>
      </w:r>
      <w:r>
        <w:rPr>
          <w:b/>
          <w:bCs/>
        </w:rPr>
        <w:t>(T)</w:t>
      </w:r>
      <w:r>
        <w:rPr>
          <w:bCs/>
        </w:rPr>
        <w:t>,</w:t>
      </w:r>
      <w:r>
        <w:t xml:space="preserve"> where T is the triangulation.</w:t>
      </w:r>
    </w:p>
    <w:p w:rsidR="004D2A02" w:rsidRDefault="004D2A02">
      <w:pPr>
        <w:numPr>
          <w:ilvl w:val="0"/>
          <w:numId w:val="8"/>
        </w:numPr>
      </w:pPr>
      <w:r>
        <w:t xml:space="preserve">Choose some other geometric shapes and/or combinations of boundary conditions, and write some mesh generation routines analogous to </w:t>
      </w:r>
      <w:r>
        <w:rPr>
          <w:b/>
          <w:bCs/>
        </w:rPr>
        <w:t>RectangleMeshD</w:t>
      </w:r>
      <w:r w:rsidR="00CA7CE1">
        <w:rPr>
          <w:b/>
          <w:bCs/>
        </w:rPr>
        <w:t>1</w:t>
      </w:r>
      <w:r>
        <w:t>.</w:t>
      </w:r>
    </w:p>
    <w:p w:rsidR="004D2A02" w:rsidRDefault="004D2A02">
      <w:pPr>
        <w:numPr>
          <w:ilvl w:val="0"/>
          <w:numId w:val="8"/>
        </w:numPr>
      </w:pPr>
      <w:r>
        <w:t xml:space="preserve">Extend the code to handle inhomogeneous Dirichlet conditions.  Recall that such boundary conditions change the load vector, so the routine </w:t>
      </w:r>
      <w:r>
        <w:rPr>
          <w:b/>
          <w:bCs/>
        </w:rPr>
        <w:t>Load</w:t>
      </w:r>
      <w:r w:rsidR="00CA7CE1">
        <w:rPr>
          <w:b/>
          <w:bCs/>
        </w:rPr>
        <w:t>1</w:t>
      </w:r>
      <w:r>
        <w:t xml:space="preserve"> must be modified.</w:t>
      </w:r>
    </w:p>
    <w:p w:rsidR="004D2A02" w:rsidRDefault="004D2A02">
      <w:pPr>
        <w:numPr>
          <w:ilvl w:val="0"/>
          <w:numId w:val="8"/>
        </w:numPr>
      </w:pPr>
      <w:r>
        <w:t>Extend the code to handle inhomogeneous Neumann conditions.  Like inhomogeneous Dirichlet conditions, the load vector is affected</w:t>
      </w:r>
    </w:p>
    <w:p w:rsidR="004D2A02" w:rsidRDefault="004D2A02" w:rsidP="00CA7CE1">
      <w:pPr>
        <w:numPr>
          <w:ilvl w:val="0"/>
          <w:numId w:val="8"/>
        </w:numPr>
      </w:pPr>
      <w:r>
        <w:t>(</w:t>
      </w:r>
      <w:r w:rsidRPr="00CA7CE1">
        <w:rPr>
          <w:b/>
          <w:bCs/>
        </w:rPr>
        <w:t>Hard</w:t>
      </w:r>
      <w:r>
        <w:t>) Write a routine to refine a given mesh, according to the standard method suggested in Exercise 10.1.4 of the text</w:t>
      </w:r>
      <w:r w:rsidR="00CA7CE1">
        <w:t>.</w:t>
      </w:r>
    </w:p>
    <w:p w:rsidR="00CA7CE1" w:rsidRDefault="00CA7CE1" w:rsidP="00CA7CE1"/>
    <w:p w:rsidR="00CA7CE1" w:rsidRDefault="00CA7CE1" w:rsidP="00CA7CE1">
      <w:r>
        <w:t xml:space="preserve">As I mentioned above, the mesh data structure described in </w:t>
      </w:r>
      <w:r w:rsidRPr="00CA7CE1">
        <w:rPr>
          <w:b/>
        </w:rPr>
        <w:t>Mesh1.m</w:t>
      </w:r>
      <w:r>
        <w:t xml:space="preserve"> includes the information needed to solve exercises 3, 4, and 5.</w:t>
      </w:r>
    </w:p>
    <w:p w:rsidR="00CA7CE1" w:rsidRDefault="00CA7CE1" w:rsidP="00CA7CE1"/>
    <w:sectPr w:rsidR="00CA7CE1" w:rsidSect="00CF596D">
      <w:footerReference w:type="even" r:id="rId153"/>
      <w:footerReference w:type="default" r:id="rId154"/>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CDA" w:rsidRDefault="00E30CDA">
      <w:r>
        <w:separator/>
      </w:r>
    </w:p>
  </w:endnote>
  <w:endnote w:type="continuationSeparator" w:id="0">
    <w:p w:rsidR="00E30CDA" w:rsidRDefault="00E30C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4A5" w:rsidRDefault="00F554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554A5" w:rsidRDefault="00F554A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4A5" w:rsidRDefault="00F554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D0775">
      <w:rPr>
        <w:rStyle w:val="PageNumber"/>
        <w:noProof/>
      </w:rPr>
      <w:t>1</w:t>
    </w:r>
    <w:r>
      <w:rPr>
        <w:rStyle w:val="PageNumber"/>
      </w:rPr>
      <w:fldChar w:fldCharType="end"/>
    </w:r>
  </w:p>
  <w:p w:rsidR="00F554A5" w:rsidRDefault="00F554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CDA" w:rsidRDefault="00E30CDA">
      <w:r>
        <w:separator/>
      </w:r>
    </w:p>
  </w:footnote>
  <w:footnote w:type="continuationSeparator" w:id="0">
    <w:p w:rsidR="00E30CDA" w:rsidRDefault="00E30C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5F5C"/>
    <w:multiLevelType w:val="hybridMultilevel"/>
    <w:tmpl w:val="43D0D1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05403E"/>
    <w:multiLevelType w:val="singleLevel"/>
    <w:tmpl w:val="847876FA"/>
    <w:lvl w:ilvl="0">
      <w:start w:val="1"/>
      <w:numFmt w:val="decimal"/>
      <w:lvlText w:val="%1."/>
      <w:legacy w:legacy="1" w:legacySpace="0" w:legacyIndent="360"/>
      <w:lvlJc w:val="left"/>
      <w:pPr>
        <w:ind w:left="648" w:hanging="360"/>
      </w:pPr>
    </w:lvl>
  </w:abstractNum>
  <w:abstractNum w:abstractNumId="2">
    <w:nsid w:val="204F1F40"/>
    <w:multiLevelType w:val="multilevel"/>
    <w:tmpl w:val="42C4ED84"/>
    <w:lvl w:ilvl="0">
      <w:numFmt w:val="decimal"/>
      <w:lvlText w:val="%1"/>
      <w:lvlJc w:val="left"/>
      <w:pPr>
        <w:tabs>
          <w:tab w:val="num" w:pos="1755"/>
        </w:tabs>
        <w:ind w:left="1755" w:hanging="885"/>
      </w:pPr>
      <w:rPr>
        <w:rFonts w:hint="default"/>
      </w:rPr>
    </w:lvl>
    <w:lvl w:ilvl="1">
      <w:start w:val="2484"/>
      <w:numFmt w:val="decimal"/>
      <w:isLgl/>
      <w:lvlText w:val="%1.%2"/>
      <w:lvlJc w:val="left"/>
      <w:pPr>
        <w:tabs>
          <w:tab w:val="num" w:pos="1710"/>
        </w:tabs>
        <w:ind w:left="1710" w:hanging="840"/>
      </w:pPr>
      <w:rPr>
        <w:rFonts w:ascii="Courier New" w:hAnsi="Courier New" w:cs="Courier New" w:hint="default"/>
        <w:color w:val="0000FF"/>
      </w:rPr>
    </w:lvl>
    <w:lvl w:ilvl="2">
      <w:start w:val="1"/>
      <w:numFmt w:val="decimal"/>
      <w:isLgl/>
      <w:lvlText w:val="%1.%2.%3"/>
      <w:lvlJc w:val="left"/>
      <w:pPr>
        <w:tabs>
          <w:tab w:val="num" w:pos="1710"/>
        </w:tabs>
        <w:ind w:left="1710" w:hanging="840"/>
      </w:pPr>
      <w:rPr>
        <w:rFonts w:ascii="Courier New" w:hAnsi="Courier New" w:cs="Courier New" w:hint="default"/>
        <w:color w:val="0000FF"/>
      </w:rPr>
    </w:lvl>
    <w:lvl w:ilvl="3">
      <w:start w:val="1"/>
      <w:numFmt w:val="decimal"/>
      <w:isLgl/>
      <w:lvlText w:val="%1.%2.%3.%4"/>
      <w:lvlJc w:val="left"/>
      <w:pPr>
        <w:tabs>
          <w:tab w:val="num" w:pos="1710"/>
        </w:tabs>
        <w:ind w:left="1710" w:hanging="840"/>
      </w:pPr>
      <w:rPr>
        <w:rFonts w:ascii="Courier New" w:hAnsi="Courier New" w:cs="Courier New" w:hint="default"/>
        <w:color w:val="0000FF"/>
      </w:rPr>
    </w:lvl>
    <w:lvl w:ilvl="4">
      <w:start w:val="1"/>
      <w:numFmt w:val="decimal"/>
      <w:isLgl/>
      <w:lvlText w:val="%1.%2.%3.%4.%5"/>
      <w:lvlJc w:val="left"/>
      <w:pPr>
        <w:tabs>
          <w:tab w:val="num" w:pos="1710"/>
        </w:tabs>
        <w:ind w:left="1710" w:hanging="840"/>
      </w:pPr>
      <w:rPr>
        <w:rFonts w:ascii="Courier New" w:hAnsi="Courier New" w:cs="Courier New" w:hint="default"/>
        <w:color w:val="0000FF"/>
      </w:rPr>
    </w:lvl>
    <w:lvl w:ilvl="5">
      <w:start w:val="1"/>
      <w:numFmt w:val="decimal"/>
      <w:isLgl/>
      <w:lvlText w:val="%1.%2.%3.%4.%5.%6"/>
      <w:lvlJc w:val="left"/>
      <w:pPr>
        <w:tabs>
          <w:tab w:val="num" w:pos="1950"/>
        </w:tabs>
        <w:ind w:left="1950" w:hanging="1080"/>
      </w:pPr>
      <w:rPr>
        <w:rFonts w:ascii="Courier New" w:hAnsi="Courier New" w:cs="Courier New" w:hint="default"/>
        <w:color w:val="0000FF"/>
      </w:rPr>
    </w:lvl>
    <w:lvl w:ilvl="6">
      <w:start w:val="1"/>
      <w:numFmt w:val="decimal"/>
      <w:isLgl/>
      <w:lvlText w:val="%1.%2.%3.%4.%5.%6.%7"/>
      <w:lvlJc w:val="left"/>
      <w:pPr>
        <w:tabs>
          <w:tab w:val="num" w:pos="1950"/>
        </w:tabs>
        <w:ind w:left="1950" w:hanging="1080"/>
      </w:pPr>
      <w:rPr>
        <w:rFonts w:ascii="Courier New" w:hAnsi="Courier New" w:cs="Courier New" w:hint="default"/>
        <w:color w:val="0000FF"/>
      </w:rPr>
    </w:lvl>
    <w:lvl w:ilvl="7">
      <w:start w:val="1"/>
      <w:numFmt w:val="decimal"/>
      <w:isLgl/>
      <w:lvlText w:val="%1.%2.%3.%4.%5.%6.%7.%8"/>
      <w:lvlJc w:val="left"/>
      <w:pPr>
        <w:tabs>
          <w:tab w:val="num" w:pos="2310"/>
        </w:tabs>
        <w:ind w:left="2310" w:hanging="1440"/>
      </w:pPr>
      <w:rPr>
        <w:rFonts w:ascii="Courier New" w:hAnsi="Courier New" w:cs="Courier New" w:hint="default"/>
        <w:color w:val="0000FF"/>
      </w:rPr>
    </w:lvl>
    <w:lvl w:ilvl="8">
      <w:start w:val="1"/>
      <w:numFmt w:val="decimal"/>
      <w:isLgl/>
      <w:lvlText w:val="%1.%2.%3.%4.%5.%6.%7.%8.%9"/>
      <w:lvlJc w:val="left"/>
      <w:pPr>
        <w:tabs>
          <w:tab w:val="num" w:pos="2310"/>
        </w:tabs>
        <w:ind w:left="2310" w:hanging="1440"/>
      </w:pPr>
      <w:rPr>
        <w:rFonts w:ascii="Courier New" w:hAnsi="Courier New" w:cs="Courier New" w:hint="default"/>
        <w:color w:val="0000FF"/>
      </w:rPr>
    </w:lvl>
  </w:abstractNum>
  <w:abstractNum w:abstractNumId="3">
    <w:nsid w:val="24BC7446"/>
    <w:multiLevelType w:val="hybridMultilevel"/>
    <w:tmpl w:val="DA187B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95705C3"/>
    <w:multiLevelType w:val="hybridMultilevel"/>
    <w:tmpl w:val="990623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09C7055"/>
    <w:multiLevelType w:val="multilevel"/>
    <w:tmpl w:val="79B6D536"/>
    <w:lvl w:ilvl="0">
      <w:start w:val="2"/>
      <w:numFmt w:val="decimal"/>
      <w:lvlText w:val="%1"/>
      <w:lvlJc w:val="left"/>
      <w:pPr>
        <w:tabs>
          <w:tab w:val="num" w:pos="1320"/>
        </w:tabs>
        <w:ind w:left="1320" w:hanging="720"/>
      </w:pPr>
      <w:rPr>
        <w:rFonts w:ascii="Courier New" w:hAnsi="Courier New" w:cs="Courier New" w:hint="default"/>
        <w:color w:val="0000FF"/>
      </w:rPr>
    </w:lvl>
    <w:lvl w:ilvl="1">
      <w:start w:val="4500"/>
      <w:numFmt w:val="decimal"/>
      <w:isLgl/>
      <w:lvlText w:val="%1.%2"/>
      <w:lvlJc w:val="left"/>
      <w:pPr>
        <w:tabs>
          <w:tab w:val="num" w:pos="1800"/>
        </w:tabs>
        <w:ind w:left="1800" w:hanging="1200"/>
      </w:pPr>
      <w:rPr>
        <w:rFonts w:ascii="Courier New" w:hAnsi="Courier New" w:cs="Courier New" w:hint="default"/>
        <w:color w:val="0000FF"/>
      </w:rPr>
    </w:lvl>
    <w:lvl w:ilvl="2">
      <w:start w:val="1"/>
      <w:numFmt w:val="decimal"/>
      <w:isLgl/>
      <w:lvlText w:val="%1.%2.%3"/>
      <w:lvlJc w:val="left"/>
      <w:pPr>
        <w:tabs>
          <w:tab w:val="num" w:pos="1800"/>
        </w:tabs>
        <w:ind w:left="1800" w:hanging="1200"/>
      </w:pPr>
      <w:rPr>
        <w:rFonts w:ascii="Courier New" w:hAnsi="Courier New" w:cs="Courier New" w:hint="default"/>
        <w:color w:val="0000FF"/>
      </w:rPr>
    </w:lvl>
    <w:lvl w:ilvl="3">
      <w:start w:val="1"/>
      <w:numFmt w:val="decimal"/>
      <w:isLgl/>
      <w:lvlText w:val="%1.%2.%3.%4"/>
      <w:lvlJc w:val="left"/>
      <w:pPr>
        <w:tabs>
          <w:tab w:val="num" w:pos="1800"/>
        </w:tabs>
        <w:ind w:left="1800" w:hanging="1200"/>
      </w:pPr>
      <w:rPr>
        <w:rFonts w:ascii="Courier New" w:hAnsi="Courier New" w:cs="Courier New" w:hint="default"/>
        <w:color w:val="0000FF"/>
      </w:rPr>
    </w:lvl>
    <w:lvl w:ilvl="4">
      <w:start w:val="1"/>
      <w:numFmt w:val="decimal"/>
      <w:isLgl/>
      <w:lvlText w:val="%1.%2.%3.%4.%5"/>
      <w:lvlJc w:val="left"/>
      <w:pPr>
        <w:tabs>
          <w:tab w:val="num" w:pos="1800"/>
        </w:tabs>
        <w:ind w:left="1800" w:hanging="1200"/>
      </w:pPr>
      <w:rPr>
        <w:rFonts w:ascii="Courier New" w:hAnsi="Courier New" w:cs="Courier New" w:hint="default"/>
        <w:color w:val="0000FF"/>
      </w:rPr>
    </w:lvl>
    <w:lvl w:ilvl="5">
      <w:start w:val="1"/>
      <w:numFmt w:val="decimal"/>
      <w:isLgl/>
      <w:lvlText w:val="%1.%2.%3.%4.%5.%6"/>
      <w:lvlJc w:val="left"/>
      <w:pPr>
        <w:tabs>
          <w:tab w:val="num" w:pos="1800"/>
        </w:tabs>
        <w:ind w:left="1800" w:hanging="1200"/>
      </w:pPr>
      <w:rPr>
        <w:rFonts w:ascii="Courier New" w:hAnsi="Courier New" w:cs="Courier New" w:hint="default"/>
        <w:color w:val="0000FF"/>
      </w:rPr>
    </w:lvl>
    <w:lvl w:ilvl="6">
      <w:start w:val="1"/>
      <w:numFmt w:val="decimal"/>
      <w:isLgl/>
      <w:lvlText w:val="%1.%2.%3.%4.%5.%6.%7"/>
      <w:lvlJc w:val="left"/>
      <w:pPr>
        <w:tabs>
          <w:tab w:val="num" w:pos="1800"/>
        </w:tabs>
        <w:ind w:left="1800" w:hanging="1200"/>
      </w:pPr>
      <w:rPr>
        <w:rFonts w:ascii="Courier New" w:hAnsi="Courier New" w:cs="Courier New" w:hint="default"/>
        <w:color w:val="0000FF"/>
      </w:rPr>
    </w:lvl>
    <w:lvl w:ilvl="7">
      <w:start w:val="1"/>
      <w:numFmt w:val="decimal"/>
      <w:isLgl/>
      <w:lvlText w:val="%1.%2.%3.%4.%5.%6.%7.%8"/>
      <w:lvlJc w:val="left"/>
      <w:pPr>
        <w:tabs>
          <w:tab w:val="num" w:pos="2040"/>
        </w:tabs>
        <w:ind w:left="2040" w:hanging="1440"/>
      </w:pPr>
      <w:rPr>
        <w:rFonts w:ascii="Courier New" w:hAnsi="Courier New" w:cs="Courier New" w:hint="default"/>
        <w:color w:val="0000FF"/>
      </w:rPr>
    </w:lvl>
    <w:lvl w:ilvl="8">
      <w:start w:val="1"/>
      <w:numFmt w:val="decimal"/>
      <w:isLgl/>
      <w:lvlText w:val="%1.%2.%3.%4.%5.%6.%7.%8.%9"/>
      <w:lvlJc w:val="left"/>
      <w:pPr>
        <w:tabs>
          <w:tab w:val="num" w:pos="2040"/>
        </w:tabs>
        <w:ind w:left="2040" w:hanging="1440"/>
      </w:pPr>
      <w:rPr>
        <w:rFonts w:ascii="Courier New" w:hAnsi="Courier New" w:cs="Courier New" w:hint="default"/>
        <w:color w:val="0000FF"/>
      </w:rPr>
    </w:lvl>
  </w:abstractNum>
  <w:abstractNum w:abstractNumId="6">
    <w:nsid w:val="4E9A31D8"/>
    <w:multiLevelType w:val="hybridMultilevel"/>
    <w:tmpl w:val="CE063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1C4B7A"/>
    <w:multiLevelType w:val="hybridMultilevel"/>
    <w:tmpl w:val="B11859A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nsid w:val="61490808"/>
    <w:multiLevelType w:val="hybridMultilevel"/>
    <w:tmpl w:val="8E024E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3AD382D"/>
    <w:multiLevelType w:val="hybridMultilevel"/>
    <w:tmpl w:val="CE841656"/>
    <w:lvl w:ilvl="0" w:tplc="37AC4F8A">
      <w:start w:val="5"/>
      <w:numFmt w:val="decimal"/>
      <w:lvlText w:val="%1"/>
      <w:lvlJc w:val="left"/>
      <w:pPr>
        <w:tabs>
          <w:tab w:val="num" w:pos="1320"/>
        </w:tabs>
        <w:ind w:left="1320" w:hanging="720"/>
      </w:pPr>
      <w:rPr>
        <w:rFonts w:ascii="Courier New" w:hAnsi="Courier New" w:cs="Courier New" w:hint="default"/>
        <w:color w:val="0000FF"/>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0">
    <w:nsid w:val="7EF144D3"/>
    <w:multiLevelType w:val="hybridMultilevel"/>
    <w:tmpl w:val="CF5ED2D0"/>
    <w:lvl w:ilvl="0" w:tplc="0EEA773C">
      <w:start w:val="2"/>
      <w:numFmt w:val="decimal"/>
      <w:lvlText w:val="%1"/>
      <w:lvlJc w:val="left"/>
      <w:pPr>
        <w:tabs>
          <w:tab w:val="num" w:pos="1320"/>
        </w:tabs>
        <w:ind w:left="1320" w:hanging="720"/>
      </w:pPr>
      <w:rPr>
        <w:rFonts w:ascii="Courier New" w:hAnsi="Courier New" w:cs="Courier New" w:hint="default"/>
        <w:color w:val="0000FF"/>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num w:numId="1">
    <w:abstractNumId w:val="1"/>
  </w:num>
  <w:num w:numId="2">
    <w:abstractNumId w:val="4"/>
  </w:num>
  <w:num w:numId="3">
    <w:abstractNumId w:val="9"/>
  </w:num>
  <w:num w:numId="4">
    <w:abstractNumId w:val="5"/>
  </w:num>
  <w:num w:numId="5">
    <w:abstractNumId w:val="0"/>
  </w:num>
  <w:num w:numId="6">
    <w:abstractNumId w:val="8"/>
  </w:num>
  <w:num w:numId="7">
    <w:abstractNumId w:val="2"/>
  </w:num>
  <w:num w:numId="8">
    <w:abstractNumId w:val="3"/>
  </w:num>
  <w:num w:numId="9">
    <w:abstractNumId w:val="10"/>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intFractionalCharacterWidth/>
  <w:hideSpellingErrors/>
  <w:activeWritingStyle w:appName="MSWord" w:lang="en-US" w:vendorID="64" w:dllVersion="131077" w:nlCheck="1" w:checkStyle="1"/>
  <w:activeWritingStyle w:appName="MSWord" w:lang="en-US" w:vendorID="64" w:dllVersion="131078" w:nlCheck="1" w:checkStyle="1"/>
  <w:attachedTemplate r:id="rId1"/>
  <w:stylePaneFormatFilter w:val="5025"/>
  <w:defaultTabStop w:val="288"/>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docVars>
    <w:docVar w:name="AskedForShutdown" w:val="yes"/>
    <w:docVar w:name="InputCellCount" w:val="1236"/>
    <w:docVar w:name="MATLABFig16Color" w:val="NO"/>
    <w:docVar w:name="MATLABFigEmbed" w:val="YES"/>
    <w:docVar w:name="MATLABFigHeight" w:val="3.5"/>
    <w:docVar w:name="MATLABFigUnits" w:val="Inches"/>
    <w:docVar w:name="MATLABFigWidth" w:val="4"/>
    <w:docVar w:name="MATLABFmt" w:val="Short"/>
    <w:docVar w:name="MATLABFmtStyle" w:val="Compact"/>
    <w:docVar w:name="MATLABStopOnError" w:val="NO"/>
    <w:docVar w:name="ShowCellMarkers" w:val="1"/>
    <w:docVar w:name="ShowRecalcMarkers" w:val="1"/>
  </w:docVars>
  <w:rsids>
    <w:rsidRoot w:val="00EC430E"/>
    <w:rsid w:val="00000C87"/>
    <w:rsid w:val="000154F8"/>
    <w:rsid w:val="00015FB2"/>
    <w:rsid w:val="00023F76"/>
    <w:rsid w:val="000547AC"/>
    <w:rsid w:val="0006380C"/>
    <w:rsid w:val="0008226C"/>
    <w:rsid w:val="00083242"/>
    <w:rsid w:val="00087F96"/>
    <w:rsid w:val="000C56DD"/>
    <w:rsid w:val="000C7324"/>
    <w:rsid w:val="000F3EDD"/>
    <w:rsid w:val="000F4D89"/>
    <w:rsid w:val="000F55A4"/>
    <w:rsid w:val="000F5A89"/>
    <w:rsid w:val="000F5E6A"/>
    <w:rsid w:val="001030DF"/>
    <w:rsid w:val="001035B5"/>
    <w:rsid w:val="0014009E"/>
    <w:rsid w:val="00183A0C"/>
    <w:rsid w:val="00183EAE"/>
    <w:rsid w:val="00195F66"/>
    <w:rsid w:val="001A27B9"/>
    <w:rsid w:val="001A4F01"/>
    <w:rsid w:val="001C782E"/>
    <w:rsid w:val="001F56AE"/>
    <w:rsid w:val="001F5B25"/>
    <w:rsid w:val="00201CB3"/>
    <w:rsid w:val="00204EF0"/>
    <w:rsid w:val="0021463B"/>
    <w:rsid w:val="002167C5"/>
    <w:rsid w:val="00217E29"/>
    <w:rsid w:val="00231F37"/>
    <w:rsid w:val="002367DC"/>
    <w:rsid w:val="0024219A"/>
    <w:rsid w:val="00254FE1"/>
    <w:rsid w:val="00262C55"/>
    <w:rsid w:val="00281781"/>
    <w:rsid w:val="00294351"/>
    <w:rsid w:val="002A5DB0"/>
    <w:rsid w:val="002B0B84"/>
    <w:rsid w:val="002B16D1"/>
    <w:rsid w:val="002D5119"/>
    <w:rsid w:val="002E03AC"/>
    <w:rsid w:val="002E4EF9"/>
    <w:rsid w:val="002F01EB"/>
    <w:rsid w:val="002F0D50"/>
    <w:rsid w:val="00305848"/>
    <w:rsid w:val="00307AD4"/>
    <w:rsid w:val="00312B01"/>
    <w:rsid w:val="003135E0"/>
    <w:rsid w:val="00316766"/>
    <w:rsid w:val="003218CF"/>
    <w:rsid w:val="00327B60"/>
    <w:rsid w:val="0033548F"/>
    <w:rsid w:val="00347365"/>
    <w:rsid w:val="003512CB"/>
    <w:rsid w:val="003540CF"/>
    <w:rsid w:val="00360C9C"/>
    <w:rsid w:val="003730FD"/>
    <w:rsid w:val="003743DF"/>
    <w:rsid w:val="00380E89"/>
    <w:rsid w:val="00382CD2"/>
    <w:rsid w:val="003B1CB2"/>
    <w:rsid w:val="003B5FC4"/>
    <w:rsid w:val="003D1A0C"/>
    <w:rsid w:val="003D2B86"/>
    <w:rsid w:val="003D68E5"/>
    <w:rsid w:val="003E459C"/>
    <w:rsid w:val="003E7448"/>
    <w:rsid w:val="003F2616"/>
    <w:rsid w:val="004169F5"/>
    <w:rsid w:val="00420AE0"/>
    <w:rsid w:val="004353A4"/>
    <w:rsid w:val="00435B7C"/>
    <w:rsid w:val="0045377C"/>
    <w:rsid w:val="00457B50"/>
    <w:rsid w:val="00474C6A"/>
    <w:rsid w:val="00482DB4"/>
    <w:rsid w:val="00484B0D"/>
    <w:rsid w:val="004953D5"/>
    <w:rsid w:val="004A57AF"/>
    <w:rsid w:val="004A715C"/>
    <w:rsid w:val="004C50BE"/>
    <w:rsid w:val="004C7F63"/>
    <w:rsid w:val="004D2A02"/>
    <w:rsid w:val="004E16BB"/>
    <w:rsid w:val="004F1EA9"/>
    <w:rsid w:val="004F28C4"/>
    <w:rsid w:val="004F756F"/>
    <w:rsid w:val="00503B3F"/>
    <w:rsid w:val="00504476"/>
    <w:rsid w:val="005065F7"/>
    <w:rsid w:val="005129A3"/>
    <w:rsid w:val="0052218F"/>
    <w:rsid w:val="005318A7"/>
    <w:rsid w:val="00554275"/>
    <w:rsid w:val="0055429B"/>
    <w:rsid w:val="00555181"/>
    <w:rsid w:val="00556283"/>
    <w:rsid w:val="005565F7"/>
    <w:rsid w:val="00561C88"/>
    <w:rsid w:val="005777EE"/>
    <w:rsid w:val="005860E4"/>
    <w:rsid w:val="0059006E"/>
    <w:rsid w:val="005B00F6"/>
    <w:rsid w:val="005B564A"/>
    <w:rsid w:val="005D245E"/>
    <w:rsid w:val="00600B98"/>
    <w:rsid w:val="006035B8"/>
    <w:rsid w:val="00605025"/>
    <w:rsid w:val="0060642E"/>
    <w:rsid w:val="00607FEA"/>
    <w:rsid w:val="0061188C"/>
    <w:rsid w:val="00632841"/>
    <w:rsid w:val="00636AA4"/>
    <w:rsid w:val="006437DD"/>
    <w:rsid w:val="006515A8"/>
    <w:rsid w:val="00653456"/>
    <w:rsid w:val="00670AE6"/>
    <w:rsid w:val="00675069"/>
    <w:rsid w:val="006A1A41"/>
    <w:rsid w:val="006A3719"/>
    <w:rsid w:val="006B72D9"/>
    <w:rsid w:val="006D377D"/>
    <w:rsid w:val="006D4CB8"/>
    <w:rsid w:val="006E2E39"/>
    <w:rsid w:val="006E3296"/>
    <w:rsid w:val="006E5487"/>
    <w:rsid w:val="006E5E1F"/>
    <w:rsid w:val="006E6257"/>
    <w:rsid w:val="006F074F"/>
    <w:rsid w:val="00703A79"/>
    <w:rsid w:val="00705F8E"/>
    <w:rsid w:val="00744F68"/>
    <w:rsid w:val="00747E23"/>
    <w:rsid w:val="007741C9"/>
    <w:rsid w:val="00776AFE"/>
    <w:rsid w:val="00780157"/>
    <w:rsid w:val="007847FE"/>
    <w:rsid w:val="0078585C"/>
    <w:rsid w:val="00787E52"/>
    <w:rsid w:val="00791CDC"/>
    <w:rsid w:val="007A0162"/>
    <w:rsid w:val="007A0C9E"/>
    <w:rsid w:val="007A7665"/>
    <w:rsid w:val="007B28E3"/>
    <w:rsid w:val="007B7643"/>
    <w:rsid w:val="007C3598"/>
    <w:rsid w:val="007D22FC"/>
    <w:rsid w:val="007E4D33"/>
    <w:rsid w:val="0080060F"/>
    <w:rsid w:val="008045ED"/>
    <w:rsid w:val="00833F28"/>
    <w:rsid w:val="00835D88"/>
    <w:rsid w:val="00855E0F"/>
    <w:rsid w:val="00875C5D"/>
    <w:rsid w:val="0087619B"/>
    <w:rsid w:val="00892504"/>
    <w:rsid w:val="00892D82"/>
    <w:rsid w:val="00895727"/>
    <w:rsid w:val="008A793D"/>
    <w:rsid w:val="008B0CF1"/>
    <w:rsid w:val="008D6C92"/>
    <w:rsid w:val="008D7C47"/>
    <w:rsid w:val="008E63AF"/>
    <w:rsid w:val="008F0099"/>
    <w:rsid w:val="009055A7"/>
    <w:rsid w:val="0090622D"/>
    <w:rsid w:val="009223BE"/>
    <w:rsid w:val="0092300B"/>
    <w:rsid w:val="00924BEB"/>
    <w:rsid w:val="0094521C"/>
    <w:rsid w:val="009502B8"/>
    <w:rsid w:val="00965253"/>
    <w:rsid w:val="0096559D"/>
    <w:rsid w:val="0096559F"/>
    <w:rsid w:val="00971816"/>
    <w:rsid w:val="00971EE0"/>
    <w:rsid w:val="009738CF"/>
    <w:rsid w:val="00974AC6"/>
    <w:rsid w:val="0098581E"/>
    <w:rsid w:val="009A29A6"/>
    <w:rsid w:val="009A3A3E"/>
    <w:rsid w:val="009B118F"/>
    <w:rsid w:val="009B3777"/>
    <w:rsid w:val="009C1305"/>
    <w:rsid w:val="009E3A4B"/>
    <w:rsid w:val="009F2D27"/>
    <w:rsid w:val="00A07725"/>
    <w:rsid w:val="00A14CBC"/>
    <w:rsid w:val="00A14EE3"/>
    <w:rsid w:val="00A21B03"/>
    <w:rsid w:val="00A23ECD"/>
    <w:rsid w:val="00A322F6"/>
    <w:rsid w:val="00A33103"/>
    <w:rsid w:val="00A42DCD"/>
    <w:rsid w:val="00A431F7"/>
    <w:rsid w:val="00A60F64"/>
    <w:rsid w:val="00A677AA"/>
    <w:rsid w:val="00A84C37"/>
    <w:rsid w:val="00A9487C"/>
    <w:rsid w:val="00AB0FF8"/>
    <w:rsid w:val="00AB57C9"/>
    <w:rsid w:val="00AB5E84"/>
    <w:rsid w:val="00AB6C0F"/>
    <w:rsid w:val="00AC40C9"/>
    <w:rsid w:val="00AD77C1"/>
    <w:rsid w:val="00AE0085"/>
    <w:rsid w:val="00AF44ED"/>
    <w:rsid w:val="00AF72FD"/>
    <w:rsid w:val="00B056A2"/>
    <w:rsid w:val="00B06483"/>
    <w:rsid w:val="00B11AFB"/>
    <w:rsid w:val="00B1242F"/>
    <w:rsid w:val="00B20837"/>
    <w:rsid w:val="00B21223"/>
    <w:rsid w:val="00B260D5"/>
    <w:rsid w:val="00B26DB3"/>
    <w:rsid w:val="00B32AFD"/>
    <w:rsid w:val="00B44EA5"/>
    <w:rsid w:val="00B46DB8"/>
    <w:rsid w:val="00B50175"/>
    <w:rsid w:val="00B60268"/>
    <w:rsid w:val="00B71F92"/>
    <w:rsid w:val="00B758C6"/>
    <w:rsid w:val="00B76B95"/>
    <w:rsid w:val="00B8165D"/>
    <w:rsid w:val="00B8359E"/>
    <w:rsid w:val="00B845A9"/>
    <w:rsid w:val="00B846E9"/>
    <w:rsid w:val="00B8668E"/>
    <w:rsid w:val="00B93925"/>
    <w:rsid w:val="00B954A6"/>
    <w:rsid w:val="00BA3B78"/>
    <w:rsid w:val="00BB36A0"/>
    <w:rsid w:val="00C03047"/>
    <w:rsid w:val="00C05EE1"/>
    <w:rsid w:val="00C10E77"/>
    <w:rsid w:val="00C23040"/>
    <w:rsid w:val="00C27B68"/>
    <w:rsid w:val="00C3515A"/>
    <w:rsid w:val="00C5367C"/>
    <w:rsid w:val="00C555BD"/>
    <w:rsid w:val="00C562C4"/>
    <w:rsid w:val="00C61DBF"/>
    <w:rsid w:val="00C629BE"/>
    <w:rsid w:val="00C7392C"/>
    <w:rsid w:val="00C81BD4"/>
    <w:rsid w:val="00CA7CE1"/>
    <w:rsid w:val="00CB36A2"/>
    <w:rsid w:val="00CB4A42"/>
    <w:rsid w:val="00CB5CEA"/>
    <w:rsid w:val="00CB63C2"/>
    <w:rsid w:val="00CB79B8"/>
    <w:rsid w:val="00CC5A87"/>
    <w:rsid w:val="00CC7F65"/>
    <w:rsid w:val="00CD6A5D"/>
    <w:rsid w:val="00CF2C20"/>
    <w:rsid w:val="00CF596D"/>
    <w:rsid w:val="00D10297"/>
    <w:rsid w:val="00D112E9"/>
    <w:rsid w:val="00D21116"/>
    <w:rsid w:val="00D36D7E"/>
    <w:rsid w:val="00D41847"/>
    <w:rsid w:val="00D47585"/>
    <w:rsid w:val="00D608A6"/>
    <w:rsid w:val="00D65349"/>
    <w:rsid w:val="00D71D1A"/>
    <w:rsid w:val="00D7325C"/>
    <w:rsid w:val="00D8434B"/>
    <w:rsid w:val="00D911BB"/>
    <w:rsid w:val="00D927C7"/>
    <w:rsid w:val="00D94098"/>
    <w:rsid w:val="00DA0FEE"/>
    <w:rsid w:val="00DA2718"/>
    <w:rsid w:val="00DD0775"/>
    <w:rsid w:val="00DE648E"/>
    <w:rsid w:val="00DF50CA"/>
    <w:rsid w:val="00DF6780"/>
    <w:rsid w:val="00E10C37"/>
    <w:rsid w:val="00E15C7A"/>
    <w:rsid w:val="00E20ABA"/>
    <w:rsid w:val="00E22C6E"/>
    <w:rsid w:val="00E30CDA"/>
    <w:rsid w:val="00E343F4"/>
    <w:rsid w:val="00E50D26"/>
    <w:rsid w:val="00E73EE9"/>
    <w:rsid w:val="00E74797"/>
    <w:rsid w:val="00E778CB"/>
    <w:rsid w:val="00E936B7"/>
    <w:rsid w:val="00E9724C"/>
    <w:rsid w:val="00EA17D5"/>
    <w:rsid w:val="00EC0FA8"/>
    <w:rsid w:val="00EC430E"/>
    <w:rsid w:val="00ED0934"/>
    <w:rsid w:val="00EE0E48"/>
    <w:rsid w:val="00EE5EE5"/>
    <w:rsid w:val="00EE6BB7"/>
    <w:rsid w:val="00F04BB2"/>
    <w:rsid w:val="00F12B0D"/>
    <w:rsid w:val="00F2413B"/>
    <w:rsid w:val="00F40EE8"/>
    <w:rsid w:val="00F554A5"/>
    <w:rsid w:val="00F66D4D"/>
    <w:rsid w:val="00F71CE3"/>
    <w:rsid w:val="00F75589"/>
    <w:rsid w:val="00F762E0"/>
    <w:rsid w:val="00F9348A"/>
    <w:rsid w:val="00FA23DD"/>
    <w:rsid w:val="00FA3FB5"/>
    <w:rsid w:val="00FC17F2"/>
    <w:rsid w:val="00FC5BF3"/>
    <w:rsid w:val="00FC737F"/>
    <w:rsid w:val="00FD0E5D"/>
    <w:rsid w:val="00FD2B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96D"/>
    <w:pPr>
      <w:autoSpaceDE w:val="0"/>
      <w:autoSpaceDN w:val="0"/>
    </w:pPr>
    <w:rPr>
      <w:rFonts w:cs="Courier New" w:ascii="Arial" w:hAnsi="Arial"/>
      <w:sz w:val="16"/>
    </w:rPr>
  </w:style>
  <w:style w:type="paragraph" w:styleId="Heading1">
    <w:name w:val="heading 1"/>
    <w:basedOn w:val="Normal"/>
    <w:qFormat/>
    <w:rsid w:val="00CF596D"/>
    <w:pPr>
      <w:outlineLvl w:val="0"/>
    </w:pPr>
    <w:rPr>
      <w:rFonts w:ascii="Arial" w:hAnsi="Arial" w:cs="Arial"/>
      <w:sz w:val="24"/>
      <w:szCs w:val="24"/>
    </w:rPr>
  </w:style>
  <w:style w:type="paragraph" w:styleId="Heading2">
    <w:name w:val="heading 2"/>
    <w:basedOn w:val="Normal"/>
    <w:next w:val="Normal"/>
    <w:qFormat/>
    <w:rsid w:val="00CF596D"/>
    <w:pPr>
      <w:spacing w:before="120"/>
      <w:outlineLvl w:val="1"/>
    </w:pPr>
    <w:rPr>
      <w:rFonts w:ascii="Arial" w:hAnsi="Arial" w:cs="Arial"/>
      <w:b/>
      <w:bCs/>
      <w:sz w:val="24"/>
      <w:szCs w:val="24"/>
    </w:rPr>
  </w:style>
  <w:style w:type="paragraph" w:styleId="Heading3">
    <w:name w:val="heading 3"/>
    <w:basedOn w:val="Normal"/>
    <w:next w:val="Normal"/>
    <w:link w:val="Heading3Char"/>
    <w:uiPriority w:val="9"/>
    <w:unhideWhenUsed/>
    <w:qFormat/>
    <w:rsid w:val="00CB79B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40C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Graph">
    <w:name w:val="NoGraph"/>
    <w:basedOn w:val="DefaultParagraphFont"/>
    <w:rsid w:val="00CF596D"/>
    <w:rPr>
      <w:color w:val="808080"/>
    </w:rPr>
  </w:style>
  <w:style w:type="character" w:customStyle="1" w:styleId="Input">
    <w:name w:val="Input"/>
    <w:basedOn w:val="DefaultParagraphFont"/>
    <w:rsid w:val="00CF596D"/>
    <w:rPr>
      <w:rFonts w:ascii="Courier New" w:hAnsi="Courier New" w:cs="Courier New"/>
      <w:b/>
      <w:bCs/>
      <w:color w:val="008000"/>
      <w:sz w:val="20"/>
      <w:szCs w:val="20"/>
    </w:rPr>
  </w:style>
  <w:style w:type="character" w:customStyle="1" w:styleId="Output">
    <w:name w:val="Output"/>
    <w:basedOn w:val="DefaultParagraphFont"/>
    <w:rsid w:val="00CF596D"/>
    <w:rPr>
      <w:rFonts w:ascii="Courier New" w:hAnsi="Courier New" w:cs="Courier New"/>
      <w:color w:val="0000FF"/>
      <w:sz w:val="20"/>
      <w:szCs w:val="20"/>
    </w:rPr>
  </w:style>
  <w:style w:type="character" w:customStyle="1" w:styleId="Error">
    <w:name w:val="Error"/>
    <w:basedOn w:val="DefaultParagraphFont"/>
    <w:rsid w:val="00CF596D"/>
    <w:rPr>
      <w:rFonts w:ascii="Courier New" w:hAnsi="Courier New" w:cs="Courier New"/>
      <w:b/>
      <w:bCs/>
      <w:color w:val="FF0000"/>
      <w:sz w:val="20"/>
      <w:szCs w:val="20"/>
    </w:rPr>
  </w:style>
  <w:style w:type="character" w:customStyle="1" w:styleId="AutoInit">
    <w:name w:val="AutoInit"/>
    <w:basedOn w:val="DefaultParagraphFont"/>
    <w:rsid w:val="00CF596D"/>
    <w:rPr>
      <w:rFonts w:ascii="Courier New" w:hAnsi="Courier New" w:cs="Courier New"/>
      <w:b/>
      <w:bCs/>
      <w:color w:val="000080"/>
      <w:sz w:val="20"/>
      <w:szCs w:val="20"/>
    </w:rPr>
  </w:style>
  <w:style w:type="character" w:customStyle="1" w:styleId="Calc">
    <w:name w:val="Calc"/>
    <w:basedOn w:val="DefaultParagraphFont"/>
    <w:rsid w:val="00CF596D"/>
    <w:rPr>
      <w:rFonts w:ascii="Times New Roman" w:hAnsi="Times New Roman" w:cs="Times New Roman"/>
      <w:vanish/>
      <w:color w:val="808080"/>
      <w:sz w:val="20"/>
      <w:szCs w:val="20"/>
    </w:rPr>
  </w:style>
  <w:style w:type="paragraph" w:styleId="BodyText">
    <w:name w:val="Body Text"/>
    <w:basedOn w:val="Normal"/>
    <w:semiHidden/>
    <w:rsid w:val="00CF596D"/>
    <w:pPr>
      <w:jc w:val="center"/>
    </w:pPr>
    <w:rPr>
      <w:b/>
      <w:bCs/>
      <w:i/>
      <w:iCs/>
      <w:sz w:val="32"/>
      <w:szCs w:val="32"/>
    </w:rPr>
  </w:style>
  <w:style w:type="paragraph" w:styleId="Title">
    <w:name w:val="Title"/>
    <w:basedOn w:val="Normal"/>
    <w:qFormat/>
    <w:rsid w:val="00CF596D"/>
    <w:pPr>
      <w:spacing w:before="240" w:after="60"/>
      <w:jc w:val="center"/>
      <w:outlineLvl w:val="0"/>
    </w:pPr>
    <w:rPr>
      <w:rFonts w:ascii="Arial" w:hAnsi="Arial" w:cs="Arial"/>
      <w:b/>
      <w:bCs/>
      <w:kern w:val="28"/>
      <w:sz w:val="32"/>
      <w:szCs w:val="32"/>
    </w:rPr>
  </w:style>
  <w:style w:type="paragraph" w:styleId="Subtitle">
    <w:name w:val="Subtitle"/>
    <w:basedOn w:val="Normal"/>
    <w:qFormat/>
    <w:rsid w:val="00CF596D"/>
    <w:pPr>
      <w:spacing w:after="60"/>
      <w:jc w:val="center"/>
      <w:outlineLvl w:val="1"/>
    </w:pPr>
    <w:rPr>
      <w:rFonts w:ascii="Arial" w:hAnsi="Arial" w:cs="Arial"/>
      <w:sz w:val="24"/>
      <w:szCs w:val="24"/>
    </w:rPr>
  </w:style>
  <w:style w:type="paragraph" w:styleId="TOC1">
    <w:name w:val="toc 1"/>
    <w:basedOn w:val="Normal"/>
    <w:next w:val="Normal"/>
    <w:autoRedefine/>
    <w:uiPriority w:val="39"/>
    <w:rsid w:val="00CF596D"/>
    <w:rPr>
      <w:b/>
      <w:bCs/>
    </w:rPr>
  </w:style>
  <w:style w:type="paragraph" w:styleId="TOC2">
    <w:name w:val="toc 2"/>
    <w:basedOn w:val="Normal"/>
    <w:next w:val="Normal"/>
    <w:autoRedefine/>
    <w:uiPriority w:val="39"/>
    <w:rsid w:val="00CF596D"/>
    <w:pPr>
      <w:ind w:left="200"/>
    </w:pPr>
  </w:style>
  <w:style w:type="paragraph" w:styleId="TOC3">
    <w:name w:val="toc 3"/>
    <w:basedOn w:val="Normal"/>
    <w:next w:val="Normal"/>
    <w:autoRedefine/>
    <w:uiPriority w:val="39"/>
    <w:rsid w:val="00CF596D"/>
    <w:pPr>
      <w:ind w:left="400"/>
    </w:pPr>
  </w:style>
  <w:style w:type="paragraph" w:styleId="TOC4">
    <w:name w:val="toc 4"/>
    <w:basedOn w:val="Normal"/>
    <w:next w:val="Normal"/>
    <w:autoRedefine/>
    <w:semiHidden/>
    <w:rsid w:val="00CF596D"/>
    <w:pPr>
      <w:ind w:left="600"/>
    </w:pPr>
  </w:style>
  <w:style w:type="paragraph" w:styleId="TOC5">
    <w:name w:val="toc 5"/>
    <w:basedOn w:val="Normal"/>
    <w:next w:val="Normal"/>
    <w:autoRedefine/>
    <w:semiHidden/>
    <w:rsid w:val="00CF596D"/>
    <w:pPr>
      <w:ind w:left="800"/>
    </w:pPr>
  </w:style>
  <w:style w:type="paragraph" w:styleId="TOC6">
    <w:name w:val="toc 6"/>
    <w:basedOn w:val="Normal"/>
    <w:next w:val="Normal"/>
    <w:autoRedefine/>
    <w:semiHidden/>
    <w:rsid w:val="00CF596D"/>
    <w:pPr>
      <w:ind w:left="1000"/>
    </w:pPr>
  </w:style>
  <w:style w:type="paragraph" w:styleId="TOC7">
    <w:name w:val="toc 7"/>
    <w:basedOn w:val="Normal"/>
    <w:next w:val="Normal"/>
    <w:autoRedefine/>
    <w:semiHidden/>
    <w:rsid w:val="00CF596D"/>
    <w:pPr>
      <w:ind w:left="1200"/>
    </w:pPr>
  </w:style>
  <w:style w:type="paragraph" w:styleId="TOC8">
    <w:name w:val="toc 8"/>
    <w:basedOn w:val="Normal"/>
    <w:next w:val="Normal"/>
    <w:autoRedefine/>
    <w:semiHidden/>
    <w:rsid w:val="00CF596D"/>
    <w:pPr>
      <w:ind w:left="1400"/>
    </w:pPr>
  </w:style>
  <w:style w:type="paragraph" w:styleId="TOC9">
    <w:name w:val="toc 9"/>
    <w:basedOn w:val="Normal"/>
    <w:next w:val="Normal"/>
    <w:autoRedefine/>
    <w:semiHidden/>
    <w:rsid w:val="00CF596D"/>
    <w:pPr>
      <w:ind w:left="1600"/>
    </w:pPr>
  </w:style>
  <w:style w:type="character" w:styleId="Hyperlink">
    <w:name w:val="Hyperlink"/>
    <w:basedOn w:val="DefaultParagraphFont"/>
    <w:uiPriority w:val="99"/>
    <w:rsid w:val="00CF596D"/>
    <w:rPr>
      <w:color w:val="0000FF"/>
      <w:u w:val="single"/>
    </w:rPr>
  </w:style>
  <w:style w:type="paragraph" w:styleId="Footer">
    <w:name w:val="footer"/>
    <w:basedOn w:val="Normal"/>
    <w:semiHidden/>
    <w:rsid w:val="00CF596D"/>
    <w:pPr>
      <w:tabs>
        <w:tab w:val="center" w:pos="4320"/>
        <w:tab w:val="right" w:pos="8640"/>
      </w:tabs>
    </w:pPr>
  </w:style>
  <w:style w:type="paragraph" w:styleId="PlainText">
    <w:name w:val="Plain Text"/>
    <w:basedOn w:val="Normal"/>
    <w:semiHidden/>
    <w:rsid w:val="00CF596D"/>
    <w:rPr>
      <w:rFonts w:ascii="Courier New" w:hAnsi="Courier New"/>
    </w:rPr>
  </w:style>
  <w:style w:type="character" w:styleId="PageNumber">
    <w:name w:val="page number"/>
    <w:basedOn w:val="DefaultParagraphFont"/>
    <w:semiHidden/>
    <w:rsid w:val="00CF596D"/>
  </w:style>
  <w:style w:type="paragraph" w:styleId="BalloonText">
    <w:name w:val="Balloon Text"/>
    <w:basedOn w:val="Normal"/>
    <w:link w:val="BalloonTextChar"/>
    <w:uiPriority w:val="99"/>
    <w:semiHidden/>
    <w:unhideWhenUsed/>
    <w:rsid w:val="00B8668E"/>
    <w:rPr>
      <w:rFonts w:ascii="Tahoma" w:hAnsi="Tahoma" w:cs="Tahoma"/>
      <w:sz w:val="16"/>
      <w:szCs w:val="16"/>
    </w:rPr>
  </w:style>
  <w:style w:type="character" w:customStyle="1" w:styleId="BalloonTextChar">
    <w:name w:val="Balloon Text Char"/>
    <w:basedOn w:val="DefaultParagraphFont"/>
    <w:link w:val="BalloonText"/>
    <w:uiPriority w:val="99"/>
    <w:semiHidden/>
    <w:rsid w:val="00B8668E"/>
    <w:rPr>
      <w:rFonts w:ascii="Tahoma" w:hAnsi="Tahoma" w:cs="Tahoma"/>
      <w:sz w:val="16"/>
      <w:szCs w:val="16"/>
    </w:rPr>
  </w:style>
  <w:style w:type="character" w:customStyle="1" w:styleId="Heading3Char">
    <w:name w:val="Heading 3 Char"/>
    <w:basedOn w:val="DefaultParagraphFont"/>
    <w:link w:val="Heading3"/>
    <w:uiPriority w:val="9"/>
    <w:rsid w:val="00CB79B8"/>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B79B8"/>
    <w:rPr>
      <w:color w:val="808080"/>
    </w:rPr>
  </w:style>
  <w:style w:type="character" w:customStyle="1" w:styleId="Heading4Char">
    <w:name w:val="Heading 4 Char"/>
    <w:basedOn w:val="DefaultParagraphFont"/>
    <w:link w:val="Heading4"/>
    <w:uiPriority w:val="9"/>
    <w:rsid w:val="003540C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49" Type="http://schemas.openxmlformats.org/officeDocument/2006/relationships/image" Target="media/image105.emf"/><Relationship Id="rId111" Type="http://schemas.openxmlformats.org/officeDocument/2006/relationships/image" Target="media/image75.emf"/><Relationship Id="rId49" Type="http://schemas.openxmlformats.org/officeDocument/2006/relationships/oleObject" Target="embeddings/oleObject11.bin"/><Relationship Id="rId97" Type="http://schemas.openxmlformats.org/officeDocument/2006/relationships/oleObject" Target="embeddings/oleObject25.bin"/><Relationship Id="rId123" Type="http://schemas.openxmlformats.org/officeDocument/2006/relationships/oleObject" Target="embeddings/oleObject34.bin"/><Relationship Id="rId152" Type="http://schemas.openxmlformats.org/officeDocument/2006/relationships/image" Target="media/image108.emf"/><Relationship Id="rId53" Type="http://schemas.openxmlformats.org/officeDocument/2006/relationships/oleObject" Target="embeddings/oleObject12.bin"/><Relationship Id="rId151" Type="http://schemas.openxmlformats.org/officeDocument/2006/relationships/image" Target="media/image107.emf"/><Relationship Id="rId59" Type="http://schemas.openxmlformats.org/officeDocument/2006/relationships/image" Target="media/image38.emf"/><Relationship Id="rId137" Type="http://schemas.openxmlformats.org/officeDocument/2006/relationships/image" Target="media/image95.emf"/><Relationship Id="rId37" Type="http://schemas.openxmlformats.org/officeDocument/2006/relationships/image" Target="media/image22.emf"/><Relationship Id="rId54" Type="http://schemas.openxmlformats.org/officeDocument/2006/relationships/image" Target="media/image35.emf"/><Relationship Id="rId70" Type="http://schemas.openxmlformats.org/officeDocument/2006/relationships/image" Target="media/image46.wmf"/><Relationship Id="rId122" Type="http://schemas.openxmlformats.org/officeDocument/2006/relationships/image" Target="media/image82.wmf"/><Relationship Id="rId120" Type="http://schemas.openxmlformats.org/officeDocument/2006/relationships/oleObject" Target="embeddings/oleObject33.bin"/><Relationship Id="rId67" Type="http://schemas.openxmlformats.org/officeDocument/2006/relationships/image" Target="media/image44.emf"/><Relationship Id="rId118" Type="http://schemas.openxmlformats.org/officeDocument/2006/relationships/oleObject" Target="embeddings/oleObject32.bin"/><Relationship Id="rId93" Type="http://schemas.openxmlformats.org/officeDocument/2006/relationships/oleObject" Target="embeddings/oleObject23.bin"/><Relationship Id="rId94" Type="http://schemas.openxmlformats.org/officeDocument/2006/relationships/image" Target="media/image64.wmf"/><Relationship Id="rId19" Type="http://schemas.openxmlformats.org/officeDocument/2006/relationships/oleObject" Target="embeddings/oleObject1.bin"/><Relationship Id="rId71" Type="http://schemas.openxmlformats.org/officeDocument/2006/relationships/oleObject" Target="embeddings/oleObject18.bin"/><Relationship Id="rId72" Type="http://schemas.openxmlformats.org/officeDocument/2006/relationships/image" Target="media/image47.emf"/><Relationship Id="rId2" Type="http://schemas.openxmlformats.org/officeDocument/2006/relationships/numbering" Target="numbering.xml"/><Relationship Id="rId107" Type="http://schemas.openxmlformats.org/officeDocument/2006/relationships/image" Target="media/image73.wmf"/><Relationship Id="rId63" Type="http://schemas.openxmlformats.org/officeDocument/2006/relationships/image" Target="media/image41.wmf"/><Relationship Id="rId7" Type="http://schemas.openxmlformats.org/officeDocument/2006/relationships/endnotes" Target="endnotes.xml"/><Relationship Id="rId44" Type="http://schemas.openxmlformats.org/officeDocument/2006/relationships/oleObject" Target="embeddings/oleObject9.bin"/><Relationship Id="rId34" Type="http://schemas.openxmlformats.org/officeDocument/2006/relationships/oleObject" Target="embeddings/oleObject8.bin"/><Relationship Id="rId117" Type="http://schemas.openxmlformats.org/officeDocument/2006/relationships/oleObject" Target="embeddings/oleObject31.bin"/><Relationship Id="rId155" Type="http://schemas.openxmlformats.org/officeDocument/2006/relationships/fontTable" Target="fontTable.xml"/><Relationship Id="rId18" Type="http://schemas.openxmlformats.org/officeDocument/2006/relationships/image" Target="media/image11.wmf"/><Relationship Id="rId106" Type="http://schemas.openxmlformats.org/officeDocument/2006/relationships/oleObject" Target="embeddings/oleObject27.bin"/><Relationship Id="rId14" Type="http://schemas.openxmlformats.org/officeDocument/2006/relationships/image" Target="media/image7.emf"/><Relationship Id="rId153" Type="http://schemas.openxmlformats.org/officeDocument/2006/relationships/footer" Target="footer1.xml"/><Relationship Id="rId81" Type="http://schemas.openxmlformats.org/officeDocument/2006/relationships/image" Target="media/image54.emf"/><Relationship Id="rId147" Type="http://schemas.openxmlformats.org/officeDocument/2006/relationships/oleObject" Target="embeddings/oleObject37.bin"/><Relationship Id="rId115" Type="http://schemas.openxmlformats.org/officeDocument/2006/relationships/oleObject" Target="embeddings/oleObject30.bin"/><Relationship Id="rId83" Type="http://schemas.openxmlformats.org/officeDocument/2006/relationships/image" Target="media/image56.emf"/><Relationship Id="rId135" Type="http://schemas.openxmlformats.org/officeDocument/2006/relationships/image" Target="media/image93.emf"/><Relationship Id="rId80" Type="http://schemas.openxmlformats.org/officeDocument/2006/relationships/image" Target="media/image53.emf"/><Relationship Id="rId16" Type="http://schemas.openxmlformats.org/officeDocument/2006/relationships/image" Target="media/image9.emf"/><Relationship Id="rId8" Type="http://schemas.openxmlformats.org/officeDocument/2006/relationships/image" Target="media/image1.emf"/><Relationship Id="rId25" Type="http://schemas.openxmlformats.org/officeDocument/2006/relationships/oleObject" Target="embeddings/oleObject4.bin"/><Relationship Id="rId52" Type="http://schemas.openxmlformats.org/officeDocument/2006/relationships/image" Target="media/image34.wmf"/><Relationship Id="rId23" Type="http://schemas.openxmlformats.org/officeDocument/2006/relationships/oleObject" Target="embeddings/oleObject3.bin"/><Relationship Id="rId116" Type="http://schemas.openxmlformats.org/officeDocument/2006/relationships/image" Target="media/image79.wmf"/><Relationship Id="rId132" Type="http://schemas.openxmlformats.org/officeDocument/2006/relationships/image" Target="media/image90.emf"/><Relationship Id="rId73" Type="http://schemas.openxmlformats.org/officeDocument/2006/relationships/image" Target="media/image48.wmf"/><Relationship Id="rId131" Type="http://schemas.openxmlformats.org/officeDocument/2006/relationships/image" Target="media/image89.emf"/><Relationship Id="rId119" Type="http://schemas.openxmlformats.org/officeDocument/2006/relationships/image" Target="media/image80.wmf"/><Relationship Id="rId88" Type="http://schemas.openxmlformats.org/officeDocument/2006/relationships/image" Target="media/image59.emf"/><Relationship Id="rId127" Type="http://schemas.openxmlformats.org/officeDocument/2006/relationships/image" Target="media/image86.emf"/><Relationship Id="rId29" Type="http://schemas.openxmlformats.org/officeDocument/2006/relationships/image" Target="media/image16.wmf"/><Relationship Id="rId141" Type="http://schemas.openxmlformats.org/officeDocument/2006/relationships/image" Target="media/image98.emf"/><Relationship Id="rId5" Type="http://schemas.openxmlformats.org/officeDocument/2006/relationships/webSettings" Target="webSettings.xml"/><Relationship Id="rId91" Type="http://schemas.openxmlformats.org/officeDocument/2006/relationships/image" Target="media/image62.emf"/><Relationship Id="rId138" Type="http://schemas.openxmlformats.org/officeDocument/2006/relationships/image" Target="media/image96.emf"/><Relationship Id="rId87" Type="http://schemas.openxmlformats.org/officeDocument/2006/relationships/oleObject" Target="embeddings/oleObject22.bin"/><Relationship Id="rId145" Type="http://schemas.openxmlformats.org/officeDocument/2006/relationships/image" Target="media/image102.emf"/><Relationship Id="rId108" Type="http://schemas.openxmlformats.org/officeDocument/2006/relationships/oleObject" Target="embeddings/oleObject28.bin"/><Relationship Id="rId28" Type="http://schemas.openxmlformats.org/officeDocument/2006/relationships/oleObject" Target="embeddings/oleObject6.bin"/><Relationship Id="rId58" Type="http://schemas.openxmlformats.org/officeDocument/2006/relationships/oleObject" Target="embeddings/oleObject14.bin"/><Relationship Id="rId40" Type="http://schemas.openxmlformats.org/officeDocument/2006/relationships/image" Target="media/image25.emf"/><Relationship Id="rId10" Type="http://schemas.openxmlformats.org/officeDocument/2006/relationships/image" Target="media/image3.emf"/><Relationship Id="rId85" Type="http://schemas.openxmlformats.org/officeDocument/2006/relationships/oleObject" Target="embeddings/oleObject21.bin"/><Relationship Id="rId109" Type="http://schemas.openxmlformats.org/officeDocument/2006/relationships/image" Target="media/image74.wmf"/><Relationship Id="rId124" Type="http://schemas.openxmlformats.org/officeDocument/2006/relationships/image" Target="media/image83.emf"/><Relationship Id="rId38" Type="http://schemas.openxmlformats.org/officeDocument/2006/relationships/image" Target="media/image23.emf"/><Relationship Id="rId11" Type="http://schemas.openxmlformats.org/officeDocument/2006/relationships/image" Target="media/image4.emf"/><Relationship Id="rId84" Type="http://schemas.openxmlformats.org/officeDocument/2006/relationships/image" Target="media/image57.wmf"/><Relationship Id="rId27" Type="http://schemas.openxmlformats.org/officeDocument/2006/relationships/image" Target="media/image15.wmf"/><Relationship Id="rId47" Type="http://schemas.openxmlformats.org/officeDocument/2006/relationships/oleObject" Target="embeddings/oleObject10.bin"/><Relationship Id="rId42" Type="http://schemas.openxmlformats.org/officeDocument/2006/relationships/image" Target="media/image27.emf"/><Relationship Id="rId75" Type="http://schemas.openxmlformats.org/officeDocument/2006/relationships/image" Target="media/image49.wmf"/><Relationship Id="rId17" Type="http://schemas.openxmlformats.org/officeDocument/2006/relationships/image" Target="media/image10.emf"/><Relationship Id="rId4" Type="http://schemas.openxmlformats.org/officeDocument/2006/relationships/settings" Target="settings.xml"/><Relationship Id="rId82" Type="http://schemas.openxmlformats.org/officeDocument/2006/relationships/image" Target="media/image55.emf"/><Relationship Id="rId51" Type="http://schemas.openxmlformats.org/officeDocument/2006/relationships/image" Target="media/image33.emf"/><Relationship Id="rId33" Type="http://schemas.openxmlformats.org/officeDocument/2006/relationships/image" Target="media/image19.wmf"/><Relationship Id="rId89" Type="http://schemas.openxmlformats.org/officeDocument/2006/relationships/image" Target="media/image60.emf"/><Relationship Id="rId98" Type="http://schemas.openxmlformats.org/officeDocument/2006/relationships/image" Target="media/image66.emf"/><Relationship Id="rId76" Type="http://schemas.openxmlformats.org/officeDocument/2006/relationships/oleObject" Target="embeddings/oleObject20.bin"/><Relationship Id="rId39" Type="http://schemas.openxmlformats.org/officeDocument/2006/relationships/image" Target="media/image24.emf"/><Relationship Id="rId35" Type="http://schemas.openxmlformats.org/officeDocument/2006/relationships/image" Target="media/image20.emf"/><Relationship Id="rId43" Type="http://schemas.openxmlformats.org/officeDocument/2006/relationships/image" Target="media/image28.wmf"/><Relationship Id="rId125" Type="http://schemas.openxmlformats.org/officeDocument/2006/relationships/image" Target="media/image84.emf"/><Relationship Id="rId1" Type="http://schemas.openxmlformats.org/officeDocument/2006/relationships/customXml" Target="../customXml/item1.xml"/><Relationship Id="rId57" Type="http://schemas.openxmlformats.org/officeDocument/2006/relationships/image" Target="media/image37.wmf"/><Relationship Id="rId24" Type="http://schemas.openxmlformats.org/officeDocument/2006/relationships/image" Target="media/image14.wmf"/><Relationship Id="rId9" Type="http://schemas.openxmlformats.org/officeDocument/2006/relationships/image" Target="media/image2.emf"/><Relationship Id="rId144" Type="http://schemas.openxmlformats.org/officeDocument/2006/relationships/image" Target="media/image101.emf"/><Relationship Id="rId30" Type="http://schemas.openxmlformats.org/officeDocument/2006/relationships/oleObject" Target="embeddings/oleObject7.bin"/><Relationship Id="rId140" Type="http://schemas.openxmlformats.org/officeDocument/2006/relationships/oleObject" Target="embeddings/oleObject36.bin"/><Relationship Id="rId86" Type="http://schemas.openxmlformats.org/officeDocument/2006/relationships/image" Target="media/image58.wmf"/><Relationship Id="rId146" Type="http://schemas.openxmlformats.org/officeDocument/2006/relationships/image" Target="media/image103.wmf"/><Relationship Id="rId96" Type="http://schemas.openxmlformats.org/officeDocument/2006/relationships/image" Target="media/image65.wmf"/><Relationship Id="rId113" Type="http://schemas.openxmlformats.org/officeDocument/2006/relationships/image" Target="media/image77.emf"/><Relationship Id="rId143" Type="http://schemas.openxmlformats.org/officeDocument/2006/relationships/image" Target="media/image100.emf"/><Relationship Id="rId46" Type="http://schemas.openxmlformats.org/officeDocument/2006/relationships/image" Target="media/image30.wmf"/><Relationship Id="rId105" Type="http://schemas.openxmlformats.org/officeDocument/2006/relationships/image" Target="media/image72.wmf"/><Relationship Id="rId68" Type="http://schemas.openxmlformats.org/officeDocument/2006/relationships/image" Target="media/image45.wmf"/><Relationship Id="rId22" Type="http://schemas.openxmlformats.org/officeDocument/2006/relationships/image" Target="media/image13.wmf"/><Relationship Id="rId41" Type="http://schemas.openxmlformats.org/officeDocument/2006/relationships/image" Target="media/image26.emf"/><Relationship Id="rId66" Type="http://schemas.openxmlformats.org/officeDocument/2006/relationships/image" Target="media/image43.emf"/><Relationship Id="rId156" Type="http://schemas.openxmlformats.org/officeDocument/2006/relationships/theme" Target="theme/theme1.xml"/><Relationship Id="rId62" Type="http://schemas.openxmlformats.org/officeDocument/2006/relationships/oleObject" Target="embeddings/oleObject15.bin"/><Relationship Id="rId99" Type="http://schemas.openxmlformats.org/officeDocument/2006/relationships/image" Target="media/image67.emf"/><Relationship Id="rId130" Type="http://schemas.openxmlformats.org/officeDocument/2006/relationships/image" Target="media/image88.emf"/><Relationship Id="rId95" Type="http://schemas.openxmlformats.org/officeDocument/2006/relationships/oleObject" Target="embeddings/oleObject24.bin"/><Relationship Id="rId20" Type="http://schemas.openxmlformats.org/officeDocument/2006/relationships/image" Target="media/image12.wmf"/><Relationship Id="rId61" Type="http://schemas.openxmlformats.org/officeDocument/2006/relationships/image" Target="media/image40.wmf"/><Relationship Id="rId110" Type="http://schemas.openxmlformats.org/officeDocument/2006/relationships/oleObject" Target="embeddings/oleObject29.bin"/><Relationship Id="rId13" Type="http://schemas.openxmlformats.org/officeDocument/2006/relationships/image" Target="media/image6.emf"/><Relationship Id="rId65" Type="http://schemas.openxmlformats.org/officeDocument/2006/relationships/image" Target="media/image42.emf"/><Relationship Id="rId154" Type="http://schemas.openxmlformats.org/officeDocument/2006/relationships/footer" Target="footer2.xml"/><Relationship Id="rId126" Type="http://schemas.openxmlformats.org/officeDocument/2006/relationships/image" Target="media/image85.emf"/><Relationship Id="rId150" Type="http://schemas.openxmlformats.org/officeDocument/2006/relationships/image" Target="media/image106.emf"/><Relationship Id="rId102" Type="http://schemas.openxmlformats.org/officeDocument/2006/relationships/image" Target="media/image69.emf"/><Relationship Id="rId103" Type="http://schemas.openxmlformats.org/officeDocument/2006/relationships/image" Target="media/image70.emf"/><Relationship Id="rId139" Type="http://schemas.openxmlformats.org/officeDocument/2006/relationships/image" Target="media/image97.wmf"/><Relationship Id="rId121" Type="http://schemas.openxmlformats.org/officeDocument/2006/relationships/image" Target="media/image81.emf"/><Relationship Id="rId45" Type="http://schemas.openxmlformats.org/officeDocument/2006/relationships/image" Target="media/image29.emf"/><Relationship Id="rId79" Type="http://schemas.openxmlformats.org/officeDocument/2006/relationships/image" Target="media/image52.emf"/><Relationship Id="rId128" Type="http://schemas.openxmlformats.org/officeDocument/2006/relationships/image" Target="media/image87.wmf"/><Relationship Id="rId12" Type="http://schemas.openxmlformats.org/officeDocument/2006/relationships/image" Target="media/image5.emf"/><Relationship Id="rId134" Type="http://schemas.openxmlformats.org/officeDocument/2006/relationships/image" Target="media/image92.emf"/><Relationship Id="rId21" Type="http://schemas.openxmlformats.org/officeDocument/2006/relationships/oleObject" Target="embeddings/oleObject2.bin"/><Relationship Id="rId129" Type="http://schemas.openxmlformats.org/officeDocument/2006/relationships/oleObject" Target="embeddings/oleObject35.bin"/><Relationship Id="rId64" Type="http://schemas.openxmlformats.org/officeDocument/2006/relationships/oleObject" Target="embeddings/oleObject16.bin"/><Relationship Id="rId136" Type="http://schemas.openxmlformats.org/officeDocument/2006/relationships/image" Target="media/image94.emf"/><Relationship Id="rId32" Type="http://schemas.openxmlformats.org/officeDocument/2006/relationships/image" Target="media/image18.emf"/><Relationship Id="rId100" Type="http://schemas.openxmlformats.org/officeDocument/2006/relationships/oleObject" Target="embeddings/oleObject26.bin"/><Relationship Id="rId36" Type="http://schemas.openxmlformats.org/officeDocument/2006/relationships/image" Target="media/image21.emf"/><Relationship Id="rId56" Type="http://schemas.openxmlformats.org/officeDocument/2006/relationships/oleObject" Target="embeddings/oleObject13.bin"/><Relationship Id="rId142" Type="http://schemas.openxmlformats.org/officeDocument/2006/relationships/image" Target="media/image99.emf"/><Relationship Id="rId114" Type="http://schemas.openxmlformats.org/officeDocument/2006/relationships/image" Target="media/image78.wmf"/><Relationship Id="rId6" Type="http://schemas.openxmlformats.org/officeDocument/2006/relationships/footnotes" Target="footnotes.xml"/><Relationship Id="rId112" Type="http://schemas.openxmlformats.org/officeDocument/2006/relationships/image" Target="media/image76.emf"/><Relationship Id="rId55" Type="http://schemas.openxmlformats.org/officeDocument/2006/relationships/image" Target="media/image36.wmf"/><Relationship Id="rId48" Type="http://schemas.openxmlformats.org/officeDocument/2006/relationships/image" Target="media/image31.wmf"/><Relationship Id="rId50" Type="http://schemas.openxmlformats.org/officeDocument/2006/relationships/image" Target="media/image32.emf"/><Relationship Id="rId101" Type="http://schemas.openxmlformats.org/officeDocument/2006/relationships/image" Target="media/image68.emf"/><Relationship Id="rId74" Type="http://schemas.openxmlformats.org/officeDocument/2006/relationships/oleObject" Target="embeddings/oleObject19.bin"/><Relationship Id="rId148" Type="http://schemas.openxmlformats.org/officeDocument/2006/relationships/image" Target="media/image104.emf"/><Relationship Id="rId15" Type="http://schemas.openxmlformats.org/officeDocument/2006/relationships/image" Target="media/image8.emf"/><Relationship Id="rId133" Type="http://schemas.openxmlformats.org/officeDocument/2006/relationships/image" Target="media/image91.emf"/><Relationship Id="rId60" Type="http://schemas.openxmlformats.org/officeDocument/2006/relationships/image" Target="media/image39.emf"/><Relationship Id="rId31" Type="http://schemas.openxmlformats.org/officeDocument/2006/relationships/image" Target="media/image17.emf"/><Relationship Id="rId104" Type="http://schemas.openxmlformats.org/officeDocument/2006/relationships/image" Target="media/image71.emf"/><Relationship Id="rId3" Type="http://schemas.openxmlformats.org/officeDocument/2006/relationships/styles" Target="styles.xml"/><Relationship Id="rId90" Type="http://schemas.openxmlformats.org/officeDocument/2006/relationships/image" Target="media/image61.emf"/><Relationship Id="rId77" Type="http://schemas.openxmlformats.org/officeDocument/2006/relationships/image" Target="media/image50.emf"/><Relationship Id="rId78" Type="http://schemas.openxmlformats.org/officeDocument/2006/relationships/image" Target="media/image51.emf"/><Relationship Id="rId69" Type="http://schemas.openxmlformats.org/officeDocument/2006/relationships/oleObject" Target="embeddings/oleObject17.bin"/><Relationship Id="rId26" Type="http://schemas.openxmlformats.org/officeDocument/2006/relationships/oleObject" Target="embeddings/oleObject5.bin"/><Relationship Id="rId92" Type="http://schemas.openxmlformats.org/officeDocument/2006/relationships/image" Target="media/image6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est\AppData\Roaming\Microsoft\Templates\M-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A9EF2-723D-4210-9C91-0F7DD867F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M-BOOK</Template>
  <TotalTime>876</TotalTime>
  <Pages>136</Pages>
  <Words>24340</Words>
  <Characters>138739</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Tutorial</vt:lpstr>
    </vt:vector>
  </TitlesOfParts>
  <Company/>
  <LinksUpToDate>false</LinksUpToDate>
  <CharactersWithSpaces>162754</CharactersWithSpaces>
  <SharedDoc>false</SharedDoc>
  <HLinks>
    <vt:vector size="294" baseType="variant">
      <vt:variant>
        <vt:i4>1966129</vt:i4>
      </vt:variant>
      <vt:variant>
        <vt:i4>290</vt:i4>
      </vt:variant>
      <vt:variant>
        <vt:i4>0</vt:i4>
      </vt:variant>
      <vt:variant>
        <vt:i4>5</vt:i4>
      </vt:variant>
      <vt:variant>
        <vt:lpwstr/>
      </vt:variant>
      <vt:variant>
        <vt:lpwstr>_Toc13041917</vt:lpwstr>
      </vt:variant>
      <vt:variant>
        <vt:i4>2031665</vt:i4>
      </vt:variant>
      <vt:variant>
        <vt:i4>284</vt:i4>
      </vt:variant>
      <vt:variant>
        <vt:i4>0</vt:i4>
      </vt:variant>
      <vt:variant>
        <vt:i4>5</vt:i4>
      </vt:variant>
      <vt:variant>
        <vt:lpwstr/>
      </vt:variant>
      <vt:variant>
        <vt:lpwstr>_Toc13041916</vt:lpwstr>
      </vt:variant>
      <vt:variant>
        <vt:i4>1835057</vt:i4>
      </vt:variant>
      <vt:variant>
        <vt:i4>278</vt:i4>
      </vt:variant>
      <vt:variant>
        <vt:i4>0</vt:i4>
      </vt:variant>
      <vt:variant>
        <vt:i4>5</vt:i4>
      </vt:variant>
      <vt:variant>
        <vt:lpwstr/>
      </vt:variant>
      <vt:variant>
        <vt:lpwstr>_Toc13041915</vt:lpwstr>
      </vt:variant>
      <vt:variant>
        <vt:i4>1900593</vt:i4>
      </vt:variant>
      <vt:variant>
        <vt:i4>272</vt:i4>
      </vt:variant>
      <vt:variant>
        <vt:i4>0</vt:i4>
      </vt:variant>
      <vt:variant>
        <vt:i4>5</vt:i4>
      </vt:variant>
      <vt:variant>
        <vt:lpwstr/>
      </vt:variant>
      <vt:variant>
        <vt:lpwstr>_Toc13041914</vt:lpwstr>
      </vt:variant>
      <vt:variant>
        <vt:i4>1703985</vt:i4>
      </vt:variant>
      <vt:variant>
        <vt:i4>266</vt:i4>
      </vt:variant>
      <vt:variant>
        <vt:i4>0</vt:i4>
      </vt:variant>
      <vt:variant>
        <vt:i4>5</vt:i4>
      </vt:variant>
      <vt:variant>
        <vt:lpwstr/>
      </vt:variant>
      <vt:variant>
        <vt:lpwstr>_Toc13041913</vt:lpwstr>
      </vt:variant>
      <vt:variant>
        <vt:i4>1769521</vt:i4>
      </vt:variant>
      <vt:variant>
        <vt:i4>260</vt:i4>
      </vt:variant>
      <vt:variant>
        <vt:i4>0</vt:i4>
      </vt:variant>
      <vt:variant>
        <vt:i4>5</vt:i4>
      </vt:variant>
      <vt:variant>
        <vt:lpwstr/>
      </vt:variant>
      <vt:variant>
        <vt:lpwstr>_Toc13041912</vt:lpwstr>
      </vt:variant>
      <vt:variant>
        <vt:i4>1572913</vt:i4>
      </vt:variant>
      <vt:variant>
        <vt:i4>254</vt:i4>
      </vt:variant>
      <vt:variant>
        <vt:i4>0</vt:i4>
      </vt:variant>
      <vt:variant>
        <vt:i4>5</vt:i4>
      </vt:variant>
      <vt:variant>
        <vt:lpwstr/>
      </vt:variant>
      <vt:variant>
        <vt:lpwstr>_Toc13041911</vt:lpwstr>
      </vt:variant>
      <vt:variant>
        <vt:i4>1638449</vt:i4>
      </vt:variant>
      <vt:variant>
        <vt:i4>248</vt:i4>
      </vt:variant>
      <vt:variant>
        <vt:i4>0</vt:i4>
      </vt:variant>
      <vt:variant>
        <vt:i4>5</vt:i4>
      </vt:variant>
      <vt:variant>
        <vt:lpwstr/>
      </vt:variant>
      <vt:variant>
        <vt:lpwstr>_Toc13041910</vt:lpwstr>
      </vt:variant>
      <vt:variant>
        <vt:i4>1048624</vt:i4>
      </vt:variant>
      <vt:variant>
        <vt:i4>242</vt:i4>
      </vt:variant>
      <vt:variant>
        <vt:i4>0</vt:i4>
      </vt:variant>
      <vt:variant>
        <vt:i4>5</vt:i4>
      </vt:variant>
      <vt:variant>
        <vt:lpwstr/>
      </vt:variant>
      <vt:variant>
        <vt:lpwstr>_Toc13041909</vt:lpwstr>
      </vt:variant>
      <vt:variant>
        <vt:i4>1114160</vt:i4>
      </vt:variant>
      <vt:variant>
        <vt:i4>236</vt:i4>
      </vt:variant>
      <vt:variant>
        <vt:i4>0</vt:i4>
      </vt:variant>
      <vt:variant>
        <vt:i4>5</vt:i4>
      </vt:variant>
      <vt:variant>
        <vt:lpwstr/>
      </vt:variant>
      <vt:variant>
        <vt:lpwstr>_Toc13041908</vt:lpwstr>
      </vt:variant>
      <vt:variant>
        <vt:i4>1966128</vt:i4>
      </vt:variant>
      <vt:variant>
        <vt:i4>230</vt:i4>
      </vt:variant>
      <vt:variant>
        <vt:i4>0</vt:i4>
      </vt:variant>
      <vt:variant>
        <vt:i4>5</vt:i4>
      </vt:variant>
      <vt:variant>
        <vt:lpwstr/>
      </vt:variant>
      <vt:variant>
        <vt:lpwstr>_Toc13041907</vt:lpwstr>
      </vt:variant>
      <vt:variant>
        <vt:i4>2031664</vt:i4>
      </vt:variant>
      <vt:variant>
        <vt:i4>224</vt:i4>
      </vt:variant>
      <vt:variant>
        <vt:i4>0</vt:i4>
      </vt:variant>
      <vt:variant>
        <vt:i4>5</vt:i4>
      </vt:variant>
      <vt:variant>
        <vt:lpwstr/>
      </vt:variant>
      <vt:variant>
        <vt:lpwstr>_Toc13041906</vt:lpwstr>
      </vt:variant>
      <vt:variant>
        <vt:i4>1835056</vt:i4>
      </vt:variant>
      <vt:variant>
        <vt:i4>218</vt:i4>
      </vt:variant>
      <vt:variant>
        <vt:i4>0</vt:i4>
      </vt:variant>
      <vt:variant>
        <vt:i4>5</vt:i4>
      </vt:variant>
      <vt:variant>
        <vt:lpwstr/>
      </vt:variant>
      <vt:variant>
        <vt:lpwstr>_Toc13041905</vt:lpwstr>
      </vt:variant>
      <vt:variant>
        <vt:i4>1900592</vt:i4>
      </vt:variant>
      <vt:variant>
        <vt:i4>212</vt:i4>
      </vt:variant>
      <vt:variant>
        <vt:i4>0</vt:i4>
      </vt:variant>
      <vt:variant>
        <vt:i4>5</vt:i4>
      </vt:variant>
      <vt:variant>
        <vt:lpwstr/>
      </vt:variant>
      <vt:variant>
        <vt:lpwstr>_Toc13041904</vt:lpwstr>
      </vt:variant>
      <vt:variant>
        <vt:i4>1703984</vt:i4>
      </vt:variant>
      <vt:variant>
        <vt:i4>206</vt:i4>
      </vt:variant>
      <vt:variant>
        <vt:i4>0</vt:i4>
      </vt:variant>
      <vt:variant>
        <vt:i4>5</vt:i4>
      </vt:variant>
      <vt:variant>
        <vt:lpwstr/>
      </vt:variant>
      <vt:variant>
        <vt:lpwstr>_Toc13041903</vt:lpwstr>
      </vt:variant>
      <vt:variant>
        <vt:i4>1769520</vt:i4>
      </vt:variant>
      <vt:variant>
        <vt:i4>200</vt:i4>
      </vt:variant>
      <vt:variant>
        <vt:i4>0</vt:i4>
      </vt:variant>
      <vt:variant>
        <vt:i4>5</vt:i4>
      </vt:variant>
      <vt:variant>
        <vt:lpwstr/>
      </vt:variant>
      <vt:variant>
        <vt:lpwstr>_Toc13041902</vt:lpwstr>
      </vt:variant>
      <vt:variant>
        <vt:i4>1572912</vt:i4>
      </vt:variant>
      <vt:variant>
        <vt:i4>194</vt:i4>
      </vt:variant>
      <vt:variant>
        <vt:i4>0</vt:i4>
      </vt:variant>
      <vt:variant>
        <vt:i4>5</vt:i4>
      </vt:variant>
      <vt:variant>
        <vt:lpwstr/>
      </vt:variant>
      <vt:variant>
        <vt:lpwstr>_Toc13041901</vt:lpwstr>
      </vt:variant>
      <vt:variant>
        <vt:i4>1638448</vt:i4>
      </vt:variant>
      <vt:variant>
        <vt:i4>188</vt:i4>
      </vt:variant>
      <vt:variant>
        <vt:i4>0</vt:i4>
      </vt:variant>
      <vt:variant>
        <vt:i4>5</vt:i4>
      </vt:variant>
      <vt:variant>
        <vt:lpwstr/>
      </vt:variant>
      <vt:variant>
        <vt:lpwstr>_Toc13041900</vt:lpwstr>
      </vt:variant>
      <vt:variant>
        <vt:i4>1114169</vt:i4>
      </vt:variant>
      <vt:variant>
        <vt:i4>182</vt:i4>
      </vt:variant>
      <vt:variant>
        <vt:i4>0</vt:i4>
      </vt:variant>
      <vt:variant>
        <vt:i4>5</vt:i4>
      </vt:variant>
      <vt:variant>
        <vt:lpwstr/>
      </vt:variant>
      <vt:variant>
        <vt:lpwstr>_Toc13041899</vt:lpwstr>
      </vt:variant>
      <vt:variant>
        <vt:i4>1048633</vt:i4>
      </vt:variant>
      <vt:variant>
        <vt:i4>176</vt:i4>
      </vt:variant>
      <vt:variant>
        <vt:i4>0</vt:i4>
      </vt:variant>
      <vt:variant>
        <vt:i4>5</vt:i4>
      </vt:variant>
      <vt:variant>
        <vt:lpwstr/>
      </vt:variant>
      <vt:variant>
        <vt:lpwstr>_Toc13041898</vt:lpwstr>
      </vt:variant>
      <vt:variant>
        <vt:i4>2031673</vt:i4>
      </vt:variant>
      <vt:variant>
        <vt:i4>170</vt:i4>
      </vt:variant>
      <vt:variant>
        <vt:i4>0</vt:i4>
      </vt:variant>
      <vt:variant>
        <vt:i4>5</vt:i4>
      </vt:variant>
      <vt:variant>
        <vt:lpwstr/>
      </vt:variant>
      <vt:variant>
        <vt:lpwstr>_Toc13041897</vt:lpwstr>
      </vt:variant>
      <vt:variant>
        <vt:i4>1966137</vt:i4>
      </vt:variant>
      <vt:variant>
        <vt:i4>164</vt:i4>
      </vt:variant>
      <vt:variant>
        <vt:i4>0</vt:i4>
      </vt:variant>
      <vt:variant>
        <vt:i4>5</vt:i4>
      </vt:variant>
      <vt:variant>
        <vt:lpwstr/>
      </vt:variant>
      <vt:variant>
        <vt:lpwstr>_Toc13041896</vt:lpwstr>
      </vt:variant>
      <vt:variant>
        <vt:i4>1900601</vt:i4>
      </vt:variant>
      <vt:variant>
        <vt:i4>158</vt:i4>
      </vt:variant>
      <vt:variant>
        <vt:i4>0</vt:i4>
      </vt:variant>
      <vt:variant>
        <vt:i4>5</vt:i4>
      </vt:variant>
      <vt:variant>
        <vt:lpwstr/>
      </vt:variant>
      <vt:variant>
        <vt:lpwstr>_Toc13041895</vt:lpwstr>
      </vt:variant>
      <vt:variant>
        <vt:i4>1835065</vt:i4>
      </vt:variant>
      <vt:variant>
        <vt:i4>152</vt:i4>
      </vt:variant>
      <vt:variant>
        <vt:i4>0</vt:i4>
      </vt:variant>
      <vt:variant>
        <vt:i4>5</vt:i4>
      </vt:variant>
      <vt:variant>
        <vt:lpwstr/>
      </vt:variant>
      <vt:variant>
        <vt:lpwstr>_Toc13041894</vt:lpwstr>
      </vt:variant>
      <vt:variant>
        <vt:i4>1769529</vt:i4>
      </vt:variant>
      <vt:variant>
        <vt:i4>146</vt:i4>
      </vt:variant>
      <vt:variant>
        <vt:i4>0</vt:i4>
      </vt:variant>
      <vt:variant>
        <vt:i4>5</vt:i4>
      </vt:variant>
      <vt:variant>
        <vt:lpwstr/>
      </vt:variant>
      <vt:variant>
        <vt:lpwstr>_Toc13041893</vt:lpwstr>
      </vt:variant>
      <vt:variant>
        <vt:i4>1703993</vt:i4>
      </vt:variant>
      <vt:variant>
        <vt:i4>140</vt:i4>
      </vt:variant>
      <vt:variant>
        <vt:i4>0</vt:i4>
      </vt:variant>
      <vt:variant>
        <vt:i4>5</vt:i4>
      </vt:variant>
      <vt:variant>
        <vt:lpwstr/>
      </vt:variant>
      <vt:variant>
        <vt:lpwstr>_Toc13041892</vt:lpwstr>
      </vt:variant>
      <vt:variant>
        <vt:i4>1638457</vt:i4>
      </vt:variant>
      <vt:variant>
        <vt:i4>134</vt:i4>
      </vt:variant>
      <vt:variant>
        <vt:i4>0</vt:i4>
      </vt:variant>
      <vt:variant>
        <vt:i4>5</vt:i4>
      </vt:variant>
      <vt:variant>
        <vt:lpwstr/>
      </vt:variant>
      <vt:variant>
        <vt:lpwstr>_Toc13041891</vt:lpwstr>
      </vt:variant>
      <vt:variant>
        <vt:i4>1572921</vt:i4>
      </vt:variant>
      <vt:variant>
        <vt:i4>128</vt:i4>
      </vt:variant>
      <vt:variant>
        <vt:i4>0</vt:i4>
      </vt:variant>
      <vt:variant>
        <vt:i4>5</vt:i4>
      </vt:variant>
      <vt:variant>
        <vt:lpwstr/>
      </vt:variant>
      <vt:variant>
        <vt:lpwstr>_Toc13041890</vt:lpwstr>
      </vt:variant>
      <vt:variant>
        <vt:i4>1114168</vt:i4>
      </vt:variant>
      <vt:variant>
        <vt:i4>122</vt:i4>
      </vt:variant>
      <vt:variant>
        <vt:i4>0</vt:i4>
      </vt:variant>
      <vt:variant>
        <vt:i4>5</vt:i4>
      </vt:variant>
      <vt:variant>
        <vt:lpwstr/>
      </vt:variant>
      <vt:variant>
        <vt:lpwstr>_Toc13041889</vt:lpwstr>
      </vt:variant>
      <vt:variant>
        <vt:i4>1048632</vt:i4>
      </vt:variant>
      <vt:variant>
        <vt:i4>116</vt:i4>
      </vt:variant>
      <vt:variant>
        <vt:i4>0</vt:i4>
      </vt:variant>
      <vt:variant>
        <vt:i4>5</vt:i4>
      </vt:variant>
      <vt:variant>
        <vt:lpwstr/>
      </vt:variant>
      <vt:variant>
        <vt:lpwstr>_Toc13041888</vt:lpwstr>
      </vt:variant>
      <vt:variant>
        <vt:i4>2031672</vt:i4>
      </vt:variant>
      <vt:variant>
        <vt:i4>110</vt:i4>
      </vt:variant>
      <vt:variant>
        <vt:i4>0</vt:i4>
      </vt:variant>
      <vt:variant>
        <vt:i4>5</vt:i4>
      </vt:variant>
      <vt:variant>
        <vt:lpwstr/>
      </vt:variant>
      <vt:variant>
        <vt:lpwstr>_Toc13041887</vt:lpwstr>
      </vt:variant>
      <vt:variant>
        <vt:i4>1966136</vt:i4>
      </vt:variant>
      <vt:variant>
        <vt:i4>104</vt:i4>
      </vt:variant>
      <vt:variant>
        <vt:i4>0</vt:i4>
      </vt:variant>
      <vt:variant>
        <vt:i4>5</vt:i4>
      </vt:variant>
      <vt:variant>
        <vt:lpwstr/>
      </vt:variant>
      <vt:variant>
        <vt:lpwstr>_Toc13041886</vt:lpwstr>
      </vt:variant>
      <vt:variant>
        <vt:i4>1900600</vt:i4>
      </vt:variant>
      <vt:variant>
        <vt:i4>98</vt:i4>
      </vt:variant>
      <vt:variant>
        <vt:i4>0</vt:i4>
      </vt:variant>
      <vt:variant>
        <vt:i4>5</vt:i4>
      </vt:variant>
      <vt:variant>
        <vt:lpwstr/>
      </vt:variant>
      <vt:variant>
        <vt:lpwstr>_Toc13041885</vt:lpwstr>
      </vt:variant>
      <vt:variant>
        <vt:i4>1835064</vt:i4>
      </vt:variant>
      <vt:variant>
        <vt:i4>92</vt:i4>
      </vt:variant>
      <vt:variant>
        <vt:i4>0</vt:i4>
      </vt:variant>
      <vt:variant>
        <vt:i4>5</vt:i4>
      </vt:variant>
      <vt:variant>
        <vt:lpwstr/>
      </vt:variant>
      <vt:variant>
        <vt:lpwstr>_Toc13041884</vt:lpwstr>
      </vt:variant>
      <vt:variant>
        <vt:i4>1769528</vt:i4>
      </vt:variant>
      <vt:variant>
        <vt:i4>86</vt:i4>
      </vt:variant>
      <vt:variant>
        <vt:i4>0</vt:i4>
      </vt:variant>
      <vt:variant>
        <vt:i4>5</vt:i4>
      </vt:variant>
      <vt:variant>
        <vt:lpwstr/>
      </vt:variant>
      <vt:variant>
        <vt:lpwstr>_Toc13041883</vt:lpwstr>
      </vt:variant>
      <vt:variant>
        <vt:i4>1703992</vt:i4>
      </vt:variant>
      <vt:variant>
        <vt:i4>80</vt:i4>
      </vt:variant>
      <vt:variant>
        <vt:i4>0</vt:i4>
      </vt:variant>
      <vt:variant>
        <vt:i4>5</vt:i4>
      </vt:variant>
      <vt:variant>
        <vt:lpwstr/>
      </vt:variant>
      <vt:variant>
        <vt:lpwstr>_Toc13041882</vt:lpwstr>
      </vt:variant>
      <vt:variant>
        <vt:i4>1638456</vt:i4>
      </vt:variant>
      <vt:variant>
        <vt:i4>74</vt:i4>
      </vt:variant>
      <vt:variant>
        <vt:i4>0</vt:i4>
      </vt:variant>
      <vt:variant>
        <vt:i4>5</vt:i4>
      </vt:variant>
      <vt:variant>
        <vt:lpwstr/>
      </vt:variant>
      <vt:variant>
        <vt:lpwstr>_Toc13041881</vt:lpwstr>
      </vt:variant>
      <vt:variant>
        <vt:i4>1572920</vt:i4>
      </vt:variant>
      <vt:variant>
        <vt:i4>68</vt:i4>
      </vt:variant>
      <vt:variant>
        <vt:i4>0</vt:i4>
      </vt:variant>
      <vt:variant>
        <vt:i4>5</vt:i4>
      </vt:variant>
      <vt:variant>
        <vt:lpwstr/>
      </vt:variant>
      <vt:variant>
        <vt:lpwstr>_Toc13041880</vt:lpwstr>
      </vt:variant>
      <vt:variant>
        <vt:i4>1114167</vt:i4>
      </vt:variant>
      <vt:variant>
        <vt:i4>62</vt:i4>
      </vt:variant>
      <vt:variant>
        <vt:i4>0</vt:i4>
      </vt:variant>
      <vt:variant>
        <vt:i4>5</vt:i4>
      </vt:variant>
      <vt:variant>
        <vt:lpwstr/>
      </vt:variant>
      <vt:variant>
        <vt:lpwstr>_Toc13041879</vt:lpwstr>
      </vt:variant>
      <vt:variant>
        <vt:i4>1048631</vt:i4>
      </vt:variant>
      <vt:variant>
        <vt:i4>56</vt:i4>
      </vt:variant>
      <vt:variant>
        <vt:i4>0</vt:i4>
      </vt:variant>
      <vt:variant>
        <vt:i4>5</vt:i4>
      </vt:variant>
      <vt:variant>
        <vt:lpwstr/>
      </vt:variant>
      <vt:variant>
        <vt:lpwstr>_Toc13041878</vt:lpwstr>
      </vt:variant>
      <vt:variant>
        <vt:i4>2031671</vt:i4>
      </vt:variant>
      <vt:variant>
        <vt:i4>50</vt:i4>
      </vt:variant>
      <vt:variant>
        <vt:i4>0</vt:i4>
      </vt:variant>
      <vt:variant>
        <vt:i4>5</vt:i4>
      </vt:variant>
      <vt:variant>
        <vt:lpwstr/>
      </vt:variant>
      <vt:variant>
        <vt:lpwstr>_Toc13041877</vt:lpwstr>
      </vt:variant>
      <vt:variant>
        <vt:i4>1966135</vt:i4>
      </vt:variant>
      <vt:variant>
        <vt:i4>44</vt:i4>
      </vt:variant>
      <vt:variant>
        <vt:i4>0</vt:i4>
      </vt:variant>
      <vt:variant>
        <vt:i4>5</vt:i4>
      </vt:variant>
      <vt:variant>
        <vt:lpwstr/>
      </vt:variant>
      <vt:variant>
        <vt:lpwstr>_Toc13041876</vt:lpwstr>
      </vt:variant>
      <vt:variant>
        <vt:i4>1900599</vt:i4>
      </vt:variant>
      <vt:variant>
        <vt:i4>38</vt:i4>
      </vt:variant>
      <vt:variant>
        <vt:i4>0</vt:i4>
      </vt:variant>
      <vt:variant>
        <vt:i4>5</vt:i4>
      </vt:variant>
      <vt:variant>
        <vt:lpwstr/>
      </vt:variant>
      <vt:variant>
        <vt:lpwstr>_Toc13041875</vt:lpwstr>
      </vt:variant>
      <vt:variant>
        <vt:i4>1835063</vt:i4>
      </vt:variant>
      <vt:variant>
        <vt:i4>32</vt:i4>
      </vt:variant>
      <vt:variant>
        <vt:i4>0</vt:i4>
      </vt:variant>
      <vt:variant>
        <vt:i4>5</vt:i4>
      </vt:variant>
      <vt:variant>
        <vt:lpwstr/>
      </vt:variant>
      <vt:variant>
        <vt:lpwstr>_Toc13041874</vt:lpwstr>
      </vt:variant>
      <vt:variant>
        <vt:i4>1769527</vt:i4>
      </vt:variant>
      <vt:variant>
        <vt:i4>26</vt:i4>
      </vt:variant>
      <vt:variant>
        <vt:i4>0</vt:i4>
      </vt:variant>
      <vt:variant>
        <vt:i4>5</vt:i4>
      </vt:variant>
      <vt:variant>
        <vt:lpwstr/>
      </vt:variant>
      <vt:variant>
        <vt:lpwstr>_Toc13041873</vt:lpwstr>
      </vt:variant>
      <vt:variant>
        <vt:i4>1703991</vt:i4>
      </vt:variant>
      <vt:variant>
        <vt:i4>20</vt:i4>
      </vt:variant>
      <vt:variant>
        <vt:i4>0</vt:i4>
      </vt:variant>
      <vt:variant>
        <vt:i4>5</vt:i4>
      </vt:variant>
      <vt:variant>
        <vt:lpwstr/>
      </vt:variant>
      <vt:variant>
        <vt:lpwstr>_Toc13041872</vt:lpwstr>
      </vt:variant>
      <vt:variant>
        <vt:i4>1638455</vt:i4>
      </vt:variant>
      <vt:variant>
        <vt:i4>14</vt:i4>
      </vt:variant>
      <vt:variant>
        <vt:i4>0</vt:i4>
      </vt:variant>
      <vt:variant>
        <vt:i4>5</vt:i4>
      </vt:variant>
      <vt:variant>
        <vt:lpwstr/>
      </vt:variant>
      <vt:variant>
        <vt:lpwstr>_Toc13041871</vt:lpwstr>
      </vt:variant>
      <vt:variant>
        <vt:i4>1572919</vt:i4>
      </vt:variant>
      <vt:variant>
        <vt:i4>8</vt:i4>
      </vt:variant>
      <vt:variant>
        <vt:i4>0</vt:i4>
      </vt:variant>
      <vt:variant>
        <vt:i4>5</vt:i4>
      </vt:variant>
      <vt:variant>
        <vt:lpwstr/>
      </vt:variant>
      <vt:variant>
        <vt:lpwstr>_Toc13041870</vt:lpwstr>
      </vt:variant>
      <vt:variant>
        <vt:i4>1114166</vt:i4>
      </vt:variant>
      <vt:variant>
        <vt:i4>2</vt:i4>
      </vt:variant>
      <vt:variant>
        <vt:i4>0</vt:i4>
      </vt:variant>
      <vt:variant>
        <vt:i4>5</vt:i4>
      </vt:variant>
      <vt:variant>
        <vt:lpwstr/>
      </vt:variant>
      <vt:variant>
        <vt:lpwstr>_Toc13041869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dc:title>
  <dc:subject>MATLAB tutorial</dc:subject>
  <dc:creator>Mark S. Gockenbach</dc:creator>
  <cp:lastModifiedBy>Guest</cp:lastModifiedBy>
  <cp:revision>137</cp:revision>
  <cp:lastPrinted>2002-06-28T13:51:00Z</cp:lastPrinted>
  <dcterms:created xsi:type="dcterms:W3CDTF">2011-07-19T13:35:00Z</dcterms:created>
  <dcterms:modified xsi:type="dcterms:W3CDTF">2011-07-27T18:49:00Z</dcterms:modified>
</cp:coreProperties>
</file>